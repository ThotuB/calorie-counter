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E64E1" w14:textId="77777777" w:rsidR="009E20D1" w:rsidRDefault="009E20D1" w:rsidP="00DB0C46">
      <w:pPr>
        <w:spacing w:before="0" w:after="0" w:line="360" w:lineRule="auto"/>
        <w:jc w:val="center"/>
        <w:rPr>
          <w:rFonts w:asciiTheme="majorHAnsi" w:eastAsiaTheme="majorEastAsia" w:hAnsiTheme="majorHAnsi" w:cstheme="majorBidi"/>
          <w:smallCaps/>
          <w:spacing w:val="20"/>
          <w:kern w:val="56"/>
          <w:sz w:val="40"/>
          <w:szCs w:val="56"/>
        </w:rPr>
      </w:pPr>
      <w:r w:rsidRPr="009E20D1">
        <w:rPr>
          <w:rFonts w:asciiTheme="majorHAnsi" w:eastAsiaTheme="majorEastAsia" w:hAnsiTheme="majorHAnsi" w:cstheme="majorBidi"/>
          <w:smallCaps/>
          <w:spacing w:val="20"/>
          <w:kern w:val="56"/>
          <w:sz w:val="40"/>
          <w:szCs w:val="56"/>
        </w:rPr>
        <w:t>Development of a Full Stack Mobile Application for Dynamic Quiz Generation with AI-Driven Hints using ChatGPT</w:t>
      </w:r>
    </w:p>
    <w:p w14:paraId="7DC96B00" w14:textId="77777777" w:rsidR="00260414" w:rsidRDefault="00260414" w:rsidP="00DB0C46">
      <w:pPr>
        <w:spacing w:before="0" w:after="0" w:line="360" w:lineRule="auto"/>
        <w:jc w:val="center"/>
        <w:rPr>
          <w:rFonts w:asciiTheme="majorHAnsi" w:eastAsiaTheme="majorEastAsia" w:hAnsiTheme="majorHAnsi" w:cstheme="majorBidi"/>
          <w:smallCaps/>
          <w:spacing w:val="20"/>
          <w:kern w:val="56"/>
          <w:sz w:val="40"/>
          <w:szCs w:val="56"/>
        </w:rPr>
      </w:pPr>
    </w:p>
    <w:p w14:paraId="6A49DCBB" w14:textId="4982BC9C" w:rsidR="00DB7665" w:rsidRDefault="009A6BF5" w:rsidP="00DB0C46">
      <w:pPr>
        <w:spacing w:before="0" w:after="0" w:line="360" w:lineRule="auto"/>
        <w:jc w:val="center"/>
        <w:rPr>
          <w:caps/>
          <w:spacing w:val="10"/>
        </w:rPr>
      </w:pPr>
      <w:r>
        <w:rPr>
          <w:b/>
          <w:bCs/>
        </w:rPr>
        <w:t>Bogdan TATU</w:t>
      </w:r>
    </w:p>
    <w:p w14:paraId="127FD3F0" w14:textId="1751FA35" w:rsidR="009E20D1" w:rsidRDefault="009E20D1" w:rsidP="00DB0C46">
      <w:pPr>
        <w:spacing w:before="0" w:after="0" w:line="360" w:lineRule="auto"/>
        <w:jc w:val="center"/>
        <w:rPr>
          <w:b/>
          <w:bCs/>
        </w:rPr>
      </w:pPr>
      <w:r>
        <w:t xml:space="preserve">Computers and Information Technology </w:t>
      </w:r>
      <w:r w:rsidR="00462CB8">
        <w:rPr>
          <w:smallCaps/>
        </w:rPr>
        <w:br/>
      </w:r>
      <w:r>
        <w:rPr>
          <w:b/>
          <w:bCs/>
        </w:rPr>
        <w:t>Faculty of Automation and Computers</w:t>
      </w:r>
    </w:p>
    <w:p w14:paraId="2EA5DD4F" w14:textId="700686FC" w:rsidR="00E324A5" w:rsidRPr="007717E1" w:rsidRDefault="009A6BF5" w:rsidP="00DB0C46">
      <w:pPr>
        <w:spacing w:before="0" w:after="0" w:line="360" w:lineRule="auto"/>
        <w:jc w:val="center"/>
      </w:pPr>
      <w:r>
        <w:rPr>
          <w:b/>
          <w:bCs/>
        </w:rPr>
        <w:t>Polytechnic University of</w:t>
      </w:r>
      <w:r w:rsidR="009E20D1">
        <w:rPr>
          <w:b/>
          <w:bCs/>
        </w:rPr>
        <w:t xml:space="preserve"> Timisoara</w:t>
      </w:r>
    </w:p>
    <w:p w14:paraId="2C27DE57" w14:textId="000FBEA6" w:rsidR="00E324A5" w:rsidRPr="009C37DB" w:rsidRDefault="009E20D1" w:rsidP="00DB0C46">
      <w:pPr>
        <w:spacing w:before="0" w:after="0" w:line="360" w:lineRule="auto"/>
        <w:jc w:val="center"/>
        <w:sectPr w:rsidR="00E324A5" w:rsidRPr="009C37DB" w:rsidSect="005A2902">
          <w:footerReference w:type="even" r:id="rId8"/>
          <w:footerReference w:type="default" r:id="rId9"/>
          <w:type w:val="oddPage"/>
          <w:pgSz w:w="11906" w:h="16838"/>
          <w:pgMar w:top="1985" w:right="1134" w:bottom="1701" w:left="1701" w:header="1134" w:footer="907" w:gutter="0"/>
          <w:pgNumType w:start="1"/>
          <w:cols w:space="708"/>
          <w:titlePg/>
          <w:docGrid w:linePitch="360"/>
        </w:sectPr>
      </w:pPr>
      <w:r>
        <w:t>Timi</w:t>
      </w:r>
      <w:r w:rsidR="00B16EC6" w:rsidRPr="00B16EC6">
        <w:rPr>
          <w:rFonts w:ascii="Cambria" w:hAnsi="Cambria" w:cs="Cambria"/>
        </w:rPr>
        <w:t>ș</w:t>
      </w:r>
      <w:r>
        <w:t>oara, 0</w:t>
      </w:r>
      <w:r w:rsidR="00260414">
        <w:t>6</w:t>
      </w:r>
      <w:r>
        <w:t>, 202</w:t>
      </w:r>
      <w:r w:rsidR="00260414">
        <w:t>3</w:t>
      </w:r>
    </w:p>
    <w:p w14:paraId="44D79353" w14:textId="77777777" w:rsidR="009E20D1" w:rsidRDefault="009E20D1" w:rsidP="00DB0C46">
      <w:pPr>
        <w:pStyle w:val="CoverHeading"/>
        <w:spacing w:before="0" w:after="0" w:line="360" w:lineRule="auto"/>
        <w:rPr>
          <w:rFonts w:asciiTheme="minorHAnsi" w:hAnsiTheme="minorHAnsi"/>
          <w:smallCaps w:val="0"/>
          <w:sz w:val="24"/>
        </w:rPr>
      </w:pPr>
    </w:p>
    <w:p w14:paraId="70ED52FB" w14:textId="77777777" w:rsidR="009E20D1" w:rsidRDefault="009E20D1" w:rsidP="00DB0C46">
      <w:pPr>
        <w:pStyle w:val="CoverHeading"/>
        <w:spacing w:before="0" w:after="0" w:line="360" w:lineRule="auto"/>
        <w:rPr>
          <w:rFonts w:asciiTheme="minorHAnsi" w:hAnsiTheme="minorHAnsi"/>
          <w:smallCaps w:val="0"/>
          <w:sz w:val="24"/>
        </w:rPr>
      </w:pPr>
    </w:p>
    <w:p w14:paraId="0DB58C65" w14:textId="2D8E7D50" w:rsidR="00863736" w:rsidRPr="00863736" w:rsidRDefault="00863736" w:rsidP="00DB0C46">
      <w:pPr>
        <w:spacing w:before="0" w:after="0" w:line="360" w:lineRule="auto"/>
      </w:pPr>
      <w:r>
        <w:rPr>
          <w:smallCaps/>
        </w:rPr>
        <w:br w:type="page"/>
      </w:r>
    </w:p>
    <w:sdt>
      <w:sdtPr>
        <w:rPr>
          <w:rFonts w:asciiTheme="minorHAnsi" w:eastAsiaTheme="minorHAnsi" w:hAnsiTheme="minorHAnsi" w:cstheme="minorBidi"/>
          <w:color w:val="auto"/>
          <w:sz w:val="22"/>
          <w:szCs w:val="22"/>
          <w:lang w:val="en-GB"/>
        </w:rPr>
        <w:id w:val="1881201266"/>
        <w:docPartObj>
          <w:docPartGallery w:val="Table of Contents"/>
          <w:docPartUnique/>
        </w:docPartObj>
      </w:sdtPr>
      <w:sdtEndPr>
        <w:rPr>
          <w:rFonts w:ascii="Arial" w:hAnsi="Arial" w:cs="Arial"/>
          <w:b/>
          <w:bCs/>
          <w:noProof/>
          <w:sz w:val="24"/>
          <w:szCs w:val="24"/>
        </w:rPr>
      </w:sdtEndPr>
      <w:sdtContent>
        <w:p w14:paraId="1BE74EE7" w14:textId="3393BF0E" w:rsidR="00763A94" w:rsidRDefault="00763A94" w:rsidP="00DB0C46">
          <w:pPr>
            <w:pStyle w:val="TOCHeading"/>
            <w:spacing w:before="0" w:line="360" w:lineRule="auto"/>
            <w:rPr>
              <w:color w:val="auto"/>
            </w:rPr>
          </w:pPr>
          <w:r w:rsidRPr="00FC7808">
            <w:rPr>
              <w:color w:val="auto"/>
            </w:rPr>
            <w:t>Table of Content</w:t>
          </w:r>
          <w:r w:rsidR="00FC7808" w:rsidRPr="00FC7808">
            <w:rPr>
              <w:color w:val="auto"/>
            </w:rPr>
            <w:t>s</w:t>
          </w:r>
        </w:p>
        <w:p w14:paraId="644B090A" w14:textId="77777777" w:rsidR="002A6B00" w:rsidRPr="002A6B00" w:rsidRDefault="002A6B00" w:rsidP="00DB0C46">
          <w:pPr>
            <w:spacing w:before="0" w:after="0" w:line="360" w:lineRule="auto"/>
            <w:rPr>
              <w:lang w:val="en-US"/>
            </w:rPr>
          </w:pPr>
        </w:p>
        <w:p w14:paraId="1EE60A79" w14:textId="6FF987FE" w:rsidR="00DB0C46" w:rsidRDefault="00763A94" w:rsidP="00DB0C46">
          <w:pPr>
            <w:pStyle w:val="TOC1"/>
            <w:spacing w:before="0" w:after="0" w:line="360" w:lineRule="auto"/>
            <w:rPr>
              <w:rFonts w:asciiTheme="minorHAnsi" w:eastAsiaTheme="minorEastAsia" w:hAnsiTheme="minorHAnsi" w:cstheme="minorBidi"/>
              <w:b w:val="0"/>
              <w:bCs w:val="0"/>
              <w:kern w:val="2"/>
              <w:sz w:val="22"/>
              <w:szCs w:val="22"/>
              <w:lang w:val="en-US"/>
              <w14:ligatures w14:val="standardContextual"/>
            </w:rPr>
          </w:pPr>
          <w:r>
            <w:fldChar w:fldCharType="begin"/>
          </w:r>
          <w:r>
            <w:instrText xml:space="preserve"> TOC \o "1-3" \h \z \u </w:instrText>
          </w:r>
          <w:r>
            <w:fldChar w:fldCharType="separate"/>
          </w:r>
          <w:hyperlink w:anchor="_Toc138528387" w:history="1">
            <w:r w:rsidR="00DB0C46" w:rsidRPr="002741FB">
              <w:rPr>
                <w:rStyle w:val="Hyperlink"/>
                <w:rFonts w:ascii="Cambria Math" w:hAnsi="Cambria Math"/>
              </w:rPr>
              <w:t>1</w:t>
            </w:r>
            <w:r w:rsidR="00DB0C46">
              <w:rPr>
                <w:rFonts w:asciiTheme="minorHAnsi" w:eastAsiaTheme="minorEastAsia" w:hAnsiTheme="minorHAnsi" w:cstheme="minorBidi"/>
                <w:b w:val="0"/>
                <w:bCs w:val="0"/>
                <w:kern w:val="2"/>
                <w:sz w:val="22"/>
                <w:szCs w:val="22"/>
                <w:lang w:val="en-US"/>
                <w14:ligatures w14:val="standardContextual"/>
              </w:rPr>
              <w:tab/>
            </w:r>
            <w:r w:rsidR="00DB0C46" w:rsidRPr="002741FB">
              <w:rPr>
                <w:rStyle w:val="Hyperlink"/>
              </w:rPr>
              <w:t>The Quizzdos Project</w:t>
            </w:r>
            <w:r w:rsidR="00DB0C46">
              <w:rPr>
                <w:webHidden/>
              </w:rPr>
              <w:tab/>
            </w:r>
            <w:r w:rsidR="00DB0C46">
              <w:rPr>
                <w:webHidden/>
              </w:rPr>
              <w:fldChar w:fldCharType="begin"/>
            </w:r>
            <w:r w:rsidR="00DB0C46">
              <w:rPr>
                <w:webHidden/>
              </w:rPr>
              <w:instrText xml:space="preserve"> PAGEREF _Toc138528387 \h </w:instrText>
            </w:r>
            <w:r w:rsidR="00DB0C46">
              <w:rPr>
                <w:webHidden/>
              </w:rPr>
            </w:r>
            <w:r w:rsidR="00DB0C46">
              <w:rPr>
                <w:webHidden/>
              </w:rPr>
              <w:fldChar w:fldCharType="separate"/>
            </w:r>
            <w:r w:rsidR="00DB0C46">
              <w:rPr>
                <w:webHidden/>
              </w:rPr>
              <w:t>11</w:t>
            </w:r>
            <w:r w:rsidR="00DB0C46">
              <w:rPr>
                <w:webHidden/>
              </w:rPr>
              <w:fldChar w:fldCharType="end"/>
            </w:r>
          </w:hyperlink>
        </w:p>
        <w:p w14:paraId="7A2C93AD" w14:textId="2CE4EDF3"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388" w:history="1">
            <w:r w:rsidRPr="002741FB">
              <w:rPr>
                <w:rStyle w:val="Hyperlink"/>
                <w:noProof/>
              </w:rPr>
              <w:t>1.1</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Introduction</w:t>
            </w:r>
            <w:r>
              <w:rPr>
                <w:noProof/>
                <w:webHidden/>
              </w:rPr>
              <w:tab/>
            </w:r>
            <w:r>
              <w:rPr>
                <w:noProof/>
                <w:webHidden/>
              </w:rPr>
              <w:fldChar w:fldCharType="begin"/>
            </w:r>
            <w:r>
              <w:rPr>
                <w:noProof/>
                <w:webHidden/>
              </w:rPr>
              <w:instrText xml:space="preserve"> PAGEREF _Toc138528388 \h </w:instrText>
            </w:r>
            <w:r>
              <w:rPr>
                <w:noProof/>
                <w:webHidden/>
              </w:rPr>
            </w:r>
            <w:r>
              <w:rPr>
                <w:noProof/>
                <w:webHidden/>
              </w:rPr>
              <w:fldChar w:fldCharType="separate"/>
            </w:r>
            <w:r>
              <w:rPr>
                <w:noProof/>
                <w:webHidden/>
              </w:rPr>
              <w:t>11</w:t>
            </w:r>
            <w:r>
              <w:rPr>
                <w:noProof/>
                <w:webHidden/>
              </w:rPr>
              <w:fldChar w:fldCharType="end"/>
            </w:r>
          </w:hyperlink>
        </w:p>
        <w:p w14:paraId="1B2A5E3E" w14:textId="5563BCE9" w:rsidR="00DB0C46" w:rsidRDefault="00DB0C46" w:rsidP="00DB0C46">
          <w:pPr>
            <w:pStyle w:val="TOC1"/>
            <w:spacing w:before="0" w:after="0" w:line="360" w:lineRule="auto"/>
            <w:rPr>
              <w:rFonts w:asciiTheme="minorHAnsi" w:eastAsiaTheme="minorEastAsia" w:hAnsiTheme="minorHAnsi" w:cstheme="minorBidi"/>
              <w:b w:val="0"/>
              <w:bCs w:val="0"/>
              <w:kern w:val="2"/>
              <w:sz w:val="22"/>
              <w:szCs w:val="22"/>
              <w:lang w:val="en-US"/>
              <w14:ligatures w14:val="standardContextual"/>
            </w:rPr>
          </w:pPr>
          <w:hyperlink w:anchor="_Toc138528389" w:history="1">
            <w:r w:rsidRPr="002741FB">
              <w:rPr>
                <w:rStyle w:val="Hyperlink"/>
                <w:rFonts w:ascii="Cambria Math" w:hAnsi="Cambria Math"/>
              </w:rPr>
              <w:t>2</w:t>
            </w:r>
            <w:r>
              <w:rPr>
                <w:rFonts w:asciiTheme="minorHAnsi" w:eastAsiaTheme="minorEastAsia" w:hAnsiTheme="minorHAnsi" w:cstheme="minorBidi"/>
                <w:b w:val="0"/>
                <w:bCs w:val="0"/>
                <w:kern w:val="2"/>
                <w:sz w:val="22"/>
                <w:szCs w:val="22"/>
                <w:lang w:val="en-US"/>
                <w14:ligatures w14:val="standardContextual"/>
              </w:rPr>
              <w:tab/>
            </w:r>
            <w:r w:rsidRPr="002741FB">
              <w:rPr>
                <w:rStyle w:val="Hyperlink"/>
              </w:rPr>
              <w:t>Specifications, requirements and design</w:t>
            </w:r>
            <w:r>
              <w:rPr>
                <w:webHidden/>
              </w:rPr>
              <w:tab/>
            </w:r>
            <w:r>
              <w:rPr>
                <w:webHidden/>
              </w:rPr>
              <w:fldChar w:fldCharType="begin"/>
            </w:r>
            <w:r>
              <w:rPr>
                <w:webHidden/>
              </w:rPr>
              <w:instrText xml:space="preserve"> PAGEREF _Toc138528389 \h </w:instrText>
            </w:r>
            <w:r>
              <w:rPr>
                <w:webHidden/>
              </w:rPr>
            </w:r>
            <w:r>
              <w:rPr>
                <w:webHidden/>
              </w:rPr>
              <w:fldChar w:fldCharType="separate"/>
            </w:r>
            <w:r>
              <w:rPr>
                <w:webHidden/>
              </w:rPr>
              <w:t>12</w:t>
            </w:r>
            <w:r>
              <w:rPr>
                <w:webHidden/>
              </w:rPr>
              <w:fldChar w:fldCharType="end"/>
            </w:r>
          </w:hyperlink>
        </w:p>
        <w:p w14:paraId="436E36E2" w14:textId="002078C7"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390" w:history="1">
            <w:r w:rsidRPr="002741FB">
              <w:rPr>
                <w:rStyle w:val="Hyperlink"/>
                <w:noProof/>
              </w:rPr>
              <w:t>2.1</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Similar applications</w:t>
            </w:r>
            <w:r>
              <w:rPr>
                <w:noProof/>
                <w:webHidden/>
              </w:rPr>
              <w:tab/>
            </w:r>
            <w:r>
              <w:rPr>
                <w:noProof/>
                <w:webHidden/>
              </w:rPr>
              <w:fldChar w:fldCharType="begin"/>
            </w:r>
            <w:r>
              <w:rPr>
                <w:noProof/>
                <w:webHidden/>
              </w:rPr>
              <w:instrText xml:space="preserve"> PAGEREF _Toc138528390 \h </w:instrText>
            </w:r>
            <w:r>
              <w:rPr>
                <w:noProof/>
                <w:webHidden/>
              </w:rPr>
            </w:r>
            <w:r>
              <w:rPr>
                <w:noProof/>
                <w:webHidden/>
              </w:rPr>
              <w:fldChar w:fldCharType="separate"/>
            </w:r>
            <w:r>
              <w:rPr>
                <w:noProof/>
                <w:webHidden/>
              </w:rPr>
              <w:t>12</w:t>
            </w:r>
            <w:r>
              <w:rPr>
                <w:noProof/>
                <w:webHidden/>
              </w:rPr>
              <w:fldChar w:fldCharType="end"/>
            </w:r>
          </w:hyperlink>
        </w:p>
        <w:p w14:paraId="763C4514" w14:textId="1DC49710"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391" w:history="1">
            <w:r w:rsidRPr="002741FB">
              <w:rPr>
                <w:rStyle w:val="Hyperlink"/>
                <w:noProof/>
              </w:rPr>
              <w:t>2.1.1</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MyFitnessPal</w:t>
            </w:r>
            <w:r>
              <w:rPr>
                <w:noProof/>
                <w:webHidden/>
              </w:rPr>
              <w:tab/>
            </w:r>
            <w:r>
              <w:rPr>
                <w:noProof/>
                <w:webHidden/>
              </w:rPr>
              <w:fldChar w:fldCharType="begin"/>
            </w:r>
            <w:r>
              <w:rPr>
                <w:noProof/>
                <w:webHidden/>
              </w:rPr>
              <w:instrText xml:space="preserve"> PAGEREF _Toc138528391 \h </w:instrText>
            </w:r>
            <w:r>
              <w:rPr>
                <w:noProof/>
                <w:webHidden/>
              </w:rPr>
            </w:r>
            <w:r>
              <w:rPr>
                <w:noProof/>
                <w:webHidden/>
              </w:rPr>
              <w:fldChar w:fldCharType="separate"/>
            </w:r>
            <w:r>
              <w:rPr>
                <w:noProof/>
                <w:webHidden/>
              </w:rPr>
              <w:t>12</w:t>
            </w:r>
            <w:r>
              <w:rPr>
                <w:noProof/>
                <w:webHidden/>
              </w:rPr>
              <w:fldChar w:fldCharType="end"/>
            </w:r>
          </w:hyperlink>
        </w:p>
        <w:p w14:paraId="01330D53" w14:textId="0AD9B5FF"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392" w:history="1">
            <w:r w:rsidRPr="002741FB">
              <w:rPr>
                <w:rStyle w:val="Hyperlink"/>
                <w:noProof/>
              </w:rPr>
              <w:t>2.1.2</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Rust</w:t>
            </w:r>
            <w:r>
              <w:rPr>
                <w:noProof/>
                <w:webHidden/>
              </w:rPr>
              <w:tab/>
            </w:r>
            <w:r>
              <w:rPr>
                <w:noProof/>
                <w:webHidden/>
              </w:rPr>
              <w:fldChar w:fldCharType="begin"/>
            </w:r>
            <w:r>
              <w:rPr>
                <w:noProof/>
                <w:webHidden/>
              </w:rPr>
              <w:instrText xml:space="preserve"> PAGEREF _Toc138528392 \h </w:instrText>
            </w:r>
            <w:r>
              <w:rPr>
                <w:noProof/>
                <w:webHidden/>
              </w:rPr>
            </w:r>
            <w:r>
              <w:rPr>
                <w:noProof/>
                <w:webHidden/>
              </w:rPr>
              <w:fldChar w:fldCharType="separate"/>
            </w:r>
            <w:r>
              <w:rPr>
                <w:noProof/>
                <w:webHidden/>
              </w:rPr>
              <w:t>12</w:t>
            </w:r>
            <w:r>
              <w:rPr>
                <w:noProof/>
                <w:webHidden/>
              </w:rPr>
              <w:fldChar w:fldCharType="end"/>
            </w:r>
          </w:hyperlink>
        </w:p>
        <w:p w14:paraId="1E92E2C6" w14:textId="1CAFCFAC"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393" w:history="1">
            <w:r w:rsidRPr="002741FB">
              <w:rPr>
                <w:rStyle w:val="Hyperlink"/>
                <w:noProof/>
              </w:rPr>
              <w:t>2.2</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Project Requirements</w:t>
            </w:r>
            <w:r>
              <w:rPr>
                <w:noProof/>
                <w:webHidden/>
              </w:rPr>
              <w:tab/>
            </w:r>
            <w:r>
              <w:rPr>
                <w:noProof/>
                <w:webHidden/>
              </w:rPr>
              <w:fldChar w:fldCharType="begin"/>
            </w:r>
            <w:r>
              <w:rPr>
                <w:noProof/>
                <w:webHidden/>
              </w:rPr>
              <w:instrText xml:space="preserve"> PAGEREF _Toc138528393 \h </w:instrText>
            </w:r>
            <w:r>
              <w:rPr>
                <w:noProof/>
                <w:webHidden/>
              </w:rPr>
            </w:r>
            <w:r>
              <w:rPr>
                <w:noProof/>
                <w:webHidden/>
              </w:rPr>
              <w:fldChar w:fldCharType="separate"/>
            </w:r>
            <w:r>
              <w:rPr>
                <w:noProof/>
                <w:webHidden/>
              </w:rPr>
              <w:t>12</w:t>
            </w:r>
            <w:r>
              <w:rPr>
                <w:noProof/>
                <w:webHidden/>
              </w:rPr>
              <w:fldChar w:fldCharType="end"/>
            </w:r>
          </w:hyperlink>
        </w:p>
        <w:p w14:paraId="04129390" w14:textId="4B83EB25"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394" w:history="1">
            <w:r w:rsidRPr="002741FB">
              <w:rPr>
                <w:rStyle w:val="Hyperlink"/>
                <w:noProof/>
              </w:rPr>
              <w:t>2.3</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Project Specifications</w:t>
            </w:r>
            <w:r>
              <w:rPr>
                <w:noProof/>
                <w:webHidden/>
              </w:rPr>
              <w:tab/>
            </w:r>
            <w:r>
              <w:rPr>
                <w:noProof/>
                <w:webHidden/>
              </w:rPr>
              <w:fldChar w:fldCharType="begin"/>
            </w:r>
            <w:r>
              <w:rPr>
                <w:noProof/>
                <w:webHidden/>
              </w:rPr>
              <w:instrText xml:space="preserve"> PAGEREF _Toc138528394 \h </w:instrText>
            </w:r>
            <w:r>
              <w:rPr>
                <w:noProof/>
                <w:webHidden/>
              </w:rPr>
            </w:r>
            <w:r>
              <w:rPr>
                <w:noProof/>
                <w:webHidden/>
              </w:rPr>
              <w:fldChar w:fldCharType="separate"/>
            </w:r>
            <w:r>
              <w:rPr>
                <w:noProof/>
                <w:webHidden/>
              </w:rPr>
              <w:t>13</w:t>
            </w:r>
            <w:r>
              <w:rPr>
                <w:noProof/>
                <w:webHidden/>
              </w:rPr>
              <w:fldChar w:fldCharType="end"/>
            </w:r>
          </w:hyperlink>
        </w:p>
        <w:p w14:paraId="57B39AD2" w14:textId="04881BE8"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395" w:history="1">
            <w:r w:rsidRPr="002741FB">
              <w:rPr>
                <w:rStyle w:val="Hyperlink"/>
                <w:noProof/>
              </w:rPr>
              <w:t>2.4</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Block diagram</w:t>
            </w:r>
            <w:r>
              <w:rPr>
                <w:noProof/>
                <w:webHidden/>
              </w:rPr>
              <w:tab/>
            </w:r>
            <w:r>
              <w:rPr>
                <w:noProof/>
                <w:webHidden/>
              </w:rPr>
              <w:fldChar w:fldCharType="begin"/>
            </w:r>
            <w:r>
              <w:rPr>
                <w:noProof/>
                <w:webHidden/>
              </w:rPr>
              <w:instrText xml:space="preserve"> PAGEREF _Toc138528395 \h </w:instrText>
            </w:r>
            <w:r>
              <w:rPr>
                <w:noProof/>
                <w:webHidden/>
              </w:rPr>
            </w:r>
            <w:r>
              <w:rPr>
                <w:noProof/>
                <w:webHidden/>
              </w:rPr>
              <w:fldChar w:fldCharType="separate"/>
            </w:r>
            <w:r>
              <w:rPr>
                <w:noProof/>
                <w:webHidden/>
              </w:rPr>
              <w:t>13</w:t>
            </w:r>
            <w:r>
              <w:rPr>
                <w:noProof/>
                <w:webHidden/>
              </w:rPr>
              <w:fldChar w:fldCharType="end"/>
            </w:r>
          </w:hyperlink>
        </w:p>
        <w:p w14:paraId="20473F86" w14:textId="0E2D74B9"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396" w:history="1">
            <w:r w:rsidRPr="002741FB">
              <w:rPr>
                <w:rStyle w:val="Hyperlink"/>
                <w:noProof/>
              </w:rPr>
              <w:t>2.5</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Class diagrams</w:t>
            </w:r>
            <w:r>
              <w:rPr>
                <w:noProof/>
                <w:webHidden/>
              </w:rPr>
              <w:tab/>
            </w:r>
            <w:r>
              <w:rPr>
                <w:noProof/>
                <w:webHidden/>
              </w:rPr>
              <w:fldChar w:fldCharType="begin"/>
            </w:r>
            <w:r>
              <w:rPr>
                <w:noProof/>
                <w:webHidden/>
              </w:rPr>
              <w:instrText xml:space="preserve"> PAGEREF _Toc138528396 \h </w:instrText>
            </w:r>
            <w:r>
              <w:rPr>
                <w:noProof/>
                <w:webHidden/>
              </w:rPr>
            </w:r>
            <w:r>
              <w:rPr>
                <w:noProof/>
                <w:webHidden/>
              </w:rPr>
              <w:fldChar w:fldCharType="separate"/>
            </w:r>
            <w:r>
              <w:rPr>
                <w:noProof/>
                <w:webHidden/>
              </w:rPr>
              <w:t>15</w:t>
            </w:r>
            <w:r>
              <w:rPr>
                <w:noProof/>
                <w:webHidden/>
              </w:rPr>
              <w:fldChar w:fldCharType="end"/>
            </w:r>
          </w:hyperlink>
        </w:p>
        <w:p w14:paraId="685CAF93" w14:textId="54811951"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397" w:history="1">
            <w:r w:rsidRPr="002741FB">
              <w:rPr>
                <w:rStyle w:val="Hyperlink"/>
                <w:noProof/>
              </w:rPr>
              <w:t>2.6</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C</w:t>
            </w:r>
            <w:r w:rsidRPr="002741FB">
              <w:rPr>
                <w:rStyle w:val="Hyperlink"/>
                <w:noProof/>
              </w:rPr>
              <w:t>o</w:t>
            </w:r>
            <w:r w:rsidRPr="002741FB">
              <w:rPr>
                <w:rStyle w:val="Hyperlink"/>
                <w:noProof/>
              </w:rPr>
              <w:t>ntrollers</w:t>
            </w:r>
            <w:r>
              <w:rPr>
                <w:noProof/>
                <w:webHidden/>
              </w:rPr>
              <w:tab/>
            </w:r>
            <w:r>
              <w:rPr>
                <w:noProof/>
                <w:webHidden/>
              </w:rPr>
              <w:fldChar w:fldCharType="begin"/>
            </w:r>
            <w:r>
              <w:rPr>
                <w:noProof/>
                <w:webHidden/>
              </w:rPr>
              <w:instrText xml:space="preserve"> PAGEREF _Toc138528397 \h </w:instrText>
            </w:r>
            <w:r>
              <w:rPr>
                <w:noProof/>
                <w:webHidden/>
              </w:rPr>
            </w:r>
            <w:r>
              <w:rPr>
                <w:noProof/>
                <w:webHidden/>
              </w:rPr>
              <w:fldChar w:fldCharType="separate"/>
            </w:r>
            <w:r>
              <w:rPr>
                <w:noProof/>
                <w:webHidden/>
              </w:rPr>
              <w:t>15</w:t>
            </w:r>
            <w:r>
              <w:rPr>
                <w:noProof/>
                <w:webHidden/>
              </w:rPr>
              <w:fldChar w:fldCharType="end"/>
            </w:r>
          </w:hyperlink>
        </w:p>
        <w:p w14:paraId="46C88793" w14:textId="098C39C2"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398" w:history="1">
            <w:r w:rsidRPr="002741FB">
              <w:rPr>
                <w:rStyle w:val="Hyperlink"/>
                <w:noProof/>
              </w:rPr>
              <w:t>2.7</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Repositories</w:t>
            </w:r>
            <w:r>
              <w:rPr>
                <w:noProof/>
                <w:webHidden/>
              </w:rPr>
              <w:tab/>
            </w:r>
            <w:r>
              <w:rPr>
                <w:noProof/>
                <w:webHidden/>
              </w:rPr>
              <w:fldChar w:fldCharType="begin"/>
            </w:r>
            <w:r>
              <w:rPr>
                <w:noProof/>
                <w:webHidden/>
              </w:rPr>
              <w:instrText xml:space="preserve"> PAGEREF _Toc138528398 \h </w:instrText>
            </w:r>
            <w:r>
              <w:rPr>
                <w:noProof/>
                <w:webHidden/>
              </w:rPr>
            </w:r>
            <w:r>
              <w:rPr>
                <w:noProof/>
                <w:webHidden/>
              </w:rPr>
              <w:fldChar w:fldCharType="separate"/>
            </w:r>
            <w:r>
              <w:rPr>
                <w:noProof/>
                <w:webHidden/>
              </w:rPr>
              <w:t>16</w:t>
            </w:r>
            <w:r>
              <w:rPr>
                <w:noProof/>
                <w:webHidden/>
              </w:rPr>
              <w:fldChar w:fldCharType="end"/>
            </w:r>
          </w:hyperlink>
        </w:p>
        <w:p w14:paraId="1605DED5" w14:textId="2AB3E1F6" w:rsidR="00DB0C46" w:rsidRDefault="00DB0C46" w:rsidP="00DB0C46">
          <w:pPr>
            <w:pStyle w:val="TOC1"/>
            <w:spacing w:before="0" w:after="0" w:line="360" w:lineRule="auto"/>
            <w:rPr>
              <w:rFonts w:asciiTheme="minorHAnsi" w:eastAsiaTheme="minorEastAsia" w:hAnsiTheme="minorHAnsi" w:cstheme="minorBidi"/>
              <w:b w:val="0"/>
              <w:bCs w:val="0"/>
              <w:kern w:val="2"/>
              <w:sz w:val="22"/>
              <w:szCs w:val="22"/>
              <w:lang w:val="en-US"/>
              <w14:ligatures w14:val="standardContextual"/>
            </w:rPr>
          </w:pPr>
          <w:hyperlink w:anchor="_Toc138528399" w:history="1">
            <w:r w:rsidRPr="002741FB">
              <w:rPr>
                <w:rStyle w:val="Hyperlink"/>
                <w:rFonts w:ascii="Cambria Math" w:hAnsi="Cambria Math"/>
              </w:rPr>
              <w:t>3</w:t>
            </w:r>
            <w:r>
              <w:rPr>
                <w:rFonts w:asciiTheme="minorHAnsi" w:eastAsiaTheme="minorEastAsia" w:hAnsiTheme="minorHAnsi" w:cstheme="minorBidi"/>
                <w:b w:val="0"/>
                <w:bCs w:val="0"/>
                <w:kern w:val="2"/>
                <w:sz w:val="22"/>
                <w:szCs w:val="22"/>
                <w:lang w:val="en-US"/>
                <w14:ligatures w14:val="standardContextual"/>
              </w:rPr>
              <w:tab/>
            </w:r>
            <w:r w:rsidRPr="002741FB">
              <w:rPr>
                <w:rStyle w:val="Hyperlink"/>
              </w:rPr>
              <w:t>Technical background</w:t>
            </w:r>
            <w:r>
              <w:rPr>
                <w:webHidden/>
              </w:rPr>
              <w:tab/>
            </w:r>
            <w:r>
              <w:rPr>
                <w:webHidden/>
              </w:rPr>
              <w:fldChar w:fldCharType="begin"/>
            </w:r>
            <w:r>
              <w:rPr>
                <w:webHidden/>
              </w:rPr>
              <w:instrText xml:space="preserve"> PAGEREF _Toc138528399 \h </w:instrText>
            </w:r>
            <w:r>
              <w:rPr>
                <w:webHidden/>
              </w:rPr>
            </w:r>
            <w:r>
              <w:rPr>
                <w:webHidden/>
              </w:rPr>
              <w:fldChar w:fldCharType="separate"/>
            </w:r>
            <w:r>
              <w:rPr>
                <w:webHidden/>
              </w:rPr>
              <w:t>17</w:t>
            </w:r>
            <w:r>
              <w:rPr>
                <w:webHidden/>
              </w:rPr>
              <w:fldChar w:fldCharType="end"/>
            </w:r>
          </w:hyperlink>
        </w:p>
        <w:p w14:paraId="7A424F57" w14:textId="03BB83F1"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00" w:history="1">
            <w:r w:rsidRPr="002741FB">
              <w:rPr>
                <w:rStyle w:val="Hyperlink"/>
                <w:noProof/>
              </w:rPr>
              <w:t>3.1</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Programming languages</w:t>
            </w:r>
            <w:r>
              <w:rPr>
                <w:noProof/>
                <w:webHidden/>
              </w:rPr>
              <w:tab/>
            </w:r>
            <w:r>
              <w:rPr>
                <w:noProof/>
                <w:webHidden/>
              </w:rPr>
              <w:fldChar w:fldCharType="begin"/>
            </w:r>
            <w:r>
              <w:rPr>
                <w:noProof/>
                <w:webHidden/>
              </w:rPr>
              <w:instrText xml:space="preserve"> PAGEREF _Toc138528400 \h </w:instrText>
            </w:r>
            <w:r>
              <w:rPr>
                <w:noProof/>
                <w:webHidden/>
              </w:rPr>
            </w:r>
            <w:r>
              <w:rPr>
                <w:noProof/>
                <w:webHidden/>
              </w:rPr>
              <w:fldChar w:fldCharType="separate"/>
            </w:r>
            <w:r>
              <w:rPr>
                <w:noProof/>
                <w:webHidden/>
              </w:rPr>
              <w:t>17</w:t>
            </w:r>
            <w:r>
              <w:rPr>
                <w:noProof/>
                <w:webHidden/>
              </w:rPr>
              <w:fldChar w:fldCharType="end"/>
            </w:r>
          </w:hyperlink>
        </w:p>
        <w:p w14:paraId="5CEAC520" w14:textId="0FC30A98"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01" w:history="1">
            <w:r w:rsidRPr="002741FB">
              <w:rPr>
                <w:rStyle w:val="Hyperlink"/>
                <w:noProof/>
              </w:rPr>
              <w:t>3.1.1</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TypeScript (JavaScript)</w:t>
            </w:r>
            <w:r>
              <w:rPr>
                <w:noProof/>
                <w:webHidden/>
              </w:rPr>
              <w:tab/>
            </w:r>
            <w:r>
              <w:rPr>
                <w:noProof/>
                <w:webHidden/>
              </w:rPr>
              <w:fldChar w:fldCharType="begin"/>
            </w:r>
            <w:r>
              <w:rPr>
                <w:noProof/>
                <w:webHidden/>
              </w:rPr>
              <w:instrText xml:space="preserve"> PAGEREF _Toc138528401 \h </w:instrText>
            </w:r>
            <w:r>
              <w:rPr>
                <w:noProof/>
                <w:webHidden/>
              </w:rPr>
            </w:r>
            <w:r>
              <w:rPr>
                <w:noProof/>
                <w:webHidden/>
              </w:rPr>
              <w:fldChar w:fldCharType="separate"/>
            </w:r>
            <w:r>
              <w:rPr>
                <w:noProof/>
                <w:webHidden/>
              </w:rPr>
              <w:t>17</w:t>
            </w:r>
            <w:r>
              <w:rPr>
                <w:noProof/>
                <w:webHidden/>
              </w:rPr>
              <w:fldChar w:fldCharType="end"/>
            </w:r>
          </w:hyperlink>
        </w:p>
        <w:p w14:paraId="359934AB" w14:textId="0C549BB0"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02" w:history="1">
            <w:r w:rsidRPr="002741FB">
              <w:rPr>
                <w:rStyle w:val="Hyperlink"/>
                <w:noProof/>
              </w:rPr>
              <w:t>3.1.2</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Rust</w:t>
            </w:r>
            <w:r>
              <w:rPr>
                <w:noProof/>
                <w:webHidden/>
              </w:rPr>
              <w:tab/>
            </w:r>
            <w:r>
              <w:rPr>
                <w:noProof/>
                <w:webHidden/>
              </w:rPr>
              <w:fldChar w:fldCharType="begin"/>
            </w:r>
            <w:r>
              <w:rPr>
                <w:noProof/>
                <w:webHidden/>
              </w:rPr>
              <w:instrText xml:space="preserve"> PAGEREF _Toc138528402 \h </w:instrText>
            </w:r>
            <w:r>
              <w:rPr>
                <w:noProof/>
                <w:webHidden/>
              </w:rPr>
            </w:r>
            <w:r>
              <w:rPr>
                <w:noProof/>
                <w:webHidden/>
              </w:rPr>
              <w:fldChar w:fldCharType="separate"/>
            </w:r>
            <w:r>
              <w:rPr>
                <w:noProof/>
                <w:webHidden/>
              </w:rPr>
              <w:t>18</w:t>
            </w:r>
            <w:r>
              <w:rPr>
                <w:noProof/>
                <w:webHidden/>
              </w:rPr>
              <w:fldChar w:fldCharType="end"/>
            </w:r>
          </w:hyperlink>
        </w:p>
        <w:p w14:paraId="51864801" w14:textId="2C61C04B"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03" w:history="1">
            <w:r w:rsidRPr="002741FB">
              <w:rPr>
                <w:rStyle w:val="Hyperlink"/>
                <w:noProof/>
              </w:rPr>
              <w:t>3.2</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Frontend technologies</w:t>
            </w:r>
            <w:r>
              <w:rPr>
                <w:noProof/>
                <w:webHidden/>
              </w:rPr>
              <w:tab/>
            </w:r>
            <w:r>
              <w:rPr>
                <w:noProof/>
                <w:webHidden/>
              </w:rPr>
              <w:fldChar w:fldCharType="begin"/>
            </w:r>
            <w:r>
              <w:rPr>
                <w:noProof/>
                <w:webHidden/>
              </w:rPr>
              <w:instrText xml:space="preserve"> PAGEREF _Toc138528403 \h </w:instrText>
            </w:r>
            <w:r>
              <w:rPr>
                <w:noProof/>
                <w:webHidden/>
              </w:rPr>
            </w:r>
            <w:r>
              <w:rPr>
                <w:noProof/>
                <w:webHidden/>
              </w:rPr>
              <w:fldChar w:fldCharType="separate"/>
            </w:r>
            <w:r>
              <w:rPr>
                <w:noProof/>
                <w:webHidden/>
              </w:rPr>
              <w:t>18</w:t>
            </w:r>
            <w:r>
              <w:rPr>
                <w:noProof/>
                <w:webHidden/>
              </w:rPr>
              <w:fldChar w:fldCharType="end"/>
            </w:r>
          </w:hyperlink>
        </w:p>
        <w:p w14:paraId="27853DEF" w14:textId="532E2308"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04" w:history="1">
            <w:r w:rsidRPr="002741FB">
              <w:rPr>
                <w:rStyle w:val="Hyperlink"/>
                <w:noProof/>
              </w:rPr>
              <w:t>3.2.1</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React Native</w:t>
            </w:r>
            <w:r>
              <w:rPr>
                <w:noProof/>
                <w:webHidden/>
              </w:rPr>
              <w:tab/>
            </w:r>
            <w:r>
              <w:rPr>
                <w:noProof/>
                <w:webHidden/>
              </w:rPr>
              <w:fldChar w:fldCharType="begin"/>
            </w:r>
            <w:r>
              <w:rPr>
                <w:noProof/>
                <w:webHidden/>
              </w:rPr>
              <w:instrText xml:space="preserve"> PAGEREF _Toc138528404 \h </w:instrText>
            </w:r>
            <w:r>
              <w:rPr>
                <w:noProof/>
                <w:webHidden/>
              </w:rPr>
            </w:r>
            <w:r>
              <w:rPr>
                <w:noProof/>
                <w:webHidden/>
              </w:rPr>
              <w:fldChar w:fldCharType="separate"/>
            </w:r>
            <w:r>
              <w:rPr>
                <w:noProof/>
                <w:webHidden/>
              </w:rPr>
              <w:t>18</w:t>
            </w:r>
            <w:r>
              <w:rPr>
                <w:noProof/>
                <w:webHidden/>
              </w:rPr>
              <w:fldChar w:fldCharType="end"/>
            </w:r>
          </w:hyperlink>
        </w:p>
        <w:p w14:paraId="3DA5BF0F" w14:textId="01620B42"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05" w:history="1">
            <w:r w:rsidRPr="002741FB">
              <w:rPr>
                <w:rStyle w:val="Hyperlink"/>
                <w:noProof/>
              </w:rPr>
              <w:t>3.2.2</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Nativewind (Tailwind CSS)</w:t>
            </w:r>
            <w:r>
              <w:rPr>
                <w:noProof/>
                <w:webHidden/>
              </w:rPr>
              <w:tab/>
            </w:r>
            <w:r>
              <w:rPr>
                <w:noProof/>
                <w:webHidden/>
              </w:rPr>
              <w:fldChar w:fldCharType="begin"/>
            </w:r>
            <w:r>
              <w:rPr>
                <w:noProof/>
                <w:webHidden/>
              </w:rPr>
              <w:instrText xml:space="preserve"> PAGEREF _Toc138528405 \h </w:instrText>
            </w:r>
            <w:r>
              <w:rPr>
                <w:noProof/>
                <w:webHidden/>
              </w:rPr>
            </w:r>
            <w:r>
              <w:rPr>
                <w:noProof/>
                <w:webHidden/>
              </w:rPr>
              <w:fldChar w:fldCharType="separate"/>
            </w:r>
            <w:r>
              <w:rPr>
                <w:noProof/>
                <w:webHidden/>
              </w:rPr>
              <w:t>18</w:t>
            </w:r>
            <w:r>
              <w:rPr>
                <w:noProof/>
                <w:webHidden/>
              </w:rPr>
              <w:fldChar w:fldCharType="end"/>
            </w:r>
          </w:hyperlink>
        </w:p>
        <w:p w14:paraId="1A9F75FF" w14:textId="5BF6A470"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06" w:history="1">
            <w:r w:rsidRPr="002741FB">
              <w:rPr>
                <w:rStyle w:val="Hyperlink"/>
                <w:noProof/>
              </w:rPr>
              <w:t>3.2.3</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Axios</w:t>
            </w:r>
            <w:r>
              <w:rPr>
                <w:noProof/>
                <w:webHidden/>
              </w:rPr>
              <w:tab/>
            </w:r>
            <w:r>
              <w:rPr>
                <w:noProof/>
                <w:webHidden/>
              </w:rPr>
              <w:fldChar w:fldCharType="begin"/>
            </w:r>
            <w:r>
              <w:rPr>
                <w:noProof/>
                <w:webHidden/>
              </w:rPr>
              <w:instrText xml:space="preserve"> PAGEREF _Toc138528406 \h </w:instrText>
            </w:r>
            <w:r>
              <w:rPr>
                <w:noProof/>
                <w:webHidden/>
              </w:rPr>
            </w:r>
            <w:r>
              <w:rPr>
                <w:noProof/>
                <w:webHidden/>
              </w:rPr>
              <w:fldChar w:fldCharType="separate"/>
            </w:r>
            <w:r>
              <w:rPr>
                <w:noProof/>
                <w:webHidden/>
              </w:rPr>
              <w:t>18</w:t>
            </w:r>
            <w:r>
              <w:rPr>
                <w:noProof/>
                <w:webHidden/>
              </w:rPr>
              <w:fldChar w:fldCharType="end"/>
            </w:r>
          </w:hyperlink>
        </w:p>
        <w:p w14:paraId="727E7F6A" w14:textId="55A7604E"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07" w:history="1">
            <w:r w:rsidRPr="002741FB">
              <w:rPr>
                <w:rStyle w:val="Hyperlink"/>
                <w:noProof/>
              </w:rPr>
              <w:t>3.2.4</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TanStack Query</w:t>
            </w:r>
            <w:r>
              <w:rPr>
                <w:noProof/>
                <w:webHidden/>
              </w:rPr>
              <w:tab/>
            </w:r>
            <w:r>
              <w:rPr>
                <w:noProof/>
                <w:webHidden/>
              </w:rPr>
              <w:fldChar w:fldCharType="begin"/>
            </w:r>
            <w:r>
              <w:rPr>
                <w:noProof/>
                <w:webHidden/>
              </w:rPr>
              <w:instrText xml:space="preserve"> PAGEREF _Toc138528407 \h </w:instrText>
            </w:r>
            <w:r>
              <w:rPr>
                <w:noProof/>
                <w:webHidden/>
              </w:rPr>
            </w:r>
            <w:r>
              <w:rPr>
                <w:noProof/>
                <w:webHidden/>
              </w:rPr>
              <w:fldChar w:fldCharType="separate"/>
            </w:r>
            <w:r>
              <w:rPr>
                <w:noProof/>
                <w:webHidden/>
              </w:rPr>
              <w:t>18</w:t>
            </w:r>
            <w:r>
              <w:rPr>
                <w:noProof/>
                <w:webHidden/>
              </w:rPr>
              <w:fldChar w:fldCharType="end"/>
            </w:r>
          </w:hyperlink>
        </w:p>
        <w:p w14:paraId="79EB0628" w14:textId="701800A7"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08" w:history="1">
            <w:r w:rsidRPr="002741FB">
              <w:rPr>
                <w:rStyle w:val="Hyperlink"/>
                <w:noProof/>
              </w:rPr>
              <w:t>3.2.5</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React Native Reanimated</w:t>
            </w:r>
            <w:r>
              <w:rPr>
                <w:noProof/>
                <w:webHidden/>
              </w:rPr>
              <w:tab/>
            </w:r>
            <w:r>
              <w:rPr>
                <w:noProof/>
                <w:webHidden/>
              </w:rPr>
              <w:fldChar w:fldCharType="begin"/>
            </w:r>
            <w:r>
              <w:rPr>
                <w:noProof/>
                <w:webHidden/>
              </w:rPr>
              <w:instrText xml:space="preserve"> PAGEREF _Toc138528408 \h </w:instrText>
            </w:r>
            <w:r>
              <w:rPr>
                <w:noProof/>
                <w:webHidden/>
              </w:rPr>
            </w:r>
            <w:r>
              <w:rPr>
                <w:noProof/>
                <w:webHidden/>
              </w:rPr>
              <w:fldChar w:fldCharType="separate"/>
            </w:r>
            <w:r>
              <w:rPr>
                <w:noProof/>
                <w:webHidden/>
              </w:rPr>
              <w:t>18</w:t>
            </w:r>
            <w:r>
              <w:rPr>
                <w:noProof/>
                <w:webHidden/>
              </w:rPr>
              <w:fldChar w:fldCharType="end"/>
            </w:r>
          </w:hyperlink>
        </w:p>
        <w:p w14:paraId="48582816" w14:textId="4CFBA66B"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09" w:history="1">
            <w:r w:rsidRPr="002741FB">
              <w:rPr>
                <w:rStyle w:val="Hyperlink"/>
                <w:noProof/>
              </w:rPr>
              <w:t>3.2.6</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Expo Libraries</w:t>
            </w:r>
            <w:r>
              <w:rPr>
                <w:noProof/>
                <w:webHidden/>
              </w:rPr>
              <w:tab/>
            </w:r>
            <w:r>
              <w:rPr>
                <w:noProof/>
                <w:webHidden/>
              </w:rPr>
              <w:fldChar w:fldCharType="begin"/>
            </w:r>
            <w:r>
              <w:rPr>
                <w:noProof/>
                <w:webHidden/>
              </w:rPr>
              <w:instrText xml:space="preserve"> PAGEREF _Toc138528409 \h </w:instrText>
            </w:r>
            <w:r>
              <w:rPr>
                <w:noProof/>
                <w:webHidden/>
              </w:rPr>
            </w:r>
            <w:r>
              <w:rPr>
                <w:noProof/>
                <w:webHidden/>
              </w:rPr>
              <w:fldChar w:fldCharType="separate"/>
            </w:r>
            <w:r>
              <w:rPr>
                <w:noProof/>
                <w:webHidden/>
              </w:rPr>
              <w:t>18</w:t>
            </w:r>
            <w:r>
              <w:rPr>
                <w:noProof/>
                <w:webHidden/>
              </w:rPr>
              <w:fldChar w:fldCharType="end"/>
            </w:r>
          </w:hyperlink>
        </w:p>
        <w:p w14:paraId="7906C20F" w14:textId="138563FD"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10" w:history="1">
            <w:r w:rsidRPr="002741FB">
              <w:rPr>
                <w:rStyle w:val="Hyperlink"/>
                <w:noProof/>
              </w:rPr>
              <w:t>3.3</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Backend technologies</w:t>
            </w:r>
            <w:r>
              <w:rPr>
                <w:noProof/>
                <w:webHidden/>
              </w:rPr>
              <w:tab/>
            </w:r>
            <w:r>
              <w:rPr>
                <w:noProof/>
                <w:webHidden/>
              </w:rPr>
              <w:fldChar w:fldCharType="begin"/>
            </w:r>
            <w:r>
              <w:rPr>
                <w:noProof/>
                <w:webHidden/>
              </w:rPr>
              <w:instrText xml:space="preserve"> PAGEREF _Toc138528410 \h </w:instrText>
            </w:r>
            <w:r>
              <w:rPr>
                <w:noProof/>
                <w:webHidden/>
              </w:rPr>
            </w:r>
            <w:r>
              <w:rPr>
                <w:noProof/>
                <w:webHidden/>
              </w:rPr>
              <w:fldChar w:fldCharType="separate"/>
            </w:r>
            <w:r>
              <w:rPr>
                <w:noProof/>
                <w:webHidden/>
              </w:rPr>
              <w:t>18</w:t>
            </w:r>
            <w:r>
              <w:rPr>
                <w:noProof/>
                <w:webHidden/>
              </w:rPr>
              <w:fldChar w:fldCharType="end"/>
            </w:r>
          </w:hyperlink>
        </w:p>
        <w:p w14:paraId="134FB323" w14:textId="70D0BBBB"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11" w:history="1">
            <w:r w:rsidRPr="002741FB">
              <w:rPr>
                <w:rStyle w:val="Hyperlink"/>
                <w:noProof/>
              </w:rPr>
              <w:t>3.3.1</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Diesel</w:t>
            </w:r>
            <w:r>
              <w:rPr>
                <w:noProof/>
                <w:webHidden/>
              </w:rPr>
              <w:tab/>
            </w:r>
            <w:r>
              <w:rPr>
                <w:noProof/>
                <w:webHidden/>
              </w:rPr>
              <w:fldChar w:fldCharType="begin"/>
            </w:r>
            <w:r>
              <w:rPr>
                <w:noProof/>
                <w:webHidden/>
              </w:rPr>
              <w:instrText xml:space="preserve"> PAGEREF _Toc138528411 \h </w:instrText>
            </w:r>
            <w:r>
              <w:rPr>
                <w:noProof/>
                <w:webHidden/>
              </w:rPr>
            </w:r>
            <w:r>
              <w:rPr>
                <w:noProof/>
                <w:webHidden/>
              </w:rPr>
              <w:fldChar w:fldCharType="separate"/>
            </w:r>
            <w:r>
              <w:rPr>
                <w:noProof/>
                <w:webHidden/>
              </w:rPr>
              <w:t>18</w:t>
            </w:r>
            <w:r>
              <w:rPr>
                <w:noProof/>
                <w:webHidden/>
              </w:rPr>
              <w:fldChar w:fldCharType="end"/>
            </w:r>
          </w:hyperlink>
        </w:p>
        <w:p w14:paraId="7397F897" w14:textId="7D54955E"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12" w:history="1">
            <w:r w:rsidRPr="002741FB">
              <w:rPr>
                <w:rStyle w:val="Hyperlink"/>
                <w:noProof/>
              </w:rPr>
              <w:t>3.3.2</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Rocket &amp; Serde</w:t>
            </w:r>
            <w:r>
              <w:rPr>
                <w:noProof/>
                <w:webHidden/>
              </w:rPr>
              <w:tab/>
            </w:r>
            <w:r>
              <w:rPr>
                <w:noProof/>
                <w:webHidden/>
              </w:rPr>
              <w:fldChar w:fldCharType="begin"/>
            </w:r>
            <w:r>
              <w:rPr>
                <w:noProof/>
                <w:webHidden/>
              </w:rPr>
              <w:instrText xml:space="preserve"> PAGEREF _Toc138528412 \h </w:instrText>
            </w:r>
            <w:r>
              <w:rPr>
                <w:noProof/>
                <w:webHidden/>
              </w:rPr>
            </w:r>
            <w:r>
              <w:rPr>
                <w:noProof/>
                <w:webHidden/>
              </w:rPr>
              <w:fldChar w:fldCharType="separate"/>
            </w:r>
            <w:r>
              <w:rPr>
                <w:noProof/>
                <w:webHidden/>
              </w:rPr>
              <w:t>18</w:t>
            </w:r>
            <w:r>
              <w:rPr>
                <w:noProof/>
                <w:webHidden/>
              </w:rPr>
              <w:fldChar w:fldCharType="end"/>
            </w:r>
          </w:hyperlink>
        </w:p>
        <w:p w14:paraId="28289F82" w14:textId="008FD471"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13" w:history="1">
            <w:r w:rsidRPr="002741FB">
              <w:rPr>
                <w:rStyle w:val="Hyperlink"/>
                <w:noProof/>
              </w:rPr>
              <w:t>3.3.3</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Reqwest</w:t>
            </w:r>
            <w:r>
              <w:rPr>
                <w:noProof/>
                <w:webHidden/>
              </w:rPr>
              <w:tab/>
            </w:r>
            <w:r>
              <w:rPr>
                <w:noProof/>
                <w:webHidden/>
              </w:rPr>
              <w:fldChar w:fldCharType="begin"/>
            </w:r>
            <w:r>
              <w:rPr>
                <w:noProof/>
                <w:webHidden/>
              </w:rPr>
              <w:instrText xml:space="preserve"> PAGEREF _Toc138528413 \h </w:instrText>
            </w:r>
            <w:r>
              <w:rPr>
                <w:noProof/>
                <w:webHidden/>
              </w:rPr>
            </w:r>
            <w:r>
              <w:rPr>
                <w:noProof/>
                <w:webHidden/>
              </w:rPr>
              <w:fldChar w:fldCharType="separate"/>
            </w:r>
            <w:r>
              <w:rPr>
                <w:noProof/>
                <w:webHidden/>
              </w:rPr>
              <w:t>18</w:t>
            </w:r>
            <w:r>
              <w:rPr>
                <w:noProof/>
                <w:webHidden/>
              </w:rPr>
              <w:fldChar w:fldCharType="end"/>
            </w:r>
          </w:hyperlink>
        </w:p>
        <w:p w14:paraId="397C125F" w14:textId="2F086E7D"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14" w:history="1">
            <w:r w:rsidRPr="002741FB">
              <w:rPr>
                <w:rStyle w:val="Hyperlink"/>
                <w:noProof/>
              </w:rPr>
              <w:t>3.3.4</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Tokio</w:t>
            </w:r>
            <w:r>
              <w:rPr>
                <w:noProof/>
                <w:webHidden/>
              </w:rPr>
              <w:tab/>
            </w:r>
            <w:r>
              <w:rPr>
                <w:noProof/>
                <w:webHidden/>
              </w:rPr>
              <w:fldChar w:fldCharType="begin"/>
            </w:r>
            <w:r>
              <w:rPr>
                <w:noProof/>
                <w:webHidden/>
              </w:rPr>
              <w:instrText xml:space="preserve"> PAGEREF _Toc138528414 \h </w:instrText>
            </w:r>
            <w:r>
              <w:rPr>
                <w:noProof/>
                <w:webHidden/>
              </w:rPr>
            </w:r>
            <w:r>
              <w:rPr>
                <w:noProof/>
                <w:webHidden/>
              </w:rPr>
              <w:fldChar w:fldCharType="separate"/>
            </w:r>
            <w:r>
              <w:rPr>
                <w:noProof/>
                <w:webHidden/>
              </w:rPr>
              <w:t>18</w:t>
            </w:r>
            <w:r>
              <w:rPr>
                <w:noProof/>
                <w:webHidden/>
              </w:rPr>
              <w:fldChar w:fldCharType="end"/>
            </w:r>
          </w:hyperlink>
        </w:p>
        <w:p w14:paraId="67D99FAD" w14:textId="1F658A6D" w:rsidR="00DB0C46" w:rsidRDefault="00DB0C46" w:rsidP="00DB0C46">
          <w:pPr>
            <w:pStyle w:val="TOC1"/>
            <w:spacing w:before="0" w:after="0" w:line="360" w:lineRule="auto"/>
            <w:rPr>
              <w:rFonts w:asciiTheme="minorHAnsi" w:eastAsiaTheme="minorEastAsia" w:hAnsiTheme="minorHAnsi" w:cstheme="minorBidi"/>
              <w:b w:val="0"/>
              <w:bCs w:val="0"/>
              <w:kern w:val="2"/>
              <w:sz w:val="22"/>
              <w:szCs w:val="22"/>
              <w:lang w:val="en-US"/>
              <w14:ligatures w14:val="standardContextual"/>
            </w:rPr>
          </w:pPr>
          <w:hyperlink w:anchor="_Toc138528415" w:history="1">
            <w:r w:rsidRPr="002741FB">
              <w:rPr>
                <w:rStyle w:val="Hyperlink"/>
                <w:rFonts w:ascii="Cambria Math" w:hAnsi="Cambria Math"/>
              </w:rPr>
              <w:t>4</w:t>
            </w:r>
            <w:r>
              <w:rPr>
                <w:rFonts w:asciiTheme="minorHAnsi" w:eastAsiaTheme="minorEastAsia" w:hAnsiTheme="minorHAnsi" w:cstheme="minorBidi"/>
                <w:b w:val="0"/>
                <w:bCs w:val="0"/>
                <w:kern w:val="2"/>
                <w:sz w:val="22"/>
                <w:szCs w:val="22"/>
                <w:lang w:val="en-US"/>
                <w14:ligatures w14:val="standardContextual"/>
              </w:rPr>
              <w:tab/>
            </w:r>
            <w:r w:rsidRPr="002741FB">
              <w:rPr>
                <w:rStyle w:val="Hyperlink"/>
              </w:rPr>
              <w:t>Application utilization</w:t>
            </w:r>
            <w:r>
              <w:rPr>
                <w:webHidden/>
              </w:rPr>
              <w:tab/>
            </w:r>
            <w:r>
              <w:rPr>
                <w:webHidden/>
              </w:rPr>
              <w:fldChar w:fldCharType="begin"/>
            </w:r>
            <w:r>
              <w:rPr>
                <w:webHidden/>
              </w:rPr>
              <w:instrText xml:space="preserve"> PAGEREF _Toc138528415 \h </w:instrText>
            </w:r>
            <w:r>
              <w:rPr>
                <w:webHidden/>
              </w:rPr>
            </w:r>
            <w:r>
              <w:rPr>
                <w:webHidden/>
              </w:rPr>
              <w:fldChar w:fldCharType="separate"/>
            </w:r>
            <w:r>
              <w:rPr>
                <w:webHidden/>
              </w:rPr>
              <w:t>18</w:t>
            </w:r>
            <w:r>
              <w:rPr>
                <w:webHidden/>
              </w:rPr>
              <w:fldChar w:fldCharType="end"/>
            </w:r>
          </w:hyperlink>
        </w:p>
        <w:p w14:paraId="22CF8F88" w14:textId="16BE797B"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16" w:history="1">
            <w:r w:rsidRPr="002741FB">
              <w:rPr>
                <w:rStyle w:val="Hyperlink"/>
                <w:noProof/>
              </w:rPr>
              <w:t>4.1</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General</w:t>
            </w:r>
            <w:r>
              <w:rPr>
                <w:noProof/>
                <w:webHidden/>
              </w:rPr>
              <w:tab/>
            </w:r>
            <w:r>
              <w:rPr>
                <w:noProof/>
                <w:webHidden/>
              </w:rPr>
              <w:fldChar w:fldCharType="begin"/>
            </w:r>
            <w:r>
              <w:rPr>
                <w:noProof/>
                <w:webHidden/>
              </w:rPr>
              <w:instrText xml:space="preserve"> PAGEREF _Toc138528416 \h </w:instrText>
            </w:r>
            <w:r>
              <w:rPr>
                <w:noProof/>
                <w:webHidden/>
              </w:rPr>
            </w:r>
            <w:r>
              <w:rPr>
                <w:noProof/>
                <w:webHidden/>
              </w:rPr>
              <w:fldChar w:fldCharType="separate"/>
            </w:r>
            <w:r>
              <w:rPr>
                <w:noProof/>
                <w:webHidden/>
              </w:rPr>
              <w:t>18</w:t>
            </w:r>
            <w:r>
              <w:rPr>
                <w:noProof/>
                <w:webHidden/>
              </w:rPr>
              <w:fldChar w:fldCharType="end"/>
            </w:r>
          </w:hyperlink>
        </w:p>
        <w:p w14:paraId="0FC22C86" w14:textId="7D72EE62"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17" w:history="1">
            <w:r w:rsidRPr="002741FB">
              <w:rPr>
                <w:rStyle w:val="Hyperlink"/>
                <w:noProof/>
              </w:rPr>
              <w:t>4.2</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Student Experience</w:t>
            </w:r>
            <w:r>
              <w:rPr>
                <w:noProof/>
                <w:webHidden/>
              </w:rPr>
              <w:tab/>
            </w:r>
            <w:r>
              <w:rPr>
                <w:noProof/>
                <w:webHidden/>
              </w:rPr>
              <w:fldChar w:fldCharType="begin"/>
            </w:r>
            <w:r>
              <w:rPr>
                <w:noProof/>
                <w:webHidden/>
              </w:rPr>
              <w:instrText xml:space="preserve"> PAGEREF _Toc138528417 \h </w:instrText>
            </w:r>
            <w:r>
              <w:rPr>
                <w:noProof/>
                <w:webHidden/>
              </w:rPr>
            </w:r>
            <w:r>
              <w:rPr>
                <w:noProof/>
                <w:webHidden/>
              </w:rPr>
              <w:fldChar w:fldCharType="separate"/>
            </w:r>
            <w:r>
              <w:rPr>
                <w:noProof/>
                <w:webHidden/>
              </w:rPr>
              <w:t>19</w:t>
            </w:r>
            <w:r>
              <w:rPr>
                <w:noProof/>
                <w:webHidden/>
              </w:rPr>
              <w:fldChar w:fldCharType="end"/>
            </w:r>
          </w:hyperlink>
        </w:p>
        <w:p w14:paraId="2732DB89" w14:textId="50844722" w:rsidR="00DB0C46" w:rsidRDefault="00DB0C46" w:rsidP="00DB0C46">
          <w:pPr>
            <w:pStyle w:val="TOC1"/>
            <w:spacing w:before="0" w:after="0" w:line="360" w:lineRule="auto"/>
            <w:rPr>
              <w:rFonts w:asciiTheme="minorHAnsi" w:eastAsiaTheme="minorEastAsia" w:hAnsiTheme="minorHAnsi" w:cstheme="minorBidi"/>
              <w:b w:val="0"/>
              <w:bCs w:val="0"/>
              <w:kern w:val="2"/>
              <w:sz w:val="22"/>
              <w:szCs w:val="22"/>
              <w:lang w:val="en-US"/>
              <w14:ligatures w14:val="standardContextual"/>
            </w:rPr>
          </w:pPr>
          <w:hyperlink w:anchor="_Toc138528418" w:history="1">
            <w:r w:rsidRPr="002741FB">
              <w:rPr>
                <w:rStyle w:val="Hyperlink"/>
                <w:rFonts w:ascii="Cambria Math" w:hAnsi="Cambria Math"/>
              </w:rPr>
              <w:t>5</w:t>
            </w:r>
            <w:r>
              <w:rPr>
                <w:rFonts w:asciiTheme="minorHAnsi" w:eastAsiaTheme="minorEastAsia" w:hAnsiTheme="minorHAnsi" w:cstheme="minorBidi"/>
                <w:b w:val="0"/>
                <w:bCs w:val="0"/>
                <w:kern w:val="2"/>
                <w:sz w:val="22"/>
                <w:szCs w:val="22"/>
                <w:lang w:val="en-US"/>
                <w14:ligatures w14:val="standardContextual"/>
              </w:rPr>
              <w:tab/>
            </w:r>
            <w:r w:rsidRPr="002741FB">
              <w:rPr>
                <w:rStyle w:val="Hyperlink"/>
              </w:rPr>
              <w:t>Gantt Chart</w:t>
            </w:r>
            <w:r>
              <w:rPr>
                <w:webHidden/>
              </w:rPr>
              <w:tab/>
            </w:r>
            <w:r>
              <w:rPr>
                <w:webHidden/>
              </w:rPr>
              <w:fldChar w:fldCharType="begin"/>
            </w:r>
            <w:r>
              <w:rPr>
                <w:webHidden/>
              </w:rPr>
              <w:instrText xml:space="preserve"> PAGEREF _Toc138528418 \h </w:instrText>
            </w:r>
            <w:r>
              <w:rPr>
                <w:webHidden/>
              </w:rPr>
            </w:r>
            <w:r>
              <w:rPr>
                <w:webHidden/>
              </w:rPr>
              <w:fldChar w:fldCharType="separate"/>
            </w:r>
            <w:r>
              <w:rPr>
                <w:webHidden/>
              </w:rPr>
              <w:t>19</w:t>
            </w:r>
            <w:r>
              <w:rPr>
                <w:webHidden/>
              </w:rPr>
              <w:fldChar w:fldCharType="end"/>
            </w:r>
          </w:hyperlink>
        </w:p>
        <w:p w14:paraId="651CDBDA" w14:textId="53A3C7CF"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19" w:history="1">
            <w:r w:rsidRPr="002741FB">
              <w:rPr>
                <w:rStyle w:val="Hyperlink"/>
                <w:noProof/>
              </w:rPr>
              <w:t>5.1</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Definitions</w:t>
            </w:r>
            <w:r>
              <w:rPr>
                <w:noProof/>
                <w:webHidden/>
              </w:rPr>
              <w:tab/>
            </w:r>
            <w:r>
              <w:rPr>
                <w:noProof/>
                <w:webHidden/>
              </w:rPr>
              <w:fldChar w:fldCharType="begin"/>
            </w:r>
            <w:r>
              <w:rPr>
                <w:noProof/>
                <w:webHidden/>
              </w:rPr>
              <w:instrText xml:space="preserve"> PAGEREF _Toc138528419 \h </w:instrText>
            </w:r>
            <w:r>
              <w:rPr>
                <w:noProof/>
                <w:webHidden/>
              </w:rPr>
            </w:r>
            <w:r>
              <w:rPr>
                <w:noProof/>
                <w:webHidden/>
              </w:rPr>
              <w:fldChar w:fldCharType="separate"/>
            </w:r>
            <w:r>
              <w:rPr>
                <w:noProof/>
                <w:webHidden/>
              </w:rPr>
              <w:t>19</w:t>
            </w:r>
            <w:r>
              <w:rPr>
                <w:noProof/>
                <w:webHidden/>
              </w:rPr>
              <w:fldChar w:fldCharType="end"/>
            </w:r>
          </w:hyperlink>
        </w:p>
        <w:p w14:paraId="1F2B262B" w14:textId="0C62B8CD"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20" w:history="1">
            <w:r w:rsidRPr="002741FB">
              <w:rPr>
                <w:rStyle w:val="Hyperlink"/>
                <w:noProof/>
              </w:rPr>
              <w:t>5.2</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The Project’s Gantt Chart</w:t>
            </w:r>
            <w:r>
              <w:rPr>
                <w:noProof/>
                <w:webHidden/>
              </w:rPr>
              <w:tab/>
            </w:r>
            <w:r>
              <w:rPr>
                <w:noProof/>
                <w:webHidden/>
              </w:rPr>
              <w:fldChar w:fldCharType="begin"/>
            </w:r>
            <w:r>
              <w:rPr>
                <w:noProof/>
                <w:webHidden/>
              </w:rPr>
              <w:instrText xml:space="preserve"> PAGEREF _Toc138528420 \h </w:instrText>
            </w:r>
            <w:r>
              <w:rPr>
                <w:noProof/>
                <w:webHidden/>
              </w:rPr>
            </w:r>
            <w:r>
              <w:rPr>
                <w:noProof/>
                <w:webHidden/>
              </w:rPr>
              <w:fldChar w:fldCharType="separate"/>
            </w:r>
            <w:r>
              <w:rPr>
                <w:noProof/>
                <w:webHidden/>
              </w:rPr>
              <w:t>19</w:t>
            </w:r>
            <w:r>
              <w:rPr>
                <w:noProof/>
                <w:webHidden/>
              </w:rPr>
              <w:fldChar w:fldCharType="end"/>
            </w:r>
          </w:hyperlink>
        </w:p>
        <w:p w14:paraId="55640FA5" w14:textId="13E388F2" w:rsidR="00DB0C46" w:rsidRDefault="00DB0C46" w:rsidP="00DB0C46">
          <w:pPr>
            <w:pStyle w:val="TOC1"/>
            <w:spacing w:before="0" w:after="0" w:line="360" w:lineRule="auto"/>
            <w:rPr>
              <w:rFonts w:asciiTheme="minorHAnsi" w:eastAsiaTheme="minorEastAsia" w:hAnsiTheme="minorHAnsi" w:cstheme="minorBidi"/>
              <w:b w:val="0"/>
              <w:bCs w:val="0"/>
              <w:kern w:val="2"/>
              <w:sz w:val="22"/>
              <w:szCs w:val="22"/>
              <w:lang w:val="en-US"/>
              <w14:ligatures w14:val="standardContextual"/>
            </w:rPr>
          </w:pPr>
          <w:hyperlink w:anchor="_Toc138528421" w:history="1">
            <w:r w:rsidRPr="002741FB">
              <w:rPr>
                <w:rStyle w:val="Hyperlink"/>
                <w:rFonts w:ascii="Cambria Math" w:hAnsi="Cambria Math"/>
              </w:rPr>
              <w:t>6</w:t>
            </w:r>
            <w:r>
              <w:rPr>
                <w:rFonts w:asciiTheme="minorHAnsi" w:eastAsiaTheme="minorEastAsia" w:hAnsiTheme="minorHAnsi" w:cstheme="minorBidi"/>
                <w:b w:val="0"/>
                <w:bCs w:val="0"/>
                <w:kern w:val="2"/>
                <w:sz w:val="22"/>
                <w:szCs w:val="22"/>
                <w:lang w:val="en-US"/>
                <w14:ligatures w14:val="standardContextual"/>
              </w:rPr>
              <w:tab/>
            </w:r>
            <w:r w:rsidRPr="002741FB">
              <w:rPr>
                <w:rStyle w:val="Hyperlink"/>
              </w:rPr>
              <w:t>Implementation</w:t>
            </w:r>
            <w:r>
              <w:rPr>
                <w:webHidden/>
              </w:rPr>
              <w:tab/>
            </w:r>
            <w:r>
              <w:rPr>
                <w:webHidden/>
              </w:rPr>
              <w:fldChar w:fldCharType="begin"/>
            </w:r>
            <w:r>
              <w:rPr>
                <w:webHidden/>
              </w:rPr>
              <w:instrText xml:space="preserve"> PAGEREF _Toc138528421 \h </w:instrText>
            </w:r>
            <w:r>
              <w:rPr>
                <w:webHidden/>
              </w:rPr>
            </w:r>
            <w:r>
              <w:rPr>
                <w:webHidden/>
              </w:rPr>
              <w:fldChar w:fldCharType="separate"/>
            </w:r>
            <w:r>
              <w:rPr>
                <w:webHidden/>
              </w:rPr>
              <w:t>19</w:t>
            </w:r>
            <w:r>
              <w:rPr>
                <w:webHidden/>
              </w:rPr>
              <w:fldChar w:fldCharType="end"/>
            </w:r>
          </w:hyperlink>
        </w:p>
        <w:p w14:paraId="7AB9067A" w14:textId="7562C1AD"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22" w:history="1">
            <w:r w:rsidRPr="002741FB">
              <w:rPr>
                <w:rStyle w:val="Hyperlink"/>
                <w:noProof/>
              </w:rPr>
              <w:t>6.1</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Backend</w:t>
            </w:r>
            <w:r>
              <w:rPr>
                <w:noProof/>
                <w:webHidden/>
              </w:rPr>
              <w:tab/>
            </w:r>
            <w:r>
              <w:rPr>
                <w:noProof/>
                <w:webHidden/>
              </w:rPr>
              <w:fldChar w:fldCharType="begin"/>
            </w:r>
            <w:r>
              <w:rPr>
                <w:noProof/>
                <w:webHidden/>
              </w:rPr>
              <w:instrText xml:space="preserve"> PAGEREF _Toc138528422 \h </w:instrText>
            </w:r>
            <w:r>
              <w:rPr>
                <w:noProof/>
                <w:webHidden/>
              </w:rPr>
            </w:r>
            <w:r>
              <w:rPr>
                <w:noProof/>
                <w:webHidden/>
              </w:rPr>
              <w:fldChar w:fldCharType="separate"/>
            </w:r>
            <w:r>
              <w:rPr>
                <w:noProof/>
                <w:webHidden/>
              </w:rPr>
              <w:t>20</w:t>
            </w:r>
            <w:r>
              <w:rPr>
                <w:noProof/>
                <w:webHidden/>
              </w:rPr>
              <w:fldChar w:fldCharType="end"/>
            </w:r>
          </w:hyperlink>
        </w:p>
        <w:p w14:paraId="273A78D9" w14:textId="6B5B852D"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23" w:history="1">
            <w:r w:rsidRPr="002741FB">
              <w:rPr>
                <w:rStyle w:val="Hyperlink"/>
                <w:noProof/>
              </w:rPr>
              <w:t>6.1.1</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Models</w:t>
            </w:r>
            <w:r>
              <w:rPr>
                <w:noProof/>
                <w:webHidden/>
              </w:rPr>
              <w:tab/>
            </w:r>
            <w:r>
              <w:rPr>
                <w:noProof/>
                <w:webHidden/>
              </w:rPr>
              <w:fldChar w:fldCharType="begin"/>
            </w:r>
            <w:r>
              <w:rPr>
                <w:noProof/>
                <w:webHidden/>
              </w:rPr>
              <w:instrText xml:space="preserve"> PAGEREF _Toc138528423 \h </w:instrText>
            </w:r>
            <w:r>
              <w:rPr>
                <w:noProof/>
                <w:webHidden/>
              </w:rPr>
            </w:r>
            <w:r>
              <w:rPr>
                <w:noProof/>
                <w:webHidden/>
              </w:rPr>
              <w:fldChar w:fldCharType="separate"/>
            </w:r>
            <w:r>
              <w:rPr>
                <w:noProof/>
                <w:webHidden/>
              </w:rPr>
              <w:t>20</w:t>
            </w:r>
            <w:r>
              <w:rPr>
                <w:noProof/>
                <w:webHidden/>
              </w:rPr>
              <w:fldChar w:fldCharType="end"/>
            </w:r>
          </w:hyperlink>
        </w:p>
        <w:p w14:paraId="093AE07F" w14:textId="2C778F3C"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24" w:history="1">
            <w:r w:rsidRPr="002741FB">
              <w:rPr>
                <w:rStyle w:val="Hyperlink"/>
                <w:noProof/>
              </w:rPr>
              <w:t>6.1.2</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Database Diagram</w:t>
            </w:r>
            <w:r>
              <w:rPr>
                <w:noProof/>
                <w:webHidden/>
              </w:rPr>
              <w:tab/>
            </w:r>
            <w:r>
              <w:rPr>
                <w:noProof/>
                <w:webHidden/>
              </w:rPr>
              <w:fldChar w:fldCharType="begin"/>
            </w:r>
            <w:r>
              <w:rPr>
                <w:noProof/>
                <w:webHidden/>
              </w:rPr>
              <w:instrText xml:space="preserve"> PAGEREF _Toc138528424 \h </w:instrText>
            </w:r>
            <w:r>
              <w:rPr>
                <w:noProof/>
                <w:webHidden/>
              </w:rPr>
            </w:r>
            <w:r>
              <w:rPr>
                <w:noProof/>
                <w:webHidden/>
              </w:rPr>
              <w:fldChar w:fldCharType="separate"/>
            </w:r>
            <w:r>
              <w:rPr>
                <w:noProof/>
                <w:webHidden/>
              </w:rPr>
              <w:t>24</w:t>
            </w:r>
            <w:r>
              <w:rPr>
                <w:noProof/>
                <w:webHidden/>
              </w:rPr>
              <w:fldChar w:fldCharType="end"/>
            </w:r>
          </w:hyperlink>
        </w:p>
        <w:p w14:paraId="32C31C70" w14:textId="47D643B9"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25" w:history="1">
            <w:r w:rsidRPr="002741FB">
              <w:rPr>
                <w:rStyle w:val="Hyperlink"/>
                <w:noProof/>
              </w:rPr>
              <w:t>6.1.3</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Mi</w:t>
            </w:r>
            <w:r w:rsidRPr="002741FB">
              <w:rPr>
                <w:rStyle w:val="Hyperlink"/>
                <w:noProof/>
              </w:rPr>
              <w:t>g</w:t>
            </w:r>
            <w:r w:rsidRPr="002741FB">
              <w:rPr>
                <w:rStyle w:val="Hyperlink"/>
                <w:noProof/>
              </w:rPr>
              <w:t>rations</w:t>
            </w:r>
            <w:r>
              <w:rPr>
                <w:noProof/>
                <w:webHidden/>
              </w:rPr>
              <w:tab/>
            </w:r>
            <w:r>
              <w:rPr>
                <w:noProof/>
                <w:webHidden/>
              </w:rPr>
              <w:fldChar w:fldCharType="begin"/>
            </w:r>
            <w:r>
              <w:rPr>
                <w:noProof/>
                <w:webHidden/>
              </w:rPr>
              <w:instrText xml:space="preserve"> PAGEREF _Toc138528425 \h </w:instrText>
            </w:r>
            <w:r>
              <w:rPr>
                <w:noProof/>
                <w:webHidden/>
              </w:rPr>
            </w:r>
            <w:r>
              <w:rPr>
                <w:noProof/>
                <w:webHidden/>
              </w:rPr>
              <w:fldChar w:fldCharType="separate"/>
            </w:r>
            <w:r>
              <w:rPr>
                <w:noProof/>
                <w:webHidden/>
              </w:rPr>
              <w:t>24</w:t>
            </w:r>
            <w:r>
              <w:rPr>
                <w:noProof/>
                <w:webHidden/>
              </w:rPr>
              <w:fldChar w:fldCharType="end"/>
            </w:r>
          </w:hyperlink>
        </w:p>
        <w:p w14:paraId="0226C64A" w14:textId="565A17DE"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26" w:history="1">
            <w:r w:rsidRPr="002741FB">
              <w:rPr>
                <w:rStyle w:val="Hyperlink"/>
                <w:noProof/>
              </w:rPr>
              <w:t>6.1.4</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quizzdos-backend</w:t>
            </w:r>
            <w:r>
              <w:rPr>
                <w:noProof/>
                <w:webHidden/>
              </w:rPr>
              <w:tab/>
            </w:r>
            <w:r>
              <w:rPr>
                <w:noProof/>
                <w:webHidden/>
              </w:rPr>
              <w:fldChar w:fldCharType="begin"/>
            </w:r>
            <w:r>
              <w:rPr>
                <w:noProof/>
                <w:webHidden/>
              </w:rPr>
              <w:instrText xml:space="preserve"> PAGEREF _Toc138528426 \h </w:instrText>
            </w:r>
            <w:r>
              <w:rPr>
                <w:noProof/>
                <w:webHidden/>
              </w:rPr>
            </w:r>
            <w:r>
              <w:rPr>
                <w:noProof/>
                <w:webHidden/>
              </w:rPr>
              <w:fldChar w:fldCharType="separate"/>
            </w:r>
            <w:r>
              <w:rPr>
                <w:noProof/>
                <w:webHidden/>
              </w:rPr>
              <w:t>26</w:t>
            </w:r>
            <w:r>
              <w:rPr>
                <w:noProof/>
                <w:webHidden/>
              </w:rPr>
              <w:fldChar w:fldCharType="end"/>
            </w:r>
          </w:hyperlink>
        </w:p>
        <w:p w14:paraId="2491B0F1" w14:textId="6EA354F4"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27" w:history="1">
            <w:r w:rsidRPr="002741FB">
              <w:rPr>
                <w:rStyle w:val="Hyperlink"/>
                <w:noProof/>
              </w:rPr>
              <w:t>6.2</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Frontend</w:t>
            </w:r>
            <w:r>
              <w:rPr>
                <w:noProof/>
                <w:webHidden/>
              </w:rPr>
              <w:tab/>
            </w:r>
            <w:r>
              <w:rPr>
                <w:noProof/>
                <w:webHidden/>
              </w:rPr>
              <w:fldChar w:fldCharType="begin"/>
            </w:r>
            <w:r>
              <w:rPr>
                <w:noProof/>
                <w:webHidden/>
              </w:rPr>
              <w:instrText xml:space="preserve"> PAGEREF _Toc138528427 \h </w:instrText>
            </w:r>
            <w:r>
              <w:rPr>
                <w:noProof/>
                <w:webHidden/>
              </w:rPr>
            </w:r>
            <w:r>
              <w:rPr>
                <w:noProof/>
                <w:webHidden/>
              </w:rPr>
              <w:fldChar w:fldCharType="separate"/>
            </w:r>
            <w:r>
              <w:rPr>
                <w:noProof/>
                <w:webHidden/>
              </w:rPr>
              <w:t>51</w:t>
            </w:r>
            <w:r>
              <w:rPr>
                <w:noProof/>
                <w:webHidden/>
              </w:rPr>
              <w:fldChar w:fldCharType="end"/>
            </w:r>
          </w:hyperlink>
        </w:p>
        <w:p w14:paraId="043DDFE7" w14:textId="4182D118"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28" w:history="1">
            <w:r w:rsidRPr="002741FB">
              <w:rPr>
                <w:rStyle w:val="Hyperlink"/>
                <w:noProof/>
              </w:rPr>
              <w:t>6.2.1</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App.tsx</w:t>
            </w:r>
            <w:r>
              <w:rPr>
                <w:noProof/>
                <w:webHidden/>
              </w:rPr>
              <w:tab/>
            </w:r>
            <w:r>
              <w:rPr>
                <w:noProof/>
                <w:webHidden/>
              </w:rPr>
              <w:fldChar w:fldCharType="begin"/>
            </w:r>
            <w:r>
              <w:rPr>
                <w:noProof/>
                <w:webHidden/>
              </w:rPr>
              <w:instrText xml:space="preserve"> PAGEREF _Toc138528428 \h </w:instrText>
            </w:r>
            <w:r>
              <w:rPr>
                <w:noProof/>
                <w:webHidden/>
              </w:rPr>
            </w:r>
            <w:r>
              <w:rPr>
                <w:noProof/>
                <w:webHidden/>
              </w:rPr>
              <w:fldChar w:fldCharType="separate"/>
            </w:r>
            <w:r>
              <w:rPr>
                <w:noProof/>
                <w:webHidden/>
              </w:rPr>
              <w:t>52</w:t>
            </w:r>
            <w:r>
              <w:rPr>
                <w:noProof/>
                <w:webHidden/>
              </w:rPr>
              <w:fldChar w:fldCharType="end"/>
            </w:r>
          </w:hyperlink>
        </w:p>
        <w:p w14:paraId="54C35CEF" w14:textId="005C271A"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29" w:history="1">
            <w:r w:rsidRPr="002741FB">
              <w:rPr>
                <w:rStyle w:val="Hyperlink"/>
                <w:noProof/>
              </w:rPr>
              <w:t>6.2.2</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Api</w:t>
            </w:r>
            <w:r>
              <w:rPr>
                <w:noProof/>
                <w:webHidden/>
              </w:rPr>
              <w:tab/>
            </w:r>
            <w:r>
              <w:rPr>
                <w:noProof/>
                <w:webHidden/>
              </w:rPr>
              <w:fldChar w:fldCharType="begin"/>
            </w:r>
            <w:r>
              <w:rPr>
                <w:noProof/>
                <w:webHidden/>
              </w:rPr>
              <w:instrText xml:space="preserve"> PAGEREF _Toc138528429 \h </w:instrText>
            </w:r>
            <w:r>
              <w:rPr>
                <w:noProof/>
                <w:webHidden/>
              </w:rPr>
            </w:r>
            <w:r>
              <w:rPr>
                <w:noProof/>
                <w:webHidden/>
              </w:rPr>
              <w:fldChar w:fldCharType="separate"/>
            </w:r>
            <w:r>
              <w:rPr>
                <w:noProof/>
                <w:webHidden/>
              </w:rPr>
              <w:t>54</w:t>
            </w:r>
            <w:r>
              <w:rPr>
                <w:noProof/>
                <w:webHidden/>
              </w:rPr>
              <w:fldChar w:fldCharType="end"/>
            </w:r>
          </w:hyperlink>
        </w:p>
        <w:p w14:paraId="65D1299E" w14:textId="2860FE32"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30" w:history="1">
            <w:r w:rsidRPr="002741FB">
              <w:rPr>
                <w:rStyle w:val="Hyperlink"/>
                <w:noProof/>
              </w:rPr>
              <w:t>6.2.3</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Assets</w:t>
            </w:r>
            <w:r>
              <w:rPr>
                <w:noProof/>
                <w:webHidden/>
              </w:rPr>
              <w:tab/>
            </w:r>
            <w:r>
              <w:rPr>
                <w:noProof/>
                <w:webHidden/>
              </w:rPr>
              <w:fldChar w:fldCharType="begin"/>
            </w:r>
            <w:r>
              <w:rPr>
                <w:noProof/>
                <w:webHidden/>
              </w:rPr>
              <w:instrText xml:space="preserve"> PAGEREF _Toc138528430 \h </w:instrText>
            </w:r>
            <w:r>
              <w:rPr>
                <w:noProof/>
                <w:webHidden/>
              </w:rPr>
            </w:r>
            <w:r>
              <w:rPr>
                <w:noProof/>
                <w:webHidden/>
              </w:rPr>
              <w:fldChar w:fldCharType="separate"/>
            </w:r>
            <w:r>
              <w:rPr>
                <w:noProof/>
                <w:webHidden/>
              </w:rPr>
              <w:t>55</w:t>
            </w:r>
            <w:r>
              <w:rPr>
                <w:noProof/>
                <w:webHidden/>
              </w:rPr>
              <w:fldChar w:fldCharType="end"/>
            </w:r>
          </w:hyperlink>
        </w:p>
        <w:p w14:paraId="243688B6" w14:textId="45CC27D0"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31" w:history="1">
            <w:r w:rsidRPr="002741FB">
              <w:rPr>
                <w:rStyle w:val="Hyperlink"/>
                <w:noProof/>
              </w:rPr>
              <w:t>6.2.4</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Components</w:t>
            </w:r>
            <w:r>
              <w:rPr>
                <w:noProof/>
                <w:webHidden/>
              </w:rPr>
              <w:tab/>
            </w:r>
            <w:r>
              <w:rPr>
                <w:noProof/>
                <w:webHidden/>
              </w:rPr>
              <w:fldChar w:fldCharType="begin"/>
            </w:r>
            <w:r>
              <w:rPr>
                <w:noProof/>
                <w:webHidden/>
              </w:rPr>
              <w:instrText xml:space="preserve"> PAGEREF _Toc138528431 \h </w:instrText>
            </w:r>
            <w:r>
              <w:rPr>
                <w:noProof/>
                <w:webHidden/>
              </w:rPr>
            </w:r>
            <w:r>
              <w:rPr>
                <w:noProof/>
                <w:webHidden/>
              </w:rPr>
              <w:fldChar w:fldCharType="separate"/>
            </w:r>
            <w:r>
              <w:rPr>
                <w:noProof/>
                <w:webHidden/>
              </w:rPr>
              <w:t>55</w:t>
            </w:r>
            <w:r>
              <w:rPr>
                <w:noProof/>
                <w:webHidden/>
              </w:rPr>
              <w:fldChar w:fldCharType="end"/>
            </w:r>
          </w:hyperlink>
        </w:p>
        <w:p w14:paraId="5B2780B0" w14:textId="4E9A4F79"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32" w:history="1">
            <w:r w:rsidRPr="002741FB">
              <w:rPr>
                <w:rStyle w:val="Hyperlink"/>
                <w:noProof/>
              </w:rPr>
              <w:t>6.2.5</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Constants</w:t>
            </w:r>
            <w:r>
              <w:rPr>
                <w:noProof/>
                <w:webHidden/>
              </w:rPr>
              <w:tab/>
            </w:r>
            <w:r>
              <w:rPr>
                <w:noProof/>
                <w:webHidden/>
              </w:rPr>
              <w:fldChar w:fldCharType="begin"/>
            </w:r>
            <w:r>
              <w:rPr>
                <w:noProof/>
                <w:webHidden/>
              </w:rPr>
              <w:instrText xml:space="preserve"> PAGEREF _Toc138528432 \h </w:instrText>
            </w:r>
            <w:r>
              <w:rPr>
                <w:noProof/>
                <w:webHidden/>
              </w:rPr>
            </w:r>
            <w:r>
              <w:rPr>
                <w:noProof/>
                <w:webHidden/>
              </w:rPr>
              <w:fldChar w:fldCharType="separate"/>
            </w:r>
            <w:r>
              <w:rPr>
                <w:noProof/>
                <w:webHidden/>
              </w:rPr>
              <w:t>60</w:t>
            </w:r>
            <w:r>
              <w:rPr>
                <w:noProof/>
                <w:webHidden/>
              </w:rPr>
              <w:fldChar w:fldCharType="end"/>
            </w:r>
          </w:hyperlink>
        </w:p>
        <w:p w14:paraId="1580C039" w14:textId="5A986BAC" w:rsidR="00DB0C46" w:rsidRDefault="00DB0C46" w:rsidP="00DB0C46">
          <w:pPr>
            <w:pStyle w:val="TOC3"/>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33" w:history="1">
            <w:r w:rsidRPr="002741FB">
              <w:rPr>
                <w:rStyle w:val="Hyperlink"/>
                <w:noProof/>
              </w:rPr>
              <w:t>6.2.6</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Screens</w:t>
            </w:r>
            <w:r>
              <w:rPr>
                <w:noProof/>
                <w:webHidden/>
              </w:rPr>
              <w:tab/>
            </w:r>
            <w:r>
              <w:rPr>
                <w:noProof/>
                <w:webHidden/>
              </w:rPr>
              <w:fldChar w:fldCharType="begin"/>
            </w:r>
            <w:r>
              <w:rPr>
                <w:noProof/>
                <w:webHidden/>
              </w:rPr>
              <w:instrText xml:space="preserve"> PAGEREF _Toc138528433 \h </w:instrText>
            </w:r>
            <w:r>
              <w:rPr>
                <w:noProof/>
                <w:webHidden/>
              </w:rPr>
            </w:r>
            <w:r>
              <w:rPr>
                <w:noProof/>
                <w:webHidden/>
              </w:rPr>
              <w:fldChar w:fldCharType="separate"/>
            </w:r>
            <w:r>
              <w:rPr>
                <w:noProof/>
                <w:webHidden/>
              </w:rPr>
              <w:t>60</w:t>
            </w:r>
            <w:r>
              <w:rPr>
                <w:noProof/>
                <w:webHidden/>
              </w:rPr>
              <w:fldChar w:fldCharType="end"/>
            </w:r>
          </w:hyperlink>
        </w:p>
        <w:p w14:paraId="075B0DD9" w14:textId="2C69C623" w:rsidR="00DB0C46" w:rsidRDefault="00DB0C46" w:rsidP="00DB0C46">
          <w:pPr>
            <w:pStyle w:val="TOC1"/>
            <w:spacing w:before="0" w:after="0" w:line="360" w:lineRule="auto"/>
            <w:rPr>
              <w:rFonts w:asciiTheme="minorHAnsi" w:eastAsiaTheme="minorEastAsia" w:hAnsiTheme="minorHAnsi" w:cstheme="minorBidi"/>
              <w:b w:val="0"/>
              <w:bCs w:val="0"/>
              <w:kern w:val="2"/>
              <w:sz w:val="22"/>
              <w:szCs w:val="22"/>
              <w:lang w:val="en-US"/>
              <w14:ligatures w14:val="standardContextual"/>
            </w:rPr>
          </w:pPr>
          <w:hyperlink w:anchor="_Toc138528434" w:history="1">
            <w:r w:rsidRPr="002741FB">
              <w:rPr>
                <w:rStyle w:val="Hyperlink"/>
                <w:rFonts w:ascii="Cambria Math" w:hAnsi="Cambria Math"/>
              </w:rPr>
              <w:t>7</w:t>
            </w:r>
            <w:r>
              <w:rPr>
                <w:rFonts w:asciiTheme="minorHAnsi" w:eastAsiaTheme="minorEastAsia" w:hAnsiTheme="minorHAnsi" w:cstheme="minorBidi"/>
                <w:b w:val="0"/>
                <w:bCs w:val="0"/>
                <w:kern w:val="2"/>
                <w:sz w:val="22"/>
                <w:szCs w:val="22"/>
                <w:lang w:val="en-US"/>
                <w14:ligatures w14:val="standardContextual"/>
              </w:rPr>
              <w:tab/>
            </w:r>
            <w:r w:rsidRPr="002741FB">
              <w:rPr>
                <w:rStyle w:val="Hyperlink"/>
              </w:rPr>
              <w:t>Testing and Validation</w:t>
            </w:r>
            <w:r>
              <w:rPr>
                <w:webHidden/>
              </w:rPr>
              <w:tab/>
            </w:r>
            <w:r>
              <w:rPr>
                <w:webHidden/>
              </w:rPr>
              <w:fldChar w:fldCharType="begin"/>
            </w:r>
            <w:r>
              <w:rPr>
                <w:webHidden/>
              </w:rPr>
              <w:instrText xml:space="preserve"> PAGEREF _Toc138528434 \h </w:instrText>
            </w:r>
            <w:r>
              <w:rPr>
                <w:webHidden/>
              </w:rPr>
            </w:r>
            <w:r>
              <w:rPr>
                <w:webHidden/>
              </w:rPr>
              <w:fldChar w:fldCharType="separate"/>
            </w:r>
            <w:r>
              <w:rPr>
                <w:webHidden/>
              </w:rPr>
              <w:t>66</w:t>
            </w:r>
            <w:r>
              <w:rPr>
                <w:webHidden/>
              </w:rPr>
              <w:fldChar w:fldCharType="end"/>
            </w:r>
          </w:hyperlink>
        </w:p>
        <w:p w14:paraId="4B2EE7B7" w14:textId="69E52DB1"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35" w:history="1">
            <w:r w:rsidRPr="002741FB">
              <w:rPr>
                <w:rStyle w:val="Hyperlink"/>
                <w:noProof/>
              </w:rPr>
              <w:t>7.1</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Functional Testing</w:t>
            </w:r>
            <w:r>
              <w:rPr>
                <w:noProof/>
                <w:webHidden/>
              </w:rPr>
              <w:tab/>
            </w:r>
            <w:r>
              <w:rPr>
                <w:noProof/>
                <w:webHidden/>
              </w:rPr>
              <w:fldChar w:fldCharType="begin"/>
            </w:r>
            <w:r>
              <w:rPr>
                <w:noProof/>
                <w:webHidden/>
              </w:rPr>
              <w:instrText xml:space="preserve"> PAGEREF _Toc138528435 \h </w:instrText>
            </w:r>
            <w:r>
              <w:rPr>
                <w:noProof/>
                <w:webHidden/>
              </w:rPr>
            </w:r>
            <w:r>
              <w:rPr>
                <w:noProof/>
                <w:webHidden/>
              </w:rPr>
              <w:fldChar w:fldCharType="separate"/>
            </w:r>
            <w:r>
              <w:rPr>
                <w:noProof/>
                <w:webHidden/>
              </w:rPr>
              <w:t>66</w:t>
            </w:r>
            <w:r>
              <w:rPr>
                <w:noProof/>
                <w:webHidden/>
              </w:rPr>
              <w:fldChar w:fldCharType="end"/>
            </w:r>
          </w:hyperlink>
        </w:p>
        <w:p w14:paraId="617C45EC" w14:textId="33DE83D5"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36" w:history="1">
            <w:r w:rsidRPr="002741FB">
              <w:rPr>
                <w:rStyle w:val="Hyperlink"/>
                <w:noProof/>
              </w:rPr>
              <w:t>7.2</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User Interface Testing</w:t>
            </w:r>
            <w:r>
              <w:rPr>
                <w:noProof/>
                <w:webHidden/>
              </w:rPr>
              <w:tab/>
            </w:r>
            <w:r>
              <w:rPr>
                <w:noProof/>
                <w:webHidden/>
              </w:rPr>
              <w:fldChar w:fldCharType="begin"/>
            </w:r>
            <w:r>
              <w:rPr>
                <w:noProof/>
                <w:webHidden/>
              </w:rPr>
              <w:instrText xml:space="preserve"> PAGEREF _Toc138528436 \h </w:instrText>
            </w:r>
            <w:r>
              <w:rPr>
                <w:noProof/>
                <w:webHidden/>
              </w:rPr>
            </w:r>
            <w:r>
              <w:rPr>
                <w:noProof/>
                <w:webHidden/>
              </w:rPr>
              <w:fldChar w:fldCharType="separate"/>
            </w:r>
            <w:r>
              <w:rPr>
                <w:noProof/>
                <w:webHidden/>
              </w:rPr>
              <w:t>66</w:t>
            </w:r>
            <w:r>
              <w:rPr>
                <w:noProof/>
                <w:webHidden/>
              </w:rPr>
              <w:fldChar w:fldCharType="end"/>
            </w:r>
          </w:hyperlink>
        </w:p>
        <w:p w14:paraId="779364E5" w14:textId="7A8C644C"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37" w:history="1">
            <w:r w:rsidRPr="002741FB">
              <w:rPr>
                <w:rStyle w:val="Hyperlink"/>
                <w:noProof/>
              </w:rPr>
              <w:t>7.3</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Error Handling and Validation</w:t>
            </w:r>
            <w:r>
              <w:rPr>
                <w:noProof/>
                <w:webHidden/>
              </w:rPr>
              <w:tab/>
            </w:r>
            <w:r>
              <w:rPr>
                <w:noProof/>
                <w:webHidden/>
              </w:rPr>
              <w:fldChar w:fldCharType="begin"/>
            </w:r>
            <w:r>
              <w:rPr>
                <w:noProof/>
                <w:webHidden/>
              </w:rPr>
              <w:instrText xml:space="preserve"> PAGEREF _Toc138528437 \h </w:instrText>
            </w:r>
            <w:r>
              <w:rPr>
                <w:noProof/>
                <w:webHidden/>
              </w:rPr>
            </w:r>
            <w:r>
              <w:rPr>
                <w:noProof/>
                <w:webHidden/>
              </w:rPr>
              <w:fldChar w:fldCharType="separate"/>
            </w:r>
            <w:r>
              <w:rPr>
                <w:noProof/>
                <w:webHidden/>
              </w:rPr>
              <w:t>66</w:t>
            </w:r>
            <w:r>
              <w:rPr>
                <w:noProof/>
                <w:webHidden/>
              </w:rPr>
              <w:fldChar w:fldCharType="end"/>
            </w:r>
          </w:hyperlink>
        </w:p>
        <w:p w14:paraId="6C929030" w14:textId="03903E2C"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38" w:history="1">
            <w:r w:rsidRPr="002741FB">
              <w:rPr>
                <w:rStyle w:val="Hyperlink"/>
                <w:noProof/>
              </w:rPr>
              <w:t>7.4</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Integration Testing</w:t>
            </w:r>
            <w:r>
              <w:rPr>
                <w:noProof/>
                <w:webHidden/>
              </w:rPr>
              <w:tab/>
            </w:r>
            <w:r>
              <w:rPr>
                <w:noProof/>
                <w:webHidden/>
              </w:rPr>
              <w:fldChar w:fldCharType="begin"/>
            </w:r>
            <w:r>
              <w:rPr>
                <w:noProof/>
                <w:webHidden/>
              </w:rPr>
              <w:instrText xml:space="preserve"> PAGEREF _Toc138528438 \h </w:instrText>
            </w:r>
            <w:r>
              <w:rPr>
                <w:noProof/>
                <w:webHidden/>
              </w:rPr>
            </w:r>
            <w:r>
              <w:rPr>
                <w:noProof/>
                <w:webHidden/>
              </w:rPr>
              <w:fldChar w:fldCharType="separate"/>
            </w:r>
            <w:r>
              <w:rPr>
                <w:noProof/>
                <w:webHidden/>
              </w:rPr>
              <w:t>66</w:t>
            </w:r>
            <w:r>
              <w:rPr>
                <w:noProof/>
                <w:webHidden/>
              </w:rPr>
              <w:fldChar w:fldCharType="end"/>
            </w:r>
          </w:hyperlink>
        </w:p>
        <w:p w14:paraId="4DB269F6" w14:textId="2A69D733" w:rsidR="00DB0C46" w:rsidRDefault="00DB0C46" w:rsidP="00DB0C46">
          <w:pPr>
            <w:pStyle w:val="TOC2"/>
            <w:spacing w:before="0" w:after="0" w:line="360" w:lineRule="auto"/>
            <w:rPr>
              <w:rFonts w:asciiTheme="minorHAnsi" w:eastAsiaTheme="minorEastAsia" w:hAnsiTheme="minorHAnsi" w:cstheme="minorBidi"/>
              <w:noProof/>
              <w:kern w:val="2"/>
              <w:sz w:val="22"/>
              <w:szCs w:val="22"/>
              <w:lang w:val="en-US"/>
              <w14:ligatures w14:val="standardContextual"/>
            </w:rPr>
          </w:pPr>
          <w:hyperlink w:anchor="_Toc138528439" w:history="1">
            <w:r w:rsidRPr="002741FB">
              <w:rPr>
                <w:rStyle w:val="Hyperlink"/>
                <w:noProof/>
              </w:rPr>
              <w:t>7.5</w:t>
            </w:r>
            <w:r>
              <w:rPr>
                <w:rFonts w:asciiTheme="minorHAnsi" w:eastAsiaTheme="minorEastAsia" w:hAnsiTheme="minorHAnsi" w:cstheme="minorBidi"/>
                <w:noProof/>
                <w:kern w:val="2"/>
                <w:sz w:val="22"/>
                <w:szCs w:val="22"/>
                <w:lang w:val="en-US"/>
                <w14:ligatures w14:val="standardContextual"/>
              </w:rPr>
              <w:tab/>
            </w:r>
            <w:r w:rsidRPr="002741FB">
              <w:rPr>
                <w:rStyle w:val="Hyperlink"/>
                <w:noProof/>
              </w:rPr>
              <w:t>Data Validation and Database Testing</w:t>
            </w:r>
            <w:r>
              <w:rPr>
                <w:noProof/>
                <w:webHidden/>
              </w:rPr>
              <w:tab/>
            </w:r>
            <w:r>
              <w:rPr>
                <w:noProof/>
                <w:webHidden/>
              </w:rPr>
              <w:fldChar w:fldCharType="begin"/>
            </w:r>
            <w:r>
              <w:rPr>
                <w:noProof/>
                <w:webHidden/>
              </w:rPr>
              <w:instrText xml:space="preserve"> PAGEREF _Toc138528439 \h </w:instrText>
            </w:r>
            <w:r>
              <w:rPr>
                <w:noProof/>
                <w:webHidden/>
              </w:rPr>
            </w:r>
            <w:r>
              <w:rPr>
                <w:noProof/>
                <w:webHidden/>
              </w:rPr>
              <w:fldChar w:fldCharType="separate"/>
            </w:r>
            <w:r>
              <w:rPr>
                <w:noProof/>
                <w:webHidden/>
              </w:rPr>
              <w:t>66</w:t>
            </w:r>
            <w:r>
              <w:rPr>
                <w:noProof/>
                <w:webHidden/>
              </w:rPr>
              <w:fldChar w:fldCharType="end"/>
            </w:r>
          </w:hyperlink>
        </w:p>
        <w:p w14:paraId="5097EB31" w14:textId="0E1109FB" w:rsidR="00DB0C46" w:rsidRDefault="00DB0C46" w:rsidP="00DB0C46">
          <w:pPr>
            <w:pStyle w:val="TOC1"/>
            <w:spacing w:before="0" w:after="0" w:line="360" w:lineRule="auto"/>
            <w:rPr>
              <w:rFonts w:asciiTheme="minorHAnsi" w:eastAsiaTheme="minorEastAsia" w:hAnsiTheme="minorHAnsi" w:cstheme="minorBidi"/>
              <w:b w:val="0"/>
              <w:bCs w:val="0"/>
              <w:kern w:val="2"/>
              <w:sz w:val="22"/>
              <w:szCs w:val="22"/>
              <w:lang w:val="en-US"/>
              <w14:ligatures w14:val="standardContextual"/>
            </w:rPr>
          </w:pPr>
          <w:hyperlink w:anchor="_Toc138528440" w:history="1">
            <w:r w:rsidRPr="002741FB">
              <w:rPr>
                <w:rStyle w:val="Hyperlink"/>
                <w:rFonts w:ascii="Cambria Math" w:hAnsi="Cambria Math"/>
              </w:rPr>
              <w:t>8</w:t>
            </w:r>
            <w:r>
              <w:rPr>
                <w:rFonts w:asciiTheme="minorHAnsi" w:eastAsiaTheme="minorEastAsia" w:hAnsiTheme="minorHAnsi" w:cstheme="minorBidi"/>
                <w:b w:val="0"/>
                <w:bCs w:val="0"/>
                <w:kern w:val="2"/>
                <w:sz w:val="22"/>
                <w:szCs w:val="22"/>
                <w:lang w:val="en-US"/>
                <w14:ligatures w14:val="standardContextual"/>
              </w:rPr>
              <w:tab/>
            </w:r>
            <w:r w:rsidRPr="002741FB">
              <w:rPr>
                <w:rStyle w:val="Hyperlink"/>
              </w:rPr>
              <w:t>Conclusions</w:t>
            </w:r>
            <w:r>
              <w:rPr>
                <w:webHidden/>
              </w:rPr>
              <w:tab/>
            </w:r>
            <w:r>
              <w:rPr>
                <w:webHidden/>
              </w:rPr>
              <w:fldChar w:fldCharType="begin"/>
            </w:r>
            <w:r>
              <w:rPr>
                <w:webHidden/>
              </w:rPr>
              <w:instrText xml:space="preserve"> PAGEREF _Toc138528440 \h </w:instrText>
            </w:r>
            <w:r>
              <w:rPr>
                <w:webHidden/>
              </w:rPr>
            </w:r>
            <w:r>
              <w:rPr>
                <w:webHidden/>
              </w:rPr>
              <w:fldChar w:fldCharType="separate"/>
            </w:r>
            <w:r>
              <w:rPr>
                <w:webHidden/>
              </w:rPr>
              <w:t>67</w:t>
            </w:r>
            <w:r>
              <w:rPr>
                <w:webHidden/>
              </w:rPr>
              <w:fldChar w:fldCharType="end"/>
            </w:r>
          </w:hyperlink>
        </w:p>
        <w:p w14:paraId="6F26950F" w14:textId="2F6D3417" w:rsidR="00DB0C46" w:rsidRDefault="00DB0C46" w:rsidP="00DB0C46">
          <w:pPr>
            <w:pStyle w:val="TOC1"/>
            <w:spacing w:before="0" w:after="0" w:line="360" w:lineRule="auto"/>
            <w:rPr>
              <w:rFonts w:asciiTheme="minorHAnsi" w:eastAsiaTheme="minorEastAsia" w:hAnsiTheme="minorHAnsi" w:cstheme="minorBidi"/>
              <w:b w:val="0"/>
              <w:bCs w:val="0"/>
              <w:kern w:val="2"/>
              <w:sz w:val="22"/>
              <w:szCs w:val="22"/>
              <w:lang w:val="en-US"/>
              <w14:ligatures w14:val="standardContextual"/>
            </w:rPr>
          </w:pPr>
          <w:hyperlink w:anchor="_Toc138528441" w:history="1">
            <w:r w:rsidRPr="002741FB">
              <w:rPr>
                <w:rStyle w:val="Hyperlink"/>
                <w:rFonts w:ascii="Cambria Math" w:hAnsi="Cambria Math"/>
              </w:rPr>
              <w:t>9</w:t>
            </w:r>
            <w:r>
              <w:rPr>
                <w:rFonts w:asciiTheme="minorHAnsi" w:eastAsiaTheme="minorEastAsia" w:hAnsiTheme="minorHAnsi" w:cstheme="minorBidi"/>
                <w:b w:val="0"/>
                <w:bCs w:val="0"/>
                <w:kern w:val="2"/>
                <w:sz w:val="22"/>
                <w:szCs w:val="22"/>
                <w:lang w:val="en-US"/>
                <w14:ligatures w14:val="standardContextual"/>
              </w:rPr>
              <w:tab/>
            </w:r>
            <w:r w:rsidRPr="002741FB">
              <w:rPr>
                <w:rStyle w:val="Hyperlink"/>
              </w:rPr>
              <w:t>References</w:t>
            </w:r>
            <w:r>
              <w:rPr>
                <w:webHidden/>
              </w:rPr>
              <w:tab/>
            </w:r>
            <w:r>
              <w:rPr>
                <w:webHidden/>
              </w:rPr>
              <w:fldChar w:fldCharType="begin"/>
            </w:r>
            <w:r>
              <w:rPr>
                <w:webHidden/>
              </w:rPr>
              <w:instrText xml:space="preserve"> PAGEREF _Toc138528441 \h </w:instrText>
            </w:r>
            <w:r>
              <w:rPr>
                <w:webHidden/>
              </w:rPr>
            </w:r>
            <w:r>
              <w:rPr>
                <w:webHidden/>
              </w:rPr>
              <w:fldChar w:fldCharType="separate"/>
            </w:r>
            <w:r>
              <w:rPr>
                <w:webHidden/>
              </w:rPr>
              <w:t>68</w:t>
            </w:r>
            <w:r>
              <w:rPr>
                <w:webHidden/>
              </w:rPr>
              <w:fldChar w:fldCharType="end"/>
            </w:r>
          </w:hyperlink>
        </w:p>
        <w:p w14:paraId="13CABACE" w14:textId="36314D9F" w:rsidR="00763A94" w:rsidRDefault="00763A94" w:rsidP="00DB0C46">
          <w:pPr>
            <w:spacing w:before="0" w:after="0" w:line="360" w:lineRule="auto"/>
          </w:pPr>
          <w:r>
            <w:rPr>
              <w:b/>
              <w:bCs/>
              <w:noProof/>
            </w:rPr>
            <w:fldChar w:fldCharType="end"/>
          </w:r>
        </w:p>
      </w:sdtContent>
    </w:sdt>
    <w:p w14:paraId="009A7460" w14:textId="7E2D056C" w:rsidR="00C32F8D" w:rsidRPr="00655A4F" w:rsidRDefault="00655A4F" w:rsidP="00DB0C46">
      <w:pPr>
        <w:spacing w:before="0" w:after="0" w:line="360" w:lineRule="auto"/>
        <w:rPr>
          <w:rFonts w:asciiTheme="majorHAnsi" w:hAnsiTheme="majorHAnsi"/>
          <w:smallCaps/>
          <w:sz w:val="32"/>
        </w:rPr>
      </w:pPr>
      <w:r>
        <w:br w:type="page"/>
      </w:r>
    </w:p>
    <w:p w14:paraId="159578D8" w14:textId="77777777" w:rsidR="00096DBA" w:rsidRDefault="0056269B" w:rsidP="00DB0C46">
      <w:pPr>
        <w:pStyle w:val="CoverHeading"/>
        <w:spacing w:before="0" w:after="0" w:line="360" w:lineRule="auto"/>
        <w:rPr>
          <w:rFonts w:ascii="Arial" w:hAnsi="Arial"/>
          <w:smallCaps w:val="0"/>
          <w:sz w:val="24"/>
        </w:rPr>
      </w:pPr>
      <w:r>
        <w:lastRenderedPageBreak/>
        <w:t>Illustrations</w:t>
      </w:r>
    </w:p>
    <w:p w14:paraId="4C40B984" w14:textId="77777777" w:rsidR="002A6B00" w:rsidRDefault="002A6B00" w:rsidP="00DB0C46">
      <w:pPr>
        <w:pStyle w:val="CoverHeading"/>
        <w:spacing w:before="0" w:after="0" w:line="360" w:lineRule="auto"/>
        <w:rPr>
          <w:rFonts w:ascii="Arial" w:hAnsi="Arial"/>
          <w:smallCaps w:val="0"/>
          <w:sz w:val="24"/>
        </w:rPr>
      </w:pPr>
    </w:p>
    <w:p w14:paraId="55E8A700" w14:textId="3EF74471" w:rsidR="002A6B00" w:rsidRPr="00655A4F" w:rsidRDefault="002A6B00" w:rsidP="00DB0C46">
      <w:pPr>
        <w:pStyle w:val="CoverHeading"/>
        <w:spacing w:before="0" w:after="0" w:line="360" w:lineRule="auto"/>
        <w:sectPr w:rsidR="002A6B00" w:rsidRPr="00655A4F" w:rsidSect="005A2902">
          <w:headerReference w:type="even" r:id="rId10"/>
          <w:headerReference w:type="default" r:id="rId11"/>
          <w:footerReference w:type="even" r:id="rId12"/>
          <w:footerReference w:type="default" r:id="rId13"/>
          <w:footerReference w:type="first" r:id="rId14"/>
          <w:type w:val="oddPage"/>
          <w:pgSz w:w="11906" w:h="16838"/>
          <w:pgMar w:top="1985" w:right="1134" w:bottom="1701" w:left="1701" w:header="1134" w:footer="1134" w:gutter="0"/>
          <w:cols w:space="708"/>
          <w:docGrid w:linePitch="360"/>
        </w:sectPr>
      </w:pPr>
    </w:p>
    <w:p w14:paraId="76471FC4" w14:textId="5283456C" w:rsidR="00257E04" w:rsidRDefault="00257E04" w:rsidP="00DB0C46">
      <w:pPr>
        <w:tabs>
          <w:tab w:val="left" w:pos="1103"/>
        </w:tabs>
        <w:spacing w:before="0" w:after="0" w:line="360" w:lineRule="auto"/>
      </w:pPr>
    </w:p>
    <w:p w14:paraId="0DA31356" w14:textId="412A9DC9" w:rsidR="00257E04" w:rsidRDefault="00257E04" w:rsidP="00DB0C46">
      <w:pPr>
        <w:tabs>
          <w:tab w:val="left" w:pos="1103"/>
        </w:tabs>
        <w:spacing w:before="0" w:after="0" w:line="360" w:lineRule="auto"/>
        <w:rPr>
          <w:rFonts w:asciiTheme="majorHAnsi" w:eastAsiaTheme="majorEastAsia" w:hAnsiTheme="majorHAnsi" w:cstheme="majorBidi"/>
          <w:smallCaps/>
          <w:spacing w:val="20"/>
          <w:kern w:val="56"/>
          <w:sz w:val="32"/>
          <w:szCs w:val="56"/>
        </w:rPr>
      </w:pPr>
    </w:p>
    <w:p w14:paraId="4D90E6F0" w14:textId="68224DB5" w:rsidR="00257E04" w:rsidRPr="00257E04" w:rsidRDefault="00257E04" w:rsidP="00DB0C46">
      <w:pPr>
        <w:tabs>
          <w:tab w:val="left" w:pos="2816"/>
        </w:tabs>
        <w:spacing w:before="0" w:after="0" w:line="360" w:lineRule="auto"/>
        <w:sectPr w:rsidR="00257E04" w:rsidRPr="00257E04" w:rsidSect="005A2902">
          <w:type w:val="oddPage"/>
          <w:pgSz w:w="11906" w:h="16838"/>
          <w:pgMar w:top="1985" w:right="1134" w:bottom="1701" w:left="1701" w:header="1134" w:footer="1134" w:gutter="0"/>
          <w:cols w:space="708"/>
          <w:docGrid w:linePitch="360"/>
        </w:sectPr>
      </w:pPr>
      <w:r>
        <w:tab/>
      </w:r>
    </w:p>
    <w:p w14:paraId="4AF851D7" w14:textId="56038C94" w:rsidR="007113A8" w:rsidRDefault="005A2902" w:rsidP="00DB0C46">
      <w:pPr>
        <w:pStyle w:val="ThesisSection"/>
        <w:spacing w:before="0" w:after="0" w:line="360" w:lineRule="auto"/>
      </w:pPr>
      <w:bookmarkStart w:id="0" w:name="_Toc138528387"/>
      <w:r w:rsidRPr="000B527C">
        <w:lastRenderedPageBreak/>
        <w:t xml:space="preserve">The </w:t>
      </w:r>
      <w:r w:rsidR="000178CB">
        <w:t>Quizzdos Project</w:t>
      </w:r>
      <w:bookmarkEnd w:id="0"/>
    </w:p>
    <w:p w14:paraId="0376A6FC" w14:textId="27BC0453" w:rsidR="000178CB" w:rsidRDefault="000178CB" w:rsidP="00DB0C46">
      <w:pPr>
        <w:pStyle w:val="ThesisHeading"/>
        <w:spacing w:before="0" w:after="0" w:line="360" w:lineRule="auto"/>
      </w:pPr>
      <w:bookmarkStart w:id="1" w:name="_Toc138528388"/>
      <w:r>
        <w:t>Introduction</w:t>
      </w:r>
      <w:bookmarkEnd w:id="1"/>
    </w:p>
    <w:p w14:paraId="3176CF7A" w14:textId="65389BFF" w:rsidR="000178CB" w:rsidRPr="00EF0F58" w:rsidRDefault="000178CB" w:rsidP="00DB0C46">
      <w:pPr>
        <w:pStyle w:val="ThesisBody"/>
        <w:spacing w:after="0" w:line="360" w:lineRule="auto"/>
      </w:pPr>
      <w:r w:rsidRPr="00EF0F58">
        <w:t>In recent times, mobile phones have become an indispensable aspect of our everyday lives, providing us with convenience, flexibility, and instant access to information. As a result, mobile applications have appeared</w:t>
      </w:r>
      <w:r w:rsidR="009E5860" w:rsidRPr="00EF0F58">
        <w:t xml:space="preserve"> in</w:t>
      </w:r>
      <w:r w:rsidRPr="00EF0F58">
        <w:t xml:space="preserve"> various domains, including education. Against this backdrop, the </w:t>
      </w:r>
      <w:r w:rsidR="00BD5E76">
        <w:t>main</w:t>
      </w:r>
      <w:r w:rsidRPr="00EF0F58">
        <w:t xml:space="preserve"> point of this graduation thesis revolves around the development and presentation of a mobile application designed with the intent to aid students, aiming to facilitate the management of quizzes and the understanding of classroom material.</w:t>
      </w:r>
    </w:p>
    <w:p w14:paraId="0EC12327" w14:textId="3C1C9E41" w:rsidR="000178CB" w:rsidRPr="00EF0F58" w:rsidRDefault="000178CB" w:rsidP="00DB0C46">
      <w:pPr>
        <w:pStyle w:val="ThesisBody"/>
        <w:spacing w:after="0" w:line="360" w:lineRule="auto"/>
      </w:pPr>
      <w:r w:rsidRPr="00EF0F58">
        <w:t xml:space="preserve">In the modern educational system, professors are constantly exploring innovative ways to </w:t>
      </w:r>
      <w:r w:rsidR="00410C68" w:rsidRPr="00EF0F58">
        <w:t>help</w:t>
      </w:r>
      <w:r w:rsidRPr="00EF0F58">
        <w:t xml:space="preserve"> </w:t>
      </w:r>
      <w:r w:rsidR="00410C68" w:rsidRPr="00EF0F58">
        <w:t xml:space="preserve">students comprehend and retain the material covered in class. </w:t>
      </w:r>
      <w:r w:rsidRPr="00EF0F58">
        <w:t xml:space="preserve">Quizzes, serving as a </w:t>
      </w:r>
      <w:r w:rsidR="00410C68" w:rsidRPr="00EF0F58">
        <w:t>common</w:t>
      </w:r>
      <w:r w:rsidRPr="00EF0F58">
        <w:t xml:space="preserve"> tool for assessing students' </w:t>
      </w:r>
      <w:r w:rsidR="00410C68" w:rsidRPr="00EF0F58">
        <w:t>knowledge</w:t>
      </w:r>
      <w:r w:rsidRPr="00EF0F58">
        <w:t xml:space="preserve"> of subject matter, have long been </w:t>
      </w:r>
      <w:r w:rsidR="00410C68" w:rsidRPr="00EF0F58">
        <w:t>used</w:t>
      </w:r>
      <w:r w:rsidRPr="00EF0F58">
        <w:t xml:space="preserve"> </w:t>
      </w:r>
      <w:r w:rsidR="00410C68" w:rsidRPr="00EF0F58">
        <w:t>as an effective aid</w:t>
      </w:r>
      <w:r w:rsidRPr="00EF0F58">
        <w:t xml:space="preserve">. However, </w:t>
      </w:r>
      <w:r w:rsidR="00410C68" w:rsidRPr="00EF0F58">
        <w:t>they have greater potential than knowledge evaluation</w:t>
      </w:r>
      <w:r w:rsidRPr="00EF0F58">
        <w:t>. Quizzes can be</w:t>
      </w:r>
      <w:r w:rsidR="00BD5E76">
        <w:t xml:space="preserve"> used</w:t>
      </w:r>
      <w:r w:rsidRPr="00EF0F58">
        <w:t xml:space="preserve"> </w:t>
      </w:r>
      <w:r w:rsidR="00410C68" w:rsidRPr="00EF0F58">
        <w:t>to</w:t>
      </w:r>
      <w:r w:rsidRPr="00EF0F58">
        <w:t xml:space="preserve"> allow students to review and reinforce concepts, as well as identify areas where further exploration and clarification may be required.</w:t>
      </w:r>
    </w:p>
    <w:p w14:paraId="7C165911" w14:textId="7EC7C2E8" w:rsidR="000178CB" w:rsidRPr="00EF0F58" w:rsidRDefault="00410C68" w:rsidP="00DB0C46">
      <w:pPr>
        <w:pStyle w:val="ThesisBody"/>
        <w:spacing w:after="0" w:line="360" w:lineRule="auto"/>
      </w:pPr>
      <w:r w:rsidRPr="00EF0F58">
        <w:t>The aim of this thesis is to</w:t>
      </w:r>
      <w:r w:rsidR="000178CB" w:rsidRPr="00EF0F58">
        <w:t xml:space="preserve"> </w:t>
      </w:r>
      <w:r w:rsidRPr="00EF0F58">
        <w:t xml:space="preserve">develop </w:t>
      </w:r>
      <w:r w:rsidR="000178CB" w:rsidRPr="00EF0F58">
        <w:t xml:space="preserve">a mobile application that not only </w:t>
      </w:r>
      <w:r w:rsidRPr="00EF0F58">
        <w:t>handles</w:t>
      </w:r>
      <w:r w:rsidR="000178CB" w:rsidRPr="00EF0F58">
        <w:t xml:space="preserve"> the administration of quizzes but also assumes the role of a comprehensive resource, serving to </w:t>
      </w:r>
      <w:r w:rsidRPr="00EF0F58">
        <w:t>help</w:t>
      </w:r>
      <w:r w:rsidR="000178CB" w:rsidRPr="00EF0F58">
        <w:t xml:space="preserve"> the consolidation of information acquired within the classroom</w:t>
      </w:r>
      <w:r w:rsidRPr="00EF0F58">
        <w:t>.</w:t>
      </w:r>
    </w:p>
    <w:p w14:paraId="104ED4A5" w14:textId="14496999" w:rsidR="000178CB" w:rsidRDefault="000178CB" w:rsidP="00DB0C46">
      <w:pPr>
        <w:pStyle w:val="ThesisBody"/>
        <w:spacing w:after="0" w:line="360" w:lineRule="auto"/>
      </w:pPr>
      <w:r>
        <w:t xml:space="preserve">The proposed mobile application </w:t>
      </w:r>
      <w:r w:rsidR="00410C68">
        <w:t>will provide</w:t>
      </w:r>
      <w:r>
        <w:t xml:space="preserve"> students unrestricted access to quizzes, </w:t>
      </w:r>
      <w:r w:rsidR="00410C68">
        <w:t>regardless</w:t>
      </w:r>
      <w:r>
        <w:t xml:space="preserve"> of their geographic location or time constraints, through the medium of their smartphones. Whether students find themselves </w:t>
      </w:r>
      <w:r w:rsidR="00410C68">
        <w:t>at home</w:t>
      </w:r>
      <w:r>
        <w:t xml:space="preserve"> or through the daily commute</w:t>
      </w:r>
      <w:r w:rsidR="00410C68">
        <w:t xml:space="preserve"> on their way to an exam,</w:t>
      </w:r>
      <w:r>
        <w:t xml:space="preserve"> this application promises to provide them with the </w:t>
      </w:r>
      <w:r w:rsidR="00410C68">
        <w:t>access</w:t>
      </w:r>
      <w:r>
        <w:t xml:space="preserve"> </w:t>
      </w:r>
      <w:r w:rsidR="00410C68">
        <w:t xml:space="preserve">to </w:t>
      </w:r>
      <w:r>
        <w:t>educational content</w:t>
      </w:r>
      <w:r w:rsidR="00410C68">
        <w:t>.</w:t>
      </w:r>
    </w:p>
    <w:p w14:paraId="5DCBDF9C" w14:textId="77777777" w:rsidR="00CF37A5" w:rsidRDefault="00410C68" w:rsidP="00DB0C46">
      <w:pPr>
        <w:pStyle w:val="ThesisBody"/>
        <w:spacing w:after="0" w:line="360" w:lineRule="auto"/>
      </w:pPr>
      <w:r w:rsidRPr="00410C68">
        <w:t xml:space="preserve">Additionally, the mobile application will be easy to use and understand. It will be designed in a way that anyone, regardless of their background or technical skills, can navigate through it effortlessly. </w:t>
      </w:r>
    </w:p>
    <w:p w14:paraId="32D30FD5" w14:textId="31427694" w:rsidR="000178CB" w:rsidRDefault="00410C68" w:rsidP="00DB0C46">
      <w:pPr>
        <w:pStyle w:val="ThesisBody"/>
        <w:spacing w:after="0" w:line="360" w:lineRule="auto"/>
      </w:pPr>
      <w:r w:rsidRPr="00410C68">
        <w:t>To cater to different learning preferences, the app will offer various types of quizzes, such as choosing one answer, selecting multiple answers, or determining if a statement is true or false. This wide range of quiz formats will accommodate the unique learning styles of students, helping them better understand and remember the topics they are studying.</w:t>
      </w:r>
    </w:p>
    <w:p w14:paraId="13500F25" w14:textId="35D6BD51" w:rsidR="00CF37A5" w:rsidRDefault="000178CB" w:rsidP="00DB0C46">
      <w:pPr>
        <w:pStyle w:val="ThesisBody"/>
        <w:spacing w:after="0" w:line="360" w:lineRule="auto"/>
      </w:pPr>
      <w:r>
        <w:lastRenderedPageBreak/>
        <w:t>In addition to providing expeditious feedback and facilitating progress tracking, the mobile application integrates a feature that distinguishes it</w:t>
      </w:r>
      <w:r w:rsidR="00BD5E76">
        <w:t>self</w:t>
      </w:r>
      <w:r>
        <w:t xml:space="preserve"> from conventional quiz platforms</w:t>
      </w:r>
      <w:r w:rsidR="002B41B5" w:rsidRPr="002B41B5">
        <w:t xml:space="preserve"> This feature combines an AI-powered tool called ChatGPT, which provides automated hints for quiz questions. ChatGPT uses speech recognition and a wide range of resources to offer personalized insights and guidance to students. </w:t>
      </w:r>
    </w:p>
    <w:p w14:paraId="0A7D4CBA" w14:textId="0FFDB687" w:rsidR="000178CB" w:rsidRDefault="002B41B5" w:rsidP="00DB0C46">
      <w:pPr>
        <w:pStyle w:val="ThesisBody"/>
        <w:spacing w:after="0" w:line="360" w:lineRule="auto"/>
      </w:pPr>
      <w:r w:rsidRPr="002B41B5">
        <w:t>Imagine a situation where a student faces a challenging question. Instead of waiting for a teacher's assistance, the student can rely on the mobile app to get helpful hints that lead to the correct answer. This integration of AI technology aims to enhance the learning experience, enabling students to learn independently and develop a deep understanding of the subject matter.</w:t>
      </w:r>
    </w:p>
    <w:p w14:paraId="3C7EBDFD" w14:textId="02F55998" w:rsidR="000178CB" w:rsidRDefault="002B41B5" w:rsidP="00DB0C46">
      <w:pPr>
        <w:pStyle w:val="ThesisBody"/>
        <w:spacing w:after="0" w:line="360" w:lineRule="auto"/>
      </w:pPr>
      <w:r w:rsidRPr="002B41B5">
        <w:t>This graduation thesis will explore the importance of quizzes in education and examine the numerous benefits of using mobile learning tools in teaching. Furthermore, it will provide a detailed explanation of how the mobile application was developed and designed. This includes carefully selecting the right tools and technologies, creating a user interface that is easy to use and accessible to all, and seamlessly integrating and implementing the quiz features.</w:t>
      </w:r>
    </w:p>
    <w:p w14:paraId="70CBDD8A" w14:textId="1256B0FF" w:rsidR="00630CE5" w:rsidRPr="00630CE5" w:rsidRDefault="00630CE5" w:rsidP="00DB0C46">
      <w:pPr>
        <w:pStyle w:val="ThesisBody"/>
        <w:spacing w:after="0" w:line="360" w:lineRule="auto"/>
      </w:pPr>
      <w:r w:rsidRPr="009A2B70">
        <w:t>The development of the QuizzDos application</w:t>
      </w:r>
      <w:r w:rsidRPr="00630CE5">
        <w:t xml:space="preserve"> was motivated by the need for a specialized and user-friendly platform that complements existing learning management systems like Moodle. While Moodle is a widely adopted and comprehensive e-learning platform, QuizzDos offers unique features and advantages</w:t>
      </w:r>
      <w:r>
        <w:t>.</w:t>
      </w:r>
    </w:p>
    <w:p w14:paraId="1468B13D" w14:textId="767B731F" w:rsidR="00CF37A5" w:rsidRPr="00C32F8D" w:rsidRDefault="002B41B5" w:rsidP="00DB0C46">
      <w:pPr>
        <w:pStyle w:val="ThesisBody"/>
        <w:spacing w:after="0" w:line="360" w:lineRule="auto"/>
      </w:pPr>
      <w:r w:rsidRPr="002B41B5">
        <w:t xml:space="preserve">To sum up, this graduation thesis aims to make a meaningful and significant contribution to the field of education. Its goal is to provide students with a practical, versatile, and effective tool that strengthens their knowledge and enhances their academic accomplishments. By integrating quizzes, ensuring accessibility, employing an intuitive design, and introducing the innovative AI-powered hints feature, this mobile application represents a fresh approach to learning. It embraces the potential of mobile technology to </w:t>
      </w:r>
      <w:r>
        <w:t>help</w:t>
      </w:r>
      <w:r w:rsidRPr="002B41B5">
        <w:t xml:space="preserve"> students, encouraging them to actively engage in their educational journey. Ultimately, the application seeks to </w:t>
      </w:r>
      <w:r>
        <w:t>develop</w:t>
      </w:r>
      <w:r w:rsidRPr="002B41B5">
        <w:t xml:space="preserve"> a passion for learning and </w:t>
      </w:r>
      <w:r>
        <w:t xml:space="preserve">give students </w:t>
      </w:r>
      <w:r w:rsidRPr="002B41B5">
        <w:t xml:space="preserve">the essential skills and knowledge needed to </w:t>
      </w:r>
      <w:r>
        <w:t>become successful</w:t>
      </w:r>
      <w:r w:rsidRPr="002B41B5">
        <w:t>.</w:t>
      </w:r>
    </w:p>
    <w:p w14:paraId="08C42153" w14:textId="4538E41B" w:rsidR="002B41B5" w:rsidRDefault="00703613" w:rsidP="00DB0C46">
      <w:pPr>
        <w:pStyle w:val="ThesisSection"/>
        <w:spacing w:before="0" w:after="0" w:line="360" w:lineRule="auto"/>
      </w:pPr>
      <w:bookmarkStart w:id="2" w:name="_Toc138528389"/>
      <w:r>
        <w:t>Specifications, requirements and design</w:t>
      </w:r>
      <w:bookmarkEnd w:id="2"/>
    </w:p>
    <w:p w14:paraId="38502A88" w14:textId="5C18BC56" w:rsidR="00174205" w:rsidRDefault="00B73953" w:rsidP="00DB0C46">
      <w:pPr>
        <w:pStyle w:val="ThesisHeading"/>
        <w:spacing w:before="0" w:after="0" w:line="360" w:lineRule="auto"/>
      </w:pPr>
      <w:bookmarkStart w:id="3" w:name="_Toc138528390"/>
      <w:r>
        <w:lastRenderedPageBreak/>
        <w:t>Similar applications</w:t>
      </w:r>
      <w:bookmarkEnd w:id="3"/>
    </w:p>
    <w:p w14:paraId="66F9BCCB" w14:textId="4A0E1EBF" w:rsidR="0002244F" w:rsidRPr="0002244F" w:rsidRDefault="0002244F" w:rsidP="00DB0C46">
      <w:pPr>
        <w:pStyle w:val="ThesisSubheading"/>
        <w:spacing w:before="0" w:after="0" w:line="360" w:lineRule="auto"/>
      </w:pPr>
      <w:bookmarkStart w:id="4" w:name="_Toc138528391"/>
      <w:r>
        <w:t>MyFitnessPal</w:t>
      </w:r>
      <w:bookmarkEnd w:id="4"/>
    </w:p>
    <w:p w14:paraId="1A1CFDF3" w14:textId="587BC294" w:rsidR="004E7FC2" w:rsidRDefault="00075319" w:rsidP="00DB0C46">
      <w:pPr>
        <w:pStyle w:val="ThesisSubheading"/>
        <w:spacing w:before="0" w:after="0" w:line="360" w:lineRule="auto"/>
      </w:pPr>
      <w:bookmarkStart w:id="5" w:name="_Toc138528392"/>
      <w:r>
        <w:t>Rust</w:t>
      </w:r>
      <w:bookmarkEnd w:id="5"/>
    </w:p>
    <w:p w14:paraId="152C792D" w14:textId="6E778785" w:rsidR="00A41878" w:rsidRDefault="00B73953" w:rsidP="00DB0C46">
      <w:pPr>
        <w:pStyle w:val="ThesisHeading"/>
        <w:spacing w:before="0" w:after="0" w:line="360" w:lineRule="auto"/>
      </w:pPr>
      <w:bookmarkStart w:id="6" w:name="_Toc138528393"/>
      <w:r>
        <w:t>Project Requirements</w:t>
      </w:r>
      <w:bookmarkEnd w:id="6"/>
    </w:p>
    <w:p w14:paraId="5B14149A" w14:textId="22EEE856" w:rsidR="00A816AE" w:rsidRPr="00A816AE" w:rsidRDefault="00BB4DEB" w:rsidP="00DB0C46">
      <w:pPr>
        <w:pStyle w:val="ThesisBody"/>
        <w:spacing w:after="0" w:line="360" w:lineRule="auto"/>
      </w:pPr>
      <w:r>
        <w:t>A user will be able to:</w:t>
      </w:r>
    </w:p>
    <w:p w14:paraId="7287F242" w14:textId="3EC6E7AB" w:rsidR="00A816AE" w:rsidRDefault="00A816AE" w:rsidP="00DB0C46">
      <w:pPr>
        <w:pStyle w:val="ThesisBody"/>
        <w:numPr>
          <w:ilvl w:val="0"/>
          <w:numId w:val="31"/>
        </w:numPr>
        <w:spacing w:after="0" w:line="360" w:lineRule="auto"/>
      </w:pPr>
      <w:r>
        <w:t>create a profile with data about their body.</w:t>
      </w:r>
    </w:p>
    <w:p w14:paraId="283700FB" w14:textId="31B90DC0" w:rsidR="0035639C" w:rsidRDefault="0035639C" w:rsidP="00DB0C46">
      <w:pPr>
        <w:pStyle w:val="ThesisBody"/>
        <w:numPr>
          <w:ilvl w:val="0"/>
          <w:numId w:val="31"/>
        </w:numPr>
        <w:spacing w:after="0" w:line="360" w:lineRule="auto"/>
      </w:pPr>
      <w:r>
        <w:t>use the application on multiple mobile platforms, such as iOS and android</w:t>
      </w:r>
      <w:r w:rsidR="00B05892">
        <w:t>.</w:t>
      </w:r>
    </w:p>
    <w:p w14:paraId="20264045" w14:textId="615F4478" w:rsidR="00A816AE" w:rsidRDefault="00A816AE" w:rsidP="00DB0C46">
      <w:pPr>
        <w:pStyle w:val="ThesisBody"/>
        <w:numPr>
          <w:ilvl w:val="0"/>
          <w:numId w:val="31"/>
        </w:numPr>
        <w:spacing w:after="0" w:line="360" w:lineRule="auto"/>
      </w:pPr>
      <w:r>
        <w:t>get a meal plan with a given calorie and macronutrient goal depending on their personal information and weight goal.</w:t>
      </w:r>
    </w:p>
    <w:p w14:paraId="671C5589" w14:textId="0D8EAD69" w:rsidR="00A816AE" w:rsidRDefault="00A816AE" w:rsidP="00DB0C46">
      <w:pPr>
        <w:pStyle w:val="ThesisBody"/>
        <w:numPr>
          <w:ilvl w:val="0"/>
          <w:numId w:val="31"/>
        </w:numPr>
        <w:spacing w:after="0" w:line="360" w:lineRule="auto"/>
      </w:pPr>
      <w:r>
        <w:t>adjust their calorie and macronutrient goal manually.</w:t>
      </w:r>
    </w:p>
    <w:p w14:paraId="2B69E84F" w14:textId="720630B8" w:rsidR="00BB4DEB" w:rsidRPr="00BB4DEB" w:rsidRDefault="00A816AE" w:rsidP="00DB0C46">
      <w:pPr>
        <w:pStyle w:val="ThesisBody"/>
        <w:numPr>
          <w:ilvl w:val="0"/>
          <w:numId w:val="31"/>
        </w:numPr>
        <w:spacing w:after="0" w:line="360" w:lineRule="auto"/>
      </w:pPr>
      <w:r>
        <w:t>search</w:t>
      </w:r>
      <w:r w:rsidR="00BB4DEB">
        <w:t xml:space="preserve"> a curated list of foods </w:t>
      </w:r>
      <w:r>
        <w:t>with nutritional information to add to their meals.</w:t>
      </w:r>
    </w:p>
    <w:p w14:paraId="0227B1D4" w14:textId="20C530E8" w:rsidR="00BB4DEB" w:rsidRDefault="00BB4DEB" w:rsidP="00DB0C46">
      <w:pPr>
        <w:pStyle w:val="ThesisBody"/>
        <w:numPr>
          <w:ilvl w:val="0"/>
          <w:numId w:val="31"/>
        </w:numPr>
        <w:spacing w:after="0" w:line="360" w:lineRule="auto"/>
      </w:pPr>
      <w:r>
        <w:t>have a good user experience, with a user-friendly interface that is easy to navigate.</w:t>
      </w:r>
    </w:p>
    <w:p w14:paraId="6E2E2BE7" w14:textId="421A8A15" w:rsidR="00A816AE" w:rsidRDefault="00A816AE" w:rsidP="00DB0C46">
      <w:pPr>
        <w:pStyle w:val="ThesisBody"/>
        <w:numPr>
          <w:ilvl w:val="0"/>
          <w:numId w:val="31"/>
        </w:numPr>
        <w:spacing w:after="0" w:line="360" w:lineRule="auto"/>
      </w:pPr>
      <w:r>
        <w:t xml:space="preserve">have a responsive and smooth UI, </w:t>
      </w:r>
      <w:r w:rsidR="0035639C">
        <w:t>with screen transitions and animations.</w:t>
      </w:r>
    </w:p>
    <w:p w14:paraId="657CC158" w14:textId="7DCBD037" w:rsidR="00BB4DEB" w:rsidRDefault="00BB4DEB" w:rsidP="00DB0C46">
      <w:pPr>
        <w:pStyle w:val="ThesisBody"/>
        <w:numPr>
          <w:ilvl w:val="0"/>
          <w:numId w:val="31"/>
        </w:numPr>
        <w:spacing w:after="0" w:line="360" w:lineRule="auto"/>
      </w:pPr>
      <w:r>
        <w:t xml:space="preserve">search for food </w:t>
      </w:r>
      <w:r w:rsidR="00A816AE">
        <w:t>by their name or brand</w:t>
      </w:r>
      <w:r w:rsidR="0035639C">
        <w:t>.</w:t>
      </w:r>
    </w:p>
    <w:p w14:paraId="31114CB1" w14:textId="56E108DE" w:rsidR="002E203A" w:rsidRDefault="002E203A" w:rsidP="00DB0C46">
      <w:pPr>
        <w:pStyle w:val="ThesisBody"/>
        <w:numPr>
          <w:ilvl w:val="0"/>
          <w:numId w:val="31"/>
        </w:numPr>
        <w:spacing w:after="0" w:line="360" w:lineRule="auto"/>
      </w:pPr>
      <w:r>
        <w:t>see their recently tracked.</w:t>
      </w:r>
    </w:p>
    <w:p w14:paraId="6973350B" w14:textId="3B03823B" w:rsidR="002E203A" w:rsidRDefault="000D4350" w:rsidP="00DB0C46">
      <w:pPr>
        <w:pStyle w:val="ThesisBody"/>
        <w:numPr>
          <w:ilvl w:val="0"/>
          <w:numId w:val="31"/>
        </w:numPr>
        <w:spacing w:after="0" w:line="360" w:lineRule="auto"/>
      </w:pPr>
      <w:r>
        <w:t>favourite</w:t>
      </w:r>
      <w:r w:rsidR="002E203A">
        <w:t xml:space="preserve"> foods for easier tracking.</w:t>
      </w:r>
    </w:p>
    <w:p w14:paraId="0F707E57" w14:textId="03DC06E2" w:rsidR="00BB4DEB" w:rsidRDefault="00A816AE" w:rsidP="00DB0C46">
      <w:pPr>
        <w:pStyle w:val="ThesisBody"/>
        <w:numPr>
          <w:ilvl w:val="0"/>
          <w:numId w:val="31"/>
        </w:numPr>
        <w:spacing w:after="0" w:line="360" w:lineRule="auto"/>
      </w:pPr>
      <w:r>
        <w:t>scan foods by their bar code to bring up the nutritional information.</w:t>
      </w:r>
    </w:p>
    <w:p w14:paraId="09BBDEE9" w14:textId="797E4AAE" w:rsidR="00A816AE" w:rsidRDefault="0035639C" w:rsidP="00DB0C46">
      <w:pPr>
        <w:pStyle w:val="ThesisBody"/>
        <w:numPr>
          <w:ilvl w:val="0"/>
          <w:numId w:val="31"/>
        </w:numPr>
        <w:spacing w:after="0" w:line="360" w:lineRule="auto"/>
      </w:pPr>
      <w:r>
        <w:t>log their daily water intake.</w:t>
      </w:r>
    </w:p>
    <w:p w14:paraId="740CA4CD" w14:textId="6E967107" w:rsidR="0035639C" w:rsidRDefault="0035639C" w:rsidP="00DB0C46">
      <w:pPr>
        <w:pStyle w:val="ThesisBody"/>
        <w:numPr>
          <w:ilvl w:val="0"/>
          <w:numId w:val="31"/>
        </w:numPr>
        <w:spacing w:after="0" w:line="360" w:lineRule="auto"/>
      </w:pPr>
      <w:r>
        <w:t>see a daily summary with the number of eaten calories and macronutrients, in comparison to their goal and a micronutrient breakdown.</w:t>
      </w:r>
    </w:p>
    <w:p w14:paraId="6638BF4C" w14:textId="5F3A3131" w:rsidR="00B05892" w:rsidRDefault="00B05892" w:rsidP="00DB0C46">
      <w:pPr>
        <w:pStyle w:val="ThesisBody"/>
        <w:numPr>
          <w:ilvl w:val="0"/>
          <w:numId w:val="31"/>
        </w:numPr>
        <w:spacing w:after="0" w:line="360" w:lineRule="auto"/>
      </w:pPr>
      <w:r>
        <w:t>see their calorie, macronutrient, water, weight progress for a given period of time</w:t>
      </w:r>
      <w:r w:rsidR="007707A9">
        <w:t>.</w:t>
      </w:r>
    </w:p>
    <w:p w14:paraId="6A7CCC90" w14:textId="796955BF" w:rsidR="0035639C" w:rsidRDefault="0035639C" w:rsidP="00DB0C46">
      <w:pPr>
        <w:pStyle w:val="ThesisBody"/>
        <w:numPr>
          <w:ilvl w:val="0"/>
          <w:numId w:val="31"/>
        </w:numPr>
        <w:spacing w:after="0" w:line="360" w:lineRule="auto"/>
      </w:pPr>
      <w:r>
        <w:t xml:space="preserve">see their profile </w:t>
      </w:r>
      <w:r w:rsidR="00B05892">
        <w:t>with their user data and personal details.</w:t>
      </w:r>
    </w:p>
    <w:p w14:paraId="11B747DE" w14:textId="132675B9" w:rsidR="00B05892" w:rsidRDefault="00B05892" w:rsidP="00DB0C46">
      <w:pPr>
        <w:pStyle w:val="ThesisBody"/>
        <w:numPr>
          <w:ilvl w:val="0"/>
          <w:numId w:val="31"/>
        </w:numPr>
        <w:spacing w:after="0" w:line="360" w:lineRule="auto"/>
      </w:pPr>
      <w:r>
        <w:t>adjust their water habits.</w:t>
      </w:r>
    </w:p>
    <w:p w14:paraId="6F8AF963" w14:textId="39F79279" w:rsidR="00B05892" w:rsidRPr="00BB4DEB" w:rsidRDefault="00B05892" w:rsidP="00DB0C46">
      <w:pPr>
        <w:pStyle w:val="ThesisBody"/>
        <w:numPr>
          <w:ilvl w:val="0"/>
          <w:numId w:val="31"/>
        </w:numPr>
        <w:spacing w:after="0" w:line="360" w:lineRule="auto"/>
      </w:pPr>
      <w:r>
        <w:t>change their dietary needs and preferences.</w:t>
      </w:r>
    </w:p>
    <w:p w14:paraId="34190FEB" w14:textId="407D24B2" w:rsidR="00772944" w:rsidRDefault="00B73953" w:rsidP="00DB0C46">
      <w:pPr>
        <w:pStyle w:val="ThesisHeading"/>
        <w:spacing w:before="0" w:after="0" w:line="360" w:lineRule="auto"/>
      </w:pPr>
      <w:bookmarkStart w:id="7" w:name="_Toc138528394"/>
      <w:r>
        <w:t>Project Specifications</w:t>
      </w:r>
      <w:bookmarkEnd w:id="7"/>
    </w:p>
    <w:p w14:paraId="4B8623AA" w14:textId="2422F65D" w:rsidR="00772944" w:rsidRDefault="00772944" w:rsidP="00DB0C46">
      <w:pPr>
        <w:pStyle w:val="ThesisBody"/>
        <w:spacing w:after="0" w:line="360" w:lineRule="auto"/>
      </w:pPr>
      <w:r>
        <w:t>The frontend of the mobile application will be built using the Expo framework on top of React Native</w:t>
      </w:r>
      <w:r w:rsidR="007707A9">
        <w:t>, with TypeScript</w:t>
      </w:r>
      <w:r>
        <w:t>, for multiple platform support, but prioritising iOS.</w:t>
      </w:r>
    </w:p>
    <w:p w14:paraId="418355AC" w14:textId="5607A66B" w:rsidR="007707A9" w:rsidRDefault="007707A9" w:rsidP="00DB0C46">
      <w:pPr>
        <w:pStyle w:val="ThesisBody"/>
        <w:spacing w:after="0" w:line="360" w:lineRule="auto"/>
        <w:rPr>
          <w:lang w:val="en-US"/>
        </w:rPr>
      </w:pPr>
      <w:r>
        <w:t xml:space="preserve">The backend </w:t>
      </w:r>
      <w:r w:rsidR="00A0628B">
        <w:t xml:space="preserve">will be written in Rust, </w:t>
      </w:r>
      <w:r w:rsidR="00825B35">
        <w:t xml:space="preserve">utilizing Rocket, to build a type-safe, fast, and reliable API to handle requests from the application. It will also use a database-first approach with Diesel as an ORM (Object Relational Mapper) to communicate </w:t>
      </w:r>
      <w:r w:rsidR="000906E4">
        <w:t>and query the database.</w:t>
      </w:r>
    </w:p>
    <w:p w14:paraId="1B4A807F" w14:textId="68F0BC3F" w:rsidR="009D1380" w:rsidRPr="00422A06" w:rsidRDefault="00422A06" w:rsidP="00DB0C46">
      <w:pPr>
        <w:pStyle w:val="ThesisBody"/>
        <w:spacing w:after="0" w:line="360" w:lineRule="auto"/>
        <w:rPr>
          <w:lang w:val="en-US"/>
        </w:rPr>
      </w:pPr>
      <w:r>
        <w:rPr>
          <w:lang w:val="ro-RO"/>
        </w:rPr>
        <w:lastRenderedPageBreak/>
        <w:t>User authentication and management is done using Clerk, which also handles OAuth and  user persistance using JSON Web Tokens.</w:t>
      </w:r>
    </w:p>
    <w:p w14:paraId="2D24AD0D" w14:textId="7EAFA7C6" w:rsidR="000906E4" w:rsidRDefault="000906E4" w:rsidP="00DB0C46">
      <w:pPr>
        <w:pStyle w:val="ThesisBody"/>
        <w:spacing w:after="0" w:line="360" w:lineRule="auto"/>
      </w:pPr>
      <w:r>
        <w:t>The database will be a relational database, using the PostgreSQL relational database management system. It will be hosted on and managed by Railway, for convenience during the development process.</w:t>
      </w:r>
    </w:p>
    <w:p w14:paraId="5C1BE43F" w14:textId="3032C373" w:rsidR="002B172F" w:rsidRDefault="002B172F" w:rsidP="00DB0C46">
      <w:pPr>
        <w:pStyle w:val="ThesisHeading"/>
        <w:spacing w:before="0" w:after="0" w:line="360" w:lineRule="auto"/>
      </w:pPr>
      <w:bookmarkStart w:id="8" w:name="_Toc138528395"/>
      <w:r>
        <w:t>Block diagram</w:t>
      </w:r>
      <w:bookmarkEnd w:id="8"/>
    </w:p>
    <w:p w14:paraId="1B8D4E3D" w14:textId="728D647E" w:rsidR="00670FCA" w:rsidRPr="00670FCA" w:rsidRDefault="00670FCA" w:rsidP="00DB0C46">
      <w:pPr>
        <w:pStyle w:val="ThesisBody"/>
        <w:spacing w:after="0" w:line="360" w:lineRule="auto"/>
        <w:ind w:firstLine="0"/>
      </w:pPr>
      <w:r>
        <w:rPr>
          <w:noProof/>
        </w:rPr>
        <w:drawing>
          <wp:inline distT="0" distB="0" distL="0" distR="0" wp14:anchorId="681BC8B0" wp14:editId="55F35193">
            <wp:extent cx="6107430" cy="4752975"/>
            <wp:effectExtent l="0" t="0" r="0" b="0"/>
            <wp:docPr id="21296260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7430" cy="4752975"/>
                    </a:xfrm>
                    <a:prstGeom prst="rect">
                      <a:avLst/>
                    </a:prstGeom>
                    <a:noFill/>
                    <a:ln>
                      <a:noFill/>
                    </a:ln>
                  </pic:spPr>
                </pic:pic>
              </a:graphicData>
            </a:graphic>
          </wp:inline>
        </w:drawing>
      </w:r>
    </w:p>
    <w:p w14:paraId="3B7C0663" w14:textId="31C563D0" w:rsidR="002B172F" w:rsidRDefault="001015DE" w:rsidP="00DB0C46">
      <w:pPr>
        <w:pStyle w:val="ThesisBody"/>
        <w:spacing w:after="0" w:line="360" w:lineRule="auto"/>
      </w:pPr>
      <w:r>
        <w:t>The system is comprised of multiple components</w:t>
      </w:r>
      <w:r w:rsidR="00670FCA">
        <w:t>:</w:t>
      </w:r>
      <w:r>
        <w:t xml:space="preserve"> the application, </w:t>
      </w:r>
      <w:r w:rsidR="00670FCA">
        <w:t>the Clerk platform, the USDA FoodData Central API, the backend, that has the controllers, the DTOs and Diesel Models, and the Postgres database managed by Railway.</w:t>
      </w:r>
    </w:p>
    <w:p w14:paraId="7F9AFCC8" w14:textId="34B487A0" w:rsidR="005A4B54" w:rsidRDefault="005A4B54" w:rsidP="00DB0C46">
      <w:pPr>
        <w:pStyle w:val="ThesisBodyIndent"/>
        <w:numPr>
          <w:ilvl w:val="0"/>
          <w:numId w:val="32"/>
        </w:numPr>
        <w:spacing w:after="0" w:line="360" w:lineRule="auto"/>
      </w:pPr>
      <w:r>
        <w:t xml:space="preserve">App (Frontend) – </w:t>
      </w:r>
      <w:r w:rsidR="000D47DD">
        <w:t>T</w:t>
      </w:r>
      <w:r>
        <w:t>he</w:t>
      </w:r>
      <w:r w:rsidR="000D47DD">
        <w:t xml:space="preserve"> frontend is the</w:t>
      </w:r>
      <w:r>
        <w:t xml:space="preserve"> interface of the user that communicates with clerk to get the user data, with the USDA API directly to get data on a specific food or search for food. It also communicates with the backend through a variety of routes to request data to be displayed to the user.</w:t>
      </w:r>
    </w:p>
    <w:p w14:paraId="2156FB5F" w14:textId="62DBD7EA" w:rsidR="0046325D" w:rsidRDefault="005A4B54" w:rsidP="00DB0C46">
      <w:pPr>
        <w:pStyle w:val="ThesisBodyIndent"/>
        <w:numPr>
          <w:ilvl w:val="0"/>
          <w:numId w:val="32"/>
        </w:numPr>
        <w:spacing w:after="0" w:line="360" w:lineRule="auto"/>
      </w:pPr>
      <w:r>
        <w:lastRenderedPageBreak/>
        <w:t>Backend –</w:t>
      </w:r>
      <w:r w:rsidR="000D47DD">
        <w:t xml:space="preserve"> The backend is</w:t>
      </w:r>
      <w:r>
        <w:t xml:space="preserve"> the component responsible for processing requests sent from the frontend, performing calculations and business logic, handling data retrieval to generate responses through DTOs (Data Transfer Object) </w:t>
      </w:r>
      <w:r w:rsidR="0046325D">
        <w:t>to be sent back to the client-side of the application. It is made up of:</w:t>
      </w:r>
    </w:p>
    <w:p w14:paraId="596C2DC8" w14:textId="48EE9C21" w:rsidR="00670FCA" w:rsidRDefault="0046325D" w:rsidP="00DB0C46">
      <w:pPr>
        <w:pStyle w:val="ThesisBodyIndent"/>
        <w:numPr>
          <w:ilvl w:val="1"/>
          <w:numId w:val="32"/>
        </w:numPr>
        <w:spacing w:after="0" w:line="360" w:lineRule="auto"/>
      </w:pPr>
      <w:r>
        <w:t xml:space="preserve">DTOs – </w:t>
      </w:r>
      <w:r w:rsidR="000D47DD">
        <w:t>D</w:t>
      </w:r>
      <w:r>
        <w:t>ata transfer objects that serve as containers for data that allow for information to be transported between different layers of the system. They can either be sent as a request from the client-side to the server-side and deserialized by the backend, or vice-versa, to be serialized into JSON as a response back to the client.</w:t>
      </w:r>
    </w:p>
    <w:p w14:paraId="433887F0" w14:textId="6DFACFC6" w:rsidR="0046325D" w:rsidRDefault="0046325D" w:rsidP="00DB0C46">
      <w:pPr>
        <w:pStyle w:val="ThesisBodyIndent"/>
        <w:numPr>
          <w:ilvl w:val="1"/>
          <w:numId w:val="32"/>
        </w:numPr>
        <w:spacing w:after="0" w:line="360" w:lineRule="auto"/>
      </w:pPr>
      <w:r>
        <w:t xml:space="preserve">Controllers </w:t>
      </w:r>
      <w:r w:rsidR="000D47DD">
        <w:t>–</w:t>
      </w:r>
      <w:r>
        <w:t xml:space="preserve"> </w:t>
      </w:r>
      <w:r w:rsidR="000D47DD">
        <w:t>The controllers</w:t>
      </w:r>
      <w:r w:rsidR="00DA673B">
        <w:t xml:space="preserve"> are a group of functions that</w:t>
      </w:r>
      <w:r w:rsidR="000D47DD">
        <w:t xml:space="preserve"> receive and handle the HTTP requests dispatched to them by Rocket, that ties each controller to a given route.</w:t>
      </w:r>
      <w:r w:rsidR="00221DEF">
        <w:t xml:space="preserve"> They handle GET, POST, PUT and DELETE requests, perform business logic</w:t>
      </w:r>
      <w:r w:rsidR="00C276E3">
        <w:t>,</w:t>
      </w:r>
      <w:r w:rsidR="00221DEF">
        <w:t xml:space="preserve"> and send back appropriate responses to the client-side.</w:t>
      </w:r>
      <w:r w:rsidR="00C276E3">
        <w:t xml:space="preserve"> Some controllers also communicate with the USDA API to handle more complex requests containing the food data that should be processed in the backend.</w:t>
      </w:r>
    </w:p>
    <w:p w14:paraId="6A674EA7" w14:textId="67047EE4" w:rsidR="00221DEF" w:rsidRDefault="00221DEF" w:rsidP="00DB0C46">
      <w:pPr>
        <w:pStyle w:val="ThesisBodyIndent"/>
        <w:numPr>
          <w:ilvl w:val="1"/>
          <w:numId w:val="32"/>
        </w:numPr>
        <w:spacing w:after="0" w:line="360" w:lineRule="auto"/>
      </w:pPr>
      <w:r>
        <w:t xml:space="preserve">Diesel Models – Diesel is an ORM </w:t>
      </w:r>
      <w:r w:rsidR="00C276E3">
        <w:t xml:space="preserve">that abstracts the database system and allows for querying and data manipulation of the database in an object-oriented paradigm. </w:t>
      </w:r>
      <w:r w:rsidR="00CC4FAB">
        <w:t>The code is translated by Diesel into the appropriate SQL query to perform CRUD operations over the database.</w:t>
      </w:r>
    </w:p>
    <w:p w14:paraId="7DA60019" w14:textId="081AF6C8" w:rsidR="00CC4FAB" w:rsidRDefault="00CC4FAB" w:rsidP="00DB0C46">
      <w:pPr>
        <w:pStyle w:val="ThesisBodyIndent"/>
        <w:numPr>
          <w:ilvl w:val="0"/>
          <w:numId w:val="32"/>
        </w:numPr>
        <w:spacing w:after="0" w:line="360" w:lineRule="auto"/>
      </w:pPr>
      <w:r>
        <w:t>Postgres Database – The database hosted on Railway stores and manages part of the data used in the application.</w:t>
      </w:r>
    </w:p>
    <w:p w14:paraId="5263D22A" w14:textId="6BD8FF63" w:rsidR="00C20670" w:rsidRDefault="00CC4FAB" w:rsidP="00DB0C46">
      <w:pPr>
        <w:pStyle w:val="ThesisBodyIndent"/>
        <w:numPr>
          <w:ilvl w:val="0"/>
          <w:numId w:val="32"/>
        </w:numPr>
        <w:spacing w:after="0" w:line="360" w:lineRule="auto"/>
      </w:pPr>
      <w:r>
        <w:t xml:space="preserve">USDA FoodData Central API – An external API provided by the United States Department of Agriculture that contains relevant nutritional data for a whole array of foods. </w:t>
      </w:r>
      <w:r w:rsidR="00E42AB6">
        <w:t>Either handles requests directly from the client-side for simple tasks, such as displaying the raw data, or from the server-side for more processing-intensive ones, that need to alter the data before sending it to the client.</w:t>
      </w:r>
    </w:p>
    <w:p w14:paraId="7FE8EAAF" w14:textId="2812C5F0" w:rsidR="00C20670" w:rsidRDefault="00C20670" w:rsidP="00DB0C46">
      <w:pPr>
        <w:pStyle w:val="ThesisHeading"/>
        <w:spacing w:before="0" w:after="0" w:line="360" w:lineRule="auto"/>
      </w:pPr>
      <w:bookmarkStart w:id="9" w:name="_Toc138528396"/>
      <w:r>
        <w:t>Class diagrams</w:t>
      </w:r>
      <w:bookmarkEnd w:id="9"/>
    </w:p>
    <w:p w14:paraId="5D781E3F" w14:textId="2DB0120E" w:rsidR="00DC30C7" w:rsidRDefault="00DC30C7" w:rsidP="00DB0C46">
      <w:pPr>
        <w:pStyle w:val="ThesisSubheading"/>
      </w:pPr>
      <w:bookmarkStart w:id="10" w:name="_Toc138528397"/>
      <w:r>
        <w:t>Controllers</w:t>
      </w:r>
      <w:bookmarkEnd w:id="10"/>
    </w:p>
    <w:p w14:paraId="471E8849" w14:textId="712F226F" w:rsidR="00DC30C7" w:rsidRDefault="009045B8" w:rsidP="00DB0C46">
      <w:pPr>
        <w:pStyle w:val="ThesisBody"/>
        <w:spacing w:after="0" w:line="360" w:lineRule="auto"/>
        <w:ind w:firstLine="0"/>
      </w:pPr>
      <w:r>
        <w:rPr>
          <w:noProof/>
        </w:rPr>
        <w:lastRenderedPageBreak/>
        <w:drawing>
          <wp:inline distT="0" distB="0" distL="0" distR="0" wp14:anchorId="33EAAF39" wp14:editId="020ABE32">
            <wp:extent cx="6105525" cy="3638550"/>
            <wp:effectExtent l="0" t="0" r="0" b="0"/>
            <wp:docPr id="5795938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3638550"/>
                    </a:xfrm>
                    <a:prstGeom prst="rect">
                      <a:avLst/>
                    </a:prstGeom>
                    <a:noFill/>
                    <a:ln>
                      <a:noFill/>
                    </a:ln>
                  </pic:spPr>
                </pic:pic>
              </a:graphicData>
            </a:graphic>
          </wp:inline>
        </w:drawing>
      </w:r>
    </w:p>
    <w:p w14:paraId="458B90CE" w14:textId="4C7F0901" w:rsidR="00DB0C46" w:rsidRDefault="008E18C6" w:rsidP="00DB0C46">
      <w:pPr>
        <w:pStyle w:val="ThesisBody"/>
        <w:spacing w:after="0" w:line="360" w:lineRule="auto"/>
      </w:pPr>
      <w:r>
        <w:t>Rust, being a multi-paradigm language, doesn’t force the developer into grouping controller functionality into a class, so, naturally, each function is bundled up into a module, using repositories and</w:t>
      </w:r>
      <w:r w:rsidR="00D07018">
        <w:t>/or</w:t>
      </w:r>
      <w:r>
        <w:t xml:space="preserve"> the ‘usda_food’ service as imports.</w:t>
      </w:r>
    </w:p>
    <w:p w14:paraId="5CE8A5F2" w14:textId="6E810DAA" w:rsidR="008E18C6" w:rsidRDefault="008E18C6" w:rsidP="008E18C6">
      <w:pPr>
        <w:pStyle w:val="ThesisBody"/>
      </w:pPr>
      <w:r>
        <w:t>They handle the</w:t>
      </w:r>
      <w:r w:rsidR="00D07018">
        <w:t xml:space="preserve"> HTTP</w:t>
      </w:r>
      <w:r>
        <w:t xml:space="preserve"> requests that are routed by Rocket to </w:t>
      </w:r>
      <w:r w:rsidR="00D07018">
        <w:t>them and</w:t>
      </w:r>
      <w:r>
        <w:t xml:space="preserve"> return the appropriate response.</w:t>
      </w:r>
    </w:p>
    <w:p w14:paraId="14F17145" w14:textId="4371808C" w:rsidR="00D07018" w:rsidRDefault="00D07018" w:rsidP="00D07018">
      <w:pPr>
        <w:pStyle w:val="ThesisBody"/>
      </w:pPr>
      <w:r>
        <w:t>The controllers are:</w:t>
      </w:r>
    </w:p>
    <w:p w14:paraId="27B50181" w14:textId="3CBF66E9" w:rsidR="00D07018" w:rsidRDefault="00D07018" w:rsidP="00D07018">
      <w:pPr>
        <w:pStyle w:val="ThesisBodyIndent"/>
        <w:numPr>
          <w:ilvl w:val="0"/>
          <w:numId w:val="34"/>
        </w:numPr>
      </w:pPr>
      <w:r>
        <w:t>account – handles account creation actions, such as creating the settings of a user and calculating their macronutrient goals.</w:t>
      </w:r>
    </w:p>
    <w:p w14:paraId="0F9F54ED" w14:textId="1638B233" w:rsidR="00D07018" w:rsidRDefault="00D07018" w:rsidP="00D07018">
      <w:pPr>
        <w:pStyle w:val="ThesisBodyIndent"/>
        <w:numPr>
          <w:ilvl w:val="0"/>
          <w:numId w:val="34"/>
        </w:numPr>
      </w:pPr>
      <w:r>
        <w:t>daily – used to congregate the information of a user’s daily meals and goal.</w:t>
      </w:r>
    </w:p>
    <w:p w14:paraId="1C0E0CAE" w14:textId="2D7CD9E7" w:rsidR="00D07018" w:rsidRDefault="00D07018" w:rsidP="00D07018">
      <w:pPr>
        <w:pStyle w:val="ThesisBodyIndent"/>
        <w:numPr>
          <w:ilvl w:val="0"/>
          <w:numId w:val="34"/>
        </w:numPr>
      </w:pPr>
      <w:r>
        <w:t>favorite_foods – handles operations related to users’ favourite foods.</w:t>
      </w:r>
    </w:p>
    <w:p w14:paraId="5BE2A546" w14:textId="56022015" w:rsidR="00D07018" w:rsidRDefault="00D07018" w:rsidP="00D07018">
      <w:pPr>
        <w:pStyle w:val="ThesisBodyIndent"/>
        <w:numPr>
          <w:ilvl w:val="0"/>
          <w:numId w:val="34"/>
        </w:numPr>
      </w:pPr>
      <w:r>
        <w:t xml:space="preserve">meals – handles </w:t>
      </w:r>
      <w:r w:rsidR="00C01F3B">
        <w:t>the management of users’ meals, creating, reading, updating, and deleting.</w:t>
      </w:r>
    </w:p>
    <w:p w14:paraId="4AF39A89" w14:textId="0E0FB7E4" w:rsidR="009045B8" w:rsidRDefault="009045B8" w:rsidP="00D07018">
      <w:pPr>
        <w:pStyle w:val="ThesisBodyIndent"/>
        <w:numPr>
          <w:ilvl w:val="0"/>
          <w:numId w:val="34"/>
        </w:numPr>
      </w:pPr>
      <w:r>
        <w:t>food – handles the retrieval of the food by different criteria and the modification of food.</w:t>
      </w:r>
    </w:p>
    <w:p w14:paraId="752BE853" w14:textId="63B4A040" w:rsidR="00C01F3B" w:rsidRDefault="00C01F3B" w:rsidP="00D07018">
      <w:pPr>
        <w:pStyle w:val="ThesisBodyIndent"/>
        <w:numPr>
          <w:ilvl w:val="0"/>
          <w:numId w:val="34"/>
        </w:numPr>
      </w:pPr>
      <w:r>
        <w:t>progress – handles the calculation and statistical operations necessary to provide information on a user’s progress over time.</w:t>
      </w:r>
    </w:p>
    <w:p w14:paraId="41B5A782" w14:textId="7A65605E" w:rsidR="00C01F3B" w:rsidRDefault="00C01F3B" w:rsidP="00D07018">
      <w:pPr>
        <w:pStyle w:val="ThesisBodyIndent"/>
        <w:numPr>
          <w:ilvl w:val="0"/>
          <w:numId w:val="34"/>
        </w:numPr>
      </w:pPr>
      <w:r>
        <w:t>settings – represents the operations tied to the reding and updating of a user’s settings.</w:t>
      </w:r>
    </w:p>
    <w:p w14:paraId="30C49EFA" w14:textId="1983CFB9" w:rsidR="00C01F3B" w:rsidRDefault="00C01F3B" w:rsidP="00D07018">
      <w:pPr>
        <w:pStyle w:val="ThesisBodyIndent"/>
        <w:numPr>
          <w:ilvl w:val="0"/>
          <w:numId w:val="34"/>
        </w:numPr>
      </w:pPr>
      <w:r>
        <w:lastRenderedPageBreak/>
        <w:t>stats – gives insight on a user’s daily statistics.</w:t>
      </w:r>
    </w:p>
    <w:p w14:paraId="35FD0EAE" w14:textId="2FCC74FA" w:rsidR="00C01F3B" w:rsidRPr="00D07018" w:rsidRDefault="00C01F3B" w:rsidP="00D07018">
      <w:pPr>
        <w:pStyle w:val="ThesisBodyIndent"/>
        <w:numPr>
          <w:ilvl w:val="0"/>
          <w:numId w:val="34"/>
        </w:numPr>
      </w:pPr>
      <w:r>
        <w:t>water</w:t>
      </w:r>
      <w:r w:rsidR="008109F7">
        <w:t xml:space="preserve"> – manages the users’ daily water intake.</w:t>
      </w:r>
    </w:p>
    <w:p w14:paraId="65009EE7" w14:textId="3D334304" w:rsidR="004F6C6B" w:rsidRDefault="004F6C6B" w:rsidP="00DB0C46">
      <w:pPr>
        <w:pStyle w:val="ThesisSubheading"/>
      </w:pPr>
      <w:bookmarkStart w:id="11" w:name="_Toc138528398"/>
      <w:r>
        <w:t>Repositories</w:t>
      </w:r>
      <w:bookmarkEnd w:id="11"/>
    </w:p>
    <w:p w14:paraId="403AFCC5" w14:textId="639CC1F4" w:rsidR="00C20670" w:rsidRDefault="00CC3051" w:rsidP="00DB0C46">
      <w:pPr>
        <w:pStyle w:val="ThesisBodyIndent"/>
        <w:spacing w:after="0" w:line="360" w:lineRule="auto"/>
        <w:ind w:firstLine="0"/>
      </w:pPr>
      <w:r>
        <w:rPr>
          <w:noProof/>
        </w:rPr>
        <w:drawing>
          <wp:inline distT="0" distB="0" distL="0" distR="0" wp14:anchorId="611FB217" wp14:editId="3C74B050">
            <wp:extent cx="6105525" cy="6019800"/>
            <wp:effectExtent l="0" t="0" r="0" b="0"/>
            <wp:docPr id="924747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6019800"/>
                    </a:xfrm>
                    <a:prstGeom prst="rect">
                      <a:avLst/>
                    </a:prstGeom>
                    <a:noFill/>
                    <a:ln>
                      <a:noFill/>
                    </a:ln>
                  </pic:spPr>
                </pic:pic>
              </a:graphicData>
            </a:graphic>
          </wp:inline>
        </w:drawing>
      </w:r>
    </w:p>
    <w:p w14:paraId="1963B5AA" w14:textId="10F1236F" w:rsidR="008109F7" w:rsidRPr="00670FCA" w:rsidRDefault="008109F7" w:rsidP="008109F7">
      <w:pPr>
        <w:pStyle w:val="ThesisBody"/>
      </w:pPr>
      <w:r>
        <w:t>In the backend, each repository is grouped intro their own module. They connect the controllers to the Diesel models and the database, providing them data access and storage by creating SQL queries using Diesel’s ORM.</w:t>
      </w:r>
    </w:p>
    <w:p w14:paraId="66DCA94F" w14:textId="2828892F" w:rsidR="00A31F4E" w:rsidRDefault="00D45231" w:rsidP="00DB0C46">
      <w:pPr>
        <w:pStyle w:val="ThesisSection"/>
        <w:spacing w:before="0" w:after="0" w:line="360" w:lineRule="auto"/>
      </w:pPr>
      <w:bookmarkStart w:id="12" w:name="_Toc138528399"/>
      <w:r>
        <w:t>Technical background</w:t>
      </w:r>
      <w:bookmarkEnd w:id="12"/>
    </w:p>
    <w:p w14:paraId="12E0FC44" w14:textId="210D55F8" w:rsidR="00D45231" w:rsidRDefault="00D45231" w:rsidP="00DB0C46">
      <w:pPr>
        <w:pStyle w:val="ThesisHeading"/>
        <w:spacing w:before="0" w:after="0" w:line="360" w:lineRule="auto"/>
      </w:pPr>
      <w:bookmarkStart w:id="13" w:name="_Toc138528400"/>
      <w:r>
        <w:lastRenderedPageBreak/>
        <w:t>Programming languages</w:t>
      </w:r>
      <w:bookmarkEnd w:id="13"/>
    </w:p>
    <w:p w14:paraId="4E6784A5" w14:textId="4DDA693A" w:rsidR="00D45231" w:rsidRDefault="00D45231" w:rsidP="00DB0C46">
      <w:pPr>
        <w:pStyle w:val="ThesisSubheading"/>
        <w:spacing w:before="0" w:after="0" w:line="360" w:lineRule="auto"/>
      </w:pPr>
      <w:bookmarkStart w:id="14" w:name="_Toc138528401"/>
      <w:r>
        <w:t>TypeScript</w:t>
      </w:r>
      <w:r w:rsidR="00CE15DF">
        <w:t xml:space="preserve"> (JavaScript)</w:t>
      </w:r>
      <w:bookmarkEnd w:id="14"/>
    </w:p>
    <w:p w14:paraId="3DF0A7FC" w14:textId="10D62143" w:rsidR="00BF37E0" w:rsidRPr="00BF37E0" w:rsidRDefault="00821033" w:rsidP="00DB0C46">
      <w:pPr>
        <w:pStyle w:val="ThesisBody"/>
        <w:spacing w:after="0" w:line="360" w:lineRule="auto"/>
      </w:pPr>
      <w:r w:rsidRPr="00821033">
        <w:t>TypeScript</w:t>
      </w:r>
      <w:r>
        <w:t xml:space="preserve"> is a high-level programming language and developer tool what adds static typing with optional type annotations to JavaScript</w:t>
      </w:r>
      <w:r w:rsidR="00D81A98">
        <w:t xml:space="preserve">, allowing developers to define and enforce types for variables, </w:t>
      </w:r>
      <w:r w:rsidR="00E46C3D">
        <w:t>function parameters, return values and more</w:t>
      </w:r>
      <w:r w:rsidR="001F5F28">
        <w:t>. JavaScript, TypeScript’s underlying programming language</w:t>
      </w:r>
      <w:r w:rsidR="00BF37E0">
        <w:t>, offers a variety of programming paradigms, including but not limited to imperative</w:t>
      </w:r>
      <w:r w:rsidR="003D71FC">
        <w:t xml:space="preserve"> programming</w:t>
      </w:r>
      <w:r w:rsidR="00BF37E0">
        <w:t>, object-oriented</w:t>
      </w:r>
      <w:r w:rsidR="003D71FC">
        <w:t xml:space="preserve"> programming</w:t>
      </w:r>
      <w:r w:rsidR="00BF37E0">
        <w:t xml:space="preserve">, supporting principles such as encapsulation, inheritance, and </w:t>
      </w:r>
      <w:r w:rsidR="00D558F1">
        <w:t>polymorphism,</w:t>
      </w:r>
      <w:r w:rsidR="003D71FC">
        <w:t xml:space="preserve"> functional programming</w:t>
      </w:r>
      <w:r w:rsidR="00D558F1">
        <w:t xml:space="preserve">, event-driven programming, with its integrations with the Document Object Model (DOM), </w:t>
      </w:r>
      <w:r w:rsidR="00E46C3D">
        <w:t>having the ability to respond to user interactions,</w:t>
      </w:r>
      <w:r w:rsidR="00D558F1">
        <w:t xml:space="preserve"> and asynchronous programming, through mechanisms such as callbacks, Promises and the async/await syntax.</w:t>
      </w:r>
    </w:p>
    <w:p w14:paraId="588B15BF" w14:textId="33371E55" w:rsidR="000D0F21" w:rsidRPr="000D0F21" w:rsidRDefault="000D0F21" w:rsidP="00DB0C46">
      <w:pPr>
        <w:pStyle w:val="ThesisBody"/>
        <w:spacing w:after="0" w:line="360" w:lineRule="auto"/>
      </w:pPr>
      <w:r>
        <w:t>D</w:t>
      </w:r>
      <w:r w:rsidR="00C66269">
        <w:t>u</w:t>
      </w:r>
      <w:r w:rsidR="00480B5D">
        <w:t>e</w:t>
      </w:r>
      <w:r w:rsidR="007A5936">
        <w:t xml:space="preserve"> in part</w:t>
      </w:r>
      <w:r>
        <w:t xml:space="preserve"> to </w:t>
      </w:r>
      <w:r w:rsidR="00C72DAA">
        <w:t>the language’s</w:t>
      </w:r>
      <w:r>
        <w:t xml:space="preserve"> ease of use, </w:t>
      </w:r>
      <w:r w:rsidR="007A5936">
        <w:t>but also JavaScript</w:t>
      </w:r>
      <w:r w:rsidR="00C72DAA">
        <w:t>’s</w:t>
      </w:r>
      <w:r w:rsidR="007A5936">
        <w:t xml:space="preserve"> dominance on the web, since it was </w:t>
      </w:r>
      <w:r w:rsidR="007A5936" w:rsidRPr="007707A9">
        <w:t>originally</w:t>
      </w:r>
      <w:r w:rsidR="007A5936">
        <w:t xml:space="preserve"> designed to </w:t>
      </w:r>
      <w:r w:rsidR="00C72DAA">
        <w:t xml:space="preserve">be one of the core technologies powering web browsers, TypeScript </w:t>
      </w:r>
      <w:r w:rsidR="00C47F3D">
        <w:t>has amassed a vast ecosystem of third-party packages for UI and UX design and development, such as frameworks (</w:t>
      </w:r>
      <w:r w:rsidR="00E522EC">
        <w:t>e.g.,</w:t>
      </w:r>
      <w:r w:rsidR="00C47F3D">
        <w:t xml:space="preserve"> Angular, Svelte, Astro)</w:t>
      </w:r>
      <w:r w:rsidR="00BC5FE1">
        <w:t xml:space="preserve"> and libraries (e.g.</w:t>
      </w:r>
      <w:r w:rsidR="001C2D10">
        <w:t xml:space="preserve">, React, SolidJS). It also offers </w:t>
      </w:r>
      <w:r w:rsidR="00E56675">
        <w:t>a multitude of utility libraries for tasks such as animations, handling HTTP requests</w:t>
      </w:r>
      <w:r w:rsidR="00CE15DF">
        <w:t xml:space="preserve">, </w:t>
      </w:r>
      <w:r w:rsidR="00654F54">
        <w:t>graph and chart visualizations, machine learning,</w:t>
      </w:r>
      <w:r w:rsidR="00CE15DF">
        <w:t xml:space="preserve"> and some that provide utility functions for working with arrays, objects, functions, and other data types in a functional programming style.</w:t>
      </w:r>
    </w:p>
    <w:p w14:paraId="6BF81B54" w14:textId="1421C361" w:rsidR="008533CA" w:rsidRDefault="00D45231" w:rsidP="00DB0C46">
      <w:pPr>
        <w:pStyle w:val="ThesisSubheading"/>
        <w:spacing w:before="0" w:after="0" w:line="360" w:lineRule="auto"/>
      </w:pPr>
      <w:bookmarkStart w:id="15" w:name="_Toc138528402"/>
      <w:r>
        <w:t>Rust</w:t>
      </w:r>
      <w:bookmarkEnd w:id="15"/>
    </w:p>
    <w:p w14:paraId="5E803BCB" w14:textId="59D2D4F7" w:rsidR="00B15656" w:rsidRDefault="00D45231" w:rsidP="00DB0C46">
      <w:pPr>
        <w:pStyle w:val="ThesisHeading"/>
        <w:spacing w:before="0" w:after="0" w:line="360" w:lineRule="auto"/>
      </w:pPr>
      <w:bookmarkStart w:id="16" w:name="_Toc138528403"/>
      <w:r>
        <w:t xml:space="preserve">Frontend </w:t>
      </w:r>
      <w:r w:rsidR="003F0B70">
        <w:t>technologies</w:t>
      </w:r>
      <w:bookmarkEnd w:id="16"/>
    </w:p>
    <w:p w14:paraId="0CD33ED9" w14:textId="5C1D604A" w:rsidR="00446708" w:rsidRDefault="00D45231" w:rsidP="00DB0C46">
      <w:pPr>
        <w:pStyle w:val="ThesisSubheading"/>
        <w:spacing w:before="0" w:after="0" w:line="360" w:lineRule="auto"/>
      </w:pPr>
      <w:bookmarkStart w:id="17" w:name="_Toc138528404"/>
      <w:r>
        <w:t>React Native</w:t>
      </w:r>
      <w:bookmarkEnd w:id="17"/>
    </w:p>
    <w:p w14:paraId="1EB97012" w14:textId="6EB28B5A" w:rsidR="00446708" w:rsidRDefault="00446708" w:rsidP="00DB0C46">
      <w:pPr>
        <w:pStyle w:val="ThesisSubheading"/>
        <w:spacing w:before="0" w:after="0" w:line="360" w:lineRule="auto"/>
      </w:pPr>
      <w:bookmarkStart w:id="18" w:name="_Toc138528405"/>
      <w:r>
        <w:t>Nativewind</w:t>
      </w:r>
      <w:r w:rsidR="00BB4DEB">
        <w:t xml:space="preserve"> (Tailwind CSS)</w:t>
      </w:r>
      <w:bookmarkEnd w:id="18"/>
    </w:p>
    <w:p w14:paraId="735D088C" w14:textId="6C7BCDFE" w:rsidR="00E56675" w:rsidRPr="00E56675" w:rsidRDefault="00E56675" w:rsidP="00DB0C46">
      <w:pPr>
        <w:pStyle w:val="ThesisSubheading"/>
        <w:spacing w:before="0" w:after="0" w:line="360" w:lineRule="auto"/>
        <w:ind w:hanging="1106"/>
      </w:pPr>
      <w:bookmarkStart w:id="19" w:name="_Toc138528406"/>
      <w:r>
        <w:t>Axios</w:t>
      </w:r>
      <w:bookmarkEnd w:id="19"/>
    </w:p>
    <w:p w14:paraId="2AD65A55" w14:textId="305013F4" w:rsidR="00446708" w:rsidRDefault="00446708" w:rsidP="00DB0C46">
      <w:pPr>
        <w:pStyle w:val="ThesisSubheading"/>
        <w:spacing w:before="0" w:after="0" w:line="360" w:lineRule="auto"/>
        <w:ind w:hanging="1106"/>
      </w:pPr>
      <w:bookmarkStart w:id="20" w:name="_Toc138528407"/>
      <w:r>
        <w:t>TanStack Query</w:t>
      </w:r>
      <w:bookmarkEnd w:id="20"/>
    </w:p>
    <w:p w14:paraId="43D18B0C" w14:textId="5F3425D3" w:rsidR="00446708" w:rsidRDefault="00446708" w:rsidP="00DB0C46">
      <w:pPr>
        <w:pStyle w:val="ThesisSubheading"/>
        <w:spacing w:before="0" w:after="0" w:line="360" w:lineRule="auto"/>
      </w:pPr>
      <w:bookmarkStart w:id="21" w:name="_Toc138528408"/>
      <w:r>
        <w:t>React Native</w:t>
      </w:r>
      <w:r w:rsidR="004F5AAC">
        <w:t xml:space="preserve"> Reanimated</w:t>
      </w:r>
      <w:bookmarkEnd w:id="21"/>
    </w:p>
    <w:p w14:paraId="41AFC9E4" w14:textId="1EF852CD" w:rsidR="004F5AAC" w:rsidRDefault="004F5AAC" w:rsidP="00DB0C46">
      <w:pPr>
        <w:pStyle w:val="ThesisSubheading"/>
        <w:spacing w:before="0" w:after="0" w:line="360" w:lineRule="auto"/>
        <w:ind w:hanging="1106"/>
      </w:pPr>
      <w:bookmarkStart w:id="22" w:name="_Toc138528409"/>
      <w:r>
        <w:t>Expo Libraries</w:t>
      </w:r>
      <w:bookmarkEnd w:id="22"/>
    </w:p>
    <w:p w14:paraId="475133DB" w14:textId="77777777" w:rsidR="004F5AAC" w:rsidRPr="00821033" w:rsidRDefault="004F5AAC" w:rsidP="00DB0C46">
      <w:pPr>
        <w:pStyle w:val="ThesisBody"/>
        <w:spacing w:after="0" w:line="360" w:lineRule="auto"/>
        <w:rPr>
          <w:lang w:val="ro-RO"/>
        </w:rPr>
      </w:pPr>
    </w:p>
    <w:p w14:paraId="0A282E96" w14:textId="77777777" w:rsidR="00446708" w:rsidRPr="00446708" w:rsidRDefault="00446708" w:rsidP="00DB0C46">
      <w:pPr>
        <w:pStyle w:val="ThesisBody"/>
        <w:spacing w:after="0" w:line="360" w:lineRule="auto"/>
      </w:pPr>
    </w:p>
    <w:p w14:paraId="2B33CEFC" w14:textId="35D86CFC" w:rsidR="008F0C94" w:rsidRDefault="0086047C" w:rsidP="00DB0C46">
      <w:pPr>
        <w:pStyle w:val="ThesisHeading"/>
        <w:spacing w:before="0" w:after="0" w:line="360" w:lineRule="auto"/>
      </w:pPr>
      <w:bookmarkStart w:id="23" w:name="_Toc138528410"/>
      <w:r>
        <w:lastRenderedPageBreak/>
        <w:t xml:space="preserve">Backend </w:t>
      </w:r>
      <w:r w:rsidR="003F0B70">
        <w:t>technologies</w:t>
      </w:r>
      <w:bookmarkEnd w:id="23"/>
    </w:p>
    <w:p w14:paraId="170A6CED" w14:textId="3B0ADA5A" w:rsidR="008F0C94" w:rsidRDefault="008F0C94" w:rsidP="00DB0C46">
      <w:pPr>
        <w:pStyle w:val="ThesisSubheading"/>
        <w:spacing w:before="0" w:after="0" w:line="360" w:lineRule="auto"/>
      </w:pPr>
      <w:bookmarkStart w:id="24" w:name="_Toc138528411"/>
      <w:r>
        <w:t>Diesel</w:t>
      </w:r>
      <w:bookmarkEnd w:id="24"/>
    </w:p>
    <w:p w14:paraId="08E1FCEC" w14:textId="7CA1657F" w:rsidR="00814312" w:rsidRDefault="00814312" w:rsidP="00DB0C46">
      <w:pPr>
        <w:pStyle w:val="ThesisSubheading"/>
        <w:spacing w:before="0" w:after="0" w:line="360" w:lineRule="auto"/>
      </w:pPr>
      <w:bookmarkStart w:id="25" w:name="_Toc138528412"/>
      <w:r>
        <w:t>Rocket &amp; Serde</w:t>
      </w:r>
      <w:bookmarkEnd w:id="25"/>
    </w:p>
    <w:p w14:paraId="35010B90" w14:textId="1F83EAEB" w:rsidR="00814312" w:rsidRDefault="00814312" w:rsidP="00DB0C46">
      <w:pPr>
        <w:pStyle w:val="ThesisSubheading"/>
        <w:spacing w:before="0" w:after="0" w:line="360" w:lineRule="auto"/>
      </w:pPr>
      <w:bookmarkStart w:id="26" w:name="_Toc138528413"/>
      <w:r>
        <w:t>Reqwest</w:t>
      </w:r>
      <w:bookmarkEnd w:id="26"/>
    </w:p>
    <w:p w14:paraId="40448142" w14:textId="4D88AD47" w:rsidR="002E1242" w:rsidRDefault="002E1242" w:rsidP="00DB0C46">
      <w:pPr>
        <w:pStyle w:val="ThesisSubheading"/>
        <w:spacing w:before="0" w:after="0" w:line="360" w:lineRule="auto"/>
      </w:pPr>
      <w:bookmarkStart w:id="27" w:name="_Toc138528414"/>
      <w:r>
        <w:t>Tokio</w:t>
      </w:r>
      <w:bookmarkEnd w:id="27"/>
    </w:p>
    <w:p w14:paraId="5C326EB0" w14:textId="77777777" w:rsidR="00E345BE" w:rsidRDefault="00E345BE" w:rsidP="00DB0C46">
      <w:pPr>
        <w:pStyle w:val="ThesisBody"/>
        <w:spacing w:after="0" w:line="360" w:lineRule="auto"/>
      </w:pPr>
    </w:p>
    <w:p w14:paraId="09FC608E" w14:textId="77777777" w:rsidR="00E345BE" w:rsidRPr="00E345BE" w:rsidRDefault="00E345BE" w:rsidP="00DB0C46">
      <w:pPr>
        <w:pStyle w:val="ThesisBody"/>
        <w:spacing w:after="0" w:line="360" w:lineRule="auto"/>
      </w:pPr>
    </w:p>
    <w:p w14:paraId="02B1ED68" w14:textId="2FFA8AAF" w:rsidR="002C37F8" w:rsidRPr="002C37F8" w:rsidRDefault="006050E6" w:rsidP="00DB0C46">
      <w:pPr>
        <w:pStyle w:val="ThesisSection"/>
        <w:spacing w:before="0" w:after="0" w:line="360" w:lineRule="auto"/>
      </w:pPr>
      <w:bookmarkStart w:id="28" w:name="_Toc138528415"/>
      <w:r>
        <w:t>Application utilization</w:t>
      </w:r>
      <w:bookmarkEnd w:id="28"/>
    </w:p>
    <w:p w14:paraId="38FF3530" w14:textId="2BB386A4" w:rsidR="002C37F8" w:rsidRPr="002C37F8" w:rsidRDefault="002C37F8" w:rsidP="00DB0C46">
      <w:pPr>
        <w:pStyle w:val="ThesisHeading"/>
        <w:spacing w:before="0" w:after="0" w:line="360" w:lineRule="auto"/>
      </w:pPr>
      <w:bookmarkStart w:id="29" w:name="_Toc138528416"/>
      <w:r>
        <w:t>General</w:t>
      </w:r>
      <w:bookmarkEnd w:id="29"/>
    </w:p>
    <w:p w14:paraId="1BB99E20" w14:textId="7130AB6D" w:rsidR="009D635E" w:rsidRDefault="002C37F8" w:rsidP="00DB0C46">
      <w:pPr>
        <w:pStyle w:val="ThesisHeading"/>
        <w:spacing w:before="0" w:after="0" w:line="360" w:lineRule="auto"/>
      </w:pPr>
      <w:bookmarkStart w:id="30" w:name="_Toc138528417"/>
      <w:r>
        <w:t>Student Experience</w:t>
      </w:r>
      <w:bookmarkEnd w:id="30"/>
      <w:r w:rsidR="001433D5">
        <w:t xml:space="preserve"> </w:t>
      </w:r>
    </w:p>
    <w:p w14:paraId="316C886E" w14:textId="402BE4F5" w:rsidR="005A2902" w:rsidRDefault="00380641" w:rsidP="00DB0C46">
      <w:pPr>
        <w:pStyle w:val="ThesisSection"/>
        <w:spacing w:before="0" w:after="0" w:line="360" w:lineRule="auto"/>
      </w:pPr>
      <w:bookmarkStart w:id="31" w:name="_Toc138528418"/>
      <w:r>
        <w:t>Gantt Chart</w:t>
      </w:r>
      <w:bookmarkEnd w:id="31"/>
    </w:p>
    <w:p w14:paraId="452A5D61" w14:textId="37B545C0" w:rsidR="00380641" w:rsidRDefault="00380641" w:rsidP="00DB0C46">
      <w:pPr>
        <w:pStyle w:val="ThesisHeading"/>
        <w:spacing w:before="0" w:after="0" w:line="360" w:lineRule="auto"/>
      </w:pPr>
      <w:bookmarkStart w:id="32" w:name="_Toc138528419"/>
      <w:r>
        <w:t>Definitions</w:t>
      </w:r>
      <w:bookmarkEnd w:id="32"/>
    </w:p>
    <w:p w14:paraId="6A6B5FA2" w14:textId="0299FFFD" w:rsidR="00380641" w:rsidRDefault="00380641" w:rsidP="00DB0C46">
      <w:pPr>
        <w:pStyle w:val="ThesisBody"/>
        <w:spacing w:after="0" w:line="360" w:lineRule="auto"/>
        <w:ind w:firstLine="425"/>
      </w:pPr>
      <w:r w:rsidRPr="00CD4094">
        <w:t>A Gantt diagram</w:t>
      </w:r>
      <w:r w:rsidR="00063532">
        <w:t xml:space="preserve"> [24]</w:t>
      </w:r>
      <w:r w:rsidRPr="00CD4094">
        <w:t>, also known as a Gantt chart, is a type of bar chart that visually represents a project schedule.</w:t>
      </w:r>
    </w:p>
    <w:p w14:paraId="21117EA1" w14:textId="195E8B54" w:rsidR="00380641" w:rsidRDefault="00380641" w:rsidP="00DB0C46">
      <w:pPr>
        <w:pStyle w:val="ThesisBody"/>
        <w:spacing w:after="0" w:line="360" w:lineRule="auto"/>
      </w:pPr>
      <w:r w:rsidRPr="00CD4094">
        <w:t>In a Gantt diagram, the horizontal axis typically represents the project's time scale, while the vertical axis lists the tasks or activities involved in the project. Each task is represented by a horizontal bar, with the length of the bar corresponding to the duration of the task. The position of the bar on the time scale indicates the start and end dates of the task</w:t>
      </w:r>
      <w:r>
        <w:t>.</w:t>
      </w:r>
    </w:p>
    <w:p w14:paraId="5071AAD7" w14:textId="2FC2186E" w:rsidR="00380641" w:rsidRDefault="00380641" w:rsidP="00DB0C46">
      <w:pPr>
        <w:pStyle w:val="ThesisHeading"/>
        <w:spacing w:before="0" w:after="0" w:line="360" w:lineRule="auto"/>
      </w:pPr>
      <w:bookmarkStart w:id="33" w:name="_Toc138528420"/>
      <w:r>
        <w:rPr>
          <w:noProof/>
        </w:rPr>
        <w:lastRenderedPageBreak/>
        <w:drawing>
          <wp:anchor distT="0" distB="0" distL="114300" distR="114300" simplePos="0" relativeHeight="251699200" behindDoc="0" locked="0" layoutInCell="1" allowOverlap="1" wp14:anchorId="2CC31E67" wp14:editId="217574E8">
            <wp:simplePos x="0" y="0"/>
            <wp:positionH relativeFrom="margin">
              <wp:align>center</wp:align>
            </wp:positionH>
            <wp:positionV relativeFrom="paragraph">
              <wp:posOffset>501650</wp:posOffset>
            </wp:positionV>
            <wp:extent cx="6141085" cy="2707640"/>
            <wp:effectExtent l="0" t="0" r="0" b="0"/>
            <wp:wrapTopAndBottom/>
            <wp:docPr id="20537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7467"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41085" cy="2707640"/>
                    </a:xfrm>
                    <a:prstGeom prst="rect">
                      <a:avLst/>
                    </a:prstGeom>
                  </pic:spPr>
                </pic:pic>
              </a:graphicData>
            </a:graphic>
          </wp:anchor>
        </w:drawing>
      </w:r>
      <w:r>
        <w:t>The Project’s Gantt Chart</w:t>
      </w:r>
      <w:bookmarkEnd w:id="33"/>
    </w:p>
    <w:p w14:paraId="491A9BC7" w14:textId="775BE040" w:rsidR="00380641" w:rsidRPr="00380641" w:rsidRDefault="00380641" w:rsidP="00DB0C46">
      <w:pPr>
        <w:pStyle w:val="ThesisFigureCaption"/>
        <w:spacing w:line="360" w:lineRule="auto"/>
      </w:pPr>
      <w:bookmarkStart w:id="34" w:name="_Toc137997511"/>
      <w:r>
        <w:t>Figure 5.2.1 Gantt Chart</w:t>
      </w:r>
      <w:bookmarkEnd w:id="34"/>
    </w:p>
    <w:p w14:paraId="6825534B" w14:textId="257C89AC" w:rsidR="002C37F8" w:rsidRPr="007C5DDA" w:rsidRDefault="002C37F8" w:rsidP="00DB0C46">
      <w:pPr>
        <w:pStyle w:val="ThesisSection"/>
        <w:spacing w:before="0" w:after="0" w:line="360" w:lineRule="auto"/>
        <w:rPr>
          <w:rFonts w:eastAsiaTheme="minorHAnsi"/>
        </w:rPr>
      </w:pPr>
      <w:bookmarkStart w:id="35" w:name="_Toc138528421"/>
      <w:r w:rsidRPr="007C5DDA">
        <w:rPr>
          <w:rFonts w:eastAsiaTheme="minorHAnsi"/>
        </w:rPr>
        <w:t>Implementation</w:t>
      </w:r>
      <w:bookmarkEnd w:id="35"/>
    </w:p>
    <w:p w14:paraId="2929ABBA" w14:textId="600BB3FB" w:rsidR="002562B0" w:rsidRDefault="002562B0" w:rsidP="00DB0C46">
      <w:pPr>
        <w:pStyle w:val="ThesisBody"/>
        <w:spacing w:after="0" w:line="360" w:lineRule="auto"/>
      </w:pPr>
      <w:r w:rsidRPr="002562B0">
        <w:t xml:space="preserve">In this section, </w:t>
      </w:r>
      <w:r>
        <w:t>I will present</w:t>
      </w:r>
      <w:r w:rsidRPr="002562B0">
        <w:t xml:space="preserve"> the implementation details of the Quizzdos mobile application. The implementation phase involved developing the backend, frontend, and database components of the application, as well as integrating AI-driven hints using ChatGPT. The chosen technologies, such as .NET 6.0, React Native with Expo, and SQL Server Management Studio (SSMS), played a crucial role in achieving a robust and efficient implementation.</w:t>
      </w:r>
    </w:p>
    <w:p w14:paraId="6079C6DE" w14:textId="6EC1999A" w:rsidR="0010221E" w:rsidRDefault="0010221E" w:rsidP="00DB0C46">
      <w:pPr>
        <w:pStyle w:val="ThesisBody"/>
        <w:spacing w:after="0" w:line="360" w:lineRule="auto"/>
      </w:pPr>
      <w:r>
        <w:t>The separation of concerns between the two projects allows for a more modular and maintainable codebase. The "QuizzDos-Backend" project handles the business logic, while the "QuizzDos-EFCore" project is responsible for the data persistence and modelling.</w:t>
      </w:r>
    </w:p>
    <w:p w14:paraId="57C5301C" w14:textId="73474571" w:rsidR="0010221E" w:rsidRPr="0010221E" w:rsidRDefault="0010221E" w:rsidP="00DB0C46">
      <w:pPr>
        <w:pStyle w:val="ThesisBody"/>
        <w:spacing w:after="0" w:line="360" w:lineRule="auto"/>
      </w:pPr>
      <w:r>
        <w:t>This architecture promotes code organization, scalability, and code reusability. It adheres to the principle of separation of concerns, enabling easier development and maintenance.</w:t>
      </w:r>
    </w:p>
    <w:p w14:paraId="70DCE1F3" w14:textId="0CF847E8" w:rsidR="00C5054D" w:rsidRDefault="00C5054D" w:rsidP="00DB0C46">
      <w:pPr>
        <w:pStyle w:val="ThesisHeading"/>
        <w:spacing w:before="0" w:after="0" w:line="360" w:lineRule="auto"/>
      </w:pPr>
      <w:bookmarkStart w:id="36" w:name="_Toc138528422"/>
      <w:r>
        <w:t>Backend</w:t>
      </w:r>
      <w:bookmarkEnd w:id="36"/>
    </w:p>
    <w:p w14:paraId="4F4C8E58" w14:textId="77777777" w:rsidR="0010221E" w:rsidRDefault="00DE6727" w:rsidP="00DB0C46">
      <w:pPr>
        <w:pStyle w:val="ThesisBody"/>
        <w:spacing w:after="0" w:line="360" w:lineRule="auto"/>
      </w:pPr>
      <w:r>
        <w:t xml:space="preserve">The backend part of the solution is divided in two projects, the ‘quizzdos-backend’ and the ‘quizzdos-EFCore’. </w:t>
      </w:r>
    </w:p>
    <w:p w14:paraId="2D16548D" w14:textId="5AB725D3" w:rsidR="00DE6727" w:rsidRDefault="00DE6727" w:rsidP="00DB0C46">
      <w:pPr>
        <w:pStyle w:val="ThesisBody"/>
        <w:spacing w:after="0" w:line="360" w:lineRule="auto"/>
      </w:pPr>
      <w:r>
        <w:t xml:space="preserve">The </w:t>
      </w:r>
      <w:r w:rsidR="0010221E">
        <w:t xml:space="preserve">first </w:t>
      </w:r>
      <w:r w:rsidR="0010221E" w:rsidRPr="0010221E">
        <w:t>contains repositories and controllers</w:t>
      </w:r>
      <w:r w:rsidR="0010221E">
        <w:t xml:space="preserve"> and it is</w:t>
      </w:r>
      <w:r>
        <w:t xml:space="preserve"> used to handle the </w:t>
      </w:r>
      <w:r w:rsidR="0010221E" w:rsidRPr="0010221E">
        <w:t xml:space="preserve">data access and manipulation operations, providing an abstraction layer between the application </w:t>
      </w:r>
      <w:r w:rsidR="0010221E" w:rsidRPr="0010221E">
        <w:lastRenderedPageBreak/>
        <w:t>and the underlying data storage. The controllers define the API endpoints and handle the incoming requests, facilitating the communication between the clients and the application.</w:t>
      </w:r>
    </w:p>
    <w:p w14:paraId="4DD36CD4" w14:textId="54D801C3" w:rsidR="00392603" w:rsidRPr="0010221E" w:rsidRDefault="0010221E" w:rsidP="00DB0C46">
      <w:pPr>
        <w:pStyle w:val="ThesisBody"/>
        <w:spacing w:after="0" w:line="360" w:lineRule="auto"/>
      </w:pPr>
      <w:r>
        <w:t>The former focuses on the entity framework core (EF Core) implementation. It houses the entity classes that represent the data entities in the application and the migrations. These entities define the structure and behavior of the data within the application's domain model.</w:t>
      </w:r>
    </w:p>
    <w:p w14:paraId="7FCCCD4D" w14:textId="66D21376" w:rsidR="00C5054D" w:rsidRDefault="00691C81" w:rsidP="00DB0C46">
      <w:pPr>
        <w:pStyle w:val="ThesisSubheading"/>
        <w:spacing w:before="0" w:after="0" w:line="360" w:lineRule="auto"/>
      </w:pPr>
      <w:bookmarkStart w:id="37" w:name="_Toc138528423"/>
      <w:r>
        <w:t>Models</w:t>
      </w:r>
      <w:bookmarkEnd w:id="37"/>
    </w:p>
    <w:p w14:paraId="044060B0" w14:textId="7F5385C6" w:rsidR="002562B0" w:rsidRPr="002562B0" w:rsidRDefault="002562B0" w:rsidP="00DB0C46">
      <w:pPr>
        <w:pStyle w:val="ThesisBody"/>
        <w:spacing w:after="0" w:line="360" w:lineRule="auto"/>
      </w:pPr>
      <w:r w:rsidRPr="002562B0">
        <w:t>The backend entities were designed to capture the necessary data and relationships required for the Quizzdos application. The relationships between these entities were established using Entity Framework Core's fluent API, ensuring accurate and efficient data retrieval and manipulation.</w:t>
      </w:r>
    </w:p>
    <w:p w14:paraId="2E05AE10" w14:textId="0A837F85" w:rsidR="001433D5" w:rsidRDefault="002562B0" w:rsidP="00DB0C46">
      <w:pPr>
        <w:pStyle w:val="ThesisBody"/>
        <w:spacing w:after="0" w:line="360" w:lineRule="auto"/>
      </w:pPr>
      <w:r w:rsidRPr="002562B0">
        <w:t xml:space="preserve">In the implementation of the Quizzdos mobile application, </w:t>
      </w:r>
      <w:r>
        <w:t xml:space="preserve">the </w:t>
      </w:r>
      <w:r w:rsidRPr="002562B0">
        <w:t>data model was designed to handle entities such as the User entity. This model utilized a base class called BaseEntity which served as the foundation for other entities within the application.</w:t>
      </w:r>
    </w:p>
    <w:p w14:paraId="1514A44B" w14:textId="2095A320" w:rsidR="00FB6CA8" w:rsidRPr="00FB6CA8" w:rsidRDefault="00FB6CA8" w:rsidP="00DB0C46">
      <w:pPr>
        <w:spacing w:before="0" w:after="0" w:line="360" w:lineRule="auto"/>
      </w:pPr>
      <w:r>
        <w:br w:type="page"/>
      </w:r>
    </w:p>
    <w:p w14:paraId="5275A7E4" w14:textId="07463EF8" w:rsidR="001A1F1C" w:rsidRDefault="001A1F1C" w:rsidP="00DB0C46">
      <w:pPr>
        <w:pStyle w:val="ThesisSub-subheading"/>
        <w:spacing w:before="0" w:after="0" w:line="360" w:lineRule="auto"/>
      </w:pPr>
      <w:r>
        <w:lastRenderedPageBreak/>
        <w:t>Meal</w:t>
      </w:r>
    </w:p>
    <w:bookmarkStart w:id="38" w:name="_MON_1749094272"/>
    <w:bookmarkEnd w:id="38"/>
    <w:p w14:paraId="1450EABB" w14:textId="53EE594E" w:rsidR="001A1F1C" w:rsidRDefault="0024667A" w:rsidP="00DB0C46">
      <w:pPr>
        <w:pStyle w:val="ThesisBodyIndent"/>
        <w:spacing w:after="0" w:line="360" w:lineRule="auto"/>
        <w:ind w:firstLine="0"/>
      </w:pPr>
      <w:r>
        <w:object w:dxaOrig="9630" w:dyaOrig="9690" w14:anchorId="5D8FAF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481.5pt;height:484.5pt" o:ole="">
            <v:imagedata r:id="rId19" o:title=""/>
          </v:shape>
          <o:OLEObject Type="Embed" ProgID="Word.OpenDocumentText.12" ShapeID="_x0000_i1091" DrawAspect="Content" ObjectID="_1749148879" r:id="rId20"/>
        </w:object>
      </w:r>
    </w:p>
    <w:p w14:paraId="2448ED54" w14:textId="0EF9212A" w:rsidR="000A7627" w:rsidRDefault="000A7627" w:rsidP="00DB0C46">
      <w:pPr>
        <w:pStyle w:val="ThesisBody"/>
        <w:spacing w:after="0" w:line="360" w:lineRule="auto"/>
      </w:pPr>
      <w:r>
        <w:t xml:space="preserve">The ‘meal-model’ module defines several data structures and enumerations. </w:t>
      </w:r>
    </w:p>
    <w:p w14:paraId="58DC55A8" w14:textId="47A115FC" w:rsidR="00FB6CA8" w:rsidRDefault="00F917FF" w:rsidP="00DB0C46">
      <w:pPr>
        <w:pStyle w:val="ThesisBody"/>
        <w:spacing w:after="0" w:line="360" w:lineRule="auto"/>
      </w:pPr>
      <w:r>
        <w:t xml:space="preserve">The ‘Meal’ struct represents a user-added meal </w:t>
      </w:r>
      <w:r w:rsidR="00296078">
        <w:t>with its own id field and primary key for a given user with ‘user_id’ and the added food with ‘food_id’. It also contains information about the meal type that it was added for, that being the meals of the day, breakfast, lunch</w:t>
      </w:r>
      <w:r w:rsidR="00502D17">
        <w:t xml:space="preserve"> </w:t>
      </w:r>
      <w:r w:rsidR="00296078">
        <w:t>and dinner</w:t>
      </w:r>
      <w:r w:rsidR="00502D17">
        <w:t xml:space="preserve">, or a snack, specified by the ‘MealType’ enum, the date on which the meal was added, and the proportion of the meal, comprised </w:t>
      </w:r>
      <w:r w:rsidR="00313C4C">
        <w:t>of the</w:t>
      </w:r>
      <w:r w:rsidR="00502D17">
        <w:t xml:space="preserve"> number of portions and the portion size.</w:t>
      </w:r>
    </w:p>
    <w:p w14:paraId="6A14A720" w14:textId="038B708F" w:rsidR="0024667A" w:rsidRPr="0024667A" w:rsidRDefault="0024667A" w:rsidP="00DB0C46">
      <w:pPr>
        <w:pStyle w:val="ThesisBody"/>
        <w:spacing w:after="0" w:line="360" w:lineRule="auto"/>
      </w:pPr>
      <w:r>
        <w:lastRenderedPageBreak/>
        <w:t>The ‘source’ field denotes the database from which the food was added, be it a user made food, or a food from the USDA database.</w:t>
      </w:r>
    </w:p>
    <w:p w14:paraId="53015F64" w14:textId="483492F0" w:rsidR="00313C4C" w:rsidRPr="00313C4C" w:rsidRDefault="00F917FF" w:rsidP="00DB0C46">
      <w:pPr>
        <w:pStyle w:val="ThesisBody"/>
        <w:spacing w:after="0" w:line="360" w:lineRule="auto"/>
      </w:pPr>
      <w:r>
        <w:t xml:space="preserve">Additionally, the struct also </w:t>
      </w:r>
      <w:r w:rsidR="000A7627">
        <w:t xml:space="preserve">contains duplicate fields that could’ve been acquired from the ‘Food’ specified by ‘food_id’ and calculated given the ‘portion’ and ‘portion_size’ fields. These fields in question are “calories”, “carbs”, “protein”, and “fat” – the duplication serving the purpose of </w:t>
      </w:r>
      <w:r w:rsidR="00296078">
        <w:t xml:space="preserve">mitigating the cost of another request to the USDA API to get the ‘Food’ data for some requests. </w:t>
      </w:r>
    </w:p>
    <w:p w14:paraId="04DB5195" w14:textId="345CE615" w:rsidR="00FB6CA8" w:rsidRDefault="00B334E2" w:rsidP="00DB0C46">
      <w:pPr>
        <w:pStyle w:val="ThesisSub-subheading"/>
        <w:numPr>
          <w:ilvl w:val="3"/>
          <w:numId w:val="33"/>
        </w:numPr>
        <w:spacing w:before="0" w:after="0" w:line="360" w:lineRule="auto"/>
      </w:pPr>
      <w:r>
        <w:t>Settings</w:t>
      </w:r>
    </w:p>
    <w:bookmarkStart w:id="39" w:name="_MON_1749095620"/>
    <w:bookmarkEnd w:id="39"/>
    <w:p w14:paraId="38E0E6A8" w14:textId="11F4CD0C" w:rsidR="00697AD3" w:rsidRDefault="00313C4C" w:rsidP="00DB0C46">
      <w:pPr>
        <w:pStyle w:val="ThesisBodyIndent"/>
        <w:spacing w:after="0" w:line="360" w:lineRule="auto"/>
        <w:ind w:firstLine="0"/>
      </w:pPr>
      <w:r>
        <w:object w:dxaOrig="9630" w:dyaOrig="7695" w14:anchorId="157C563C">
          <v:shape id="_x0000_i1092" type="#_x0000_t75" style="width:481.5pt;height:384pt" o:ole="">
            <v:imagedata r:id="rId21" o:title=""/>
          </v:shape>
          <o:OLEObject Type="Embed" ProgID="Word.OpenDocumentText.12" ShapeID="_x0000_i1092" DrawAspect="Content" ObjectID="_1749148880" r:id="rId22"/>
        </w:object>
      </w:r>
    </w:p>
    <w:p w14:paraId="34B309F9" w14:textId="77777777" w:rsidR="00313C4C" w:rsidRDefault="00313C4C" w:rsidP="00DB0C46">
      <w:pPr>
        <w:pStyle w:val="ThesisBody"/>
        <w:spacing w:after="0" w:line="360" w:lineRule="auto"/>
      </w:pPr>
      <w:r>
        <w:t>This module also defines multiple enums that pertain to the ‘Settings’ struct.</w:t>
      </w:r>
    </w:p>
    <w:p w14:paraId="02F881C7" w14:textId="141977F8" w:rsidR="00313C4C" w:rsidRDefault="00313C4C" w:rsidP="00DB0C46">
      <w:pPr>
        <w:pStyle w:val="ThesisBody"/>
        <w:spacing w:after="0" w:line="360" w:lineRule="auto"/>
      </w:pPr>
      <w:r>
        <w:t xml:space="preserve">The struct represents the initial personal details provided by the user during the account creation process that are used to create an informed dietary plan </w:t>
      </w:r>
      <w:r w:rsidR="00A97DBE">
        <w:t>for the user, with a given macronutrient intake.</w:t>
      </w:r>
    </w:p>
    <w:p w14:paraId="3F954251" w14:textId="6175EB34" w:rsidR="00B334E2" w:rsidRPr="00B334E2" w:rsidRDefault="00A97DBE" w:rsidP="00DB0C46">
      <w:pPr>
        <w:pStyle w:val="ThesisBody"/>
        <w:spacing w:after="0" w:line="360" w:lineRule="auto"/>
      </w:pPr>
      <w:r>
        <w:t xml:space="preserve">The details provided represent the weight goal of the user, this being the intention to lose, maintain or gain weight, the gender and age of the user. It also contains details with </w:t>
      </w:r>
      <w:r>
        <w:lastRenderedPageBreak/>
        <w:t>meanings dependant on the system of measurement used (imperial or metric), height representing centimetres in the metric system and inches in imperial</w:t>
      </w:r>
      <w:r w:rsidR="00B334E2">
        <w:t xml:space="preserve"> system, respectively, weight, that represents either kilograms or pounds.</w:t>
      </w:r>
    </w:p>
    <w:p w14:paraId="49393D9A" w14:textId="602847D9" w:rsidR="00B334E2" w:rsidRPr="00B334E2" w:rsidRDefault="00A97DBE" w:rsidP="00DB0C46">
      <w:pPr>
        <w:pStyle w:val="ThesisBody"/>
        <w:spacing w:after="0" w:line="360" w:lineRule="auto"/>
      </w:pPr>
      <w:r>
        <w:t>The primary key of the model is the ‘user_id’ since each user will have one and only one ‘Settings’ data tied to them.</w:t>
      </w:r>
    </w:p>
    <w:p w14:paraId="00965A63" w14:textId="122B087C" w:rsidR="00DE3DB6" w:rsidRDefault="00697AD3" w:rsidP="00DB0C46">
      <w:pPr>
        <w:pStyle w:val="ThesisSub-subheading"/>
        <w:spacing w:before="0" w:after="0" w:line="360" w:lineRule="auto"/>
      </w:pPr>
      <w:r>
        <w:t>Macro Goal</w:t>
      </w:r>
    </w:p>
    <w:bookmarkStart w:id="40" w:name="_MON_1749095386"/>
    <w:bookmarkEnd w:id="40"/>
    <w:p w14:paraId="5B10DE47" w14:textId="36C9022F" w:rsidR="00697AD3" w:rsidRDefault="00FB6CA8" w:rsidP="00DB0C46">
      <w:pPr>
        <w:pStyle w:val="ThesisBody"/>
        <w:spacing w:after="0" w:line="360" w:lineRule="auto"/>
        <w:ind w:firstLine="0"/>
      </w:pPr>
      <w:r>
        <w:object w:dxaOrig="9630" w:dyaOrig="3135" w14:anchorId="619B9D2A">
          <v:shape id="_x0000_i1093" type="#_x0000_t75" style="width:481.5pt;height:156.75pt" o:ole="">
            <v:imagedata r:id="rId23" o:title=""/>
          </v:shape>
          <o:OLEObject Type="Embed" ProgID="Word.OpenDocumentText.12" ShapeID="_x0000_i1093" DrawAspect="Content" ObjectID="_1749148881" r:id="rId24"/>
        </w:object>
      </w:r>
    </w:p>
    <w:p w14:paraId="43494C63" w14:textId="5DE8E666" w:rsidR="00B334E2" w:rsidRDefault="00B334E2" w:rsidP="00DB0C46">
      <w:pPr>
        <w:pStyle w:val="ThesisBody"/>
        <w:spacing w:after="0" w:line="360" w:lineRule="auto"/>
      </w:pPr>
      <w:r>
        <w:t>The struct ‘MacroGoal’ represents the goal macronutrient intake of the user, inserted into the database alongside the ‘Settings’ row.</w:t>
      </w:r>
    </w:p>
    <w:p w14:paraId="0DA5237D" w14:textId="252835EA" w:rsidR="00B334E2" w:rsidRDefault="004511AA" w:rsidP="00DB0C46">
      <w:pPr>
        <w:pStyle w:val="ThesisBody"/>
        <w:spacing w:after="0" w:line="360" w:lineRule="auto"/>
      </w:pPr>
      <w:r>
        <w:t>The fields of this struct represent the goal caloric intake for a day, ‘calories’, measured in kilocalories, and the target weight of each macronutrient (in grams), ‘carbs’, ‘protein’, and ‘fat’.</w:t>
      </w:r>
    </w:p>
    <w:p w14:paraId="3427CE50" w14:textId="3DAC2823" w:rsidR="004511AA" w:rsidRPr="004511AA" w:rsidRDefault="004511AA" w:rsidP="00DB0C46">
      <w:pPr>
        <w:pStyle w:val="ThesisBody"/>
        <w:spacing w:after="0" w:line="360" w:lineRule="auto"/>
      </w:pPr>
      <w:r>
        <w:t xml:space="preserve">The remaining three fields represent the target percentage of macronutrients eaten throughout the day, </w:t>
      </w:r>
      <w:r w:rsidR="00005727">
        <w:t>‘percent_carbs’, ‘percent_protein’, and ‘percent_fat’. Each of these fields are, in part, set by default to values of 0.5 (50%), 0.3 (30%), respectively 0.2 (20%).</w:t>
      </w:r>
    </w:p>
    <w:p w14:paraId="5E2BED81" w14:textId="14352A52" w:rsidR="00697AD3" w:rsidRPr="00697AD3" w:rsidRDefault="00697AD3" w:rsidP="00DB0C46">
      <w:pPr>
        <w:pStyle w:val="ThesisSub-subheading"/>
        <w:spacing w:before="0" w:after="0" w:line="360" w:lineRule="auto"/>
      </w:pPr>
      <w:r>
        <w:t>Favourite Food</w:t>
      </w:r>
    </w:p>
    <w:bookmarkStart w:id="41" w:name="_MON_1749092736"/>
    <w:bookmarkEnd w:id="41"/>
    <w:p w14:paraId="760C4CE5" w14:textId="46049DFB" w:rsidR="00013764" w:rsidRDefault="0024667A" w:rsidP="00DB0C46">
      <w:pPr>
        <w:pStyle w:val="ThesisBody"/>
        <w:spacing w:after="0" w:line="360" w:lineRule="auto"/>
        <w:ind w:firstLine="0"/>
      </w:pPr>
      <w:r>
        <w:object w:dxaOrig="9630" w:dyaOrig="1710" w14:anchorId="3265CF56">
          <v:shape id="_x0000_i1094" type="#_x0000_t75" style="width:481.5pt;height:85.5pt" o:ole="">
            <v:imagedata r:id="rId25" o:title=""/>
          </v:shape>
          <o:OLEObject Type="Embed" ProgID="Word.OpenDocumentText.12" ShapeID="_x0000_i1094" DrawAspect="Content" ObjectID="_1749148882" r:id="rId26"/>
        </w:object>
      </w:r>
    </w:p>
    <w:p w14:paraId="5D1C31D2" w14:textId="6833412A" w:rsidR="00005727" w:rsidRDefault="00005727" w:rsidP="00DB0C46">
      <w:pPr>
        <w:pStyle w:val="ThesisBody"/>
        <w:spacing w:after="0" w:line="360" w:lineRule="auto"/>
      </w:pPr>
      <w:r>
        <w:t>The ‘FavoriteFood’ struct represents a single instance of one of the favourite foods set by the user.</w:t>
      </w:r>
      <w:r w:rsidR="00511447">
        <w:t xml:space="preserve"> Its primary key is given by </w:t>
      </w:r>
      <w:r w:rsidR="0024667A">
        <w:t>both fields</w:t>
      </w:r>
      <w:r w:rsidR="00511447">
        <w:t xml:space="preserve"> combined.</w:t>
      </w:r>
    </w:p>
    <w:p w14:paraId="70B23E85" w14:textId="1B244EA0" w:rsidR="00005727" w:rsidRDefault="00154C96" w:rsidP="00DB0C46">
      <w:pPr>
        <w:pStyle w:val="ThesisBody"/>
        <w:spacing w:after="0" w:line="360" w:lineRule="auto"/>
      </w:pPr>
      <w:r>
        <w:t xml:space="preserve">It is an association between a person and </w:t>
      </w:r>
      <w:r w:rsidR="000D08DC">
        <w:t>a food, and it forms a many-to-many relationship connectiong them.</w:t>
      </w:r>
    </w:p>
    <w:p w14:paraId="77BF882C" w14:textId="5D8A1D78" w:rsidR="0024667A" w:rsidRPr="0024667A" w:rsidRDefault="0024667A" w:rsidP="00DB0C46">
      <w:pPr>
        <w:pStyle w:val="ThesisBody"/>
        <w:spacing w:after="0" w:line="360" w:lineRule="auto"/>
      </w:pPr>
      <w:r>
        <w:t>The source is the same as in the meals example.</w:t>
      </w:r>
    </w:p>
    <w:p w14:paraId="36542686" w14:textId="084922F6" w:rsidR="00DE3DB6" w:rsidRDefault="00935599" w:rsidP="00DB0C46">
      <w:pPr>
        <w:pStyle w:val="ThesisSub-subheading"/>
        <w:autoSpaceDE w:val="0"/>
        <w:autoSpaceDN w:val="0"/>
        <w:adjustRightInd w:val="0"/>
        <w:spacing w:before="0" w:after="0" w:line="360" w:lineRule="auto"/>
      </w:pPr>
      <w:r>
        <w:lastRenderedPageBreak/>
        <w:t>Water</w:t>
      </w:r>
    </w:p>
    <w:bookmarkStart w:id="42" w:name="_MON_1749093249"/>
    <w:bookmarkEnd w:id="42"/>
    <w:p w14:paraId="69A5E9BC" w14:textId="15C93E25" w:rsidR="00935599" w:rsidRPr="00935599" w:rsidRDefault="00FB6CA8" w:rsidP="00DB0C46">
      <w:pPr>
        <w:pStyle w:val="ThesisBody"/>
        <w:spacing w:after="0" w:line="360" w:lineRule="auto"/>
        <w:ind w:firstLine="0"/>
      </w:pPr>
      <w:r>
        <w:object w:dxaOrig="9630" w:dyaOrig="1710" w14:anchorId="3E89D3A8">
          <v:shape id="_x0000_i1095" type="#_x0000_t75" style="width:481.5pt;height:85.5pt" o:ole="">
            <v:imagedata r:id="rId27" o:title=""/>
          </v:shape>
          <o:OLEObject Type="Embed" ProgID="Word.OpenDocumentText.12" ShapeID="_x0000_i1095" DrawAspect="Content" ObjectID="_1749148883" r:id="rId28"/>
        </w:object>
      </w:r>
    </w:p>
    <w:p w14:paraId="78D341B7" w14:textId="5447CC75" w:rsidR="007D3656" w:rsidRPr="007D3656" w:rsidRDefault="00DD3657" w:rsidP="00DB0C46">
      <w:pPr>
        <w:pStyle w:val="ThesisBody"/>
        <w:spacing w:after="0" w:line="360" w:lineRule="auto"/>
        <w:ind w:firstLine="0"/>
      </w:pPr>
      <w:r>
        <w:tab/>
        <w:t>The ‘Water’ struct represents the water intake of a user on a given day, indexed by the compound primary key given by ‘user_id’ and ‘date’.</w:t>
      </w:r>
    </w:p>
    <w:p w14:paraId="7C5737E5" w14:textId="670E3699" w:rsidR="00012991" w:rsidRDefault="00BC5460" w:rsidP="00DB0C46">
      <w:pPr>
        <w:pStyle w:val="ThesisSubheading"/>
        <w:spacing w:before="0" w:after="0" w:line="360" w:lineRule="auto"/>
      </w:pPr>
      <w:bookmarkStart w:id="43" w:name="_Toc138528424"/>
      <w:r>
        <w:t>Database Diagram</w:t>
      </w:r>
      <w:bookmarkEnd w:id="43"/>
    </w:p>
    <w:p w14:paraId="6B11C71B" w14:textId="01312972" w:rsidR="006142BD" w:rsidRDefault="00211620" w:rsidP="00DB0C46">
      <w:pPr>
        <w:pStyle w:val="ThesisBody"/>
        <w:spacing w:after="0" w:line="360" w:lineRule="auto"/>
        <w:ind w:firstLine="0"/>
      </w:pPr>
      <w:r>
        <w:rPr>
          <w:noProof/>
        </w:rPr>
        <w:drawing>
          <wp:inline distT="0" distB="0" distL="0" distR="0" wp14:anchorId="685E2AE4" wp14:editId="4B61C78C">
            <wp:extent cx="6116320" cy="4105910"/>
            <wp:effectExtent l="0" t="0" r="0" b="8890"/>
            <wp:docPr id="19955564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16320" cy="4105910"/>
                    </a:xfrm>
                    <a:prstGeom prst="rect">
                      <a:avLst/>
                    </a:prstGeom>
                    <a:noFill/>
                    <a:ln>
                      <a:noFill/>
                    </a:ln>
                  </pic:spPr>
                </pic:pic>
              </a:graphicData>
            </a:graphic>
          </wp:inline>
        </w:drawing>
      </w:r>
    </w:p>
    <w:p w14:paraId="0688F3A7" w14:textId="52723196" w:rsidR="00A45C50" w:rsidRPr="00A45C50" w:rsidRDefault="00A45C50" w:rsidP="00DB0C46">
      <w:pPr>
        <w:pStyle w:val="ThesisBody"/>
        <w:spacing w:after="0" w:line="360" w:lineRule="auto"/>
      </w:pPr>
      <w:r>
        <w:t>As it can be seen, the meals and favorite_foods databases are tied to either the food database food or a food from the USDA database.</w:t>
      </w:r>
    </w:p>
    <w:p w14:paraId="538CE98A" w14:textId="640BA4CE" w:rsidR="006142BD" w:rsidRDefault="00174205" w:rsidP="00DB0C46">
      <w:pPr>
        <w:pStyle w:val="ThesisSubheading"/>
        <w:spacing w:before="0" w:after="0" w:line="360" w:lineRule="auto"/>
      </w:pPr>
      <w:bookmarkStart w:id="44" w:name="_Toc138528425"/>
      <w:r>
        <w:t>Migrations</w:t>
      </w:r>
      <w:bookmarkEnd w:id="44"/>
    </w:p>
    <w:p w14:paraId="6F2167BC" w14:textId="24E577F7" w:rsidR="00A45C50" w:rsidRDefault="00A45C50" w:rsidP="00DB0C46">
      <w:pPr>
        <w:pStyle w:val="ThesisBody"/>
        <w:spacing w:after="0" w:line="360" w:lineRule="auto"/>
      </w:pPr>
      <w:r>
        <w:t>Handling migrations was done using the diesel_cli tool.</w:t>
      </w:r>
    </w:p>
    <w:p w14:paraId="176F71C1" w14:textId="529311DF" w:rsidR="00392603" w:rsidRPr="00392603" w:rsidRDefault="00211620" w:rsidP="00DB0C46">
      <w:pPr>
        <w:pStyle w:val="ThesisBody"/>
        <w:spacing w:after="0" w:line="360" w:lineRule="auto"/>
      </w:pPr>
      <w:r w:rsidRPr="00211620">
        <w:t>A migration is a set of SQL statements that describes the modifications to the database structure. Adding, removing, or altering database objects like tables, columns, or constraints enables the database schema to change over time</w:t>
      </w:r>
      <w:r>
        <w:t xml:space="preserve">, without </w:t>
      </w:r>
      <w:r w:rsidR="00AD0B41">
        <w:t>losing precious data or causing disruption to the functionality of the application</w:t>
      </w:r>
      <w:r w:rsidRPr="00211620">
        <w:t xml:space="preserve">. Diesel's migrations are often </w:t>
      </w:r>
      <w:r w:rsidRPr="00211620">
        <w:lastRenderedPageBreak/>
        <w:t>used to maintain consistency between the database and the application's data model</w:t>
      </w:r>
      <w:r w:rsidR="00AD0B41">
        <w:t>, by providing a version control system.</w:t>
      </w:r>
    </w:p>
    <w:p w14:paraId="4AF9B461" w14:textId="77777777" w:rsidR="00AD0B41" w:rsidRDefault="00AD0B41" w:rsidP="00DB0C46">
      <w:pPr>
        <w:pStyle w:val="ThesisBody"/>
        <w:spacing w:after="0" w:line="360" w:lineRule="auto"/>
      </w:pPr>
      <w:r>
        <w:t xml:space="preserve">Migrations are generated using the command “diesel migration generate &lt;migration_name&gt;”, creating an up.sql and a down.sql in the migrations folder. </w:t>
      </w:r>
    </w:p>
    <w:p w14:paraId="3902D9E3" w14:textId="77777777" w:rsidR="00AD0B41" w:rsidRDefault="00AD0B41" w:rsidP="00DB0C46">
      <w:pPr>
        <w:pStyle w:val="ThesisBody"/>
        <w:spacing w:after="0" w:line="360" w:lineRule="auto"/>
      </w:pPr>
      <w:r>
        <w:t xml:space="preserve">To run migrations, you can use the “diesel migration run”, which will run the latest migration. </w:t>
      </w:r>
    </w:p>
    <w:p w14:paraId="705D1C45" w14:textId="6879C572" w:rsidR="001433D5" w:rsidRDefault="00AD0B41" w:rsidP="00DB0C46">
      <w:pPr>
        <w:pStyle w:val="ThesisBody"/>
        <w:spacing w:after="0" w:line="360" w:lineRule="auto"/>
      </w:pPr>
      <w:r>
        <w:t>After running, it is advised to run the “diesel migration redo” which calls the down.sql then the up.sql again to make sure that the down.sql is correct.</w:t>
      </w:r>
    </w:p>
    <w:bookmarkStart w:id="45" w:name="_MON_1749109267"/>
    <w:bookmarkEnd w:id="45"/>
    <w:p w14:paraId="0713712A" w14:textId="6218D0D5" w:rsidR="00A45C50" w:rsidRDefault="00A45C50" w:rsidP="00DB0C46">
      <w:pPr>
        <w:pStyle w:val="ThesisBodyIndent"/>
        <w:spacing w:after="0" w:line="360" w:lineRule="auto"/>
        <w:ind w:firstLine="0"/>
      </w:pPr>
      <w:r>
        <w:object w:dxaOrig="9630" w:dyaOrig="3990" w14:anchorId="4A0C50C6">
          <v:shape id="_x0000_i1096" type="#_x0000_t75" style="width:481.5pt;height:199.5pt" o:ole="">
            <v:imagedata r:id="rId30" o:title=""/>
          </v:shape>
          <o:OLEObject Type="Embed" ProgID="Word.OpenDocumentText.12" ShapeID="_x0000_i1096" DrawAspect="Content" ObjectID="_1749148884" r:id="rId31"/>
        </w:object>
      </w:r>
    </w:p>
    <w:p w14:paraId="524AD927" w14:textId="1D32C889" w:rsidR="00A45C50" w:rsidRDefault="00A45C50" w:rsidP="00DB0C46">
      <w:pPr>
        <w:pStyle w:val="ThesisBody"/>
        <w:spacing w:after="0" w:line="360" w:lineRule="auto"/>
      </w:pPr>
      <w:r>
        <w:t xml:space="preserve">In this example, </w:t>
      </w:r>
      <w:r w:rsidR="00434F7B">
        <w:t>we have an up.sql file, that represents the change that we want to make to the database schema, that being the creation of the macro_goals table. The down.sql file represents the SQL query used to undo the changes made by up.sql in case of a rollback or a redo.</w:t>
      </w:r>
    </w:p>
    <w:bookmarkStart w:id="46" w:name="_MON_1749109765"/>
    <w:bookmarkEnd w:id="46"/>
    <w:p w14:paraId="4557905E" w14:textId="743D8BDD" w:rsidR="00434F7B" w:rsidRDefault="00434F7B" w:rsidP="00DB0C46">
      <w:pPr>
        <w:pStyle w:val="ThesisBodyIndent"/>
        <w:spacing w:after="0" w:line="360" w:lineRule="auto"/>
        <w:ind w:firstLine="0"/>
      </w:pPr>
      <w:r>
        <w:object w:dxaOrig="9630" w:dyaOrig="2850" w14:anchorId="2D0EC6A0">
          <v:shape id="_x0000_i1097" type="#_x0000_t75" style="width:481.5pt;height:142.5pt" o:ole="">
            <v:imagedata r:id="rId32" o:title=""/>
          </v:shape>
          <o:OLEObject Type="Embed" ProgID="Word.OpenDocumentText.12" ShapeID="_x0000_i1097" DrawAspect="Content" ObjectID="_1749148885" r:id="rId33"/>
        </w:object>
      </w:r>
    </w:p>
    <w:p w14:paraId="53C90764" w14:textId="77777777" w:rsidR="004E37B3" w:rsidRDefault="00434F7B" w:rsidP="00DB0C46">
      <w:pPr>
        <w:pStyle w:val="ThesisBody"/>
        <w:spacing w:after="0" w:line="360" w:lineRule="auto"/>
      </w:pPr>
      <w:r>
        <w:t xml:space="preserve">This is another example of a database migration, in which the intention was to add another column to the favorite_foods database in order to allow for controlling of the source </w:t>
      </w:r>
      <w:r>
        <w:lastRenderedPageBreak/>
        <w:t xml:space="preserve">of the added favourite food, which before was only possible for usda food, thus having to set the source of </w:t>
      </w:r>
      <w:r w:rsidR="004E37B3">
        <w:t>old data</w:t>
      </w:r>
      <w:r>
        <w:t xml:space="preserve"> to ‘usda’. </w:t>
      </w:r>
    </w:p>
    <w:p w14:paraId="591D7323" w14:textId="73BF239C" w:rsidR="00434F7B" w:rsidRDefault="004E37B3" w:rsidP="00DB0C46">
      <w:pPr>
        <w:pStyle w:val="ThesisBody"/>
        <w:spacing w:after="0" w:line="360" w:lineRule="auto"/>
      </w:pPr>
      <w:r>
        <w:t>This is only possible by setting source to NULL, then setting the source to the desired value, and only after that setting it to NOT NULL, unless we want to set a default value for source, which we don’t want to in this case.</w:t>
      </w:r>
    </w:p>
    <w:p w14:paraId="26108B62" w14:textId="677F323F" w:rsidR="00890B42" w:rsidRPr="00890B42" w:rsidRDefault="00890B42" w:rsidP="00DB0C46">
      <w:pPr>
        <w:pStyle w:val="ThesisBody"/>
        <w:spacing w:after="0" w:line="360" w:lineRule="auto"/>
      </w:pPr>
      <w:r>
        <w:t>Next the altering of the primary key of the table takes place, since now there should be able to exist more instances of the same ‘user_id’ and ‘food_id’ if their source is different, but no two entries should have identical ‘user_id’, ‘food_id’ and ‘source’. This is done by removing the primary key constraint and adding a new one.</w:t>
      </w:r>
    </w:p>
    <w:p w14:paraId="2D57DC17" w14:textId="4AB45E49" w:rsidR="00334B36" w:rsidRDefault="00334B36" w:rsidP="00DB0C46">
      <w:pPr>
        <w:pStyle w:val="ThesisSubheading"/>
        <w:spacing w:before="0" w:after="0" w:line="360" w:lineRule="auto"/>
      </w:pPr>
      <w:bookmarkStart w:id="47" w:name="_Toc138528426"/>
      <w:r>
        <w:t>quizzdos-backend</w:t>
      </w:r>
      <w:bookmarkEnd w:id="47"/>
    </w:p>
    <w:p w14:paraId="1DB01E02" w14:textId="5F9C2008" w:rsidR="00392603" w:rsidRPr="00392603" w:rsidRDefault="00392603" w:rsidP="00DB0C46">
      <w:pPr>
        <w:pStyle w:val="ThesisBody"/>
        <w:spacing w:after="0" w:line="360" w:lineRule="auto"/>
      </w:pPr>
      <w:r>
        <w:t>The ‘quizzdos-backend’ project is divided in: Program.cs, the controllers, the repositories, the data transfer objects (DTOs) and the responses.</w:t>
      </w:r>
    </w:p>
    <w:p w14:paraId="04BBB729" w14:textId="29DB4C18" w:rsidR="006142BD" w:rsidRDefault="00334B36" w:rsidP="00DB0C46">
      <w:pPr>
        <w:pStyle w:val="ThesisSub-subheading"/>
        <w:spacing w:before="0" w:after="0" w:line="360" w:lineRule="auto"/>
      </w:pPr>
      <w:r>
        <w:t>Program.cs</w:t>
      </w:r>
    </w:p>
    <w:p w14:paraId="1AAEF645" w14:textId="12D07E91" w:rsidR="00392603" w:rsidRPr="00392603" w:rsidRDefault="00334B36" w:rsidP="00DB0C46">
      <w:pPr>
        <w:pStyle w:val="ThesisBody"/>
        <w:spacing w:after="0" w:line="360" w:lineRule="auto"/>
      </w:pPr>
      <w:r>
        <w:t xml:space="preserve">Notably in Program.cs we add services configuration (controllers, endpoints api explorer, routing), we configure Swagger with version information, title, description and contact details. We also add a security definition for OAuth2 authentication using a bearer token. We add the database context configuration using EF Core. We add dependency injection by registering the repository classes with the dependency injection container using ‘AddScoped()’. We then register the HttpContextAccessor service and </w:t>
      </w:r>
      <w:r w:rsidR="00875DFA">
        <w:t>configure CORS to allow all headers, methods and origins.</w:t>
      </w:r>
    </w:p>
    <w:p w14:paraId="238F05D3" w14:textId="42402F94" w:rsidR="00875DFA" w:rsidRDefault="00392603" w:rsidP="00DB0C46">
      <w:pPr>
        <w:pStyle w:val="ThesisSub-subheading"/>
        <w:spacing w:before="0" w:after="0" w:line="360" w:lineRule="auto"/>
      </w:pPr>
      <w:r>
        <w:t>Paginated Response</w:t>
      </w:r>
    </w:p>
    <w:p w14:paraId="56BFEE50" w14:textId="7C06133D" w:rsidR="00392603" w:rsidRDefault="00392603" w:rsidP="00DB0C46">
      <w:pPr>
        <w:pStyle w:val="Code"/>
        <w:spacing w:before="0" w:line="360" w:lineRule="auto"/>
        <w:rPr>
          <w:color w:val="000000"/>
        </w:rPr>
      </w:pPr>
      <w:r>
        <w:rPr>
          <w:color w:val="000000"/>
        </w:rPr>
        <w:t xml:space="preserve">  </w:t>
      </w:r>
      <w:r>
        <w:rPr>
          <w:color w:val="0000FF"/>
        </w:rPr>
        <w:t>public</w:t>
      </w:r>
      <w:r>
        <w:rPr>
          <w:color w:val="000000"/>
        </w:rPr>
        <w:t xml:space="preserve"> </w:t>
      </w:r>
      <w:r>
        <w:rPr>
          <w:color w:val="0000FF"/>
        </w:rPr>
        <w:t>class</w:t>
      </w:r>
      <w:r>
        <w:rPr>
          <w:color w:val="000000"/>
        </w:rPr>
        <w:t xml:space="preserve"> </w:t>
      </w:r>
      <w:r>
        <w:t>PaginatedResponse</w:t>
      </w:r>
      <w:r>
        <w:rPr>
          <w:color w:val="000000"/>
        </w:rPr>
        <w:t>&lt;</w:t>
      </w:r>
      <w:r>
        <w:t>T</w:t>
      </w:r>
      <w:r>
        <w:rPr>
          <w:color w:val="000000"/>
        </w:rPr>
        <w:t>&gt;</w:t>
      </w:r>
    </w:p>
    <w:p w14:paraId="1C266747" w14:textId="77777777" w:rsidR="00392603" w:rsidRDefault="00392603" w:rsidP="00DB0C46">
      <w:pPr>
        <w:pStyle w:val="Code"/>
        <w:spacing w:before="0" w:line="360" w:lineRule="auto"/>
        <w:rPr>
          <w:color w:val="000000"/>
        </w:rPr>
      </w:pPr>
      <w:r>
        <w:rPr>
          <w:color w:val="000000"/>
        </w:rPr>
        <w:t xml:space="preserve">    {</w:t>
      </w:r>
    </w:p>
    <w:p w14:paraId="0854DE12" w14:textId="77777777" w:rsidR="00392603" w:rsidRDefault="00392603" w:rsidP="00DB0C46">
      <w:pPr>
        <w:pStyle w:val="Code"/>
        <w:spacing w:before="0" w:line="360" w:lineRule="auto"/>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Page { </w:t>
      </w:r>
      <w:r>
        <w:rPr>
          <w:color w:val="0000FF"/>
        </w:rPr>
        <w:t>get</w:t>
      </w:r>
      <w:r>
        <w:rPr>
          <w:color w:val="000000"/>
        </w:rPr>
        <w:t xml:space="preserve">; </w:t>
      </w:r>
      <w:r>
        <w:rPr>
          <w:color w:val="0000FF"/>
        </w:rPr>
        <w:t>set</w:t>
      </w:r>
      <w:r>
        <w:rPr>
          <w:color w:val="000000"/>
        </w:rPr>
        <w:t>; }</w:t>
      </w:r>
    </w:p>
    <w:p w14:paraId="3AD812C2" w14:textId="77777777" w:rsidR="00392603" w:rsidRDefault="00392603" w:rsidP="00DB0C46">
      <w:pPr>
        <w:pStyle w:val="Code"/>
        <w:spacing w:before="0" w:line="360" w:lineRule="auto"/>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PageSize { </w:t>
      </w:r>
      <w:r>
        <w:rPr>
          <w:color w:val="0000FF"/>
        </w:rPr>
        <w:t>get</w:t>
      </w:r>
      <w:r>
        <w:rPr>
          <w:color w:val="000000"/>
        </w:rPr>
        <w:t xml:space="preserve">; </w:t>
      </w:r>
      <w:r>
        <w:rPr>
          <w:color w:val="0000FF"/>
        </w:rPr>
        <w:t>set</w:t>
      </w:r>
      <w:r>
        <w:rPr>
          <w:color w:val="000000"/>
        </w:rPr>
        <w:t>; }</w:t>
      </w:r>
    </w:p>
    <w:p w14:paraId="0E547B7D" w14:textId="77777777" w:rsidR="00392603" w:rsidRDefault="00392603" w:rsidP="00DB0C46">
      <w:pPr>
        <w:pStyle w:val="Code"/>
        <w:spacing w:before="0" w:line="360" w:lineRule="auto"/>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TotalCount { </w:t>
      </w:r>
      <w:r>
        <w:rPr>
          <w:color w:val="0000FF"/>
        </w:rPr>
        <w:t>get</w:t>
      </w:r>
      <w:r>
        <w:rPr>
          <w:color w:val="000000"/>
        </w:rPr>
        <w:t xml:space="preserve">; </w:t>
      </w:r>
      <w:r>
        <w:rPr>
          <w:color w:val="0000FF"/>
        </w:rPr>
        <w:t>set</w:t>
      </w:r>
      <w:r>
        <w:rPr>
          <w:color w:val="000000"/>
        </w:rPr>
        <w:t>; }</w:t>
      </w:r>
    </w:p>
    <w:p w14:paraId="321C974A" w14:textId="77777777" w:rsidR="003C77B5" w:rsidRDefault="00392603" w:rsidP="00DB0C46">
      <w:pPr>
        <w:pStyle w:val="Code"/>
        <w:spacing w:before="0" w:line="360" w:lineRule="auto"/>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TotalPages =&gt; (</w:t>
      </w:r>
      <w:r>
        <w:rPr>
          <w:color w:val="0000FF"/>
        </w:rPr>
        <w:t>int</w:t>
      </w:r>
      <w:r>
        <w:rPr>
          <w:color w:val="000000"/>
        </w:rPr>
        <w:t>)Math.Ceiling((</w:t>
      </w:r>
      <w:r>
        <w:rPr>
          <w:color w:val="0000FF"/>
        </w:rPr>
        <w:t>double</w:t>
      </w:r>
      <w:r>
        <w:rPr>
          <w:color w:val="000000"/>
        </w:rPr>
        <w:t>)TotalCount /</w:t>
      </w:r>
    </w:p>
    <w:p w14:paraId="5A122A2C" w14:textId="7925B8E0" w:rsidR="00392603" w:rsidRDefault="003C77B5" w:rsidP="00DB0C46">
      <w:pPr>
        <w:pStyle w:val="Code"/>
        <w:spacing w:before="0" w:line="360" w:lineRule="auto"/>
        <w:rPr>
          <w:color w:val="000000"/>
        </w:rPr>
      </w:pPr>
      <w:r>
        <w:rPr>
          <w:color w:val="000000"/>
        </w:rPr>
        <w:t xml:space="preserve">                                                          </w:t>
      </w:r>
      <w:r w:rsidR="00392603">
        <w:rPr>
          <w:color w:val="000000"/>
        </w:rPr>
        <w:t xml:space="preserve"> </w:t>
      </w:r>
      <w:r>
        <w:rPr>
          <w:color w:val="000000"/>
        </w:rPr>
        <w:t xml:space="preserve"> </w:t>
      </w:r>
      <w:r w:rsidR="00392603">
        <w:rPr>
          <w:color w:val="000000"/>
        </w:rPr>
        <w:t>PageSize);</w:t>
      </w:r>
    </w:p>
    <w:p w14:paraId="05E8C9EE" w14:textId="77777777" w:rsidR="00392603" w:rsidRDefault="00392603" w:rsidP="00DB0C46">
      <w:pPr>
        <w:pStyle w:val="Code"/>
        <w:spacing w:before="0" w:line="360" w:lineRule="auto"/>
        <w:rPr>
          <w:color w:val="000000"/>
        </w:rPr>
      </w:pPr>
      <w:r>
        <w:rPr>
          <w:color w:val="000000"/>
        </w:rPr>
        <w:t xml:space="preserve">        </w:t>
      </w:r>
      <w:r>
        <w:rPr>
          <w:color w:val="0000FF"/>
        </w:rPr>
        <w:t>public</w:t>
      </w:r>
      <w:r>
        <w:rPr>
          <w:color w:val="000000"/>
        </w:rPr>
        <w:t xml:space="preserve"> IEnumerable&lt;T&gt; Data { </w:t>
      </w:r>
      <w:r>
        <w:rPr>
          <w:color w:val="0000FF"/>
        </w:rPr>
        <w:t>get</w:t>
      </w:r>
      <w:r>
        <w:rPr>
          <w:color w:val="000000"/>
        </w:rPr>
        <w:t xml:space="preserve">; </w:t>
      </w:r>
      <w:r>
        <w:rPr>
          <w:color w:val="0000FF"/>
        </w:rPr>
        <w:t>set</w:t>
      </w:r>
      <w:r>
        <w:rPr>
          <w:color w:val="000000"/>
        </w:rPr>
        <w:t>; }</w:t>
      </w:r>
    </w:p>
    <w:p w14:paraId="26370D29" w14:textId="77777777" w:rsidR="003C77B5" w:rsidRDefault="00392603" w:rsidP="00DB0C46">
      <w:pPr>
        <w:pStyle w:val="Code"/>
        <w:spacing w:before="0" w:line="360" w:lineRule="auto"/>
        <w:rPr>
          <w:color w:val="000000"/>
        </w:rPr>
      </w:pPr>
      <w:r>
        <w:rPr>
          <w:color w:val="000000"/>
        </w:rPr>
        <w:t xml:space="preserve">        </w:t>
      </w:r>
      <w:r>
        <w:rPr>
          <w:color w:val="0000FF"/>
        </w:rPr>
        <w:t>public</w:t>
      </w:r>
      <w:r>
        <w:rPr>
          <w:color w:val="000000"/>
        </w:rPr>
        <w:t xml:space="preserve"> </w:t>
      </w:r>
      <w:r>
        <w:t>PaginatedResponse</w:t>
      </w:r>
      <w:r>
        <w:rPr>
          <w:color w:val="000000"/>
        </w:rPr>
        <w:t>(</w:t>
      </w:r>
      <w:r>
        <w:rPr>
          <w:color w:val="0000FF"/>
        </w:rPr>
        <w:t>int</w:t>
      </w:r>
      <w:r>
        <w:rPr>
          <w:color w:val="000000"/>
        </w:rPr>
        <w:t xml:space="preserve"> page, </w:t>
      </w:r>
      <w:r>
        <w:rPr>
          <w:color w:val="0000FF"/>
        </w:rPr>
        <w:t>int</w:t>
      </w:r>
      <w:r>
        <w:rPr>
          <w:color w:val="000000"/>
        </w:rPr>
        <w:t xml:space="preserve"> pageSize, </w:t>
      </w:r>
      <w:r>
        <w:rPr>
          <w:color w:val="0000FF"/>
        </w:rPr>
        <w:t>int</w:t>
      </w:r>
      <w:r>
        <w:rPr>
          <w:color w:val="000000"/>
        </w:rPr>
        <w:t xml:space="preserve"> totalCount, </w:t>
      </w:r>
    </w:p>
    <w:p w14:paraId="4E97712C" w14:textId="53BC64C1" w:rsidR="00392603" w:rsidRDefault="003C77B5" w:rsidP="00DB0C46">
      <w:pPr>
        <w:pStyle w:val="Code"/>
        <w:spacing w:before="0" w:line="360" w:lineRule="auto"/>
        <w:rPr>
          <w:color w:val="000000"/>
        </w:rPr>
      </w:pPr>
      <w:r>
        <w:rPr>
          <w:color w:val="000000"/>
        </w:rPr>
        <w:t xml:space="preserve">                                                 </w:t>
      </w:r>
      <w:r w:rsidR="00392603">
        <w:rPr>
          <w:color w:val="000000"/>
        </w:rPr>
        <w:t>IEnumerable&lt;T&gt; data)</w:t>
      </w:r>
    </w:p>
    <w:p w14:paraId="22DD8A4A" w14:textId="77777777" w:rsidR="00392603" w:rsidRDefault="00392603" w:rsidP="00DB0C46">
      <w:pPr>
        <w:pStyle w:val="Code"/>
        <w:spacing w:before="0" w:line="360" w:lineRule="auto"/>
        <w:rPr>
          <w:color w:val="000000"/>
        </w:rPr>
      </w:pPr>
      <w:r>
        <w:rPr>
          <w:color w:val="000000"/>
        </w:rPr>
        <w:t xml:space="preserve">        {</w:t>
      </w:r>
    </w:p>
    <w:p w14:paraId="280F028A" w14:textId="77777777" w:rsidR="00392603" w:rsidRDefault="00392603" w:rsidP="00DB0C46">
      <w:pPr>
        <w:pStyle w:val="Code"/>
        <w:spacing w:before="0" w:line="360" w:lineRule="auto"/>
        <w:rPr>
          <w:color w:val="000000"/>
        </w:rPr>
      </w:pPr>
      <w:r>
        <w:rPr>
          <w:color w:val="000000"/>
        </w:rPr>
        <w:t xml:space="preserve">            Page = page;</w:t>
      </w:r>
    </w:p>
    <w:p w14:paraId="62E130D0" w14:textId="77777777" w:rsidR="00392603" w:rsidRDefault="00392603" w:rsidP="00DB0C46">
      <w:pPr>
        <w:pStyle w:val="Code"/>
        <w:spacing w:before="0" w:line="360" w:lineRule="auto"/>
        <w:rPr>
          <w:color w:val="000000"/>
        </w:rPr>
      </w:pPr>
      <w:r>
        <w:rPr>
          <w:color w:val="000000"/>
        </w:rPr>
        <w:t xml:space="preserve">            PageSize = pageSize;</w:t>
      </w:r>
    </w:p>
    <w:p w14:paraId="741A7CBE" w14:textId="77777777" w:rsidR="00392603" w:rsidRDefault="00392603" w:rsidP="00DB0C46">
      <w:pPr>
        <w:pStyle w:val="Code"/>
        <w:spacing w:before="0" w:line="360" w:lineRule="auto"/>
        <w:rPr>
          <w:color w:val="000000"/>
        </w:rPr>
      </w:pPr>
      <w:r>
        <w:rPr>
          <w:color w:val="000000"/>
        </w:rPr>
        <w:t xml:space="preserve">            TotalCount = totalCount;</w:t>
      </w:r>
    </w:p>
    <w:p w14:paraId="3730756B" w14:textId="77777777" w:rsidR="00392603" w:rsidRDefault="00392603" w:rsidP="00DB0C46">
      <w:pPr>
        <w:pStyle w:val="Code"/>
        <w:spacing w:before="0" w:line="360" w:lineRule="auto"/>
        <w:rPr>
          <w:color w:val="000000"/>
        </w:rPr>
      </w:pPr>
      <w:r>
        <w:rPr>
          <w:color w:val="000000"/>
        </w:rPr>
        <w:lastRenderedPageBreak/>
        <w:t xml:space="preserve">            Data = data;</w:t>
      </w:r>
    </w:p>
    <w:p w14:paraId="59154F07" w14:textId="77777777" w:rsidR="00392603" w:rsidRDefault="00392603" w:rsidP="00DB0C46">
      <w:pPr>
        <w:pStyle w:val="Code"/>
        <w:spacing w:before="0" w:line="360" w:lineRule="auto"/>
        <w:rPr>
          <w:color w:val="000000"/>
        </w:rPr>
      </w:pPr>
      <w:r>
        <w:rPr>
          <w:color w:val="000000"/>
        </w:rPr>
        <w:t xml:space="preserve">        }</w:t>
      </w:r>
    </w:p>
    <w:p w14:paraId="593E4EFD" w14:textId="3FCE1CA1" w:rsidR="00392603" w:rsidRDefault="00392603" w:rsidP="00DB0C46">
      <w:pPr>
        <w:pStyle w:val="Code"/>
        <w:spacing w:before="0" w:line="360" w:lineRule="auto"/>
      </w:pPr>
      <w:r>
        <w:rPr>
          <w:color w:val="000000"/>
        </w:rPr>
        <w:t xml:space="preserve">    }</w:t>
      </w:r>
    </w:p>
    <w:p w14:paraId="25A35012" w14:textId="25255D80" w:rsidR="00392603" w:rsidRDefault="00392603" w:rsidP="00DB0C46">
      <w:pPr>
        <w:pStyle w:val="ThesisBody"/>
        <w:spacing w:after="0" w:line="360" w:lineRule="auto"/>
      </w:pPr>
      <w:r w:rsidRPr="00392603">
        <w:t xml:space="preserve">The PaginatedResponse&lt;T&gt; class is designed to encapsulate the data related to paginated responses. It provides a convenient way to organize and return paginated data from APIs. The TotalCount and TotalPages properties assist in client-side pagination, allowing users to navigate through the paginated data. The Data property holds the actual collection of items for the current page. </w:t>
      </w:r>
    </w:p>
    <w:p w14:paraId="54796F9C" w14:textId="513A8DD4" w:rsidR="00392603" w:rsidRDefault="00392603" w:rsidP="00DB0C46">
      <w:pPr>
        <w:pStyle w:val="ThesisSub-subheading"/>
        <w:spacing w:before="0" w:after="0" w:line="360" w:lineRule="auto"/>
      </w:pPr>
      <w:r>
        <w:t>Validation Response</w:t>
      </w:r>
    </w:p>
    <w:p w14:paraId="613C435C" w14:textId="32AE8B21" w:rsidR="00392603" w:rsidRDefault="00392603" w:rsidP="00DB0C46">
      <w:pPr>
        <w:pStyle w:val="Code"/>
        <w:spacing w:before="0" w:line="360" w:lineRule="auto"/>
        <w:rPr>
          <w:color w:val="000000"/>
        </w:rPr>
      </w:pPr>
      <w:r>
        <w:rPr>
          <w:color w:val="0000FF"/>
        </w:rPr>
        <w:t>public</w:t>
      </w:r>
      <w:r>
        <w:rPr>
          <w:color w:val="000000"/>
        </w:rPr>
        <w:t xml:space="preserve"> </w:t>
      </w:r>
      <w:r>
        <w:rPr>
          <w:color w:val="0000FF"/>
        </w:rPr>
        <w:t>class</w:t>
      </w:r>
      <w:r>
        <w:rPr>
          <w:color w:val="000000"/>
        </w:rPr>
        <w:t xml:space="preserve"> </w:t>
      </w:r>
      <w:r>
        <w:t>ValidationResponse</w:t>
      </w:r>
    </w:p>
    <w:p w14:paraId="5FF0FC22" w14:textId="77777777" w:rsidR="00392603" w:rsidRDefault="00392603" w:rsidP="00DB0C46">
      <w:pPr>
        <w:pStyle w:val="Code"/>
        <w:spacing w:before="0" w:line="360" w:lineRule="auto"/>
        <w:rPr>
          <w:color w:val="000000"/>
        </w:rPr>
      </w:pPr>
      <w:r>
        <w:rPr>
          <w:color w:val="000000"/>
        </w:rPr>
        <w:t xml:space="preserve">    {</w:t>
      </w:r>
    </w:p>
    <w:p w14:paraId="3B058AC7" w14:textId="77777777" w:rsidR="00392603" w:rsidRDefault="00392603" w:rsidP="00DB0C46">
      <w:pPr>
        <w:pStyle w:val="Code"/>
        <w:spacing w:before="0" w:line="360" w:lineRule="auto"/>
        <w:rPr>
          <w:color w:val="000000"/>
        </w:rPr>
      </w:pPr>
      <w:r>
        <w:rPr>
          <w:color w:val="000000"/>
        </w:rPr>
        <w:t xml:space="preserve">        </w:t>
      </w:r>
      <w:r>
        <w:rPr>
          <w:color w:val="0000FF"/>
        </w:rPr>
        <w:t>public</w:t>
      </w:r>
      <w:r>
        <w:rPr>
          <w:color w:val="000000"/>
        </w:rPr>
        <w:t xml:space="preserve"> ExistingUserResponse? ExistingUserResponse { </w:t>
      </w:r>
      <w:r>
        <w:rPr>
          <w:color w:val="0000FF"/>
        </w:rPr>
        <w:t>get</w:t>
      </w:r>
      <w:r>
        <w:rPr>
          <w:color w:val="000000"/>
        </w:rPr>
        <w:t xml:space="preserve">; </w:t>
      </w:r>
      <w:r>
        <w:rPr>
          <w:color w:val="0000FF"/>
        </w:rPr>
        <w:t>set</w:t>
      </w:r>
      <w:r>
        <w:rPr>
          <w:color w:val="000000"/>
        </w:rPr>
        <w:t xml:space="preserve">; } = </w:t>
      </w:r>
      <w:r>
        <w:rPr>
          <w:color w:val="0000FF"/>
        </w:rPr>
        <w:t>new</w:t>
      </w:r>
      <w:r>
        <w:rPr>
          <w:color w:val="000000"/>
        </w:rPr>
        <w:t>();</w:t>
      </w:r>
    </w:p>
    <w:p w14:paraId="5EA9D9BF" w14:textId="77777777" w:rsidR="00392603" w:rsidRDefault="00392603" w:rsidP="00DB0C46">
      <w:pPr>
        <w:pStyle w:val="Code"/>
        <w:spacing w:before="0" w:line="360" w:lineRule="auto"/>
        <w:rPr>
          <w:color w:val="000000"/>
        </w:rPr>
      </w:pPr>
      <w:r>
        <w:rPr>
          <w:color w:val="000000"/>
        </w:rPr>
        <w:t xml:space="preserve">        </w:t>
      </w:r>
      <w:r>
        <w:rPr>
          <w:color w:val="0000FF"/>
        </w:rPr>
        <w:t>public</w:t>
      </w:r>
      <w:r>
        <w:rPr>
          <w:color w:val="000000"/>
        </w:rPr>
        <w:t xml:space="preserve"> UsernameValidationResponse? UsernameValidationResponse { </w:t>
      </w:r>
      <w:r>
        <w:rPr>
          <w:color w:val="0000FF"/>
        </w:rPr>
        <w:t>get</w:t>
      </w:r>
      <w:r>
        <w:rPr>
          <w:color w:val="000000"/>
        </w:rPr>
        <w:t xml:space="preserve">; </w:t>
      </w:r>
      <w:r>
        <w:rPr>
          <w:color w:val="0000FF"/>
        </w:rPr>
        <w:t>set</w:t>
      </w:r>
      <w:r>
        <w:rPr>
          <w:color w:val="000000"/>
        </w:rPr>
        <w:t xml:space="preserve">; } = </w:t>
      </w:r>
      <w:r>
        <w:rPr>
          <w:color w:val="0000FF"/>
        </w:rPr>
        <w:t>new</w:t>
      </w:r>
      <w:r>
        <w:rPr>
          <w:color w:val="000000"/>
        </w:rPr>
        <w:t>();</w:t>
      </w:r>
    </w:p>
    <w:p w14:paraId="35134BFB" w14:textId="77777777" w:rsidR="00392603" w:rsidRDefault="00392603" w:rsidP="00DB0C46">
      <w:pPr>
        <w:pStyle w:val="Code"/>
        <w:spacing w:before="0" w:line="360" w:lineRule="auto"/>
        <w:rPr>
          <w:color w:val="000000"/>
        </w:rPr>
      </w:pPr>
      <w:r>
        <w:rPr>
          <w:color w:val="000000"/>
        </w:rPr>
        <w:t xml:space="preserve">        </w:t>
      </w:r>
      <w:r>
        <w:rPr>
          <w:color w:val="0000FF"/>
        </w:rPr>
        <w:t>public</w:t>
      </w:r>
      <w:r>
        <w:rPr>
          <w:color w:val="000000"/>
        </w:rPr>
        <w:t xml:space="preserve"> PhoneNumberValidationResponse? PhoneNumberValidationResponse { </w:t>
      </w:r>
      <w:r>
        <w:rPr>
          <w:color w:val="0000FF"/>
        </w:rPr>
        <w:t>get</w:t>
      </w:r>
      <w:r>
        <w:rPr>
          <w:color w:val="000000"/>
        </w:rPr>
        <w:t xml:space="preserve">; </w:t>
      </w:r>
      <w:r>
        <w:rPr>
          <w:color w:val="0000FF"/>
        </w:rPr>
        <w:t>set</w:t>
      </w:r>
      <w:r>
        <w:rPr>
          <w:color w:val="000000"/>
        </w:rPr>
        <w:t xml:space="preserve">; } = </w:t>
      </w:r>
      <w:r>
        <w:rPr>
          <w:color w:val="0000FF"/>
        </w:rPr>
        <w:t>new</w:t>
      </w:r>
      <w:r>
        <w:rPr>
          <w:color w:val="000000"/>
        </w:rPr>
        <w:t>();</w:t>
      </w:r>
    </w:p>
    <w:p w14:paraId="40569C9F" w14:textId="77777777" w:rsidR="00392603" w:rsidRDefault="00392603" w:rsidP="00DB0C46">
      <w:pPr>
        <w:pStyle w:val="Code"/>
        <w:spacing w:before="0" w:line="360" w:lineRule="auto"/>
        <w:rPr>
          <w:color w:val="000000"/>
        </w:rPr>
      </w:pPr>
      <w:r>
        <w:rPr>
          <w:color w:val="000000"/>
        </w:rPr>
        <w:t xml:space="preserve">        </w:t>
      </w:r>
      <w:r>
        <w:rPr>
          <w:color w:val="0000FF"/>
        </w:rPr>
        <w:t>public</w:t>
      </w:r>
      <w:r>
        <w:rPr>
          <w:color w:val="000000"/>
        </w:rPr>
        <w:t xml:space="preserve"> EmailValidationResponse? EmailValidationResponse { </w:t>
      </w:r>
      <w:r>
        <w:rPr>
          <w:color w:val="0000FF"/>
        </w:rPr>
        <w:t>get</w:t>
      </w:r>
      <w:r>
        <w:rPr>
          <w:color w:val="000000"/>
        </w:rPr>
        <w:t xml:space="preserve">; </w:t>
      </w:r>
      <w:r>
        <w:rPr>
          <w:color w:val="0000FF"/>
        </w:rPr>
        <w:t>set</w:t>
      </w:r>
      <w:r>
        <w:rPr>
          <w:color w:val="000000"/>
        </w:rPr>
        <w:t xml:space="preserve">; } = </w:t>
      </w:r>
      <w:r>
        <w:rPr>
          <w:color w:val="0000FF"/>
        </w:rPr>
        <w:t>new</w:t>
      </w:r>
      <w:r>
        <w:rPr>
          <w:color w:val="000000"/>
        </w:rPr>
        <w:t>();</w:t>
      </w:r>
    </w:p>
    <w:p w14:paraId="55C361B1" w14:textId="77777777" w:rsidR="00392603" w:rsidRDefault="00392603" w:rsidP="00DB0C46">
      <w:pPr>
        <w:pStyle w:val="Code"/>
        <w:spacing w:before="0" w:line="360" w:lineRule="auto"/>
        <w:rPr>
          <w:color w:val="000000"/>
        </w:rPr>
      </w:pPr>
      <w:r>
        <w:rPr>
          <w:color w:val="000000"/>
        </w:rPr>
        <w:t xml:space="preserve">        </w:t>
      </w:r>
      <w:r>
        <w:rPr>
          <w:color w:val="0000FF"/>
        </w:rPr>
        <w:t>public</w:t>
      </w:r>
      <w:r>
        <w:rPr>
          <w:color w:val="000000"/>
        </w:rPr>
        <w:t xml:space="preserve"> PasswordValidationResponse? PasswordValidationResponse { </w:t>
      </w:r>
      <w:r>
        <w:rPr>
          <w:color w:val="0000FF"/>
        </w:rPr>
        <w:t>get</w:t>
      </w:r>
      <w:r>
        <w:rPr>
          <w:color w:val="000000"/>
        </w:rPr>
        <w:t xml:space="preserve">; </w:t>
      </w:r>
      <w:r>
        <w:rPr>
          <w:color w:val="0000FF"/>
        </w:rPr>
        <w:t>set</w:t>
      </w:r>
      <w:r>
        <w:rPr>
          <w:color w:val="000000"/>
        </w:rPr>
        <w:t xml:space="preserve">; } = </w:t>
      </w:r>
      <w:r>
        <w:rPr>
          <w:color w:val="0000FF"/>
        </w:rPr>
        <w:t>new</w:t>
      </w:r>
      <w:r>
        <w:rPr>
          <w:color w:val="000000"/>
        </w:rPr>
        <w:t>();</w:t>
      </w:r>
    </w:p>
    <w:p w14:paraId="7EF370B8" w14:textId="651C0EBD" w:rsidR="00392603" w:rsidRDefault="00392603" w:rsidP="00DB0C46">
      <w:pPr>
        <w:pStyle w:val="Code"/>
        <w:spacing w:before="0" w:line="360" w:lineRule="auto"/>
      </w:pPr>
      <w:r>
        <w:rPr>
          <w:color w:val="000000"/>
        </w:rPr>
        <w:t xml:space="preserve">    }</w:t>
      </w:r>
    </w:p>
    <w:p w14:paraId="65E065D6" w14:textId="60F29398" w:rsidR="00263BFB" w:rsidRPr="00263BFB" w:rsidRDefault="00392603" w:rsidP="00DB0C46">
      <w:pPr>
        <w:pStyle w:val="ThesisBody"/>
        <w:spacing w:after="0" w:line="360" w:lineRule="auto"/>
      </w:pPr>
      <w:r>
        <w:t xml:space="preserve">This class represents a response object </w:t>
      </w:r>
      <w:r w:rsidR="00263BFB">
        <w:t>that consolidates these validation results. It’s composed of different type of validation responses.</w:t>
      </w:r>
    </w:p>
    <w:p w14:paraId="48B1BA9D" w14:textId="16097257" w:rsidR="00263BFB" w:rsidRDefault="00263BFB" w:rsidP="00DB0C46">
      <w:pPr>
        <w:pStyle w:val="Code"/>
        <w:spacing w:before="0" w:line="360" w:lineRule="auto"/>
        <w:ind w:firstLine="720"/>
        <w:rPr>
          <w:color w:val="000000"/>
        </w:rPr>
      </w:pPr>
      <w:r>
        <w:rPr>
          <w:color w:val="0000FF"/>
        </w:rPr>
        <w:t>public</w:t>
      </w:r>
      <w:r>
        <w:rPr>
          <w:color w:val="000000"/>
        </w:rPr>
        <w:t xml:space="preserve"> </w:t>
      </w:r>
      <w:r>
        <w:rPr>
          <w:color w:val="0000FF"/>
        </w:rPr>
        <w:t>class</w:t>
      </w:r>
      <w:r>
        <w:rPr>
          <w:color w:val="000000"/>
        </w:rPr>
        <w:t xml:space="preserve"> </w:t>
      </w:r>
      <w:r>
        <w:t>ExistingUserResponse</w:t>
      </w:r>
    </w:p>
    <w:p w14:paraId="6550F6FE" w14:textId="55A01CF1" w:rsidR="00263BFB" w:rsidRDefault="00263BFB" w:rsidP="00DB0C46">
      <w:pPr>
        <w:pStyle w:val="Code"/>
        <w:spacing w:before="0" w:line="360" w:lineRule="auto"/>
        <w:rPr>
          <w:color w:val="000000"/>
        </w:rPr>
      </w:pPr>
      <w:r>
        <w:rPr>
          <w:color w:val="000000"/>
        </w:rPr>
        <w:t xml:space="preserve">    </w:t>
      </w:r>
      <w:r>
        <w:rPr>
          <w:color w:val="000000"/>
        </w:rPr>
        <w:tab/>
        <w:t>{</w:t>
      </w:r>
    </w:p>
    <w:p w14:paraId="4A09288D" w14:textId="77777777" w:rsidR="00263BFB" w:rsidRDefault="00263BFB" w:rsidP="00DB0C46">
      <w:pPr>
        <w:pStyle w:val="Code"/>
        <w:spacing w:before="0" w:line="360" w:lineRule="auto"/>
        <w:rPr>
          <w:color w:val="000000"/>
        </w:rPr>
      </w:pPr>
      <w:r>
        <w:rPr>
          <w:color w:val="000000"/>
        </w:rPr>
        <w:t xml:space="preserve">        </w:t>
      </w:r>
      <w:r>
        <w:rPr>
          <w:color w:val="0000FF"/>
        </w:rPr>
        <w:t>public</w:t>
      </w:r>
      <w:r>
        <w:rPr>
          <w:color w:val="000000"/>
        </w:rPr>
        <w:t xml:space="preserve"> ValidationError UsernameAlreadyExists { </w:t>
      </w:r>
      <w:r>
        <w:rPr>
          <w:color w:val="0000FF"/>
        </w:rPr>
        <w:t>get</w:t>
      </w:r>
      <w:r>
        <w:rPr>
          <w:color w:val="000000"/>
        </w:rPr>
        <w:t xml:space="preserve">; </w:t>
      </w:r>
      <w:r>
        <w:rPr>
          <w:color w:val="0000FF"/>
        </w:rPr>
        <w:t>set</w:t>
      </w:r>
      <w:r>
        <w:rPr>
          <w:color w:val="000000"/>
        </w:rPr>
        <w:t xml:space="preserve">; } = </w:t>
      </w:r>
    </w:p>
    <w:p w14:paraId="6E2065EE" w14:textId="2E9E6ACC" w:rsidR="00263BFB" w:rsidRDefault="00263BFB" w:rsidP="00DB0C46">
      <w:pPr>
        <w:pStyle w:val="Code"/>
        <w:spacing w:before="0" w:line="360" w:lineRule="auto"/>
        <w:ind w:firstLine="720"/>
        <w:rPr>
          <w:color w:val="000000"/>
        </w:rPr>
      </w:pPr>
      <w:r>
        <w:rPr>
          <w:color w:val="0000FF"/>
        </w:rPr>
        <w:t xml:space="preserve">         new</w:t>
      </w:r>
      <w:r>
        <w:rPr>
          <w:color w:val="000000"/>
        </w:rPr>
        <w:t>(</w:t>
      </w:r>
      <w:r>
        <w:rPr>
          <w:color w:val="A31515"/>
        </w:rPr>
        <w:t>"Username already exists"</w:t>
      </w:r>
      <w:r>
        <w:rPr>
          <w:color w:val="000000"/>
        </w:rPr>
        <w:t>);</w:t>
      </w:r>
    </w:p>
    <w:p w14:paraId="0F941F73" w14:textId="77777777" w:rsidR="00263BFB" w:rsidRDefault="00263BFB" w:rsidP="00DB0C46">
      <w:pPr>
        <w:pStyle w:val="Code"/>
        <w:spacing w:before="0" w:line="360" w:lineRule="auto"/>
        <w:rPr>
          <w:color w:val="000000"/>
        </w:rPr>
      </w:pPr>
      <w:r>
        <w:rPr>
          <w:color w:val="000000"/>
        </w:rPr>
        <w:t xml:space="preserve">        </w:t>
      </w:r>
      <w:r>
        <w:rPr>
          <w:color w:val="0000FF"/>
        </w:rPr>
        <w:t>public</w:t>
      </w:r>
      <w:r>
        <w:rPr>
          <w:color w:val="000000"/>
        </w:rPr>
        <w:t xml:space="preserve"> ValidationError EmailAlreadyExists { </w:t>
      </w:r>
      <w:r>
        <w:rPr>
          <w:color w:val="0000FF"/>
        </w:rPr>
        <w:t>get</w:t>
      </w:r>
      <w:r>
        <w:rPr>
          <w:color w:val="000000"/>
        </w:rPr>
        <w:t xml:space="preserve">; </w:t>
      </w:r>
      <w:r>
        <w:rPr>
          <w:color w:val="0000FF"/>
        </w:rPr>
        <w:t>set</w:t>
      </w:r>
      <w:r>
        <w:rPr>
          <w:color w:val="000000"/>
        </w:rPr>
        <w:t>; } =</w:t>
      </w:r>
    </w:p>
    <w:p w14:paraId="6BF35EBC" w14:textId="4AA3CD7A" w:rsidR="00263BFB" w:rsidRDefault="00263BFB" w:rsidP="00DB0C46">
      <w:pPr>
        <w:pStyle w:val="Code"/>
        <w:spacing w:before="0" w:line="360" w:lineRule="auto"/>
        <w:rPr>
          <w:color w:val="000000"/>
        </w:rPr>
      </w:pPr>
      <w:r>
        <w:rPr>
          <w:color w:val="000000"/>
        </w:rPr>
        <w:t xml:space="preserve">                   </w:t>
      </w:r>
      <w:r>
        <w:rPr>
          <w:color w:val="0000FF"/>
        </w:rPr>
        <w:t>new</w:t>
      </w:r>
      <w:r>
        <w:rPr>
          <w:color w:val="000000"/>
        </w:rPr>
        <w:t>(</w:t>
      </w:r>
      <w:r>
        <w:rPr>
          <w:color w:val="A31515"/>
        </w:rPr>
        <w:t>"Email already in use"</w:t>
      </w:r>
      <w:r>
        <w:rPr>
          <w:color w:val="000000"/>
        </w:rPr>
        <w:t>);</w:t>
      </w:r>
    </w:p>
    <w:p w14:paraId="333EBB5C" w14:textId="77777777" w:rsidR="00263BFB" w:rsidRDefault="00263BFB" w:rsidP="00DB0C46">
      <w:pPr>
        <w:pStyle w:val="Code"/>
        <w:spacing w:before="0" w:line="360" w:lineRule="auto"/>
        <w:rPr>
          <w:color w:val="000000"/>
        </w:rPr>
      </w:pPr>
      <w:r>
        <w:rPr>
          <w:color w:val="000000"/>
        </w:rPr>
        <w:t xml:space="preserve">        </w:t>
      </w:r>
      <w:r>
        <w:rPr>
          <w:color w:val="0000FF"/>
        </w:rPr>
        <w:t>public</w:t>
      </w:r>
      <w:r>
        <w:rPr>
          <w:color w:val="000000"/>
        </w:rPr>
        <w:t xml:space="preserve"> ValidationError PhoneNumberAlreadyExists { </w:t>
      </w:r>
      <w:r>
        <w:rPr>
          <w:color w:val="0000FF"/>
        </w:rPr>
        <w:t>get</w:t>
      </w:r>
      <w:r>
        <w:rPr>
          <w:color w:val="000000"/>
        </w:rPr>
        <w:t xml:space="preserve">; </w:t>
      </w:r>
      <w:r>
        <w:rPr>
          <w:color w:val="0000FF"/>
        </w:rPr>
        <w:t>set</w:t>
      </w:r>
      <w:r>
        <w:rPr>
          <w:color w:val="000000"/>
        </w:rPr>
        <w:t>; } =</w:t>
      </w:r>
    </w:p>
    <w:p w14:paraId="72863520" w14:textId="1DD8AD93" w:rsidR="00263BFB" w:rsidRDefault="00263BFB" w:rsidP="00DB0C46">
      <w:pPr>
        <w:pStyle w:val="Code"/>
        <w:spacing w:before="0" w:line="360" w:lineRule="auto"/>
        <w:rPr>
          <w:color w:val="000000"/>
        </w:rPr>
      </w:pPr>
      <w:r>
        <w:rPr>
          <w:color w:val="000000"/>
        </w:rPr>
        <w:t xml:space="preserve">                   </w:t>
      </w:r>
      <w:r>
        <w:rPr>
          <w:color w:val="0000FF"/>
        </w:rPr>
        <w:t>new</w:t>
      </w:r>
      <w:r>
        <w:rPr>
          <w:color w:val="000000"/>
        </w:rPr>
        <w:t>(</w:t>
      </w:r>
      <w:r>
        <w:rPr>
          <w:color w:val="A31515"/>
        </w:rPr>
        <w:t>"Phone number already in use"</w:t>
      </w:r>
      <w:r>
        <w:rPr>
          <w:color w:val="000000"/>
        </w:rPr>
        <w:t>);</w:t>
      </w:r>
    </w:p>
    <w:p w14:paraId="21DA8A8B" w14:textId="0D43DB20" w:rsidR="00392603" w:rsidRDefault="00263BFB" w:rsidP="00DB0C46">
      <w:pPr>
        <w:pStyle w:val="Code"/>
        <w:spacing w:before="0" w:line="360" w:lineRule="auto"/>
      </w:pPr>
      <w:r>
        <w:rPr>
          <w:color w:val="000000"/>
        </w:rPr>
        <w:t xml:space="preserve">    }</w:t>
      </w:r>
    </w:p>
    <w:p w14:paraId="6D0A4D90" w14:textId="77777777" w:rsidR="00263BFB" w:rsidRDefault="00263BFB" w:rsidP="00DB0C46">
      <w:pPr>
        <w:pStyle w:val="ThesisBody"/>
        <w:spacing w:after="0" w:line="360" w:lineRule="auto"/>
      </w:pPr>
      <w:r>
        <w:t>This is an example of a validation response. The other validation responses are constructed similarly to this one.</w:t>
      </w:r>
    </w:p>
    <w:p w14:paraId="641E710A" w14:textId="77777777" w:rsidR="00263BFB" w:rsidRDefault="00263BFB" w:rsidP="00DB0C46">
      <w:pPr>
        <w:pStyle w:val="Code"/>
        <w:spacing w:before="0" w:line="360" w:lineRule="auto"/>
        <w:ind w:firstLine="720"/>
        <w:rPr>
          <w:color w:val="000000"/>
        </w:rPr>
      </w:pPr>
      <w:r>
        <w:rPr>
          <w:color w:val="0000FF"/>
        </w:rPr>
        <w:t>public</w:t>
      </w:r>
      <w:r>
        <w:rPr>
          <w:color w:val="000000"/>
        </w:rPr>
        <w:t xml:space="preserve"> </w:t>
      </w:r>
      <w:r>
        <w:rPr>
          <w:color w:val="0000FF"/>
        </w:rPr>
        <w:t>class</w:t>
      </w:r>
      <w:r>
        <w:rPr>
          <w:color w:val="000000"/>
        </w:rPr>
        <w:t xml:space="preserve"> </w:t>
      </w:r>
      <w:r>
        <w:t>ValidationError</w:t>
      </w:r>
    </w:p>
    <w:p w14:paraId="7EE3669E" w14:textId="77777777" w:rsidR="00263BFB" w:rsidRDefault="00263BFB" w:rsidP="00DB0C46">
      <w:pPr>
        <w:pStyle w:val="Code"/>
        <w:spacing w:before="0" w:line="360" w:lineRule="auto"/>
        <w:rPr>
          <w:color w:val="000000"/>
        </w:rPr>
      </w:pPr>
      <w:r>
        <w:rPr>
          <w:color w:val="000000"/>
        </w:rPr>
        <w:t xml:space="preserve">    {</w:t>
      </w:r>
    </w:p>
    <w:p w14:paraId="74E4C15E" w14:textId="77777777" w:rsidR="00263BFB" w:rsidRDefault="00263BFB" w:rsidP="00DB0C46">
      <w:pPr>
        <w:pStyle w:val="Code"/>
        <w:spacing w:before="0" w:line="360" w:lineRule="auto"/>
        <w:rPr>
          <w:color w:val="000000"/>
        </w:rPr>
      </w:pPr>
      <w:r>
        <w:rPr>
          <w:color w:val="000000"/>
        </w:rPr>
        <w:lastRenderedPageBreak/>
        <w:t xml:space="preserve">        </w:t>
      </w:r>
      <w:r>
        <w:rPr>
          <w:color w:val="0000FF"/>
        </w:rPr>
        <w:t>public</w:t>
      </w:r>
      <w:r>
        <w:rPr>
          <w:color w:val="000000"/>
        </w:rPr>
        <w:t xml:space="preserve"> </w:t>
      </w:r>
      <w:r>
        <w:rPr>
          <w:color w:val="0000FF"/>
        </w:rPr>
        <w:t>bool</w:t>
      </w:r>
      <w:r>
        <w:rPr>
          <w:color w:val="000000"/>
        </w:rPr>
        <w:t xml:space="preserve"> Error { </w:t>
      </w:r>
      <w:r>
        <w:rPr>
          <w:color w:val="0000FF"/>
        </w:rPr>
        <w:t>get</w:t>
      </w:r>
      <w:r>
        <w:rPr>
          <w:color w:val="000000"/>
        </w:rPr>
        <w:t xml:space="preserve">; </w:t>
      </w:r>
      <w:r>
        <w:rPr>
          <w:color w:val="0000FF"/>
        </w:rPr>
        <w:t>set</w:t>
      </w:r>
      <w:r>
        <w:rPr>
          <w:color w:val="000000"/>
        </w:rPr>
        <w:t xml:space="preserve">; } = </w:t>
      </w:r>
      <w:r>
        <w:rPr>
          <w:color w:val="0000FF"/>
        </w:rPr>
        <w:t>true</w:t>
      </w:r>
      <w:r>
        <w:rPr>
          <w:color w:val="000000"/>
        </w:rPr>
        <w:t>;</w:t>
      </w:r>
    </w:p>
    <w:p w14:paraId="06DB2AAA" w14:textId="77777777" w:rsidR="00263BFB" w:rsidRDefault="00263BFB" w:rsidP="00DB0C46">
      <w:pPr>
        <w:pStyle w:val="Code"/>
        <w:spacing w:before="0" w:line="360" w:lineRule="auto"/>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Message { </w:t>
      </w:r>
      <w:r>
        <w:rPr>
          <w:color w:val="0000FF"/>
        </w:rPr>
        <w:t>get</w:t>
      </w:r>
      <w:r>
        <w:rPr>
          <w:color w:val="000000"/>
        </w:rPr>
        <w:t>; }</w:t>
      </w:r>
    </w:p>
    <w:p w14:paraId="21006472" w14:textId="77777777" w:rsidR="00263BFB" w:rsidRDefault="00263BFB" w:rsidP="00DB0C46">
      <w:pPr>
        <w:pStyle w:val="Code"/>
        <w:spacing w:before="0" w:line="360" w:lineRule="auto"/>
        <w:rPr>
          <w:color w:val="000000"/>
        </w:rPr>
      </w:pPr>
    </w:p>
    <w:p w14:paraId="271A3518" w14:textId="77777777" w:rsidR="00263BFB" w:rsidRDefault="00263BFB" w:rsidP="00DB0C46">
      <w:pPr>
        <w:pStyle w:val="Code"/>
        <w:spacing w:before="0" w:line="360" w:lineRule="auto"/>
        <w:rPr>
          <w:color w:val="000000"/>
        </w:rPr>
      </w:pPr>
      <w:r>
        <w:rPr>
          <w:color w:val="000000"/>
        </w:rPr>
        <w:t xml:space="preserve">        </w:t>
      </w:r>
      <w:r>
        <w:rPr>
          <w:color w:val="0000FF"/>
        </w:rPr>
        <w:t>public</w:t>
      </w:r>
      <w:r>
        <w:rPr>
          <w:color w:val="000000"/>
        </w:rPr>
        <w:t xml:space="preserve"> </w:t>
      </w:r>
      <w:r>
        <w:t>ValidationError</w:t>
      </w:r>
      <w:r>
        <w:rPr>
          <w:color w:val="000000"/>
        </w:rPr>
        <w:t>(</w:t>
      </w:r>
      <w:r>
        <w:rPr>
          <w:color w:val="0000FF"/>
        </w:rPr>
        <w:t>string</w:t>
      </w:r>
      <w:r>
        <w:rPr>
          <w:color w:val="000000"/>
        </w:rPr>
        <w:t xml:space="preserve"> message)</w:t>
      </w:r>
    </w:p>
    <w:p w14:paraId="33739EBB" w14:textId="77777777" w:rsidR="00263BFB" w:rsidRDefault="00263BFB" w:rsidP="00DB0C46">
      <w:pPr>
        <w:pStyle w:val="Code"/>
        <w:spacing w:before="0" w:line="360" w:lineRule="auto"/>
        <w:rPr>
          <w:color w:val="000000"/>
        </w:rPr>
      </w:pPr>
      <w:r>
        <w:rPr>
          <w:color w:val="000000"/>
        </w:rPr>
        <w:t xml:space="preserve">        {</w:t>
      </w:r>
    </w:p>
    <w:p w14:paraId="759D2A92" w14:textId="77777777" w:rsidR="00263BFB" w:rsidRDefault="00263BFB" w:rsidP="00DB0C46">
      <w:pPr>
        <w:pStyle w:val="Code"/>
        <w:spacing w:before="0" w:line="360" w:lineRule="auto"/>
        <w:rPr>
          <w:color w:val="000000"/>
        </w:rPr>
      </w:pPr>
      <w:r>
        <w:rPr>
          <w:color w:val="000000"/>
        </w:rPr>
        <w:t xml:space="preserve">            Message = message;</w:t>
      </w:r>
    </w:p>
    <w:p w14:paraId="29771D8C" w14:textId="77777777" w:rsidR="00263BFB" w:rsidRDefault="00263BFB" w:rsidP="00DB0C46">
      <w:pPr>
        <w:pStyle w:val="Code"/>
        <w:spacing w:before="0" w:line="360" w:lineRule="auto"/>
        <w:rPr>
          <w:color w:val="000000"/>
        </w:rPr>
      </w:pPr>
      <w:r>
        <w:rPr>
          <w:color w:val="000000"/>
        </w:rPr>
        <w:t xml:space="preserve">        }</w:t>
      </w:r>
    </w:p>
    <w:p w14:paraId="3D5AC699" w14:textId="59B55D19" w:rsidR="00263BFB" w:rsidRDefault="00263BFB" w:rsidP="00DB0C46">
      <w:pPr>
        <w:pStyle w:val="Code"/>
        <w:spacing w:before="0" w:line="360" w:lineRule="auto"/>
      </w:pPr>
      <w:r>
        <w:rPr>
          <w:color w:val="000000"/>
        </w:rPr>
        <w:t xml:space="preserve">    }</w:t>
      </w:r>
      <w:r>
        <w:t xml:space="preserve"> </w:t>
      </w:r>
    </w:p>
    <w:p w14:paraId="69136A04" w14:textId="1D78F53C" w:rsidR="00263BFB" w:rsidRPr="00263BFB" w:rsidRDefault="00263BFB" w:rsidP="00DB0C46">
      <w:pPr>
        <w:pStyle w:val="ThesisBody"/>
        <w:spacing w:after="0" w:line="360" w:lineRule="auto"/>
      </w:pPr>
      <w:r>
        <w:t xml:space="preserve">This is the ValidationError class. It has two properties: </w:t>
      </w:r>
    </w:p>
    <w:p w14:paraId="2715D1EF" w14:textId="71761EFB" w:rsidR="00263BFB" w:rsidRDefault="00263BFB" w:rsidP="00DB0C46">
      <w:pPr>
        <w:pStyle w:val="ThesisBody"/>
        <w:numPr>
          <w:ilvl w:val="0"/>
          <w:numId w:val="18"/>
        </w:numPr>
        <w:spacing w:after="0" w:line="360" w:lineRule="auto"/>
        <w:ind w:left="714" w:hanging="357"/>
      </w:pPr>
      <w:r>
        <w:t xml:space="preserve">‘Error’ – a boolean indicating if an error occurred. Its default value is true.  </w:t>
      </w:r>
    </w:p>
    <w:p w14:paraId="74593A72" w14:textId="37AF2881" w:rsidR="00263BFB" w:rsidRDefault="00263BFB" w:rsidP="00DB0C46">
      <w:pPr>
        <w:pStyle w:val="ThesisBody"/>
        <w:spacing w:after="0" w:line="360" w:lineRule="auto"/>
      </w:pPr>
      <w:r>
        <w:t>‘Message’ – a string that holds the error message provided during the creation of a ‘ValidationError’ instance.</w:t>
      </w:r>
    </w:p>
    <w:p w14:paraId="53948176" w14:textId="175D469E" w:rsidR="00392603" w:rsidRDefault="00263BFB" w:rsidP="00DB0C46">
      <w:pPr>
        <w:pStyle w:val="ThesisSub-subheading"/>
        <w:spacing w:before="0" w:after="0" w:line="360" w:lineRule="auto"/>
      </w:pPr>
      <w:r>
        <w:t>DTOs</w:t>
      </w:r>
    </w:p>
    <w:p w14:paraId="0728FBFF" w14:textId="064E8DAC" w:rsidR="00263BFB" w:rsidRDefault="00263BFB" w:rsidP="00DB0C46">
      <w:pPr>
        <w:pStyle w:val="ThesisBody"/>
        <w:spacing w:after="0" w:line="360" w:lineRule="auto"/>
      </w:pPr>
      <w:r>
        <w:t xml:space="preserve">Data Transfer Objects are used for transferring data. They provide a way to encapsulate and transport data without exposing the underlying implementation details or models. For example, ‘CourseDTO’ is used as a lightweight representation of a course, it contains only the necessary data </w:t>
      </w:r>
      <w:r w:rsidR="005B2934">
        <w:t>that’s being displayed or used in the frontend.</w:t>
      </w:r>
    </w:p>
    <w:p w14:paraId="205DC4D7" w14:textId="03EEFBD2" w:rsidR="005B2934" w:rsidRDefault="005B2934" w:rsidP="00DB0C46">
      <w:pPr>
        <w:pStyle w:val="Code"/>
        <w:spacing w:before="0" w:line="360" w:lineRule="auto"/>
        <w:ind w:firstLine="720"/>
        <w:rPr>
          <w:color w:val="000000"/>
        </w:rPr>
      </w:pPr>
      <w:r>
        <w:rPr>
          <w:color w:val="0000FF"/>
        </w:rPr>
        <w:t>public</w:t>
      </w:r>
      <w:r>
        <w:t xml:space="preserve"> </w:t>
      </w:r>
      <w:r>
        <w:rPr>
          <w:color w:val="0000FF"/>
        </w:rPr>
        <w:t>class</w:t>
      </w:r>
      <w:r>
        <w:t xml:space="preserve"> </w:t>
      </w:r>
      <w:r>
        <w:rPr>
          <w:color w:val="2B91AF"/>
        </w:rPr>
        <w:t>CourseDTO</w:t>
      </w:r>
    </w:p>
    <w:p w14:paraId="48553FBA" w14:textId="0BA584DA" w:rsidR="005B2934" w:rsidRDefault="005B2934" w:rsidP="00DB0C46">
      <w:pPr>
        <w:pStyle w:val="Code"/>
        <w:spacing w:before="0" w:line="360" w:lineRule="auto"/>
      </w:pPr>
      <w:r>
        <w:t xml:space="preserve">    </w:t>
      </w:r>
      <w:r>
        <w:tab/>
        <w:t>{</w:t>
      </w:r>
    </w:p>
    <w:p w14:paraId="097A9153" w14:textId="77777777" w:rsidR="005B2934" w:rsidRDefault="005B2934" w:rsidP="00DB0C46">
      <w:pPr>
        <w:pStyle w:val="Code"/>
        <w:spacing w:before="0" w:line="360" w:lineRule="auto"/>
      </w:pPr>
      <w:r>
        <w:t xml:space="preserve">        </w:t>
      </w:r>
      <w:r>
        <w:rPr>
          <w:color w:val="0000FF"/>
        </w:rPr>
        <w:t>public</w:t>
      </w:r>
      <w:r>
        <w:t xml:space="preserve"> Guid CreatorId { </w:t>
      </w:r>
      <w:r>
        <w:rPr>
          <w:color w:val="0000FF"/>
        </w:rPr>
        <w:t>get</w:t>
      </w:r>
      <w:r>
        <w:t xml:space="preserve">; </w:t>
      </w:r>
      <w:r>
        <w:rPr>
          <w:color w:val="0000FF"/>
        </w:rPr>
        <w:t>set</w:t>
      </w:r>
      <w:r>
        <w:t>; }</w:t>
      </w:r>
    </w:p>
    <w:p w14:paraId="3E25CCF5" w14:textId="77777777" w:rsidR="005B2934" w:rsidRDefault="005B2934" w:rsidP="00DB0C46">
      <w:pPr>
        <w:pStyle w:val="Code"/>
        <w:spacing w:before="0" w:line="360" w:lineRule="auto"/>
      </w:pPr>
      <w:r>
        <w:t xml:space="preserve">        </w:t>
      </w:r>
      <w:r>
        <w:rPr>
          <w:color w:val="0000FF"/>
        </w:rPr>
        <w:t>public</w:t>
      </w:r>
      <w:r>
        <w:t xml:space="preserve"> </w:t>
      </w:r>
      <w:r>
        <w:rPr>
          <w:color w:val="0000FF"/>
        </w:rPr>
        <w:t>string</w:t>
      </w:r>
      <w:r>
        <w:t xml:space="preserve"> Name { </w:t>
      </w:r>
      <w:r>
        <w:rPr>
          <w:color w:val="0000FF"/>
        </w:rPr>
        <w:t>get</w:t>
      </w:r>
      <w:r>
        <w:t xml:space="preserve">; </w:t>
      </w:r>
      <w:r>
        <w:rPr>
          <w:color w:val="0000FF"/>
        </w:rPr>
        <w:t>set</w:t>
      </w:r>
      <w:r>
        <w:t xml:space="preserve">; } = </w:t>
      </w:r>
      <w:r>
        <w:rPr>
          <w:color w:val="0000FF"/>
        </w:rPr>
        <w:t>string</w:t>
      </w:r>
      <w:r>
        <w:t>.Empty;</w:t>
      </w:r>
    </w:p>
    <w:p w14:paraId="4B34A87F" w14:textId="77777777" w:rsidR="005B2934" w:rsidRDefault="005B2934" w:rsidP="00DB0C46">
      <w:pPr>
        <w:pStyle w:val="Code"/>
        <w:spacing w:before="0" w:line="360" w:lineRule="auto"/>
      </w:pPr>
      <w:r>
        <w:t xml:space="preserve">        </w:t>
      </w:r>
      <w:r>
        <w:rPr>
          <w:color w:val="0000FF"/>
        </w:rPr>
        <w:t>public</w:t>
      </w:r>
      <w:r>
        <w:t xml:space="preserve"> </w:t>
      </w:r>
      <w:r>
        <w:rPr>
          <w:color w:val="0000FF"/>
        </w:rPr>
        <w:t>string</w:t>
      </w:r>
      <w:r>
        <w:t xml:space="preserve"> ShortName { </w:t>
      </w:r>
      <w:r>
        <w:rPr>
          <w:color w:val="0000FF"/>
        </w:rPr>
        <w:t>get</w:t>
      </w:r>
      <w:r>
        <w:t xml:space="preserve">; </w:t>
      </w:r>
      <w:r>
        <w:rPr>
          <w:color w:val="0000FF"/>
        </w:rPr>
        <w:t>set</w:t>
      </w:r>
      <w:r>
        <w:t xml:space="preserve">; } = </w:t>
      </w:r>
      <w:r>
        <w:rPr>
          <w:color w:val="0000FF"/>
        </w:rPr>
        <w:t>string</w:t>
      </w:r>
      <w:r>
        <w:t>.Empty;</w:t>
      </w:r>
    </w:p>
    <w:p w14:paraId="3E30F3A4" w14:textId="77777777" w:rsidR="005B2934" w:rsidRDefault="005B2934" w:rsidP="00DB0C46">
      <w:pPr>
        <w:pStyle w:val="Code"/>
        <w:spacing w:before="0" w:line="360" w:lineRule="auto"/>
      </w:pPr>
      <w:r>
        <w:t xml:space="preserve">        </w:t>
      </w:r>
      <w:r>
        <w:rPr>
          <w:color w:val="0000FF"/>
        </w:rPr>
        <w:t>public</w:t>
      </w:r>
      <w:r>
        <w:t xml:space="preserve"> </w:t>
      </w:r>
      <w:r>
        <w:rPr>
          <w:color w:val="0000FF"/>
        </w:rPr>
        <w:t>string</w:t>
      </w:r>
      <w:r>
        <w:t xml:space="preserve"> Summary { </w:t>
      </w:r>
      <w:r>
        <w:rPr>
          <w:color w:val="0000FF"/>
        </w:rPr>
        <w:t>get</w:t>
      </w:r>
      <w:r>
        <w:t xml:space="preserve">; </w:t>
      </w:r>
      <w:r>
        <w:rPr>
          <w:color w:val="0000FF"/>
        </w:rPr>
        <w:t>set</w:t>
      </w:r>
      <w:r>
        <w:t xml:space="preserve">; } = </w:t>
      </w:r>
      <w:r>
        <w:rPr>
          <w:color w:val="0000FF"/>
        </w:rPr>
        <w:t>string</w:t>
      </w:r>
      <w:r>
        <w:t>.Empty;</w:t>
      </w:r>
    </w:p>
    <w:p w14:paraId="76FFBCCE" w14:textId="77777777" w:rsidR="005B2934" w:rsidRDefault="005B2934" w:rsidP="00DB0C46">
      <w:pPr>
        <w:pStyle w:val="Code"/>
        <w:spacing w:before="0" w:line="360" w:lineRule="auto"/>
      </w:pPr>
      <w:r>
        <w:t xml:space="preserve">        </w:t>
      </w:r>
      <w:r>
        <w:rPr>
          <w:color w:val="0000FF"/>
        </w:rPr>
        <w:t>public</w:t>
      </w:r>
      <w:r>
        <w:t xml:space="preserve"> </w:t>
      </w:r>
      <w:r>
        <w:rPr>
          <w:color w:val="0000FF"/>
        </w:rPr>
        <w:t>string</w:t>
      </w:r>
      <w:r>
        <w:t xml:space="preserve"> MaterialsUrl { </w:t>
      </w:r>
      <w:r>
        <w:rPr>
          <w:color w:val="0000FF"/>
        </w:rPr>
        <w:t>get</w:t>
      </w:r>
      <w:r>
        <w:t xml:space="preserve">; </w:t>
      </w:r>
      <w:r>
        <w:rPr>
          <w:color w:val="0000FF"/>
        </w:rPr>
        <w:t>set</w:t>
      </w:r>
      <w:r>
        <w:t xml:space="preserve">; } = </w:t>
      </w:r>
      <w:r>
        <w:rPr>
          <w:color w:val="0000FF"/>
        </w:rPr>
        <w:t>string</w:t>
      </w:r>
      <w:r>
        <w:t>.Empty;</w:t>
      </w:r>
    </w:p>
    <w:p w14:paraId="4BFB300F" w14:textId="77777777" w:rsidR="005B2934" w:rsidRDefault="005B2934" w:rsidP="00DB0C46">
      <w:pPr>
        <w:pStyle w:val="Code"/>
        <w:spacing w:before="0" w:line="360" w:lineRule="auto"/>
      </w:pPr>
      <w:r>
        <w:t xml:space="preserve">        </w:t>
      </w:r>
      <w:r>
        <w:rPr>
          <w:color w:val="0000FF"/>
        </w:rPr>
        <w:t>public</w:t>
      </w:r>
      <w:r>
        <w:t xml:space="preserve"> </w:t>
      </w:r>
      <w:r>
        <w:rPr>
          <w:color w:val="0000FF"/>
        </w:rPr>
        <w:t>string</w:t>
      </w:r>
      <w:r>
        <w:t xml:space="preserve"> Icon { </w:t>
      </w:r>
      <w:r>
        <w:rPr>
          <w:color w:val="0000FF"/>
        </w:rPr>
        <w:t>get</w:t>
      </w:r>
      <w:r>
        <w:t xml:space="preserve">; </w:t>
      </w:r>
      <w:r>
        <w:rPr>
          <w:color w:val="0000FF"/>
        </w:rPr>
        <w:t>set</w:t>
      </w:r>
      <w:r>
        <w:t xml:space="preserve">; } = </w:t>
      </w:r>
      <w:r>
        <w:rPr>
          <w:color w:val="0000FF"/>
        </w:rPr>
        <w:t>string</w:t>
      </w:r>
      <w:r>
        <w:t>.Empty;</w:t>
      </w:r>
    </w:p>
    <w:p w14:paraId="656B6A05" w14:textId="18B34578" w:rsidR="005B2934" w:rsidRDefault="005B2934" w:rsidP="00DB0C46">
      <w:pPr>
        <w:pStyle w:val="Code"/>
        <w:spacing w:before="0" w:line="360" w:lineRule="auto"/>
      </w:pPr>
      <w:r>
        <w:t xml:space="preserve">   </w:t>
      </w:r>
      <w:r>
        <w:tab/>
        <w:t xml:space="preserve"> }</w:t>
      </w:r>
    </w:p>
    <w:p w14:paraId="4F1D5C61" w14:textId="635DBCC1" w:rsidR="005B2934" w:rsidRDefault="005B2934" w:rsidP="00DB0C46">
      <w:pPr>
        <w:pStyle w:val="ThesisSub-subheading"/>
        <w:spacing w:before="0" w:after="0" w:line="360" w:lineRule="auto"/>
      </w:pPr>
      <w:r>
        <w:t>Controller</w:t>
      </w:r>
      <w:r w:rsidR="00044971">
        <w:t xml:space="preserve"> generalities</w:t>
      </w:r>
    </w:p>
    <w:p w14:paraId="0DD17ACD" w14:textId="59995012" w:rsidR="005B2934" w:rsidRDefault="005B2934" w:rsidP="00DB0C46">
      <w:pPr>
        <w:pStyle w:val="ThesisBody"/>
        <w:spacing w:after="0" w:line="360" w:lineRule="auto"/>
      </w:pPr>
      <w:r>
        <w:t>All controllers implemented have these two attributes:</w:t>
      </w:r>
    </w:p>
    <w:p w14:paraId="17FFD253" w14:textId="77777777" w:rsidR="005B2934" w:rsidRDefault="005B2934" w:rsidP="00DB0C46">
      <w:pPr>
        <w:pStyle w:val="Code"/>
        <w:spacing w:before="0" w:line="360" w:lineRule="auto"/>
        <w:ind w:firstLine="720"/>
      </w:pPr>
      <w:r>
        <w:t>[ApiController]</w:t>
      </w:r>
    </w:p>
    <w:p w14:paraId="70BBCC69" w14:textId="04453ACB" w:rsidR="005B2934" w:rsidRPr="005B2934" w:rsidRDefault="005B2934" w:rsidP="00DB0C46">
      <w:pPr>
        <w:pStyle w:val="Code"/>
        <w:spacing w:before="0" w:line="360" w:lineRule="auto"/>
      </w:pPr>
      <w:r>
        <w:t xml:space="preserve">    </w:t>
      </w:r>
      <w:r>
        <w:tab/>
        <w:t>[Route(</w:t>
      </w:r>
      <w:r>
        <w:rPr>
          <w:color w:val="A31515"/>
        </w:rPr>
        <w:t>"api/[controller]"</w:t>
      </w:r>
      <w:r>
        <w:t>)]</w:t>
      </w:r>
    </w:p>
    <w:p w14:paraId="147AF104" w14:textId="360521E7" w:rsidR="005B2934" w:rsidRDefault="005B2934" w:rsidP="00DB0C46">
      <w:pPr>
        <w:pStyle w:val="ThesisBody"/>
        <w:spacing w:after="0" w:line="360" w:lineRule="auto"/>
      </w:pPr>
      <w:r w:rsidRPr="005B2934">
        <w:t>The [ApiController] is an attribute provided by ASP.NET Core that is used to decorate a controller class. It is used to indicate that the class is an API controller, which means it is responsible for handling HTTP requests and returning HTTP responses as part of a web API.</w:t>
      </w:r>
    </w:p>
    <w:p w14:paraId="4AD6AA73" w14:textId="3E2592EE" w:rsidR="005B2934" w:rsidRDefault="005B2934" w:rsidP="00DB0C46">
      <w:pPr>
        <w:pStyle w:val="ThesisBody"/>
        <w:spacing w:after="0" w:line="360" w:lineRule="auto"/>
      </w:pPr>
      <w:r w:rsidRPr="005B2934">
        <w:t xml:space="preserve">The [Route("api/[controller]")] attribute is used to specify the route template for the API controller. In this case, it sets the route prefix for all the controller actions to </w:t>
      </w:r>
      <w:r w:rsidRPr="005B2934">
        <w:lastRenderedPageBreak/>
        <w:t>"api/[controller]". The [controller] token is a placeholder that is replaced with the controller’s name based on naming conventions. For example, if the controller class is named AuthController, the route would be "api/auth" for the actions within this controller.</w:t>
      </w:r>
    </w:p>
    <w:p w14:paraId="0EF4C0CB" w14:textId="4A8DE0FB" w:rsidR="005B2934" w:rsidRDefault="005B2934" w:rsidP="00DB0C46">
      <w:pPr>
        <w:pStyle w:val="ThesisBody"/>
        <w:spacing w:after="0" w:line="360" w:lineRule="auto"/>
      </w:pPr>
      <w:r>
        <w:t xml:space="preserve">Controllers also have </w:t>
      </w:r>
      <w:r w:rsidR="00957F56">
        <w:t>one or more private fields</w:t>
      </w:r>
      <w:r>
        <w:t xml:space="preserve"> used for dependency injection.</w:t>
      </w:r>
    </w:p>
    <w:p w14:paraId="1477E826" w14:textId="0ACA3DAD" w:rsidR="00392603" w:rsidRDefault="005B2934" w:rsidP="00DB0C46">
      <w:pPr>
        <w:pStyle w:val="Code"/>
        <w:spacing w:before="0" w:line="360" w:lineRule="auto"/>
        <w:ind w:firstLine="720"/>
      </w:pPr>
      <w:r>
        <w:rPr>
          <w:color w:val="0000FF"/>
        </w:rPr>
        <w:t xml:space="preserve">  private</w:t>
      </w:r>
      <w:r>
        <w:t xml:space="preserve"> </w:t>
      </w:r>
      <w:r>
        <w:rPr>
          <w:color w:val="0000FF"/>
        </w:rPr>
        <w:t>readonly</w:t>
      </w:r>
      <w:r>
        <w:t xml:space="preserve"> IAuthRepository _authRepository; </w:t>
      </w:r>
    </w:p>
    <w:p w14:paraId="637CD492" w14:textId="17C3691C" w:rsidR="001F3168" w:rsidRDefault="005B2934" w:rsidP="00DB0C46">
      <w:pPr>
        <w:pStyle w:val="ThesisBody"/>
        <w:spacing w:after="0" w:line="360" w:lineRule="auto"/>
      </w:pPr>
      <w:r>
        <w:t>The implementation of the respective interfaces is provided at runtime</w:t>
      </w:r>
      <w:r w:rsidR="001F3168">
        <w:t>. By declaring them as ‘private readonly’ we ensure that these cannot be reassigned after initialization, promoting immutability and encapsulation. The ‘_’ prefix is used as a naming convention used to denote the private field.</w:t>
      </w:r>
    </w:p>
    <w:p w14:paraId="42EB1A1D" w14:textId="34B2C436" w:rsidR="00AA1C1F" w:rsidRPr="001F3168" w:rsidRDefault="001F3168" w:rsidP="00DB0C46">
      <w:pPr>
        <w:pStyle w:val="ThesisBody"/>
        <w:spacing w:after="0" w:line="360" w:lineRule="auto"/>
      </w:pPr>
      <w:r>
        <w:t>Each controller has a constructor where its dependencies are provided.</w:t>
      </w:r>
    </w:p>
    <w:p w14:paraId="5E9AB3AB" w14:textId="027E5458" w:rsidR="001F3168" w:rsidRDefault="001F3168" w:rsidP="00DB0C46">
      <w:pPr>
        <w:pStyle w:val="Code"/>
        <w:spacing w:before="0" w:line="360" w:lineRule="auto"/>
        <w:rPr>
          <w:color w:val="000000"/>
        </w:rPr>
      </w:pPr>
      <w:r>
        <w:tab/>
      </w:r>
      <w:r>
        <w:rPr>
          <w:color w:val="0000FF"/>
        </w:rPr>
        <w:t>public</w:t>
      </w:r>
      <w:r>
        <w:rPr>
          <w:color w:val="000000"/>
        </w:rPr>
        <w:t xml:space="preserve"> </w:t>
      </w:r>
      <w:r>
        <w:t>AuthController</w:t>
      </w:r>
      <w:r>
        <w:rPr>
          <w:color w:val="000000"/>
        </w:rPr>
        <w:t>(IAuthRepository authRepository,</w:t>
      </w:r>
    </w:p>
    <w:p w14:paraId="6FEB89F3" w14:textId="52016230" w:rsidR="001F3168" w:rsidRDefault="001F3168" w:rsidP="00DB0C46">
      <w:pPr>
        <w:pStyle w:val="Code"/>
        <w:spacing w:before="0" w:line="360" w:lineRule="auto"/>
        <w:rPr>
          <w:color w:val="000000"/>
        </w:rPr>
      </w:pPr>
      <w:r>
        <w:rPr>
          <w:color w:val="000000"/>
        </w:rPr>
        <w:t xml:space="preserve">            </w:t>
      </w:r>
      <w:r w:rsidR="007D3656">
        <w:rPr>
          <w:color w:val="000000"/>
        </w:rPr>
        <w:t xml:space="preserve">                </w:t>
      </w:r>
      <w:r>
        <w:rPr>
          <w:color w:val="000000"/>
        </w:rPr>
        <w:t>IValidationRepository validationRepository,</w:t>
      </w:r>
    </w:p>
    <w:p w14:paraId="3A181F85" w14:textId="13AE4F2E" w:rsidR="001F3168" w:rsidRDefault="001F3168" w:rsidP="00DB0C46">
      <w:pPr>
        <w:pStyle w:val="Code"/>
        <w:spacing w:before="0" w:line="360" w:lineRule="auto"/>
        <w:rPr>
          <w:color w:val="000000"/>
        </w:rPr>
      </w:pPr>
      <w:r>
        <w:rPr>
          <w:color w:val="000000"/>
        </w:rPr>
        <w:t xml:space="preserve">            </w:t>
      </w:r>
      <w:r w:rsidR="007D3656">
        <w:rPr>
          <w:color w:val="000000"/>
        </w:rPr>
        <w:t xml:space="preserve">                </w:t>
      </w:r>
      <w:r>
        <w:rPr>
          <w:color w:val="000000"/>
        </w:rPr>
        <w:t>IUserRepository userRepository)</w:t>
      </w:r>
    </w:p>
    <w:p w14:paraId="4A7E0F0D" w14:textId="77777777" w:rsidR="001F3168" w:rsidRDefault="001F3168" w:rsidP="00DB0C46">
      <w:pPr>
        <w:pStyle w:val="Code"/>
        <w:spacing w:before="0" w:line="360" w:lineRule="auto"/>
        <w:rPr>
          <w:color w:val="000000"/>
        </w:rPr>
      </w:pPr>
      <w:r>
        <w:rPr>
          <w:color w:val="000000"/>
        </w:rPr>
        <w:t xml:space="preserve">        {</w:t>
      </w:r>
    </w:p>
    <w:p w14:paraId="6114487A" w14:textId="77777777" w:rsidR="001F3168" w:rsidRDefault="001F3168" w:rsidP="00DB0C46">
      <w:pPr>
        <w:pStyle w:val="Code"/>
        <w:spacing w:before="0" w:line="360" w:lineRule="auto"/>
        <w:rPr>
          <w:color w:val="000000"/>
        </w:rPr>
      </w:pPr>
      <w:r>
        <w:rPr>
          <w:color w:val="000000"/>
        </w:rPr>
        <w:t xml:space="preserve">            _authRepository = authRepository;</w:t>
      </w:r>
    </w:p>
    <w:p w14:paraId="622D5998" w14:textId="77777777" w:rsidR="001F3168" w:rsidRDefault="001F3168" w:rsidP="00DB0C46">
      <w:pPr>
        <w:pStyle w:val="Code"/>
        <w:spacing w:before="0" w:line="360" w:lineRule="auto"/>
        <w:rPr>
          <w:color w:val="000000"/>
        </w:rPr>
      </w:pPr>
      <w:r>
        <w:rPr>
          <w:color w:val="000000"/>
        </w:rPr>
        <w:t xml:space="preserve">            _validationRepository = validationRepository;</w:t>
      </w:r>
    </w:p>
    <w:p w14:paraId="138E5BB9" w14:textId="46F3B648" w:rsidR="007D3656" w:rsidRDefault="001F3168" w:rsidP="00DB0C46">
      <w:pPr>
        <w:pStyle w:val="Code"/>
        <w:spacing w:before="0" w:line="360" w:lineRule="auto"/>
        <w:rPr>
          <w:color w:val="000000"/>
        </w:rPr>
      </w:pPr>
      <w:r>
        <w:rPr>
          <w:color w:val="000000"/>
        </w:rPr>
        <w:t xml:space="preserve">            _userRepository = userRepository;</w:t>
      </w:r>
    </w:p>
    <w:p w14:paraId="55A750D5" w14:textId="14C7E92B" w:rsidR="007D3656" w:rsidRDefault="007D3656" w:rsidP="00DB0C46">
      <w:pPr>
        <w:pStyle w:val="Code"/>
        <w:spacing w:before="0" w:line="360" w:lineRule="auto"/>
        <w:rPr>
          <w:color w:val="000000"/>
        </w:rPr>
      </w:pPr>
      <w:r>
        <w:rPr>
          <w:color w:val="000000"/>
        </w:rPr>
        <w:t>}</w:t>
      </w:r>
    </w:p>
    <w:p w14:paraId="56770B54" w14:textId="6FA935D1" w:rsidR="008A2D0E" w:rsidRPr="009A2B70" w:rsidRDefault="008A2D0E" w:rsidP="00DB0C46">
      <w:pPr>
        <w:pStyle w:val="ThesisBody"/>
        <w:spacing w:after="0" w:line="360" w:lineRule="auto"/>
      </w:pPr>
      <w:r w:rsidRPr="003C77B5">
        <w:t>Generally</w:t>
      </w:r>
      <w:r>
        <w:t>, all methods return Ok with status code 200 if they are successful and Bad Request 400 or Not Found 404 if the action fails or one parameter is not found.</w:t>
      </w:r>
    </w:p>
    <w:p w14:paraId="16D3BB85" w14:textId="5459B499" w:rsidR="001F3168" w:rsidRDefault="00044971" w:rsidP="00DB0C46">
      <w:pPr>
        <w:pStyle w:val="ThesisSub-subheading"/>
        <w:spacing w:before="0" w:after="0" w:line="360" w:lineRule="auto"/>
      </w:pPr>
      <w:r>
        <w:t>Repository Generalities</w:t>
      </w:r>
    </w:p>
    <w:p w14:paraId="0676ADE4" w14:textId="7EB9F838" w:rsidR="00044971" w:rsidRDefault="0026702D" w:rsidP="00DB0C46">
      <w:pPr>
        <w:pStyle w:val="ThesisBody"/>
        <w:spacing w:after="0" w:line="360" w:lineRule="auto"/>
      </w:pPr>
      <w:r>
        <w:t>All repositories have an interface they implement.</w:t>
      </w:r>
    </w:p>
    <w:p w14:paraId="743F04AF" w14:textId="77777777" w:rsidR="0026702D" w:rsidRDefault="0026702D" w:rsidP="00DB0C46">
      <w:pPr>
        <w:pStyle w:val="Code"/>
        <w:spacing w:before="0" w:line="360" w:lineRule="auto"/>
        <w:ind w:firstLine="720"/>
        <w:rPr>
          <w:color w:val="000000"/>
        </w:rPr>
      </w:pPr>
      <w:r>
        <w:rPr>
          <w:color w:val="0000FF"/>
        </w:rPr>
        <w:t>public</w:t>
      </w:r>
      <w:r>
        <w:rPr>
          <w:color w:val="000000"/>
        </w:rPr>
        <w:t xml:space="preserve"> </w:t>
      </w:r>
      <w:r>
        <w:rPr>
          <w:color w:val="0000FF"/>
        </w:rPr>
        <w:t>interface</w:t>
      </w:r>
      <w:r>
        <w:rPr>
          <w:color w:val="000000"/>
        </w:rPr>
        <w:t xml:space="preserve"> </w:t>
      </w:r>
      <w:r>
        <w:t>IValidationRepository</w:t>
      </w:r>
    </w:p>
    <w:p w14:paraId="30A399D9" w14:textId="6AD20BA6" w:rsidR="0026702D" w:rsidRDefault="0026702D" w:rsidP="00DB0C46">
      <w:pPr>
        <w:pStyle w:val="Code"/>
        <w:spacing w:before="0" w:line="360" w:lineRule="auto"/>
        <w:rPr>
          <w:color w:val="000000"/>
        </w:rPr>
      </w:pPr>
      <w:r>
        <w:rPr>
          <w:color w:val="000000"/>
        </w:rPr>
        <w:t xml:space="preserve">    </w:t>
      </w:r>
      <w:r w:rsidR="007D3656">
        <w:rPr>
          <w:color w:val="000000"/>
        </w:rPr>
        <w:t xml:space="preserve">  </w:t>
      </w:r>
      <w:r>
        <w:rPr>
          <w:color w:val="000000"/>
        </w:rPr>
        <w:t>{</w:t>
      </w:r>
    </w:p>
    <w:p w14:paraId="160EB892" w14:textId="77777777" w:rsidR="00957F56" w:rsidRDefault="0026702D" w:rsidP="00DB0C46">
      <w:pPr>
        <w:pStyle w:val="Code"/>
        <w:spacing w:before="0" w:line="360" w:lineRule="auto"/>
        <w:rPr>
          <w:color w:val="000000"/>
        </w:rPr>
      </w:pPr>
      <w:r>
        <w:rPr>
          <w:color w:val="000000"/>
        </w:rPr>
        <w:t xml:space="preserve">        Task&lt;ExistingUserResponse?&gt; CheckUniqueUser(UserDTO request);</w:t>
      </w:r>
    </w:p>
    <w:p w14:paraId="156CC737" w14:textId="18AF21AC" w:rsidR="0026702D" w:rsidRDefault="00957F56" w:rsidP="00DB0C46">
      <w:pPr>
        <w:pStyle w:val="Code"/>
        <w:spacing w:before="0" w:line="360" w:lineRule="auto"/>
        <w:rPr>
          <w:color w:val="000000"/>
        </w:rPr>
      </w:pPr>
      <w:r>
        <w:rPr>
          <w:color w:val="000000"/>
        </w:rPr>
        <w:t xml:space="preserve">        ...</w:t>
      </w:r>
    </w:p>
    <w:p w14:paraId="09234C7F" w14:textId="77777777" w:rsidR="0026702D" w:rsidRDefault="0026702D" w:rsidP="00DB0C46">
      <w:pPr>
        <w:pStyle w:val="Code"/>
        <w:spacing w:before="0" w:line="360" w:lineRule="auto"/>
        <w:rPr>
          <w:color w:val="000000"/>
        </w:rPr>
      </w:pPr>
      <w:r>
        <w:rPr>
          <w:color w:val="000000"/>
        </w:rPr>
        <w:t xml:space="preserve">        PasswordValidationResponse? CheckPassword(</w:t>
      </w:r>
      <w:r>
        <w:rPr>
          <w:color w:val="0000FF"/>
        </w:rPr>
        <w:t>string</w:t>
      </w:r>
      <w:r>
        <w:rPr>
          <w:color w:val="000000"/>
        </w:rPr>
        <w:t xml:space="preserve"> password);</w:t>
      </w:r>
    </w:p>
    <w:p w14:paraId="6858BB8E" w14:textId="2C9DAE18" w:rsidR="009A2B70" w:rsidRPr="00957F56" w:rsidRDefault="0026702D" w:rsidP="00DB0C46">
      <w:pPr>
        <w:pStyle w:val="Code"/>
        <w:spacing w:before="0" w:line="360" w:lineRule="auto"/>
        <w:rPr>
          <w:color w:val="000000"/>
        </w:rPr>
      </w:pPr>
      <w:r>
        <w:rPr>
          <w:color w:val="000000"/>
        </w:rPr>
        <w:t xml:space="preserve">   </w:t>
      </w:r>
      <w:r w:rsidR="007D3656">
        <w:rPr>
          <w:color w:val="000000"/>
        </w:rPr>
        <w:t xml:space="preserve">  </w:t>
      </w:r>
      <w:r>
        <w:rPr>
          <w:color w:val="000000"/>
        </w:rPr>
        <w:t xml:space="preserve"> }</w:t>
      </w:r>
    </w:p>
    <w:p w14:paraId="1EC35958" w14:textId="54963922" w:rsidR="009A2B70" w:rsidRPr="00957F56" w:rsidRDefault="009A2B70" w:rsidP="00DB0C46">
      <w:pPr>
        <w:pStyle w:val="ThesisBody"/>
        <w:spacing w:after="0" w:line="360" w:lineRule="auto"/>
      </w:pPr>
      <w:r w:rsidRPr="009A2B70">
        <w:t xml:space="preserve">The application's context, represented by the Context class, </w:t>
      </w:r>
      <w:r>
        <w:t>is the main tool used</w:t>
      </w:r>
      <w:r w:rsidRPr="009A2B70">
        <w:t xml:space="preserve"> in handling data retrieval and manipulation from the underlying database. It serves as the </w:t>
      </w:r>
      <w:r>
        <w:t>connection</w:t>
      </w:r>
      <w:r w:rsidRPr="009A2B70">
        <w:t xml:space="preserve"> between the repositories and the database, enabling seamless interaction between the application and the stored data.</w:t>
      </w:r>
    </w:p>
    <w:p w14:paraId="52295BD5" w14:textId="77777777" w:rsidR="0026702D" w:rsidRDefault="0026702D" w:rsidP="00DB0C46">
      <w:pPr>
        <w:pStyle w:val="Code"/>
        <w:spacing w:before="0" w:line="360" w:lineRule="auto"/>
      </w:pPr>
      <w:r>
        <w:t xml:space="preserve">        </w:t>
      </w:r>
      <w:r>
        <w:rPr>
          <w:color w:val="0000FF"/>
        </w:rPr>
        <w:t>private</w:t>
      </w:r>
      <w:r>
        <w:t xml:space="preserve"> </w:t>
      </w:r>
      <w:r>
        <w:rPr>
          <w:color w:val="0000FF"/>
        </w:rPr>
        <w:t>readonly</w:t>
      </w:r>
      <w:r>
        <w:t xml:space="preserve"> Context _context;</w:t>
      </w:r>
    </w:p>
    <w:p w14:paraId="17B4D964" w14:textId="77777777" w:rsidR="0026702D" w:rsidRDefault="0026702D" w:rsidP="00DB0C46">
      <w:pPr>
        <w:pStyle w:val="Code"/>
        <w:spacing w:before="0" w:line="360" w:lineRule="auto"/>
      </w:pPr>
    </w:p>
    <w:p w14:paraId="10049118" w14:textId="77777777" w:rsidR="0026702D" w:rsidRDefault="0026702D" w:rsidP="00DB0C46">
      <w:pPr>
        <w:pStyle w:val="Code"/>
        <w:spacing w:before="0" w:line="360" w:lineRule="auto"/>
      </w:pPr>
      <w:r>
        <w:t xml:space="preserve">        </w:t>
      </w:r>
      <w:r>
        <w:rPr>
          <w:color w:val="0000FF"/>
        </w:rPr>
        <w:t>public</w:t>
      </w:r>
      <w:r>
        <w:t xml:space="preserve"> </w:t>
      </w:r>
      <w:r>
        <w:rPr>
          <w:color w:val="2B91AF"/>
        </w:rPr>
        <w:t>ValidationRepository</w:t>
      </w:r>
      <w:r>
        <w:t>(Context context)</w:t>
      </w:r>
    </w:p>
    <w:p w14:paraId="1A3F0F4D" w14:textId="77777777" w:rsidR="0026702D" w:rsidRDefault="0026702D" w:rsidP="00DB0C46">
      <w:pPr>
        <w:pStyle w:val="Code"/>
        <w:spacing w:before="0" w:line="360" w:lineRule="auto"/>
      </w:pPr>
      <w:r>
        <w:lastRenderedPageBreak/>
        <w:t xml:space="preserve">        {</w:t>
      </w:r>
    </w:p>
    <w:p w14:paraId="003ABEB0" w14:textId="77777777" w:rsidR="0026702D" w:rsidRDefault="0026702D" w:rsidP="00DB0C46">
      <w:pPr>
        <w:pStyle w:val="Code"/>
        <w:spacing w:before="0" w:line="360" w:lineRule="auto"/>
      </w:pPr>
      <w:r>
        <w:t xml:space="preserve">            _context = context;</w:t>
      </w:r>
    </w:p>
    <w:p w14:paraId="0FBC2A9A" w14:textId="68B224E0" w:rsidR="0026702D" w:rsidRPr="0026702D" w:rsidRDefault="0026702D" w:rsidP="00DB0C46">
      <w:pPr>
        <w:pStyle w:val="Code"/>
        <w:spacing w:before="0" w:line="360" w:lineRule="auto"/>
      </w:pPr>
      <w:r>
        <w:t xml:space="preserve">        }</w:t>
      </w:r>
    </w:p>
    <w:p w14:paraId="5D0924E2" w14:textId="10533769" w:rsidR="00392603" w:rsidRDefault="001F3168" w:rsidP="00DB0C46">
      <w:pPr>
        <w:pStyle w:val="ThesisSub-subheading"/>
        <w:spacing w:before="0" w:after="0" w:line="360" w:lineRule="auto"/>
      </w:pPr>
      <w:r>
        <w:t>AuthController</w:t>
      </w:r>
    </w:p>
    <w:p w14:paraId="5B2296A5" w14:textId="546FB2B8" w:rsidR="001F3168" w:rsidRDefault="001F3168" w:rsidP="00DB0C46">
      <w:pPr>
        <w:pStyle w:val="ThesisBody"/>
        <w:spacing w:after="0" w:line="360" w:lineRule="auto"/>
        <w:ind w:firstLine="425"/>
      </w:pPr>
      <w:r>
        <w:t>The AuthController has two action methods.</w:t>
      </w:r>
    </w:p>
    <w:p w14:paraId="3FB8C18A" w14:textId="7BDA4652" w:rsidR="001F3168" w:rsidRPr="001F3168" w:rsidRDefault="001F3168" w:rsidP="00DB0C46">
      <w:pPr>
        <w:pStyle w:val="ThesisBody"/>
        <w:spacing w:after="0" w:line="360" w:lineRule="auto"/>
      </w:pPr>
      <w:r>
        <w:t>The first</w:t>
      </w:r>
      <w:r w:rsidR="00957F56">
        <w:t xml:space="preserve"> one</w:t>
      </w:r>
      <w:r>
        <w:t xml:space="preserve"> is the ‘register’</w:t>
      </w:r>
      <w:r w:rsidR="00957F56">
        <w:t xml:space="preserve"> action method</w:t>
      </w:r>
      <w:r>
        <w:t>.</w:t>
      </w:r>
    </w:p>
    <w:p w14:paraId="128B7A6B" w14:textId="0D30F3FF" w:rsidR="001F3168" w:rsidRDefault="001F3168" w:rsidP="00DB0C46">
      <w:pPr>
        <w:pStyle w:val="Code"/>
        <w:spacing w:before="0" w:line="360" w:lineRule="auto"/>
        <w:ind w:firstLine="720"/>
      </w:pPr>
      <w:r>
        <w:t xml:space="preserve">  [HttpPost(</w:t>
      </w:r>
      <w:r>
        <w:rPr>
          <w:color w:val="A31515"/>
        </w:rPr>
        <w:t>"register"</w:t>
      </w:r>
      <w:r>
        <w:t>)]</w:t>
      </w:r>
    </w:p>
    <w:p w14:paraId="0BE40822" w14:textId="77777777" w:rsidR="001F3168" w:rsidRDefault="001F3168" w:rsidP="00DB0C46">
      <w:pPr>
        <w:pStyle w:val="Code"/>
        <w:spacing w:before="0" w:line="360" w:lineRule="auto"/>
      </w:pPr>
      <w:r>
        <w:t xml:space="preserve">        [ProducesResponseType(</w:t>
      </w:r>
      <w:r>
        <w:rPr>
          <w:color w:val="0000FF"/>
        </w:rPr>
        <w:t>typeof</w:t>
      </w:r>
      <w:r>
        <w:t>(User), 200)]</w:t>
      </w:r>
    </w:p>
    <w:p w14:paraId="4618A8BD" w14:textId="77777777" w:rsidR="001F3168" w:rsidRDefault="001F3168" w:rsidP="00DB0C46">
      <w:pPr>
        <w:pStyle w:val="Code"/>
        <w:spacing w:before="0" w:line="360" w:lineRule="auto"/>
      </w:pPr>
      <w:r>
        <w:t xml:space="preserve">        [ProducesResponseType(</w:t>
      </w:r>
      <w:r>
        <w:rPr>
          <w:color w:val="0000FF"/>
        </w:rPr>
        <w:t>typeof</w:t>
      </w:r>
      <w:r>
        <w:t>(ValidationResponse), 400)]</w:t>
      </w:r>
    </w:p>
    <w:p w14:paraId="3B0E30D4" w14:textId="77777777" w:rsidR="001F3168" w:rsidRDefault="001F3168" w:rsidP="00DB0C46">
      <w:pPr>
        <w:pStyle w:val="Code"/>
        <w:spacing w:before="0" w:line="360" w:lineRule="auto"/>
      </w:pPr>
      <w:r>
        <w:t xml:space="preserve">        </w:t>
      </w:r>
      <w:r>
        <w:rPr>
          <w:color w:val="0000FF"/>
        </w:rPr>
        <w:t>public</w:t>
      </w:r>
      <w:r>
        <w:t xml:space="preserve"> </w:t>
      </w:r>
      <w:r>
        <w:rPr>
          <w:color w:val="0000FF"/>
        </w:rPr>
        <w:t>async</w:t>
      </w:r>
      <w:r>
        <w:t xml:space="preserve"> Task&lt;ActionResult&lt;User?&gt;&gt; Register(UserDTO request)</w:t>
      </w:r>
    </w:p>
    <w:p w14:paraId="2A740A83" w14:textId="77777777" w:rsidR="001F3168" w:rsidRDefault="001F3168" w:rsidP="00DB0C46">
      <w:pPr>
        <w:pStyle w:val="Code"/>
        <w:spacing w:before="0" w:line="360" w:lineRule="auto"/>
      </w:pPr>
      <w:r>
        <w:t xml:space="preserve">        {</w:t>
      </w:r>
    </w:p>
    <w:p w14:paraId="4AEA8955" w14:textId="77777777" w:rsidR="001F3168" w:rsidRDefault="001F3168" w:rsidP="00DB0C46">
      <w:pPr>
        <w:pStyle w:val="Code"/>
        <w:spacing w:before="0" w:line="360" w:lineRule="auto"/>
        <w:jc w:val="left"/>
      </w:pPr>
      <w:r>
        <w:t xml:space="preserve">            </w:t>
      </w:r>
      <w:r>
        <w:rPr>
          <w:color w:val="0000FF"/>
        </w:rPr>
        <w:t xml:space="preserve">var </w:t>
      </w:r>
      <w:r>
        <w:t xml:space="preserve">userExists = </w:t>
      </w:r>
      <w:r>
        <w:rPr>
          <w:color w:val="0000FF"/>
        </w:rPr>
        <w:t>await</w:t>
      </w:r>
      <w:r>
        <w:t xml:space="preserve"> </w:t>
      </w:r>
    </w:p>
    <w:p w14:paraId="40C400BB" w14:textId="4D6EB90E" w:rsidR="001F3168" w:rsidRDefault="001F3168" w:rsidP="00DB0C46">
      <w:pPr>
        <w:pStyle w:val="Code"/>
        <w:spacing w:before="0" w:line="360" w:lineRule="auto"/>
        <w:jc w:val="left"/>
      </w:pPr>
      <w:r>
        <w:t xml:space="preserve">               _validationRepository.CheckUniqueUser(request);</w:t>
      </w:r>
    </w:p>
    <w:p w14:paraId="2298DD1E" w14:textId="77777777" w:rsidR="001F3168" w:rsidRDefault="001F3168" w:rsidP="00DB0C46">
      <w:pPr>
        <w:pStyle w:val="Code"/>
        <w:spacing w:before="0" w:line="360" w:lineRule="auto"/>
        <w:jc w:val="left"/>
      </w:pPr>
      <w:r>
        <w:t xml:space="preserve">            </w:t>
      </w:r>
      <w:r>
        <w:rPr>
          <w:color w:val="0000FF"/>
        </w:rPr>
        <w:t>var</w:t>
      </w:r>
      <w:r>
        <w:t xml:space="preserve"> isUsernameValid =  </w:t>
      </w:r>
    </w:p>
    <w:p w14:paraId="3A5CE82A" w14:textId="1F82910B" w:rsidR="001F3168" w:rsidRDefault="001F3168" w:rsidP="00DB0C46">
      <w:pPr>
        <w:pStyle w:val="Code"/>
        <w:spacing w:before="0" w:line="360" w:lineRule="auto"/>
        <w:ind w:firstLine="720"/>
        <w:jc w:val="left"/>
      </w:pPr>
      <w:r>
        <w:t xml:space="preserve">         _validationRepository.CheckUsername(request.Username);</w:t>
      </w:r>
    </w:p>
    <w:p w14:paraId="7F9F2CC6" w14:textId="77777777" w:rsidR="001F3168" w:rsidRDefault="001F3168" w:rsidP="00DB0C46">
      <w:pPr>
        <w:pStyle w:val="Code"/>
        <w:spacing w:before="0" w:line="360" w:lineRule="auto"/>
        <w:jc w:val="left"/>
      </w:pPr>
      <w:r>
        <w:t xml:space="preserve">            </w:t>
      </w:r>
      <w:r>
        <w:rPr>
          <w:color w:val="0000FF"/>
        </w:rPr>
        <w:t>var</w:t>
      </w:r>
      <w:r>
        <w:t xml:space="preserve"> isPhoneNumberValid =  </w:t>
      </w:r>
    </w:p>
    <w:p w14:paraId="1943721F" w14:textId="28A330A4" w:rsidR="001F3168" w:rsidRDefault="001F3168" w:rsidP="00DB0C46">
      <w:pPr>
        <w:pStyle w:val="Code"/>
        <w:spacing w:before="0" w:line="360" w:lineRule="auto"/>
        <w:ind w:firstLine="720"/>
        <w:jc w:val="left"/>
      </w:pPr>
      <w:r>
        <w:t xml:space="preserve">         _validationRepository.CheckPhoneNumber(request.PhoneNumber);</w:t>
      </w:r>
    </w:p>
    <w:p w14:paraId="5CD947A5" w14:textId="77777777" w:rsidR="001F3168" w:rsidRDefault="001F3168" w:rsidP="00DB0C46">
      <w:pPr>
        <w:pStyle w:val="Code"/>
        <w:spacing w:before="0" w:line="360" w:lineRule="auto"/>
        <w:jc w:val="left"/>
      </w:pPr>
      <w:r>
        <w:t xml:space="preserve">            </w:t>
      </w:r>
      <w:r>
        <w:rPr>
          <w:color w:val="0000FF"/>
        </w:rPr>
        <w:t>var</w:t>
      </w:r>
      <w:r>
        <w:t xml:space="preserve"> isEmailValid =  </w:t>
      </w:r>
    </w:p>
    <w:p w14:paraId="4B7DC117" w14:textId="1F252F82" w:rsidR="001F3168" w:rsidRDefault="001F3168" w:rsidP="00DB0C46">
      <w:pPr>
        <w:pStyle w:val="Code"/>
        <w:spacing w:before="0" w:line="360" w:lineRule="auto"/>
        <w:jc w:val="left"/>
      </w:pPr>
      <w:r>
        <w:t xml:space="preserve">               _validationRepository.CheckEmail(request.Email);</w:t>
      </w:r>
    </w:p>
    <w:p w14:paraId="607001FA" w14:textId="77777777" w:rsidR="001F3168" w:rsidRDefault="001F3168" w:rsidP="00DB0C46">
      <w:pPr>
        <w:pStyle w:val="Code"/>
        <w:spacing w:before="0" w:line="360" w:lineRule="auto"/>
        <w:jc w:val="left"/>
      </w:pPr>
      <w:r>
        <w:t xml:space="preserve">            </w:t>
      </w:r>
      <w:r>
        <w:rPr>
          <w:color w:val="0000FF"/>
        </w:rPr>
        <w:t>var</w:t>
      </w:r>
      <w:r>
        <w:t xml:space="preserve"> isPasswordValid =  </w:t>
      </w:r>
    </w:p>
    <w:p w14:paraId="3265612E" w14:textId="0BD60F19" w:rsidR="001F3168" w:rsidRDefault="001F3168" w:rsidP="00DB0C46">
      <w:pPr>
        <w:pStyle w:val="Code"/>
        <w:spacing w:before="0" w:line="360" w:lineRule="auto"/>
        <w:jc w:val="left"/>
      </w:pPr>
      <w:r>
        <w:t xml:space="preserve">               _validationRepository.CheckPassword(request.Password);</w:t>
      </w:r>
    </w:p>
    <w:p w14:paraId="764DE2AC" w14:textId="77777777" w:rsidR="001F3168" w:rsidRDefault="001F3168" w:rsidP="00DB0C46">
      <w:pPr>
        <w:pStyle w:val="Code"/>
        <w:spacing w:before="0" w:line="360" w:lineRule="auto"/>
        <w:jc w:val="left"/>
      </w:pPr>
    </w:p>
    <w:p w14:paraId="138118A1" w14:textId="77777777" w:rsidR="00044971" w:rsidRDefault="001F3168" w:rsidP="00DB0C46">
      <w:pPr>
        <w:pStyle w:val="Code"/>
        <w:spacing w:before="0" w:line="360" w:lineRule="auto"/>
        <w:jc w:val="left"/>
      </w:pPr>
      <w:r>
        <w:t xml:space="preserve">            </w:t>
      </w:r>
      <w:r>
        <w:rPr>
          <w:color w:val="0000FF"/>
        </w:rPr>
        <w:t>if</w:t>
      </w:r>
      <w:r>
        <w:t xml:space="preserve"> (userExists != </w:t>
      </w:r>
      <w:r>
        <w:rPr>
          <w:color w:val="0000FF"/>
        </w:rPr>
        <w:t>null</w:t>
      </w:r>
      <w:r>
        <w:t xml:space="preserve"> || isUsernameValid != </w:t>
      </w:r>
      <w:r>
        <w:rPr>
          <w:color w:val="0000FF"/>
        </w:rPr>
        <w:t>null</w:t>
      </w:r>
      <w:r>
        <w:t xml:space="preserve"> ||</w:t>
      </w:r>
    </w:p>
    <w:p w14:paraId="67861B57" w14:textId="77777777" w:rsidR="00044971" w:rsidRDefault="00044971" w:rsidP="00DB0C46">
      <w:pPr>
        <w:pStyle w:val="Code"/>
        <w:spacing w:before="0" w:line="360" w:lineRule="auto"/>
        <w:jc w:val="left"/>
      </w:pPr>
      <w:r>
        <w:t xml:space="preserve">               </w:t>
      </w:r>
      <w:r w:rsidR="001F3168">
        <w:t xml:space="preserve"> isPhoneNumberValid != </w:t>
      </w:r>
      <w:r w:rsidR="001F3168">
        <w:rPr>
          <w:color w:val="0000FF"/>
        </w:rPr>
        <w:t>null</w:t>
      </w:r>
      <w:r w:rsidR="001F3168">
        <w:t xml:space="preserve"> || isEmailValid != </w:t>
      </w:r>
      <w:r w:rsidR="001F3168">
        <w:rPr>
          <w:color w:val="0000FF"/>
        </w:rPr>
        <w:t>null</w:t>
      </w:r>
      <w:r w:rsidR="001F3168">
        <w:t xml:space="preserve"> || </w:t>
      </w:r>
    </w:p>
    <w:p w14:paraId="24FDCCD5" w14:textId="245A890A" w:rsidR="001F3168" w:rsidRDefault="00044971" w:rsidP="00DB0C46">
      <w:pPr>
        <w:pStyle w:val="Code"/>
        <w:spacing w:before="0" w:line="360" w:lineRule="auto"/>
        <w:jc w:val="left"/>
      </w:pPr>
      <w:r>
        <w:t xml:space="preserve">                </w:t>
      </w:r>
      <w:r w:rsidR="001F3168">
        <w:t xml:space="preserve">isPasswordValid != </w:t>
      </w:r>
      <w:r w:rsidR="001F3168">
        <w:rPr>
          <w:color w:val="0000FF"/>
        </w:rPr>
        <w:t>null</w:t>
      </w:r>
      <w:r w:rsidR="001F3168">
        <w:t>)</w:t>
      </w:r>
    </w:p>
    <w:p w14:paraId="37A7D408" w14:textId="77777777" w:rsidR="001F3168" w:rsidRDefault="001F3168" w:rsidP="00DB0C46">
      <w:pPr>
        <w:pStyle w:val="Code"/>
        <w:spacing w:before="0" w:line="360" w:lineRule="auto"/>
      </w:pPr>
      <w:r>
        <w:t xml:space="preserve">            {</w:t>
      </w:r>
    </w:p>
    <w:p w14:paraId="3C7E09C7" w14:textId="77777777" w:rsidR="001F3168" w:rsidRDefault="001F3168" w:rsidP="00DB0C46">
      <w:pPr>
        <w:pStyle w:val="Code"/>
        <w:spacing w:before="0" w:line="360" w:lineRule="auto"/>
      </w:pPr>
      <w:r>
        <w:t xml:space="preserve">                </w:t>
      </w:r>
      <w:r>
        <w:rPr>
          <w:color w:val="0000FF"/>
        </w:rPr>
        <w:t>return</w:t>
      </w:r>
      <w:r>
        <w:t xml:space="preserve"> BadRequest(</w:t>
      </w:r>
      <w:r>
        <w:rPr>
          <w:color w:val="0000FF"/>
        </w:rPr>
        <w:t>new</w:t>
      </w:r>
      <w:r>
        <w:t xml:space="preserve"> ValidationResponse</w:t>
      </w:r>
    </w:p>
    <w:p w14:paraId="4A49ED16" w14:textId="77777777" w:rsidR="001F3168" w:rsidRDefault="001F3168" w:rsidP="00DB0C46">
      <w:pPr>
        <w:pStyle w:val="Code"/>
        <w:spacing w:before="0" w:line="360" w:lineRule="auto"/>
      </w:pPr>
      <w:r>
        <w:t xml:space="preserve">                {</w:t>
      </w:r>
    </w:p>
    <w:p w14:paraId="11193E03" w14:textId="77777777" w:rsidR="001F3168" w:rsidRDefault="001F3168" w:rsidP="00DB0C46">
      <w:pPr>
        <w:pStyle w:val="Code"/>
        <w:spacing w:before="0" w:line="360" w:lineRule="auto"/>
      </w:pPr>
      <w:r>
        <w:t xml:space="preserve">                    ExistingUserResponse = userExists,</w:t>
      </w:r>
    </w:p>
    <w:p w14:paraId="106CA47A" w14:textId="77777777" w:rsidR="001F3168" w:rsidRDefault="001F3168" w:rsidP="00DB0C46">
      <w:pPr>
        <w:pStyle w:val="Code"/>
        <w:spacing w:before="0" w:line="360" w:lineRule="auto"/>
      </w:pPr>
      <w:r>
        <w:t xml:space="preserve">                    UsernameValidationResponse = isUsernameValid,</w:t>
      </w:r>
    </w:p>
    <w:p w14:paraId="32EE9651" w14:textId="77777777" w:rsidR="001F3168" w:rsidRDefault="001F3168" w:rsidP="00DB0C46">
      <w:pPr>
        <w:pStyle w:val="Code"/>
        <w:spacing w:before="0" w:line="360" w:lineRule="auto"/>
      </w:pPr>
      <w:r>
        <w:t xml:space="preserve">                    PhoneNumberValidationResponse = isPhoneNumberValid,</w:t>
      </w:r>
    </w:p>
    <w:p w14:paraId="06096B89" w14:textId="77777777" w:rsidR="001F3168" w:rsidRDefault="001F3168" w:rsidP="00DB0C46">
      <w:pPr>
        <w:pStyle w:val="Code"/>
        <w:spacing w:before="0" w:line="360" w:lineRule="auto"/>
      </w:pPr>
      <w:r>
        <w:t xml:space="preserve">                    EmailValidationResponse = isEmailValid,</w:t>
      </w:r>
    </w:p>
    <w:p w14:paraId="326F0C89" w14:textId="77777777" w:rsidR="001F3168" w:rsidRDefault="001F3168" w:rsidP="00DB0C46">
      <w:pPr>
        <w:pStyle w:val="Code"/>
        <w:spacing w:before="0" w:line="360" w:lineRule="auto"/>
      </w:pPr>
      <w:r>
        <w:t xml:space="preserve">                    PasswordValidationResponse = isPasswordValid</w:t>
      </w:r>
    </w:p>
    <w:p w14:paraId="6940AC39" w14:textId="77777777" w:rsidR="001F3168" w:rsidRDefault="001F3168" w:rsidP="00DB0C46">
      <w:pPr>
        <w:pStyle w:val="Code"/>
        <w:spacing w:before="0" w:line="360" w:lineRule="auto"/>
      </w:pPr>
      <w:r>
        <w:t xml:space="preserve">                });</w:t>
      </w:r>
    </w:p>
    <w:p w14:paraId="711BF958" w14:textId="77777777" w:rsidR="001F3168" w:rsidRDefault="001F3168" w:rsidP="00DB0C46">
      <w:pPr>
        <w:pStyle w:val="Code"/>
        <w:spacing w:before="0" w:line="360" w:lineRule="auto"/>
      </w:pPr>
      <w:r>
        <w:t xml:space="preserve">            }</w:t>
      </w:r>
    </w:p>
    <w:p w14:paraId="5939A1B9" w14:textId="77777777" w:rsidR="001F3168" w:rsidRDefault="001F3168" w:rsidP="00DB0C46">
      <w:pPr>
        <w:pStyle w:val="Code"/>
        <w:spacing w:before="0" w:line="360" w:lineRule="auto"/>
      </w:pPr>
    </w:p>
    <w:p w14:paraId="12FE20AF" w14:textId="77777777" w:rsidR="001F3168" w:rsidRDefault="001F3168" w:rsidP="00DB0C46">
      <w:pPr>
        <w:pStyle w:val="Code"/>
        <w:spacing w:before="0" w:line="360" w:lineRule="auto"/>
      </w:pPr>
      <w:r>
        <w:t xml:space="preserve">            User newUser = </w:t>
      </w:r>
      <w:r>
        <w:rPr>
          <w:color w:val="0000FF"/>
        </w:rPr>
        <w:t>await</w:t>
      </w:r>
      <w:r>
        <w:t xml:space="preserve"> _authRepository.Register(request);</w:t>
      </w:r>
    </w:p>
    <w:p w14:paraId="3A389152" w14:textId="77777777" w:rsidR="001F3168" w:rsidRDefault="001F3168" w:rsidP="00DB0C46">
      <w:pPr>
        <w:pStyle w:val="Code"/>
        <w:spacing w:before="0" w:line="360" w:lineRule="auto"/>
      </w:pPr>
    </w:p>
    <w:p w14:paraId="272BD606" w14:textId="77777777" w:rsidR="001F3168" w:rsidRDefault="001F3168" w:rsidP="00DB0C46">
      <w:pPr>
        <w:pStyle w:val="Code"/>
        <w:spacing w:before="0" w:line="360" w:lineRule="auto"/>
      </w:pPr>
      <w:r>
        <w:t xml:space="preserve">            </w:t>
      </w:r>
      <w:r>
        <w:rPr>
          <w:color w:val="0000FF"/>
        </w:rPr>
        <w:t>return</w:t>
      </w:r>
      <w:r>
        <w:t xml:space="preserve"> Ok(newUser);</w:t>
      </w:r>
    </w:p>
    <w:p w14:paraId="57BE78D9" w14:textId="77777777" w:rsidR="001F3168" w:rsidRDefault="001F3168" w:rsidP="00DB0C46">
      <w:pPr>
        <w:pStyle w:val="Code"/>
        <w:spacing w:before="0" w:line="360" w:lineRule="auto"/>
      </w:pPr>
      <w:r>
        <w:lastRenderedPageBreak/>
        <w:t xml:space="preserve">        }</w:t>
      </w:r>
    </w:p>
    <w:p w14:paraId="412F0069" w14:textId="77777777" w:rsidR="001F3168" w:rsidRDefault="001F3168" w:rsidP="00DB0C46">
      <w:pPr>
        <w:autoSpaceDE w:val="0"/>
        <w:autoSpaceDN w:val="0"/>
        <w:adjustRightInd w:val="0"/>
        <w:spacing w:before="0" w:after="0" w:line="360" w:lineRule="auto"/>
        <w:rPr>
          <w:rFonts w:ascii="Cascadia Mono" w:hAnsi="Cascadia Mono" w:cs="Cascadia Mono"/>
          <w:color w:val="000000"/>
          <w:sz w:val="19"/>
          <w:szCs w:val="19"/>
          <w:lang w:val="ro-RO"/>
        </w:rPr>
      </w:pPr>
    </w:p>
    <w:p w14:paraId="3103B0DA" w14:textId="60CBBB1C" w:rsidR="001F3168" w:rsidRDefault="001F3168" w:rsidP="00DB0C46">
      <w:pPr>
        <w:pStyle w:val="ThesisBody"/>
        <w:spacing w:after="0" w:line="360" w:lineRule="auto"/>
        <w:rPr>
          <w:lang w:val="ro-RO"/>
        </w:rPr>
      </w:pPr>
      <w:r>
        <w:rPr>
          <w:lang w:val="ro-RO"/>
        </w:rPr>
        <w:t xml:space="preserve">The [HttpPost(„Register”)] attribute indicates that this method will handle HTTP POST requests, with the „register” route. This </w:t>
      </w:r>
      <w:r w:rsidR="00044971">
        <w:rPr>
          <w:lang w:val="ro-RO"/>
        </w:rPr>
        <w:t>entails that</w:t>
      </w:r>
      <w:r>
        <w:rPr>
          <w:lang w:val="ro-RO"/>
        </w:rPr>
        <w:t xml:space="preserve"> the route will look like this: „</w:t>
      </w:r>
      <w:r w:rsidRPr="001F3168">
        <w:rPr>
          <w:lang w:val="ro-RO"/>
        </w:rPr>
        <w:t>https://[ip]:[port]/api/auth/register</w:t>
      </w:r>
      <w:r>
        <w:rPr>
          <w:lang w:val="ro-RO"/>
        </w:rPr>
        <w:t>”.</w:t>
      </w:r>
    </w:p>
    <w:p w14:paraId="05C259FE" w14:textId="4DDEB08A" w:rsidR="00044971" w:rsidRPr="00044971" w:rsidRDefault="00044971" w:rsidP="00DB0C46">
      <w:pPr>
        <w:pStyle w:val="ThesisBody"/>
        <w:spacing w:after="0" w:line="360" w:lineRule="auto"/>
        <w:rPr>
          <w:lang w:val="ro-RO"/>
        </w:rPr>
      </w:pPr>
      <w:r>
        <w:rPr>
          <w:lang w:val="ro-RO"/>
        </w:rPr>
        <w:t xml:space="preserve">The </w:t>
      </w:r>
      <w:r w:rsidRPr="00044971">
        <w:rPr>
          <w:lang w:val="ro-RO"/>
        </w:rPr>
        <w:t xml:space="preserve">[ProducesResponseType(typeof(User), 200)] </w:t>
      </w:r>
      <w:r>
        <w:rPr>
          <w:lang w:val="ro-RO"/>
        </w:rPr>
        <w:t xml:space="preserve">attribute </w:t>
      </w:r>
      <w:r w:rsidRPr="00044971">
        <w:rPr>
          <w:lang w:val="ro-RO"/>
        </w:rPr>
        <w:t>specifies that a successful response will have a status code 200 (OK) and return an object of type User</w:t>
      </w:r>
      <w:r>
        <w:rPr>
          <w:lang w:val="ro-RO"/>
        </w:rPr>
        <w:t xml:space="preserve">, while the </w:t>
      </w:r>
      <w:r w:rsidRPr="00044971">
        <w:rPr>
          <w:lang w:val="ro-RO"/>
        </w:rPr>
        <w:t>[ProducesResponseType(typeof(ValidationResponse), 400)] indicates that if there are validation errors, the response will have a status code 400 (Bad Request) and return an object of type ValidationResponse.</w:t>
      </w:r>
    </w:p>
    <w:p w14:paraId="7EE3056A" w14:textId="36A8A370" w:rsidR="001F3168" w:rsidRDefault="00044971" w:rsidP="00DB0C46">
      <w:pPr>
        <w:pStyle w:val="ThesisBody"/>
        <w:spacing w:after="0" w:line="360" w:lineRule="auto"/>
        <w:rPr>
          <w:lang w:val="ro-RO"/>
        </w:rPr>
      </w:pPr>
      <w:r w:rsidRPr="00044971">
        <w:rPr>
          <w:lang w:val="ro-RO"/>
        </w:rPr>
        <w:t>The method Register(UserDTO request) accepts a parameter of type UserDTO, which represents the user registration data received from the client.</w:t>
      </w:r>
    </w:p>
    <w:p w14:paraId="1DB3C7E8" w14:textId="6B8C537D" w:rsidR="00044971" w:rsidRPr="00044971" w:rsidRDefault="00044971" w:rsidP="00DB0C46">
      <w:pPr>
        <w:pStyle w:val="ThesisBody"/>
        <w:spacing w:after="0" w:line="360" w:lineRule="auto"/>
      </w:pPr>
      <w:r>
        <w:rPr>
          <w:lang w:val="ro-RO"/>
        </w:rPr>
        <w:t>Inside the method, various validations are performed usnig the „_validationRepository”. If any validation errors are found, a ‚BadRequest’ response is returned along with the object that contains all the details of the validation errors. If validadations pass successfully, the _authRepository calls the Register(request) method to register the user and returns an Ok response with the newly registered user object.</w:t>
      </w:r>
    </w:p>
    <w:p w14:paraId="5F53EF31" w14:textId="77777777" w:rsidR="001F3168" w:rsidRDefault="001F3168" w:rsidP="00DB0C46">
      <w:pPr>
        <w:autoSpaceDE w:val="0"/>
        <w:autoSpaceDN w:val="0"/>
        <w:adjustRightInd w:val="0"/>
        <w:spacing w:before="0" w:after="0" w:line="360" w:lineRule="auto"/>
        <w:rPr>
          <w:rFonts w:ascii="Cascadia Mono" w:hAnsi="Cascadia Mono" w:cs="Cascadia Mono"/>
          <w:color w:val="000000"/>
          <w:sz w:val="19"/>
          <w:szCs w:val="19"/>
          <w:lang w:val="ro-RO"/>
        </w:rPr>
      </w:pPr>
    </w:p>
    <w:p w14:paraId="432FA558" w14:textId="77777777" w:rsidR="001F3168" w:rsidRDefault="001F3168" w:rsidP="00DB0C46">
      <w:pPr>
        <w:pStyle w:val="Code"/>
        <w:spacing w:before="0" w:line="360" w:lineRule="auto"/>
      </w:pPr>
      <w:r>
        <w:t xml:space="preserve">        [HttpPost(</w:t>
      </w:r>
      <w:r>
        <w:rPr>
          <w:color w:val="A31515"/>
        </w:rPr>
        <w:t>"login"</w:t>
      </w:r>
      <w:r>
        <w:t>)]</w:t>
      </w:r>
    </w:p>
    <w:p w14:paraId="6CE2A92A" w14:textId="586184B7" w:rsidR="00957F56" w:rsidRDefault="00957F56" w:rsidP="00DB0C46">
      <w:pPr>
        <w:pStyle w:val="Code"/>
        <w:spacing w:before="0" w:line="360" w:lineRule="auto"/>
      </w:pPr>
      <w:r>
        <w:t xml:space="preserve">        ...</w:t>
      </w:r>
    </w:p>
    <w:p w14:paraId="4B575B2B" w14:textId="77777777" w:rsidR="009A2B70" w:rsidRDefault="001F3168" w:rsidP="00DB0C46">
      <w:pPr>
        <w:pStyle w:val="Code"/>
        <w:spacing w:before="0" w:line="360" w:lineRule="auto"/>
      </w:pPr>
      <w:r>
        <w:t xml:space="preserve">        </w:t>
      </w:r>
      <w:r>
        <w:rPr>
          <w:color w:val="0000FF"/>
        </w:rPr>
        <w:t>public</w:t>
      </w:r>
      <w:r>
        <w:t xml:space="preserve"> </w:t>
      </w:r>
      <w:r>
        <w:rPr>
          <w:color w:val="0000FF"/>
        </w:rPr>
        <w:t>async</w:t>
      </w:r>
      <w:r>
        <w:t xml:space="preserve"> Task&lt;ActionResult&lt;</w:t>
      </w:r>
      <w:r>
        <w:rPr>
          <w:color w:val="0000FF"/>
        </w:rPr>
        <w:t>string</w:t>
      </w:r>
      <w:r>
        <w:t xml:space="preserve">&gt;&gt; Login([FromBody] UserDTO </w:t>
      </w:r>
      <w:r w:rsidR="009A2B70">
        <w:t xml:space="preserve"> </w:t>
      </w:r>
    </w:p>
    <w:p w14:paraId="12673EE3" w14:textId="3CC2088C" w:rsidR="00E243BE" w:rsidRDefault="009A2B70" w:rsidP="00DB0C46">
      <w:pPr>
        <w:pStyle w:val="Code"/>
        <w:spacing w:before="0" w:line="360" w:lineRule="auto"/>
      </w:pPr>
      <w:r>
        <w:t xml:space="preserve"> </w:t>
      </w:r>
      <w:r>
        <w:tab/>
      </w:r>
      <w:r>
        <w:tab/>
      </w:r>
      <w:r>
        <w:tab/>
      </w:r>
      <w:r>
        <w:tab/>
      </w:r>
      <w:r>
        <w:tab/>
      </w:r>
      <w:r>
        <w:tab/>
      </w:r>
      <w:r>
        <w:tab/>
      </w:r>
      <w:r>
        <w:tab/>
      </w:r>
      <w:r>
        <w:tab/>
      </w:r>
      <w:r w:rsidR="001F3168">
        <w:t>request)</w:t>
      </w:r>
    </w:p>
    <w:p w14:paraId="7BEAFC85" w14:textId="5D53373A" w:rsidR="00E243BE" w:rsidRDefault="00E243BE" w:rsidP="00DB0C46">
      <w:pPr>
        <w:pStyle w:val="ThesisBody"/>
        <w:spacing w:after="0" w:line="360" w:lineRule="auto"/>
      </w:pPr>
      <w:r>
        <w:t xml:space="preserve">Similarly to the previous attribute, the `[HttpPost(“login)]` attribute indicates that this method will handle HTTP POST requests, this time with the “login” route: </w:t>
      </w:r>
      <w:r w:rsidRPr="00E243BE">
        <w:t>"https://[ip]:[port]/api/auth/login".</w:t>
      </w:r>
    </w:p>
    <w:p w14:paraId="3080389E" w14:textId="73B3D357" w:rsidR="00E243BE" w:rsidRDefault="00E243BE" w:rsidP="00DB0C46">
      <w:pPr>
        <w:pStyle w:val="ThesisBody"/>
        <w:spacing w:after="0" w:line="360" w:lineRule="auto"/>
      </w:pPr>
      <w:r>
        <w:t>The other attributes function similarly to the previous method.</w:t>
      </w:r>
    </w:p>
    <w:p w14:paraId="234A3ECE" w14:textId="1D96D909" w:rsidR="00E243BE" w:rsidRDefault="00E243BE" w:rsidP="00DB0C46">
      <w:pPr>
        <w:pStyle w:val="ThesisBody"/>
        <w:spacing w:after="0" w:line="360" w:lineRule="auto"/>
      </w:pPr>
      <w:r>
        <w:t>The Login method accepts a parameter of type UserDTO, representing the user's login credentials received from the client.</w:t>
      </w:r>
    </w:p>
    <w:p w14:paraId="3A72922C" w14:textId="5276067B" w:rsidR="00E243BE" w:rsidRDefault="00E243BE" w:rsidP="00DB0C46">
      <w:pPr>
        <w:pStyle w:val="ThesisBody"/>
        <w:spacing w:after="0" w:line="360" w:lineRule="auto"/>
      </w:pPr>
      <w:r>
        <w:t>Inside the method, the _userRepository is used to retrieve the user from the database based on the provided login credentials. If no user is found, a "User not found" response is returned with a status code 404 (Not Found).</w:t>
      </w:r>
    </w:p>
    <w:p w14:paraId="3B3CE546" w14:textId="1F012DD2" w:rsidR="00E243BE" w:rsidRDefault="00E243BE" w:rsidP="00DB0C46">
      <w:pPr>
        <w:pStyle w:val="ThesisBody"/>
        <w:spacing w:after="0" w:line="360" w:lineRule="auto"/>
      </w:pPr>
      <w:r>
        <w:lastRenderedPageBreak/>
        <w:t>Next, the _authRepository is used to verify the password hash against the user's stored password hash and salt. If the password is not verified, a "Wrong password" response is returned with a status code 400 (Bad Request).</w:t>
      </w:r>
    </w:p>
    <w:p w14:paraId="3BF51565" w14:textId="0184A165" w:rsidR="00E243BE" w:rsidRDefault="00E243BE" w:rsidP="00DB0C46">
      <w:pPr>
        <w:pStyle w:val="ThesisBody"/>
        <w:spacing w:after="0" w:line="360" w:lineRule="auto"/>
      </w:pPr>
      <w:r>
        <w:t>If the password is verified successfully, an authentication token is created using the _authRepository's CreateToken method.</w:t>
      </w:r>
    </w:p>
    <w:p w14:paraId="7D5BE1EA" w14:textId="444297FC" w:rsidR="00E243BE" w:rsidRPr="00E243BE" w:rsidRDefault="00E243BE" w:rsidP="00DB0C46">
      <w:pPr>
        <w:pStyle w:val="ThesisBody"/>
        <w:spacing w:after="0" w:line="360" w:lineRule="auto"/>
      </w:pPr>
      <w:r>
        <w:t>Finally, an OK response with the authentication token, prefixed with "bearer", is returned to the client.</w:t>
      </w:r>
    </w:p>
    <w:p w14:paraId="446754A2" w14:textId="628314E1" w:rsidR="00E243BE" w:rsidRDefault="0026702D" w:rsidP="00DB0C46">
      <w:pPr>
        <w:pStyle w:val="ThesisSub-subheading"/>
        <w:spacing w:before="0" w:after="0" w:line="360" w:lineRule="auto"/>
      </w:pPr>
      <w:r>
        <w:t>AuthRepository</w:t>
      </w:r>
    </w:p>
    <w:p w14:paraId="258E8035" w14:textId="0033F165" w:rsidR="00E243BE" w:rsidRDefault="00E243BE" w:rsidP="00DB0C46">
      <w:pPr>
        <w:pStyle w:val="ThesisBody"/>
        <w:spacing w:after="0" w:line="360" w:lineRule="auto"/>
      </w:pPr>
      <w:r>
        <w:t>The IAuthRepository interface defines the contract for handling user authentication and registration operations. It includes the following methods:</w:t>
      </w:r>
    </w:p>
    <w:p w14:paraId="521D841F" w14:textId="77777777" w:rsidR="00E243BE" w:rsidRDefault="00E243BE" w:rsidP="00DB0C46">
      <w:pPr>
        <w:pStyle w:val="Code"/>
        <w:spacing w:before="0" w:line="360" w:lineRule="auto"/>
        <w:rPr>
          <w:color w:val="000000"/>
        </w:rPr>
      </w:pPr>
      <w:r>
        <w:rPr>
          <w:color w:val="000000"/>
        </w:rPr>
        <w:t xml:space="preserve">    </w:t>
      </w:r>
      <w:r>
        <w:t>public</w:t>
      </w:r>
      <w:r>
        <w:rPr>
          <w:color w:val="000000"/>
        </w:rPr>
        <w:t xml:space="preserve"> </w:t>
      </w:r>
      <w:r>
        <w:t>interface</w:t>
      </w:r>
      <w:r>
        <w:rPr>
          <w:color w:val="000000"/>
        </w:rPr>
        <w:t xml:space="preserve"> </w:t>
      </w:r>
      <w:r>
        <w:rPr>
          <w:color w:val="2B91AF"/>
        </w:rPr>
        <w:t>IAuthRepository</w:t>
      </w:r>
    </w:p>
    <w:p w14:paraId="51628442" w14:textId="77777777" w:rsidR="00E243BE" w:rsidRDefault="00E243BE" w:rsidP="00DB0C46">
      <w:pPr>
        <w:pStyle w:val="Code"/>
        <w:spacing w:before="0" w:line="360" w:lineRule="auto"/>
      </w:pPr>
      <w:r>
        <w:t xml:space="preserve">    {</w:t>
      </w:r>
    </w:p>
    <w:p w14:paraId="4B78C080" w14:textId="77777777" w:rsidR="00E243BE" w:rsidRDefault="00E243BE" w:rsidP="00DB0C46">
      <w:pPr>
        <w:pStyle w:val="Code"/>
        <w:spacing w:before="0" w:line="360" w:lineRule="auto"/>
      </w:pPr>
      <w:r>
        <w:t xml:space="preserve">        Task&lt;User&gt; Register(UserDTO request);</w:t>
      </w:r>
    </w:p>
    <w:p w14:paraId="727DD73F" w14:textId="77777777" w:rsidR="00E243BE" w:rsidRDefault="00E243BE" w:rsidP="00DB0C46">
      <w:pPr>
        <w:pStyle w:val="Code"/>
        <w:spacing w:before="0" w:line="360" w:lineRule="auto"/>
      </w:pPr>
      <w:r>
        <w:t xml:space="preserve">        </w:t>
      </w:r>
      <w:r>
        <w:rPr>
          <w:color w:val="0000FF"/>
        </w:rPr>
        <w:t>void</w:t>
      </w:r>
      <w:r>
        <w:t xml:space="preserve"> CreatePasswordHash(</w:t>
      </w:r>
      <w:r>
        <w:rPr>
          <w:color w:val="0000FF"/>
        </w:rPr>
        <w:t>string</w:t>
      </w:r>
      <w:r>
        <w:t xml:space="preserve"> password, </w:t>
      </w:r>
      <w:r>
        <w:rPr>
          <w:color w:val="0000FF"/>
        </w:rPr>
        <w:t>out</w:t>
      </w:r>
      <w:r>
        <w:t xml:space="preserve"> </w:t>
      </w:r>
      <w:r>
        <w:rPr>
          <w:color w:val="0000FF"/>
        </w:rPr>
        <w:t>byte</w:t>
      </w:r>
      <w:r>
        <w:t xml:space="preserve">[] passwordHash, </w:t>
      </w:r>
      <w:r>
        <w:rPr>
          <w:color w:val="0000FF"/>
        </w:rPr>
        <w:t>out</w:t>
      </w:r>
      <w:r>
        <w:t xml:space="preserve"> </w:t>
      </w:r>
      <w:r>
        <w:rPr>
          <w:color w:val="0000FF"/>
        </w:rPr>
        <w:t>byte</w:t>
      </w:r>
      <w:r>
        <w:t>[] passwordSalt);</w:t>
      </w:r>
    </w:p>
    <w:p w14:paraId="60B7898A" w14:textId="77777777" w:rsidR="00E243BE" w:rsidRDefault="00E243BE" w:rsidP="00DB0C46">
      <w:pPr>
        <w:pStyle w:val="Code"/>
        <w:spacing w:before="0" w:line="360" w:lineRule="auto"/>
      </w:pPr>
      <w:r>
        <w:t xml:space="preserve">        </w:t>
      </w:r>
      <w:r>
        <w:rPr>
          <w:color w:val="0000FF"/>
        </w:rPr>
        <w:t>string</w:t>
      </w:r>
      <w:r>
        <w:t xml:space="preserve"> CreateToken(User user);</w:t>
      </w:r>
    </w:p>
    <w:p w14:paraId="7C24647F" w14:textId="77777777" w:rsidR="00E243BE" w:rsidRDefault="00E243BE" w:rsidP="00DB0C46">
      <w:pPr>
        <w:pStyle w:val="Code"/>
        <w:spacing w:before="0" w:line="360" w:lineRule="auto"/>
      </w:pPr>
      <w:r>
        <w:t xml:space="preserve">        </w:t>
      </w:r>
      <w:r>
        <w:rPr>
          <w:color w:val="0000FF"/>
        </w:rPr>
        <w:t>bool</w:t>
      </w:r>
      <w:r>
        <w:t xml:space="preserve"> VerifyPasswordHash(</w:t>
      </w:r>
      <w:r>
        <w:rPr>
          <w:color w:val="0000FF"/>
        </w:rPr>
        <w:t>string</w:t>
      </w:r>
      <w:r>
        <w:t xml:space="preserve"> password, </w:t>
      </w:r>
      <w:r>
        <w:rPr>
          <w:color w:val="0000FF"/>
        </w:rPr>
        <w:t>byte</w:t>
      </w:r>
      <w:r>
        <w:t xml:space="preserve">[] passwordHash, </w:t>
      </w:r>
      <w:r>
        <w:rPr>
          <w:color w:val="0000FF"/>
        </w:rPr>
        <w:t>byte</w:t>
      </w:r>
      <w:r>
        <w:t>[] passwordSalt);</w:t>
      </w:r>
    </w:p>
    <w:p w14:paraId="7FE7AFE5" w14:textId="28837349" w:rsidR="00E243BE" w:rsidRDefault="00E243BE" w:rsidP="00DB0C46">
      <w:pPr>
        <w:pStyle w:val="Code"/>
        <w:spacing w:before="0" w:line="360" w:lineRule="auto"/>
      </w:pPr>
      <w:r>
        <w:t xml:space="preserve">    }</w:t>
      </w:r>
    </w:p>
    <w:p w14:paraId="5BD35BCE" w14:textId="355F4D41" w:rsidR="00E243BE" w:rsidRDefault="00E243BE" w:rsidP="00DB0C46">
      <w:pPr>
        <w:pStyle w:val="ThesisBody"/>
        <w:spacing w:after="0" w:line="360" w:lineRule="auto"/>
      </w:pPr>
      <w:r>
        <w:t>The AuthRepository class implements the IAuthRepository interface and provides the actual implementation for the authentication and registration operations. It has the following dependencies:</w:t>
      </w:r>
    </w:p>
    <w:p w14:paraId="7EA832F5" w14:textId="19E10142" w:rsidR="00E243BE" w:rsidRDefault="00E243BE" w:rsidP="00DB0C46">
      <w:pPr>
        <w:pStyle w:val="ThesisBody"/>
        <w:numPr>
          <w:ilvl w:val="0"/>
          <w:numId w:val="20"/>
        </w:numPr>
        <w:spacing w:after="0" w:line="360" w:lineRule="auto"/>
      </w:pPr>
      <w:r>
        <w:t>IConfiguration: Used to access the application configuration, including the secret key for token signing.</w:t>
      </w:r>
    </w:p>
    <w:p w14:paraId="494D6B2D" w14:textId="04177731" w:rsidR="00E243BE" w:rsidRDefault="00E243BE" w:rsidP="00DB0C46">
      <w:pPr>
        <w:pStyle w:val="ThesisBody"/>
        <w:numPr>
          <w:ilvl w:val="0"/>
          <w:numId w:val="20"/>
        </w:numPr>
        <w:spacing w:after="0" w:line="360" w:lineRule="auto"/>
      </w:pPr>
      <w:r>
        <w:t>Context: Represents the database context used to interact with the database.</w:t>
      </w:r>
    </w:p>
    <w:p w14:paraId="6675C7FE" w14:textId="010D11DD" w:rsidR="00E243BE" w:rsidRDefault="00E243BE" w:rsidP="00DB0C46">
      <w:pPr>
        <w:pStyle w:val="ThesisBody"/>
        <w:numPr>
          <w:ilvl w:val="0"/>
          <w:numId w:val="20"/>
        </w:numPr>
        <w:spacing w:after="0" w:line="360" w:lineRule="auto"/>
      </w:pPr>
      <w:r>
        <w:t>IUserRepository and IPersonRepository: Dependencies for accessing user and person data.</w:t>
      </w:r>
    </w:p>
    <w:p w14:paraId="4F864CDD" w14:textId="77777777" w:rsidR="00E243BE" w:rsidRDefault="00E243BE" w:rsidP="00DB0C46">
      <w:pPr>
        <w:pStyle w:val="ThesisBody"/>
        <w:spacing w:after="0" w:line="360" w:lineRule="auto"/>
      </w:pPr>
      <w:r>
        <w:t>In the Register method, a new User instance is created and populated with the user data from the UserDTO object. The password is hashed and salted using the CreatePasswordHash method, and the hash and salt values are stored in the User instance. The User object is then added to the database using the IUserRepository and IPersonRepository interfaces, and the changes are saved using the Context.</w:t>
      </w:r>
    </w:p>
    <w:p w14:paraId="46FF0723" w14:textId="77777777" w:rsidR="003B1D52" w:rsidRDefault="003B1D52" w:rsidP="00DB0C46">
      <w:pPr>
        <w:pStyle w:val="Code"/>
        <w:spacing w:before="0" w:line="360" w:lineRule="auto"/>
      </w:pPr>
      <w:r>
        <w:rPr>
          <w:color w:val="0000FF"/>
        </w:rPr>
        <w:t>public</w:t>
      </w:r>
      <w:r>
        <w:t xml:space="preserve"> </w:t>
      </w:r>
      <w:r>
        <w:rPr>
          <w:color w:val="0000FF"/>
        </w:rPr>
        <w:t>async</w:t>
      </w:r>
      <w:r>
        <w:t xml:space="preserve"> Task&lt;User&gt; Register(UserDTO request)</w:t>
      </w:r>
    </w:p>
    <w:p w14:paraId="40C19EC2" w14:textId="77777777" w:rsidR="003B1D52" w:rsidRDefault="003B1D52" w:rsidP="00DB0C46">
      <w:pPr>
        <w:pStyle w:val="Code"/>
        <w:spacing w:before="0" w:line="360" w:lineRule="auto"/>
      </w:pPr>
      <w:r>
        <w:t xml:space="preserve">        {</w:t>
      </w:r>
    </w:p>
    <w:p w14:paraId="5EF45888" w14:textId="77777777" w:rsidR="003B1D52" w:rsidRDefault="003B1D52" w:rsidP="00DB0C46">
      <w:pPr>
        <w:pStyle w:val="Code"/>
        <w:spacing w:before="0" w:line="360" w:lineRule="auto"/>
      </w:pPr>
      <w:r>
        <w:t xml:space="preserve">            User newUser = </w:t>
      </w:r>
      <w:r>
        <w:rPr>
          <w:color w:val="0000FF"/>
        </w:rPr>
        <w:t>new</w:t>
      </w:r>
      <w:r>
        <w:t>();</w:t>
      </w:r>
    </w:p>
    <w:p w14:paraId="5EF5545D" w14:textId="77777777" w:rsidR="003B1D52" w:rsidRDefault="003B1D52" w:rsidP="00DB0C46">
      <w:pPr>
        <w:pStyle w:val="Code"/>
        <w:spacing w:before="0" w:line="360" w:lineRule="auto"/>
      </w:pPr>
    </w:p>
    <w:p w14:paraId="3728D95D" w14:textId="77777777" w:rsidR="003B1D52" w:rsidRDefault="003B1D52" w:rsidP="00DB0C46">
      <w:pPr>
        <w:pStyle w:val="Code"/>
        <w:spacing w:before="0" w:line="360" w:lineRule="auto"/>
      </w:pPr>
      <w:r>
        <w:t xml:space="preserve">            CreatePasswordHash(request.Password, </w:t>
      </w:r>
      <w:r>
        <w:rPr>
          <w:color w:val="0000FF"/>
        </w:rPr>
        <w:t>out</w:t>
      </w:r>
      <w:r>
        <w:t xml:space="preserve"> </w:t>
      </w:r>
      <w:r>
        <w:rPr>
          <w:color w:val="0000FF"/>
        </w:rPr>
        <w:t>byte</w:t>
      </w:r>
      <w:r>
        <w:t xml:space="preserve">[] passwordHash, </w:t>
      </w:r>
    </w:p>
    <w:p w14:paraId="04B25067" w14:textId="10025C6B" w:rsidR="003B1D52" w:rsidRDefault="003B1D52" w:rsidP="00DB0C46">
      <w:pPr>
        <w:pStyle w:val="Code"/>
        <w:spacing w:before="0" w:line="360" w:lineRule="auto"/>
        <w:ind w:firstLine="720"/>
      </w:pPr>
      <w:r>
        <w:rPr>
          <w:color w:val="0000FF"/>
        </w:rPr>
        <w:t xml:space="preserve">                         out</w:t>
      </w:r>
      <w:r>
        <w:t xml:space="preserve"> </w:t>
      </w:r>
      <w:r>
        <w:rPr>
          <w:color w:val="0000FF"/>
        </w:rPr>
        <w:t>byte</w:t>
      </w:r>
      <w:r>
        <w:t>[] passwordSalt);</w:t>
      </w:r>
    </w:p>
    <w:p w14:paraId="47C32003" w14:textId="77777777" w:rsidR="003B1D52" w:rsidRDefault="003B1D52" w:rsidP="00DB0C46">
      <w:pPr>
        <w:pStyle w:val="Code"/>
        <w:spacing w:before="0" w:line="360" w:lineRule="auto"/>
      </w:pPr>
    </w:p>
    <w:p w14:paraId="23AFED75" w14:textId="77777777" w:rsidR="003B1D52" w:rsidRDefault="003B1D52" w:rsidP="00DB0C46">
      <w:pPr>
        <w:pStyle w:val="Code"/>
        <w:spacing w:before="0" w:line="360" w:lineRule="auto"/>
      </w:pPr>
      <w:r>
        <w:t xml:space="preserve">            newUser.Username = request.Username;</w:t>
      </w:r>
    </w:p>
    <w:p w14:paraId="2F35573B" w14:textId="77777777" w:rsidR="003B1D52" w:rsidRDefault="003B1D52" w:rsidP="00DB0C46">
      <w:pPr>
        <w:pStyle w:val="Code"/>
        <w:spacing w:before="0" w:line="360" w:lineRule="auto"/>
      </w:pPr>
      <w:r>
        <w:t xml:space="preserve">            newUser.Email = request.Email;</w:t>
      </w:r>
    </w:p>
    <w:p w14:paraId="2C602EFA" w14:textId="77777777" w:rsidR="003B1D52" w:rsidRDefault="003B1D52" w:rsidP="00DB0C46">
      <w:pPr>
        <w:pStyle w:val="Code"/>
        <w:spacing w:before="0" w:line="360" w:lineRule="auto"/>
      </w:pPr>
      <w:r>
        <w:t xml:space="preserve">            newUser.PhoneNumber = request.PhoneNumber;</w:t>
      </w:r>
    </w:p>
    <w:p w14:paraId="00F6FDAC" w14:textId="77777777" w:rsidR="003B1D52" w:rsidRDefault="003B1D52" w:rsidP="00DB0C46">
      <w:pPr>
        <w:pStyle w:val="Code"/>
        <w:spacing w:before="0" w:line="360" w:lineRule="auto"/>
      </w:pPr>
      <w:r>
        <w:t xml:space="preserve">            newUser.Created = DateTime.Now;</w:t>
      </w:r>
    </w:p>
    <w:p w14:paraId="1E6E6296" w14:textId="77777777" w:rsidR="003B1D52" w:rsidRDefault="003B1D52" w:rsidP="00DB0C46">
      <w:pPr>
        <w:pStyle w:val="Code"/>
        <w:spacing w:before="0" w:line="360" w:lineRule="auto"/>
      </w:pPr>
      <w:r>
        <w:t xml:space="preserve">           </w:t>
      </w:r>
    </w:p>
    <w:p w14:paraId="0BC8E9B1" w14:textId="77777777" w:rsidR="003B1D52" w:rsidRDefault="003B1D52" w:rsidP="00DB0C46">
      <w:pPr>
        <w:pStyle w:val="Code"/>
        <w:spacing w:before="0" w:line="360" w:lineRule="auto"/>
      </w:pPr>
      <w:r>
        <w:t xml:space="preserve">            newUser.PasswordHash = passwordHash;</w:t>
      </w:r>
    </w:p>
    <w:p w14:paraId="35B9D812" w14:textId="77777777" w:rsidR="003B1D52" w:rsidRDefault="003B1D52" w:rsidP="00DB0C46">
      <w:pPr>
        <w:pStyle w:val="Code"/>
        <w:spacing w:before="0" w:line="360" w:lineRule="auto"/>
      </w:pPr>
      <w:r>
        <w:t xml:space="preserve">            newUser.PasswordSalt = passwordSalt;</w:t>
      </w:r>
    </w:p>
    <w:p w14:paraId="35A3058A" w14:textId="77777777" w:rsidR="003B1D52" w:rsidRDefault="003B1D52" w:rsidP="00DB0C46">
      <w:pPr>
        <w:pStyle w:val="Code"/>
        <w:spacing w:before="0" w:line="360" w:lineRule="auto"/>
      </w:pPr>
    </w:p>
    <w:p w14:paraId="4A185CF1" w14:textId="77777777" w:rsidR="003B1D52" w:rsidRDefault="003B1D52" w:rsidP="00DB0C46">
      <w:pPr>
        <w:pStyle w:val="Code"/>
        <w:spacing w:before="0" w:line="360" w:lineRule="auto"/>
      </w:pPr>
      <w:r>
        <w:t xml:space="preserve">            </w:t>
      </w:r>
      <w:r>
        <w:rPr>
          <w:color w:val="0000FF"/>
        </w:rPr>
        <w:t>await</w:t>
      </w:r>
      <w:r>
        <w:t xml:space="preserve"> _userRepository.AddUserAsync(newUser);</w:t>
      </w:r>
    </w:p>
    <w:p w14:paraId="23B27347" w14:textId="77777777" w:rsidR="003B1D52" w:rsidRDefault="003B1D52" w:rsidP="00DB0C46">
      <w:pPr>
        <w:pStyle w:val="Code"/>
        <w:spacing w:before="0" w:line="360" w:lineRule="auto"/>
      </w:pPr>
      <w:r>
        <w:t xml:space="preserve">            </w:t>
      </w:r>
      <w:r>
        <w:rPr>
          <w:color w:val="0000FF"/>
        </w:rPr>
        <w:t>await</w:t>
      </w:r>
      <w:r>
        <w:t xml:space="preserve"> _personRepository.AddPersonAsync(newUser);</w:t>
      </w:r>
    </w:p>
    <w:p w14:paraId="7E311B35" w14:textId="02CC9341" w:rsidR="003B1D52" w:rsidRDefault="003B1D52" w:rsidP="00DB0C46">
      <w:pPr>
        <w:pStyle w:val="Code"/>
        <w:spacing w:before="0" w:line="360" w:lineRule="auto"/>
      </w:pPr>
      <w:r>
        <w:t xml:space="preserve">            </w:t>
      </w:r>
      <w:r>
        <w:rPr>
          <w:color w:val="0000FF"/>
        </w:rPr>
        <w:t>await</w:t>
      </w:r>
      <w:r>
        <w:t xml:space="preserve"> _context.SaveChangesAsync()</w:t>
      </w:r>
      <w:r w:rsidR="003C77B5">
        <w:t>;</w:t>
      </w:r>
    </w:p>
    <w:p w14:paraId="3CEDB78A" w14:textId="77777777" w:rsidR="003B1D52" w:rsidRDefault="003B1D52" w:rsidP="00DB0C46">
      <w:pPr>
        <w:pStyle w:val="Code"/>
        <w:spacing w:before="0" w:line="360" w:lineRule="auto"/>
      </w:pPr>
      <w:r>
        <w:t xml:space="preserve">            </w:t>
      </w:r>
      <w:r>
        <w:rPr>
          <w:color w:val="0000FF"/>
        </w:rPr>
        <w:t>return</w:t>
      </w:r>
      <w:r>
        <w:t xml:space="preserve"> newUser;</w:t>
      </w:r>
    </w:p>
    <w:p w14:paraId="6E3FA235" w14:textId="1057EFFF" w:rsidR="00E243BE" w:rsidRDefault="003B1D52" w:rsidP="00DB0C46">
      <w:pPr>
        <w:pStyle w:val="Code"/>
        <w:spacing w:before="0" w:line="360" w:lineRule="auto"/>
      </w:pPr>
      <w:r>
        <w:t xml:space="preserve">        }</w:t>
      </w:r>
    </w:p>
    <w:p w14:paraId="1A3EC8FC" w14:textId="77777777" w:rsidR="00E243BE" w:rsidRDefault="00E243BE" w:rsidP="00DB0C46">
      <w:pPr>
        <w:pStyle w:val="ThesisBody"/>
        <w:spacing w:after="0" w:line="360" w:lineRule="auto"/>
      </w:pPr>
      <w:r>
        <w:t>The CreateToken method generates a JWT for the user based on the provided claims, expiration date, and signing credentials. The token is returned as a string.</w:t>
      </w:r>
    </w:p>
    <w:p w14:paraId="7283F36F" w14:textId="77777777" w:rsidR="003B1D52" w:rsidRDefault="003B1D52" w:rsidP="00DB0C46">
      <w:pPr>
        <w:pStyle w:val="Code"/>
        <w:spacing w:before="0" w:line="360" w:lineRule="auto"/>
      </w:pPr>
      <w:r>
        <w:rPr>
          <w:color w:val="0000FF"/>
        </w:rPr>
        <w:t>public</w:t>
      </w:r>
      <w:r>
        <w:t xml:space="preserve"> </w:t>
      </w:r>
      <w:r>
        <w:rPr>
          <w:color w:val="0000FF"/>
        </w:rPr>
        <w:t>string</w:t>
      </w:r>
      <w:r>
        <w:t xml:space="preserve"> CreateToken(User user)</w:t>
      </w:r>
    </w:p>
    <w:p w14:paraId="4B1EED93" w14:textId="77777777" w:rsidR="003B1D52" w:rsidRDefault="003B1D52" w:rsidP="00DB0C46">
      <w:pPr>
        <w:pStyle w:val="Code"/>
        <w:spacing w:before="0" w:line="360" w:lineRule="auto"/>
      </w:pPr>
      <w:r>
        <w:t xml:space="preserve">        {</w:t>
      </w:r>
    </w:p>
    <w:p w14:paraId="7C8CEACE" w14:textId="77777777" w:rsidR="003B1D52" w:rsidRDefault="003B1D52" w:rsidP="00DB0C46">
      <w:pPr>
        <w:pStyle w:val="Code"/>
        <w:spacing w:before="0" w:line="360" w:lineRule="auto"/>
      </w:pPr>
      <w:r>
        <w:t xml:space="preserve">            </w:t>
      </w:r>
      <w:r>
        <w:rPr>
          <w:color w:val="0000FF"/>
        </w:rPr>
        <w:t>var</w:t>
      </w:r>
      <w:r>
        <w:t xml:space="preserve"> role = (_context.People.FirstOrDefault(p =&gt; p.UserId == user.Id)?.Role) ?? </w:t>
      </w:r>
      <w:r>
        <w:rPr>
          <w:color w:val="0000FF"/>
        </w:rPr>
        <w:t>throw</w:t>
      </w:r>
      <w:r>
        <w:t xml:space="preserve"> </w:t>
      </w:r>
      <w:r>
        <w:rPr>
          <w:color w:val="0000FF"/>
        </w:rPr>
        <w:t>new</w:t>
      </w:r>
      <w:r>
        <w:t xml:space="preserve"> Exception(</w:t>
      </w:r>
      <w:r>
        <w:rPr>
          <w:color w:val="A31515"/>
        </w:rPr>
        <w:t>"User has no role"</w:t>
      </w:r>
      <w:r>
        <w:t>);</w:t>
      </w:r>
    </w:p>
    <w:p w14:paraId="4518C8D6" w14:textId="77777777" w:rsidR="003B1D52" w:rsidRDefault="003B1D52" w:rsidP="00DB0C46">
      <w:pPr>
        <w:pStyle w:val="Code"/>
        <w:spacing w:before="0" w:line="360" w:lineRule="auto"/>
      </w:pPr>
    </w:p>
    <w:p w14:paraId="62DD9813" w14:textId="77777777" w:rsidR="003B1D52" w:rsidRDefault="003B1D52" w:rsidP="00DB0C46">
      <w:pPr>
        <w:pStyle w:val="Code"/>
        <w:spacing w:before="0" w:line="360" w:lineRule="auto"/>
      </w:pPr>
      <w:r>
        <w:t xml:space="preserve">            List&lt;Claim&gt; claims = </w:t>
      </w:r>
      <w:r>
        <w:rPr>
          <w:color w:val="0000FF"/>
        </w:rPr>
        <w:t>new</w:t>
      </w:r>
      <w:r>
        <w:t>()</w:t>
      </w:r>
    </w:p>
    <w:p w14:paraId="6A20050A" w14:textId="77777777" w:rsidR="003B1D52" w:rsidRDefault="003B1D52" w:rsidP="00DB0C46">
      <w:pPr>
        <w:pStyle w:val="Code"/>
        <w:spacing w:before="0" w:line="360" w:lineRule="auto"/>
      </w:pPr>
      <w:r>
        <w:t xml:space="preserve">            {</w:t>
      </w:r>
    </w:p>
    <w:p w14:paraId="696E3F4D" w14:textId="77777777" w:rsidR="003B1D52" w:rsidRDefault="003B1D52" w:rsidP="00DB0C46">
      <w:pPr>
        <w:pStyle w:val="Code"/>
        <w:spacing w:before="0" w:line="360" w:lineRule="auto"/>
      </w:pPr>
      <w:r>
        <w:t xml:space="preserve">                </w:t>
      </w:r>
      <w:r>
        <w:rPr>
          <w:color w:val="0000FF"/>
        </w:rPr>
        <w:t>new</w:t>
      </w:r>
      <w:r>
        <w:t xml:space="preserve"> Claim(ClaimTypes.Name, user.Username),</w:t>
      </w:r>
    </w:p>
    <w:p w14:paraId="457F51AD" w14:textId="77777777" w:rsidR="003B1D52" w:rsidRDefault="003B1D52" w:rsidP="00DB0C46">
      <w:pPr>
        <w:pStyle w:val="Code"/>
        <w:spacing w:before="0" w:line="360" w:lineRule="auto"/>
      </w:pPr>
      <w:r>
        <w:t xml:space="preserve">                </w:t>
      </w:r>
      <w:r>
        <w:rPr>
          <w:color w:val="0000FF"/>
        </w:rPr>
        <w:t>new</w:t>
      </w:r>
      <w:r>
        <w:t xml:space="preserve"> Claim(ClaimTypes.Email, user.Email),</w:t>
      </w:r>
    </w:p>
    <w:p w14:paraId="406D387B" w14:textId="77777777" w:rsidR="003B1D52" w:rsidRDefault="003B1D52" w:rsidP="00DB0C46">
      <w:pPr>
        <w:pStyle w:val="Code"/>
        <w:spacing w:before="0" w:line="360" w:lineRule="auto"/>
      </w:pPr>
      <w:r>
        <w:t xml:space="preserve">                </w:t>
      </w:r>
      <w:r>
        <w:rPr>
          <w:color w:val="0000FF"/>
        </w:rPr>
        <w:t>new</w:t>
      </w:r>
      <w:r>
        <w:t xml:space="preserve"> Claim(ClaimTypes.MobilePhone, user.PhoneNumber),</w:t>
      </w:r>
    </w:p>
    <w:p w14:paraId="391CB055" w14:textId="77777777" w:rsidR="003B1D52" w:rsidRDefault="003B1D52" w:rsidP="00DB0C46">
      <w:pPr>
        <w:pStyle w:val="Code"/>
        <w:spacing w:before="0" w:line="360" w:lineRule="auto"/>
      </w:pPr>
      <w:r>
        <w:t xml:space="preserve">                </w:t>
      </w:r>
      <w:r>
        <w:rPr>
          <w:color w:val="0000FF"/>
        </w:rPr>
        <w:t>new</w:t>
      </w:r>
      <w:r>
        <w:t xml:space="preserve"> Claim(ClaimTypes.Sid, user.Id.ToString()),</w:t>
      </w:r>
    </w:p>
    <w:p w14:paraId="1CA58B11" w14:textId="77777777" w:rsidR="003B1D52" w:rsidRDefault="003B1D52" w:rsidP="00DB0C46">
      <w:pPr>
        <w:pStyle w:val="Code"/>
        <w:spacing w:before="0" w:line="360" w:lineRule="auto"/>
      </w:pPr>
      <w:r>
        <w:t xml:space="preserve">            };</w:t>
      </w:r>
    </w:p>
    <w:p w14:paraId="15D4CB05" w14:textId="77777777" w:rsidR="003B1D52" w:rsidRDefault="003B1D52" w:rsidP="00DB0C46">
      <w:pPr>
        <w:pStyle w:val="Code"/>
        <w:spacing w:before="0" w:line="360" w:lineRule="auto"/>
      </w:pPr>
    </w:p>
    <w:p w14:paraId="6F032BE2" w14:textId="77777777" w:rsidR="003B1D52" w:rsidRDefault="003B1D52" w:rsidP="00DB0C46">
      <w:pPr>
        <w:pStyle w:val="Code"/>
        <w:spacing w:before="0" w:line="360" w:lineRule="auto"/>
      </w:pPr>
      <w:r>
        <w:t xml:space="preserve">            </w:t>
      </w:r>
      <w:r>
        <w:rPr>
          <w:color w:val="0000FF"/>
        </w:rPr>
        <w:t>var</w:t>
      </w:r>
      <w:r>
        <w:t xml:space="preserve"> key = </w:t>
      </w:r>
      <w:r>
        <w:rPr>
          <w:color w:val="0000FF"/>
        </w:rPr>
        <w:t>new</w:t>
      </w:r>
      <w:r>
        <w:t xml:space="preserve"> </w:t>
      </w:r>
    </w:p>
    <w:p w14:paraId="70559D23" w14:textId="77777777" w:rsidR="003B1D52" w:rsidRDefault="003B1D52" w:rsidP="00DB0C46">
      <w:pPr>
        <w:pStyle w:val="Code"/>
        <w:spacing w:before="0" w:line="360" w:lineRule="auto"/>
      </w:pPr>
      <w:r>
        <w:t>SymmetricSecurityKey(System.Text.Encoding.UTF8.GetBytes(_configuration</w:t>
      </w:r>
    </w:p>
    <w:p w14:paraId="1F7D2901" w14:textId="1F0F10B7" w:rsidR="003B1D52" w:rsidRDefault="003B1D52" w:rsidP="00DB0C46">
      <w:pPr>
        <w:pStyle w:val="Code"/>
        <w:spacing w:before="0" w:line="360" w:lineRule="auto"/>
      </w:pPr>
      <w:r>
        <w:t xml:space="preserve">                                  .GetSection(</w:t>
      </w:r>
      <w:r>
        <w:rPr>
          <w:color w:val="A31515"/>
        </w:rPr>
        <w:t>"AppSettings:Token"</w:t>
      </w:r>
      <w:r>
        <w:t>).Value));</w:t>
      </w:r>
    </w:p>
    <w:p w14:paraId="1F9AC8F5" w14:textId="77777777" w:rsidR="003B1D52" w:rsidRDefault="003B1D52" w:rsidP="00DB0C46">
      <w:pPr>
        <w:pStyle w:val="Code"/>
        <w:spacing w:before="0" w:line="360" w:lineRule="auto"/>
      </w:pPr>
    </w:p>
    <w:p w14:paraId="0E2C2D1F" w14:textId="77777777" w:rsidR="003B1D52" w:rsidRDefault="003B1D52" w:rsidP="00DB0C46">
      <w:pPr>
        <w:pStyle w:val="Code"/>
        <w:spacing w:before="0" w:line="360" w:lineRule="auto"/>
      </w:pPr>
      <w:r>
        <w:t xml:space="preserve">            </w:t>
      </w:r>
      <w:r>
        <w:rPr>
          <w:color w:val="0000FF"/>
        </w:rPr>
        <w:t>var</w:t>
      </w:r>
      <w:r>
        <w:t xml:space="preserve"> cred = </w:t>
      </w:r>
      <w:r>
        <w:rPr>
          <w:color w:val="0000FF"/>
        </w:rPr>
        <w:t>new</w:t>
      </w:r>
      <w:r>
        <w:t xml:space="preserve"> SigningCredentials(key, </w:t>
      </w:r>
    </w:p>
    <w:p w14:paraId="101C1E52" w14:textId="506FBE42" w:rsidR="003B1D52" w:rsidRDefault="003B1D52" w:rsidP="00DB0C46">
      <w:pPr>
        <w:pStyle w:val="Code"/>
        <w:spacing w:before="0" w:line="360" w:lineRule="auto"/>
      </w:pPr>
      <w:r>
        <w:t xml:space="preserve">                           SecurityAlgorithms.HmacSha512Signature);</w:t>
      </w:r>
    </w:p>
    <w:p w14:paraId="21C3F5ED" w14:textId="77777777" w:rsidR="003B1D52" w:rsidRDefault="003B1D52" w:rsidP="00DB0C46">
      <w:pPr>
        <w:pStyle w:val="Code"/>
        <w:spacing w:before="0" w:line="360" w:lineRule="auto"/>
      </w:pPr>
    </w:p>
    <w:p w14:paraId="75BE392B" w14:textId="77777777" w:rsidR="003B1D52" w:rsidRDefault="003B1D52" w:rsidP="00DB0C46">
      <w:pPr>
        <w:pStyle w:val="Code"/>
        <w:spacing w:before="0" w:line="360" w:lineRule="auto"/>
      </w:pPr>
      <w:r>
        <w:lastRenderedPageBreak/>
        <w:t xml:space="preserve">            </w:t>
      </w:r>
      <w:r>
        <w:rPr>
          <w:color w:val="0000FF"/>
        </w:rPr>
        <w:t>var</w:t>
      </w:r>
      <w:r>
        <w:t xml:space="preserve"> token = </w:t>
      </w:r>
      <w:r>
        <w:rPr>
          <w:color w:val="0000FF"/>
        </w:rPr>
        <w:t>new</w:t>
      </w:r>
      <w:r>
        <w:t xml:space="preserve"> JwtSecurityToken(claims: claims,</w:t>
      </w:r>
    </w:p>
    <w:p w14:paraId="13AF844D" w14:textId="77777777" w:rsidR="003B1D52" w:rsidRDefault="003B1D52" w:rsidP="00DB0C46">
      <w:pPr>
        <w:pStyle w:val="Code"/>
        <w:spacing w:before="0" w:line="360" w:lineRule="auto"/>
      </w:pPr>
      <w:r>
        <w:t xml:space="preserve">                                             expires: </w:t>
      </w:r>
    </w:p>
    <w:p w14:paraId="1DA4300B" w14:textId="6B7798BD" w:rsidR="003B1D52" w:rsidRDefault="003B1D52" w:rsidP="00DB0C46">
      <w:pPr>
        <w:pStyle w:val="Code"/>
        <w:spacing w:before="0" w:line="360" w:lineRule="auto"/>
      </w:pPr>
      <w:r>
        <w:t xml:space="preserve">                                             DateTime.Now.AddDays(1),</w:t>
      </w:r>
    </w:p>
    <w:p w14:paraId="3ED3CE91" w14:textId="77777777" w:rsidR="003B1D52" w:rsidRDefault="003B1D52" w:rsidP="00DB0C46">
      <w:pPr>
        <w:pStyle w:val="Code"/>
        <w:spacing w:before="0" w:line="360" w:lineRule="auto"/>
      </w:pPr>
      <w:r>
        <w:t xml:space="preserve">                                             signingCredentials: cred);</w:t>
      </w:r>
    </w:p>
    <w:p w14:paraId="5EA86FD5" w14:textId="77777777" w:rsidR="003B1D52" w:rsidRDefault="003B1D52" w:rsidP="00DB0C46">
      <w:pPr>
        <w:pStyle w:val="Code"/>
        <w:spacing w:before="0" w:line="360" w:lineRule="auto"/>
      </w:pPr>
    </w:p>
    <w:p w14:paraId="7ED73270" w14:textId="77777777" w:rsidR="003B1D52" w:rsidRDefault="003B1D52" w:rsidP="00DB0C46">
      <w:pPr>
        <w:pStyle w:val="Code"/>
        <w:spacing w:before="0" w:line="360" w:lineRule="auto"/>
      </w:pPr>
      <w:r>
        <w:t xml:space="preserve">            </w:t>
      </w:r>
      <w:r>
        <w:rPr>
          <w:color w:val="0000FF"/>
        </w:rPr>
        <w:t>return</w:t>
      </w:r>
      <w:r>
        <w:t xml:space="preserve"> </w:t>
      </w:r>
      <w:r>
        <w:rPr>
          <w:color w:val="0000FF"/>
        </w:rPr>
        <w:t>new</w:t>
      </w:r>
      <w:r>
        <w:t xml:space="preserve"> JwtSecurityTokenHandler().WriteToken(token);</w:t>
      </w:r>
    </w:p>
    <w:p w14:paraId="75B13D97" w14:textId="20B700C1" w:rsidR="00E243BE" w:rsidRDefault="003B1D52" w:rsidP="00DB0C46">
      <w:pPr>
        <w:pStyle w:val="Code"/>
        <w:spacing w:before="0" w:line="360" w:lineRule="auto"/>
      </w:pPr>
      <w:r>
        <w:t xml:space="preserve">        }</w:t>
      </w:r>
    </w:p>
    <w:p w14:paraId="2B94C617" w14:textId="77777777" w:rsidR="00E243BE" w:rsidRDefault="00E243BE" w:rsidP="00DB0C46">
      <w:pPr>
        <w:pStyle w:val="ThesisBody"/>
        <w:spacing w:after="0" w:line="360" w:lineRule="auto"/>
      </w:pPr>
      <w:r>
        <w:t>The VerifyPasswordHash method compares the computed hash of the provided password with the stored password hash using the salt. If the hashes match, the password is considered valid.</w:t>
      </w:r>
    </w:p>
    <w:p w14:paraId="5E28925D" w14:textId="77777777" w:rsidR="003B1D52" w:rsidRDefault="003B1D52" w:rsidP="00DB0C46">
      <w:pPr>
        <w:pStyle w:val="Code"/>
        <w:spacing w:before="0" w:line="360" w:lineRule="auto"/>
      </w:pPr>
      <w:r>
        <w:rPr>
          <w:color w:val="0000FF"/>
        </w:rPr>
        <w:t>public</w:t>
      </w:r>
      <w:r>
        <w:t xml:space="preserve"> </w:t>
      </w:r>
      <w:r>
        <w:rPr>
          <w:color w:val="0000FF"/>
        </w:rPr>
        <w:t>bool</w:t>
      </w:r>
      <w:r>
        <w:t xml:space="preserve"> VerifyPasswordHash(</w:t>
      </w:r>
      <w:r>
        <w:rPr>
          <w:color w:val="0000FF"/>
        </w:rPr>
        <w:t>string</w:t>
      </w:r>
      <w:r>
        <w:t xml:space="preserve"> password, </w:t>
      </w:r>
      <w:r>
        <w:rPr>
          <w:color w:val="0000FF"/>
        </w:rPr>
        <w:t>byte</w:t>
      </w:r>
      <w:r>
        <w:t xml:space="preserve">[] passwordHash, </w:t>
      </w:r>
      <w:r>
        <w:rPr>
          <w:color w:val="0000FF"/>
        </w:rPr>
        <w:t>byte</w:t>
      </w:r>
      <w:r>
        <w:t>[] passwordSalt)</w:t>
      </w:r>
    </w:p>
    <w:p w14:paraId="5583D5B9" w14:textId="77777777" w:rsidR="003B1D52" w:rsidRDefault="003B1D52" w:rsidP="00DB0C46">
      <w:pPr>
        <w:pStyle w:val="Code"/>
        <w:spacing w:before="0" w:line="360" w:lineRule="auto"/>
      </w:pPr>
      <w:r>
        <w:t xml:space="preserve">        {</w:t>
      </w:r>
    </w:p>
    <w:p w14:paraId="3DAAEF2D" w14:textId="77777777" w:rsidR="003B1D52" w:rsidRDefault="003B1D52" w:rsidP="00DB0C46">
      <w:pPr>
        <w:pStyle w:val="Code"/>
        <w:spacing w:before="0" w:line="360" w:lineRule="auto"/>
      </w:pPr>
      <w:r>
        <w:t xml:space="preserve">            </w:t>
      </w:r>
      <w:r>
        <w:rPr>
          <w:color w:val="0000FF"/>
        </w:rPr>
        <w:t>using</w:t>
      </w:r>
      <w:r>
        <w:t xml:space="preserve"> </w:t>
      </w:r>
      <w:r>
        <w:rPr>
          <w:color w:val="0000FF"/>
        </w:rPr>
        <w:t>var</w:t>
      </w:r>
      <w:r>
        <w:t xml:space="preserve"> hmac = </w:t>
      </w:r>
      <w:r>
        <w:rPr>
          <w:color w:val="0000FF"/>
        </w:rPr>
        <w:t>new</w:t>
      </w:r>
      <w:r>
        <w:t xml:space="preserve"> HMACSHA512(passwordSalt);</w:t>
      </w:r>
    </w:p>
    <w:p w14:paraId="61A66A70" w14:textId="77777777" w:rsidR="003B1D52" w:rsidRDefault="003B1D52" w:rsidP="00DB0C46">
      <w:pPr>
        <w:pStyle w:val="Code"/>
        <w:spacing w:before="0" w:line="360" w:lineRule="auto"/>
      </w:pPr>
      <w:r>
        <w:t xml:space="preserve">            </w:t>
      </w:r>
      <w:r>
        <w:rPr>
          <w:color w:val="0000FF"/>
        </w:rPr>
        <w:t>var</w:t>
      </w:r>
      <w:r>
        <w:t xml:space="preserve"> computedHash = hmac.ComputeHash(System.Text.Encoding.UTF8.GetBytes(password));</w:t>
      </w:r>
    </w:p>
    <w:p w14:paraId="484E2367" w14:textId="77777777" w:rsidR="003B1D52" w:rsidRDefault="003B1D52" w:rsidP="00DB0C46">
      <w:pPr>
        <w:pStyle w:val="Code"/>
        <w:spacing w:before="0" w:line="360" w:lineRule="auto"/>
      </w:pPr>
      <w:r>
        <w:t xml:space="preserve">            </w:t>
      </w:r>
      <w:r>
        <w:rPr>
          <w:color w:val="0000FF"/>
        </w:rPr>
        <w:t>return</w:t>
      </w:r>
      <w:r>
        <w:t xml:space="preserve"> computedHash.SequenceEqual(passwordHash);</w:t>
      </w:r>
    </w:p>
    <w:p w14:paraId="05801A21" w14:textId="78B102A7" w:rsidR="00E243BE" w:rsidRDefault="003B1D52" w:rsidP="00DB0C46">
      <w:pPr>
        <w:pStyle w:val="Code"/>
        <w:spacing w:before="0" w:line="360" w:lineRule="auto"/>
      </w:pPr>
      <w:r>
        <w:t xml:space="preserve">        }</w:t>
      </w:r>
    </w:p>
    <w:p w14:paraId="09C68E76" w14:textId="0533FC58" w:rsidR="00E243BE" w:rsidRDefault="00E243BE" w:rsidP="00DB0C46">
      <w:pPr>
        <w:pStyle w:val="ThesisBody"/>
        <w:spacing w:after="0" w:line="360" w:lineRule="auto"/>
      </w:pPr>
      <w:r>
        <w:t>Overall, the AuthRepository class</w:t>
      </w:r>
      <w:r w:rsidR="003B1D52">
        <w:t xml:space="preserve"> handles</w:t>
      </w:r>
      <w:r>
        <w:t xml:space="preserve"> the logic for user authentication and registration, including password hashing, token generation, and password verification. It interacts with the database through the Context and repository interfaces to persist and retrieve user data.</w:t>
      </w:r>
    </w:p>
    <w:p w14:paraId="79F7C653" w14:textId="3AA2C3E0" w:rsidR="003B1D52" w:rsidRDefault="003B1D52" w:rsidP="00DB0C46">
      <w:pPr>
        <w:pStyle w:val="ThesisSub-subheading"/>
        <w:spacing w:before="0" w:after="0" w:line="360" w:lineRule="auto"/>
      </w:pPr>
      <w:r>
        <w:t>Users Controller</w:t>
      </w:r>
    </w:p>
    <w:p w14:paraId="4369B9C1" w14:textId="7A7642B6" w:rsidR="003B1D52" w:rsidRDefault="003B1D52" w:rsidP="00DB0C46">
      <w:pPr>
        <w:pStyle w:val="ThesisBody"/>
        <w:spacing w:after="0" w:line="360" w:lineRule="auto"/>
      </w:pPr>
      <w:r>
        <w:t>The `UsersController` class is used to handle user operations. It has a method, decorated with “[HttpGet(“current-user”)]”. This specifies that this method will handle HTTP GET requests, with the route “current-user</w:t>
      </w:r>
      <w:r w:rsidR="00957F56">
        <w:t>”.</w:t>
      </w:r>
    </w:p>
    <w:p w14:paraId="7305DB74" w14:textId="4D78DA62" w:rsidR="003B1D52" w:rsidRDefault="003B1D52" w:rsidP="00DB0C46">
      <w:pPr>
        <w:pStyle w:val="ThesisBody"/>
        <w:spacing w:after="0" w:line="360" w:lineRule="auto"/>
      </w:pPr>
      <w:r w:rsidRPr="003B1D52">
        <w:t>The GetUser() method is the implementation of the action. It retrieves the current user from the IUserRepository using the GetUser() method. If the user is found, it returns an Ok response with the user object. Otherwise, it returns a BadRequest response with an error message.</w:t>
      </w:r>
    </w:p>
    <w:p w14:paraId="010A927D" w14:textId="4D2CEE7E" w:rsidR="003B1D52" w:rsidRDefault="003B1D52" w:rsidP="00DB0C46">
      <w:pPr>
        <w:pStyle w:val="ThesisSub-subheading"/>
        <w:spacing w:before="0" w:after="0" w:line="360" w:lineRule="auto"/>
      </w:pPr>
      <w:r>
        <w:t>Users Repository</w:t>
      </w:r>
    </w:p>
    <w:p w14:paraId="166C168D" w14:textId="2C70A90A" w:rsidR="003B1D52" w:rsidRDefault="003B1D52" w:rsidP="00DB0C46">
      <w:pPr>
        <w:pStyle w:val="ThesisBody"/>
        <w:spacing w:after="0" w:line="360" w:lineRule="auto"/>
      </w:pPr>
      <w:r>
        <w:t>The UserRepository class implements the IUserRepository interface and is responsible for accessing and manipulating user data in the database.</w:t>
      </w:r>
    </w:p>
    <w:p w14:paraId="4C97B39D" w14:textId="17E16601" w:rsidR="003B1D52" w:rsidRDefault="003B1D52" w:rsidP="00DB0C46">
      <w:pPr>
        <w:pStyle w:val="ThesisBody"/>
        <w:spacing w:after="0" w:line="360" w:lineRule="auto"/>
      </w:pPr>
      <w:r>
        <w:t xml:space="preserve">The constructor of the UserRepository class takes two dependencies: IHttpContextAccessor and Context. The IHttpContextAccessor is used to access the current </w:t>
      </w:r>
      <w:r>
        <w:lastRenderedPageBreak/>
        <w:t>HTTP context, which is required for retrieving the current user information. The Context represents the database context, just like in the other repository presented before, used to interact with the underlying data storage.</w:t>
      </w:r>
    </w:p>
    <w:p w14:paraId="0D4F4965" w14:textId="32AFFCFA" w:rsidR="003B1D52" w:rsidRDefault="003B1D52" w:rsidP="00DB0C46">
      <w:pPr>
        <w:pStyle w:val="ThesisBody"/>
        <w:spacing w:after="0" w:line="360" w:lineRule="auto"/>
      </w:pPr>
      <w:r>
        <w:t>The UserRepository class provides the following methods:</w:t>
      </w:r>
    </w:p>
    <w:p w14:paraId="053BB5A4" w14:textId="6C3B5A65" w:rsidR="004B114F" w:rsidRPr="004B114F" w:rsidRDefault="003B1D52" w:rsidP="00DB0C46">
      <w:pPr>
        <w:pStyle w:val="ThesisBody"/>
        <w:spacing w:after="0" w:line="360" w:lineRule="auto"/>
      </w:pPr>
      <w:r>
        <w:t xml:space="preserve">This method </w:t>
      </w:r>
      <w:r w:rsidR="004B114F">
        <w:t>gets the current user using the _contextAccessor and checks the claims.</w:t>
      </w:r>
    </w:p>
    <w:p w14:paraId="09D14A05" w14:textId="3DF2CC8E" w:rsidR="003B1D52" w:rsidRDefault="003B1D52" w:rsidP="00DB0C46">
      <w:pPr>
        <w:pStyle w:val="Code"/>
        <w:spacing w:before="0" w:line="360" w:lineRule="auto"/>
      </w:pPr>
      <w:r>
        <w:t xml:space="preserve">        </w:t>
      </w:r>
      <w:r>
        <w:rPr>
          <w:color w:val="0000FF"/>
        </w:rPr>
        <w:t>public</w:t>
      </w:r>
      <w:r>
        <w:t xml:space="preserve"> Task&lt;User&gt; AddUserAsync(User user);</w:t>
      </w:r>
    </w:p>
    <w:p w14:paraId="25591F83" w14:textId="30DB7400" w:rsidR="004B114F" w:rsidRDefault="004B114F" w:rsidP="00DB0C46">
      <w:pPr>
        <w:pStyle w:val="ThesisBody"/>
        <w:spacing w:after="0" w:line="360" w:lineRule="auto"/>
      </w:pPr>
      <w:r>
        <w:t>This method adds a new user to the database asynchronously. It uses the Users DbSet of the Context to add the user and returns the added user.</w:t>
      </w:r>
    </w:p>
    <w:p w14:paraId="51451ADA" w14:textId="1C0E6C94" w:rsidR="004B114F" w:rsidRPr="004B114F" w:rsidRDefault="004B114F" w:rsidP="00DB0C46">
      <w:pPr>
        <w:pStyle w:val="Code"/>
        <w:spacing w:before="0" w:line="360" w:lineRule="auto"/>
      </w:pPr>
      <w:r>
        <w:t xml:space="preserve">        </w:t>
      </w:r>
      <w:r>
        <w:rPr>
          <w:color w:val="0000FF"/>
        </w:rPr>
        <w:t>public</w:t>
      </w:r>
      <w:r>
        <w:t xml:space="preserve"> Task&lt;User?&gt; GetUserByAnyField(</w:t>
      </w:r>
      <w:r>
        <w:rPr>
          <w:color w:val="0000FF"/>
        </w:rPr>
        <w:t>string</w:t>
      </w:r>
      <w:r>
        <w:t xml:space="preserve">? username, </w:t>
      </w:r>
      <w:r>
        <w:rPr>
          <w:color w:val="0000FF"/>
        </w:rPr>
        <w:t>string</w:t>
      </w:r>
      <w:r>
        <w:t xml:space="preserve">? email, </w:t>
      </w:r>
      <w:r>
        <w:rPr>
          <w:color w:val="0000FF"/>
        </w:rPr>
        <w:t>string</w:t>
      </w:r>
      <w:r>
        <w:t>? phoneNumber);</w:t>
      </w:r>
    </w:p>
    <w:p w14:paraId="54A6CE25" w14:textId="11D1DBD8" w:rsidR="004B114F" w:rsidRDefault="004B114F" w:rsidP="00DB0C46">
      <w:pPr>
        <w:pStyle w:val="ThesisBody"/>
        <w:spacing w:after="0" w:line="360" w:lineRule="auto"/>
      </w:pPr>
      <w:r>
        <w:t xml:space="preserve">The </w:t>
      </w:r>
      <w:r w:rsidR="003B1D52">
        <w:t>GetUserByAnyField method retrieves a user from the database based on any of the provided fields (username, email, or phoneNumber). It uses the Users DbSet of the Context and the FirstOrDefaultAsync method to find the first user that matches the specified criteria. It returns the found user or null if no user is found</w:t>
      </w:r>
      <w:r>
        <w:t>.</w:t>
      </w:r>
    </w:p>
    <w:p w14:paraId="4B296DF4" w14:textId="77777777" w:rsidR="004B114F" w:rsidRDefault="004B114F" w:rsidP="00DB0C46">
      <w:pPr>
        <w:pStyle w:val="Code"/>
        <w:spacing w:before="0" w:line="360" w:lineRule="auto"/>
      </w:pPr>
      <w:r>
        <w:t xml:space="preserve">        </w:t>
      </w:r>
      <w:r>
        <w:rPr>
          <w:color w:val="0000FF"/>
        </w:rPr>
        <w:t>public</w:t>
      </w:r>
      <w:r>
        <w:t xml:space="preserve"> CurrentUserDTO? GetUser();</w:t>
      </w:r>
    </w:p>
    <w:p w14:paraId="2A51E16C" w14:textId="43BF7E07" w:rsidR="003B1D52" w:rsidRDefault="004B114F" w:rsidP="00DB0C46">
      <w:pPr>
        <w:pStyle w:val="ThesisBody"/>
        <w:spacing w:after="0" w:line="360" w:lineRule="auto"/>
      </w:pPr>
      <w:r>
        <w:t xml:space="preserve">GetUser(): This method retrieves the current user information from the HTTP context. It </w:t>
      </w:r>
      <w:r w:rsidR="003B1D52">
        <w:t>uses the IHttpContextAccessor to access the current HTTP context and retrieves relevant user information from the claims. It returns a CurrentUserDTO object that contains the username, email, phoneNumber, and Id of the current user. If the HTTP context is not available, it returns null.</w:t>
      </w:r>
    </w:p>
    <w:p w14:paraId="05EB2799" w14:textId="4396223E" w:rsidR="003B1D52" w:rsidRDefault="00EC1B7A" w:rsidP="00DB0C46">
      <w:pPr>
        <w:pStyle w:val="ThesisSub-subheading"/>
        <w:spacing w:before="0" w:after="0" w:line="360" w:lineRule="auto"/>
      </w:pPr>
      <w:r>
        <w:t>Notifications Controller</w:t>
      </w:r>
    </w:p>
    <w:p w14:paraId="2278AE95" w14:textId="750715CC" w:rsidR="00EC1B7A" w:rsidRDefault="00EC1B7A" w:rsidP="00DB0C46">
      <w:pPr>
        <w:pStyle w:val="ThesisBody"/>
        <w:spacing w:after="0" w:line="360" w:lineRule="auto"/>
      </w:pPr>
      <w:r>
        <w:t xml:space="preserve">The NotificationsController is responsible for handling HTTP requests related to notifications. </w:t>
      </w:r>
    </w:p>
    <w:p w14:paraId="25605202" w14:textId="1F2830EE" w:rsidR="00EC1B7A" w:rsidRDefault="00EC1B7A" w:rsidP="00DB0C46">
      <w:pPr>
        <w:pStyle w:val="ThesisBody"/>
        <w:spacing w:after="0" w:line="360" w:lineRule="auto"/>
      </w:pPr>
      <w:r>
        <w:t>The controller provides the following action methods:</w:t>
      </w:r>
    </w:p>
    <w:p w14:paraId="731AB974" w14:textId="77777777" w:rsidR="00EC1B7A" w:rsidRDefault="00EC1B7A" w:rsidP="00DB0C46">
      <w:pPr>
        <w:pStyle w:val="Code"/>
        <w:spacing w:before="0" w:line="360" w:lineRule="auto"/>
      </w:pPr>
      <w:r>
        <w:t xml:space="preserve">        </w:t>
      </w:r>
      <w:r>
        <w:rPr>
          <w:color w:val="0000FF"/>
        </w:rPr>
        <w:t>public</w:t>
      </w:r>
      <w:r>
        <w:t xml:space="preserve"> </w:t>
      </w:r>
      <w:r>
        <w:rPr>
          <w:color w:val="0000FF"/>
        </w:rPr>
        <w:t>async</w:t>
      </w:r>
      <w:r>
        <w:t xml:space="preserve"> Task&lt;ActionResult&gt; GetNotifications(Guid personId)</w:t>
      </w:r>
    </w:p>
    <w:p w14:paraId="7B36DE0E" w14:textId="7B58F86F" w:rsidR="00EC1B7A" w:rsidRDefault="00EC1B7A" w:rsidP="00DB0C46">
      <w:pPr>
        <w:pStyle w:val="ThesisBody"/>
        <w:spacing w:after="0" w:line="360" w:lineRule="auto"/>
      </w:pPr>
      <w:r>
        <w:t>This action method handles HTTP GET requests to retrieve notifications for a specific person. It accepts a personId as a route parameter. It calls the GetNotificationDTOs(personId) method of the _notificationRepository to retrieve the notification DTOs. If the notifications are found, it returns an HTTP 200 response with the list of NotificationDTO objects. Otherwise, it returns an HTTP 404 response with an appropriate error message.</w:t>
      </w:r>
    </w:p>
    <w:p w14:paraId="02F1BC4C" w14:textId="6A2A6B02" w:rsidR="00EC1B7A" w:rsidRDefault="00EC1B7A" w:rsidP="00DB0C46">
      <w:pPr>
        <w:pStyle w:val="Code"/>
        <w:spacing w:before="0" w:line="360" w:lineRule="auto"/>
      </w:pPr>
      <w:r>
        <w:lastRenderedPageBreak/>
        <w:t xml:space="preserve">        </w:t>
      </w:r>
      <w:r>
        <w:rPr>
          <w:color w:val="0000FF"/>
        </w:rPr>
        <w:t>public</w:t>
      </w:r>
      <w:r>
        <w:t xml:space="preserve"> </w:t>
      </w:r>
      <w:r>
        <w:rPr>
          <w:color w:val="0000FF"/>
        </w:rPr>
        <w:t>async</w:t>
      </w:r>
      <w:r>
        <w:t xml:space="preserve"> Task&lt;ActionResult&gt; UpdateNotification(List&lt;</w:t>
      </w:r>
      <w:r>
        <w:rPr>
          <w:color w:val="0000FF"/>
        </w:rPr>
        <w:t>string</w:t>
      </w:r>
      <w:r>
        <w:t>&gt; notificationIds)</w:t>
      </w:r>
    </w:p>
    <w:p w14:paraId="0ED150CE" w14:textId="40B6B684" w:rsidR="00EC1B7A" w:rsidRDefault="00EC1B7A" w:rsidP="00DB0C46">
      <w:pPr>
        <w:pStyle w:val="ThesisBody"/>
        <w:spacing w:after="0" w:line="360" w:lineRule="auto"/>
      </w:pPr>
      <w:r>
        <w:t xml:space="preserve"> This method handles HTTP PUT requests to update the status of notifications. It accepts a list of notificationIds in the request body. It converts the notificationIds to a list of Guid and calls the MarkAsRead(guidNotificationIds) method of the _notificationRepository to mark the notifications as read. If the update is successful, it returns an HTTP 200 response with a true value. Otherwise, it returns an HTTP 400 response with an appropriate error message.</w:t>
      </w:r>
    </w:p>
    <w:p w14:paraId="0F15B43A" w14:textId="1B2DEE0C" w:rsidR="00EC1B7A" w:rsidRPr="00EC1B7A" w:rsidRDefault="00EC1B7A" w:rsidP="00DB0C46">
      <w:pPr>
        <w:pStyle w:val="Code"/>
        <w:spacing w:before="0" w:line="360" w:lineRule="auto"/>
      </w:pPr>
      <w:r>
        <w:t xml:space="preserve">        </w:t>
      </w:r>
      <w:r>
        <w:rPr>
          <w:color w:val="0000FF"/>
        </w:rPr>
        <w:t>public</w:t>
      </w:r>
      <w:r>
        <w:t xml:space="preserve"> </w:t>
      </w:r>
      <w:r>
        <w:rPr>
          <w:color w:val="0000FF"/>
        </w:rPr>
        <w:t>async</w:t>
      </w:r>
      <w:r>
        <w:t xml:space="preserve"> Task&lt;ActionResult&gt; GetUnreadNotifications(Guid personId)</w:t>
      </w:r>
    </w:p>
    <w:p w14:paraId="478561DA" w14:textId="53BE5EF6" w:rsidR="00EC1B7A" w:rsidRDefault="00EC1B7A" w:rsidP="00DB0C46">
      <w:pPr>
        <w:pStyle w:val="ThesisBody"/>
        <w:spacing w:after="0" w:line="360" w:lineRule="auto"/>
      </w:pPr>
      <w:r>
        <w:t>This method is used to handle HTTP GET requests to check if there are any unread notifications for a specific person. It accepts a personId as a route parameter. It calls the HasUnreadNotifications(personId) method of the _notificationRepository to check if there are any unread notifications. If there are unread notifications, it returns an HTTP 200 response with a true value. Otherwise, it returns an HTTP 404 response with an appropriate error message.</w:t>
      </w:r>
    </w:p>
    <w:p w14:paraId="59E51205" w14:textId="1160D5C3" w:rsidR="00107A23" w:rsidRDefault="00EC1B7A" w:rsidP="00DB0C46">
      <w:pPr>
        <w:pStyle w:val="ThesisSub-subheading"/>
        <w:spacing w:before="0" w:after="0" w:line="360" w:lineRule="auto"/>
      </w:pPr>
      <w:r>
        <w:t>Notifications Repository</w:t>
      </w:r>
    </w:p>
    <w:p w14:paraId="510FF926" w14:textId="0A065559" w:rsidR="00A63E8A" w:rsidRDefault="00107A23" w:rsidP="00DB0C46">
      <w:pPr>
        <w:pStyle w:val="ThesisBody"/>
        <w:spacing w:after="0" w:line="360" w:lineRule="auto"/>
      </w:pPr>
      <w:r w:rsidRPr="00107A23">
        <w:t xml:space="preserve">The NotificationRepository class </w:t>
      </w:r>
      <w:r>
        <w:t xml:space="preserve">is used for </w:t>
      </w:r>
      <w:r w:rsidRPr="00107A23">
        <w:t>managing notifications within the system. It offers various functionalities to handle notifications effectively</w:t>
      </w:r>
      <w:r>
        <w:t>.</w:t>
      </w:r>
    </w:p>
    <w:p w14:paraId="744843FD" w14:textId="6FAF0E06" w:rsidR="00107A23" w:rsidRDefault="00107A23" w:rsidP="00DB0C46">
      <w:pPr>
        <w:pStyle w:val="ThesisBody"/>
        <w:spacing w:after="0" w:line="360" w:lineRule="auto"/>
      </w:pPr>
      <w:r>
        <w:t>One of the main features is the ability to add notifications. It provides the methods to add both single notifications or multiple notifications in bulk, in order to improve efficiency.</w:t>
      </w:r>
    </w:p>
    <w:p w14:paraId="0FAFEF75" w14:textId="445E3541" w:rsidR="00107A23" w:rsidRDefault="00107A23" w:rsidP="00DB0C46">
      <w:pPr>
        <w:pStyle w:val="ThesisBody"/>
        <w:spacing w:after="0" w:line="360" w:lineRule="auto"/>
      </w:pPr>
      <w:r>
        <w:t>Additionally, the repository handles the retrieval of targeted notifications to an id of a person.</w:t>
      </w:r>
    </w:p>
    <w:p w14:paraId="3A169B97" w14:textId="66665DD3" w:rsidR="00107A23" w:rsidRPr="00107A23" w:rsidRDefault="00107A23" w:rsidP="00DB0C46">
      <w:pPr>
        <w:pStyle w:val="ThesisBody"/>
        <w:spacing w:after="0" w:line="360" w:lineRule="auto"/>
      </w:pPr>
      <w:r>
        <w:t>Furthermore, it supports the functionality of marking notifications as “read”. By having a distinction between “read” and “unread” notifications, the frontend can utilize this to manage the notifications panel</w:t>
      </w:r>
      <w:r w:rsidR="001E0D9F">
        <w:t xml:space="preserve"> to easily identify unread notifications</w:t>
      </w:r>
      <w:r>
        <w:t>. Naturally</w:t>
      </w:r>
      <w:r w:rsidR="001E0D9F">
        <w:t>, the repository provides the means to check if a user has unread notifications.</w:t>
      </w:r>
    </w:p>
    <w:p w14:paraId="2A29134D" w14:textId="57B0DBD3" w:rsidR="00A63E8A" w:rsidRDefault="008A2D0E" w:rsidP="00DB0C46">
      <w:pPr>
        <w:pStyle w:val="ThesisSub-subheading"/>
        <w:spacing w:before="0" w:after="0" w:line="360" w:lineRule="auto"/>
      </w:pPr>
      <w:r>
        <w:t>CoursesController</w:t>
      </w:r>
    </w:p>
    <w:p w14:paraId="48EA8250" w14:textId="0B0C6784" w:rsidR="008A2D0E" w:rsidRDefault="008A2D0E" w:rsidP="00DB0C46">
      <w:pPr>
        <w:pStyle w:val="ThesisBody"/>
        <w:spacing w:after="0" w:line="360" w:lineRule="auto"/>
      </w:pPr>
      <w:r w:rsidRPr="008A2D0E">
        <w:t xml:space="preserve">The CoursesController class is responsible for handling requests related to courses in the API. </w:t>
      </w:r>
      <w:r>
        <w:t>It provides the following action methods:</w:t>
      </w:r>
    </w:p>
    <w:p w14:paraId="359C3FA3" w14:textId="3C56416F" w:rsidR="008A2D0E" w:rsidRDefault="008A2D0E" w:rsidP="00DB0C46">
      <w:pPr>
        <w:pStyle w:val="Code"/>
        <w:spacing w:before="0" w:line="360" w:lineRule="auto"/>
        <w:ind w:firstLine="720"/>
        <w:rPr>
          <w:color w:val="000000"/>
        </w:rPr>
      </w:pPr>
      <w:r>
        <w:rPr>
          <w:color w:val="000000"/>
        </w:rPr>
        <w:t xml:space="preserve">  [HttpGet(</w:t>
      </w:r>
      <w:r>
        <w:t>"{personId:Guid}/{courseId:Guid}"</w:t>
      </w:r>
      <w:r>
        <w:rPr>
          <w:color w:val="000000"/>
        </w:rPr>
        <w:t>)]</w:t>
      </w:r>
    </w:p>
    <w:p w14:paraId="464211A1" w14:textId="77777777" w:rsidR="008A2D0E" w:rsidRDefault="008A2D0E" w:rsidP="00DB0C46">
      <w:pPr>
        <w:pStyle w:val="Code"/>
        <w:spacing w:before="0" w:line="360" w:lineRule="auto"/>
        <w:rPr>
          <w:color w:val="000000"/>
        </w:rPr>
      </w:pPr>
      <w:r>
        <w:rPr>
          <w:color w:val="000000"/>
        </w:rPr>
        <w:t xml:space="preserve">        [ProducesResponseType(</w:t>
      </w:r>
      <w:r>
        <w:rPr>
          <w:color w:val="0000FF"/>
        </w:rPr>
        <w:t>typeof</w:t>
      </w:r>
      <w:r>
        <w:rPr>
          <w:color w:val="000000"/>
        </w:rPr>
        <w:t>(Course), 200)]</w:t>
      </w:r>
    </w:p>
    <w:p w14:paraId="2A83E581" w14:textId="6FAB16EA" w:rsidR="008A2D0E" w:rsidRPr="008A2D0E" w:rsidRDefault="008A2D0E" w:rsidP="00DB0C46">
      <w:pPr>
        <w:pStyle w:val="Code"/>
        <w:spacing w:before="0" w:line="360" w:lineRule="auto"/>
      </w:pPr>
      <w:r>
        <w:rPr>
          <w:color w:val="000000"/>
        </w:rPr>
        <w:t xml:space="preserve">        [ProducesResponseType(</w:t>
      </w:r>
      <w:r>
        <w:rPr>
          <w:color w:val="0000FF"/>
        </w:rPr>
        <w:t>typeof</w:t>
      </w:r>
      <w:r>
        <w:rPr>
          <w:color w:val="000000"/>
        </w:rPr>
        <w:t>(</w:t>
      </w:r>
      <w:r>
        <w:rPr>
          <w:color w:val="0000FF"/>
        </w:rPr>
        <w:t>string</w:t>
      </w:r>
      <w:r>
        <w:rPr>
          <w:color w:val="000000"/>
        </w:rPr>
        <w:t>), 404)]</w:t>
      </w:r>
    </w:p>
    <w:p w14:paraId="36D17811" w14:textId="77777777" w:rsidR="008A2D0E" w:rsidRDefault="008A2D0E" w:rsidP="00DB0C46">
      <w:pPr>
        <w:pStyle w:val="Code"/>
        <w:spacing w:before="0" w:line="360" w:lineRule="auto"/>
      </w:pPr>
      <w:r>
        <w:t xml:space="preserve">        </w:t>
      </w:r>
      <w:r>
        <w:rPr>
          <w:color w:val="0000FF"/>
        </w:rPr>
        <w:t>public</w:t>
      </w:r>
      <w:r>
        <w:t xml:space="preserve"> </w:t>
      </w:r>
      <w:r>
        <w:rPr>
          <w:color w:val="0000FF"/>
        </w:rPr>
        <w:t>async</w:t>
      </w:r>
      <w:r>
        <w:t xml:space="preserve"> Task&lt;ActionResult&gt; GetCourse(Guid courseId, Guid </w:t>
      </w:r>
    </w:p>
    <w:p w14:paraId="7F9DF8EF" w14:textId="0247553D" w:rsidR="008A2D0E" w:rsidRDefault="008A2D0E" w:rsidP="00DB0C46">
      <w:pPr>
        <w:pStyle w:val="Code"/>
        <w:spacing w:before="0" w:line="360" w:lineRule="auto"/>
      </w:pPr>
      <w:r>
        <w:t xml:space="preserve">                                                  personId)</w:t>
      </w:r>
    </w:p>
    <w:p w14:paraId="6A63DEC2" w14:textId="77777777" w:rsidR="008A2D0E" w:rsidRDefault="008A2D0E" w:rsidP="00DB0C46">
      <w:pPr>
        <w:pStyle w:val="Code"/>
        <w:spacing w:before="0" w:line="360" w:lineRule="auto"/>
      </w:pPr>
      <w:r>
        <w:lastRenderedPageBreak/>
        <w:t xml:space="preserve">        {</w:t>
      </w:r>
    </w:p>
    <w:p w14:paraId="59738975" w14:textId="77777777" w:rsidR="008A2D0E" w:rsidRDefault="008A2D0E" w:rsidP="00DB0C46">
      <w:pPr>
        <w:pStyle w:val="Code"/>
        <w:spacing w:before="0" w:line="360" w:lineRule="auto"/>
      </w:pPr>
      <w:r>
        <w:t xml:space="preserve">            </w:t>
      </w:r>
      <w:r>
        <w:rPr>
          <w:color w:val="0000FF"/>
        </w:rPr>
        <w:t>var</w:t>
      </w:r>
      <w:r>
        <w:t xml:space="preserve"> course = </w:t>
      </w:r>
      <w:r>
        <w:rPr>
          <w:color w:val="0000FF"/>
        </w:rPr>
        <w:t>await</w:t>
      </w:r>
      <w:r>
        <w:t xml:space="preserve"> </w:t>
      </w:r>
    </w:p>
    <w:p w14:paraId="1465B516" w14:textId="3E2570ED" w:rsidR="008A2D0E" w:rsidRDefault="008A2D0E" w:rsidP="00DB0C46">
      <w:pPr>
        <w:pStyle w:val="Code"/>
        <w:spacing w:before="0" w:line="360" w:lineRule="auto"/>
      </w:pPr>
      <w:r>
        <w:t xml:space="preserve">            _courseRepository.GetCourseByIdAsync(courseId, personId);</w:t>
      </w:r>
    </w:p>
    <w:p w14:paraId="1CE0C318" w14:textId="77777777" w:rsidR="008A2D0E" w:rsidRDefault="008A2D0E" w:rsidP="00DB0C46">
      <w:pPr>
        <w:pStyle w:val="Code"/>
        <w:spacing w:before="0" w:line="360" w:lineRule="auto"/>
      </w:pPr>
      <w:r>
        <w:t xml:space="preserve">            </w:t>
      </w:r>
      <w:r>
        <w:rPr>
          <w:color w:val="0000FF"/>
        </w:rPr>
        <w:t>if</w:t>
      </w:r>
      <w:r>
        <w:t xml:space="preserve"> (course == </w:t>
      </w:r>
      <w:r>
        <w:rPr>
          <w:color w:val="0000FF"/>
        </w:rPr>
        <w:t>null</w:t>
      </w:r>
      <w:r>
        <w:t>)</w:t>
      </w:r>
    </w:p>
    <w:p w14:paraId="75A928BC" w14:textId="77777777" w:rsidR="008A2D0E" w:rsidRDefault="008A2D0E" w:rsidP="00DB0C46">
      <w:pPr>
        <w:pStyle w:val="Code"/>
        <w:spacing w:before="0" w:line="360" w:lineRule="auto"/>
      </w:pPr>
      <w:r>
        <w:t xml:space="preserve">                </w:t>
      </w:r>
      <w:r>
        <w:rPr>
          <w:color w:val="0000FF"/>
        </w:rPr>
        <w:t>return</w:t>
      </w:r>
      <w:r>
        <w:t xml:space="preserve"> NotFound(</w:t>
      </w:r>
      <w:r>
        <w:rPr>
          <w:color w:val="A31515"/>
        </w:rPr>
        <w:t xml:space="preserve">$"Course: </w:t>
      </w:r>
      <w:r>
        <w:t>{courseId}</w:t>
      </w:r>
      <w:r>
        <w:rPr>
          <w:color w:val="A31515"/>
        </w:rPr>
        <w:t xml:space="preserve"> was not found!"</w:t>
      </w:r>
      <w:r>
        <w:t>);</w:t>
      </w:r>
    </w:p>
    <w:p w14:paraId="758CBD43" w14:textId="77777777" w:rsidR="008A2D0E" w:rsidRDefault="008A2D0E" w:rsidP="00DB0C46">
      <w:pPr>
        <w:pStyle w:val="Code"/>
        <w:spacing w:before="0" w:line="360" w:lineRule="auto"/>
      </w:pPr>
      <w:r>
        <w:t xml:space="preserve">            </w:t>
      </w:r>
      <w:r>
        <w:rPr>
          <w:color w:val="0000FF"/>
        </w:rPr>
        <w:t>return</w:t>
      </w:r>
      <w:r>
        <w:t xml:space="preserve"> Ok(course);</w:t>
      </w:r>
    </w:p>
    <w:p w14:paraId="343036AA" w14:textId="3345B50B" w:rsidR="008A2D0E" w:rsidRDefault="008A2D0E" w:rsidP="00DB0C46">
      <w:pPr>
        <w:pStyle w:val="Code"/>
        <w:spacing w:before="0" w:line="360" w:lineRule="auto"/>
      </w:pPr>
      <w:r>
        <w:t xml:space="preserve">        }</w:t>
      </w:r>
    </w:p>
    <w:p w14:paraId="120DDD76" w14:textId="73DF95C0" w:rsidR="00860A8C" w:rsidRDefault="008A2D0E" w:rsidP="00DB0C46">
      <w:pPr>
        <w:pStyle w:val="ThesisBody"/>
        <w:spacing w:after="0" w:line="360" w:lineRule="auto"/>
      </w:pPr>
      <w:r>
        <w:t xml:space="preserve">This method handles the retrieval of a specific course by its ID and person ID by calling “GetCourseByIdAsync” from “ICourseRepository”. It’s route looks like: “/api/courses/{the id of the person}/{the id of the course}”. The </w:t>
      </w:r>
      <w:r w:rsidR="001E0D9F">
        <w:t>“</w:t>
      </w:r>
      <w:r>
        <w:t>personId</w:t>
      </w:r>
      <w:r w:rsidR="001E0D9F">
        <w:t>”</w:t>
      </w:r>
      <w:r>
        <w:t xml:space="preserve"> is </w:t>
      </w:r>
      <w:r w:rsidR="00860A8C">
        <w:t>passed in order to establish the degree of completion of the sections of that course. A section is complete if all of its quizzes have at least one grade of 10. This will be detailed later when discussing the Course Repository</w:t>
      </w:r>
      <w:r w:rsidR="001E0D9F">
        <w:t xml:space="preserve"> in </w:t>
      </w:r>
      <w:r w:rsidR="001E0D9F" w:rsidRPr="001E0D9F">
        <w:rPr>
          <w:b/>
          <w:bCs/>
        </w:rPr>
        <w:t>6.1.2.14</w:t>
      </w:r>
      <w:r w:rsidR="00860A8C">
        <w:t>.</w:t>
      </w:r>
    </w:p>
    <w:p w14:paraId="5E51ECE4" w14:textId="334D0437" w:rsidR="00860A8C" w:rsidRDefault="00860A8C" w:rsidP="00DB0C46">
      <w:pPr>
        <w:pStyle w:val="ThesisBody"/>
        <w:spacing w:after="0" w:line="360" w:lineRule="auto"/>
      </w:pPr>
      <w:r>
        <w:t>The following methods look very similar, the difference between them is the method called from the course repository.</w:t>
      </w:r>
    </w:p>
    <w:p w14:paraId="7496B1F2" w14:textId="77777777" w:rsidR="003C77B5" w:rsidRDefault="003C77B5" w:rsidP="00DB0C46">
      <w:pPr>
        <w:pStyle w:val="ThesisBody"/>
        <w:spacing w:after="0" w:line="360" w:lineRule="auto"/>
      </w:pPr>
    </w:p>
    <w:p w14:paraId="718283A8" w14:textId="77777777" w:rsidR="00860A8C" w:rsidRPr="001F4771" w:rsidRDefault="00860A8C" w:rsidP="00DB0C46">
      <w:pPr>
        <w:pStyle w:val="Code"/>
        <w:spacing w:before="0" w:line="360" w:lineRule="auto"/>
      </w:pPr>
      <w:r>
        <w:t xml:space="preserve">        [HttpPost]</w:t>
      </w:r>
    </w:p>
    <w:p w14:paraId="1CA5CEC2" w14:textId="19755554" w:rsidR="00860A8C" w:rsidRDefault="00860A8C" w:rsidP="00DB0C46">
      <w:pPr>
        <w:pStyle w:val="Code"/>
        <w:spacing w:before="0" w:line="360" w:lineRule="auto"/>
        <w:rPr>
          <w:rFonts w:ascii="Cascadia Mono" w:hAnsi="Cascadia Mono" w:cs="Cascadia Mono"/>
          <w:color w:val="000000"/>
          <w:sz w:val="19"/>
        </w:rPr>
      </w:pPr>
      <w:r>
        <w:rPr>
          <w:rFonts w:ascii="Cascadia Mono" w:hAnsi="Cascadia Mono" w:cs="Cascadia Mono"/>
          <w:color w:val="000000"/>
          <w:sz w:val="19"/>
        </w:rPr>
        <w:tab/>
        <w:t xml:space="preserve">  ...</w:t>
      </w:r>
    </w:p>
    <w:p w14:paraId="0C87319D" w14:textId="216217F1" w:rsidR="00860A8C" w:rsidRPr="001F4771" w:rsidRDefault="00860A8C" w:rsidP="00DB0C46">
      <w:pPr>
        <w:pStyle w:val="Code"/>
        <w:spacing w:before="0" w:line="360" w:lineRule="auto"/>
      </w:pPr>
      <w:r>
        <w:t xml:space="preserve">        </w:t>
      </w:r>
      <w:r>
        <w:rPr>
          <w:color w:val="0000FF"/>
        </w:rPr>
        <w:t>public</w:t>
      </w:r>
      <w:r>
        <w:t xml:space="preserve"> </w:t>
      </w:r>
      <w:r>
        <w:rPr>
          <w:color w:val="0000FF"/>
        </w:rPr>
        <w:t>async</w:t>
      </w:r>
      <w:r>
        <w:t xml:space="preserve"> Task&lt;ActionResult&gt; AddCourse(CourseDTO course)</w:t>
      </w:r>
    </w:p>
    <w:p w14:paraId="723AD5A3" w14:textId="7BBD675A" w:rsidR="001F4771" w:rsidRDefault="00860A8C" w:rsidP="00DB0C46">
      <w:pPr>
        <w:pStyle w:val="ThesisBody"/>
        <w:spacing w:after="0" w:line="360" w:lineRule="auto"/>
      </w:pPr>
      <w:r w:rsidRPr="00860A8C">
        <w:t>This method handles the addition of a new course.</w:t>
      </w:r>
      <w:r>
        <w:t xml:space="preserve"> It calls the “AddCourseAsync” method from the ICourseRepository and returns Ok if it’s successful or BadRequest if the addition fails.</w:t>
      </w:r>
    </w:p>
    <w:p w14:paraId="1F5BF3F0" w14:textId="77777777" w:rsidR="001F4771" w:rsidRDefault="001F4771" w:rsidP="00DB0C46">
      <w:pPr>
        <w:pStyle w:val="Code"/>
        <w:spacing w:before="0" w:line="360" w:lineRule="auto"/>
      </w:pPr>
      <w:r>
        <w:t xml:space="preserve">        [HttpPut]</w:t>
      </w:r>
    </w:p>
    <w:p w14:paraId="637F578E" w14:textId="77777777" w:rsidR="001433D5" w:rsidRDefault="00860A8C" w:rsidP="00DB0C46">
      <w:pPr>
        <w:pStyle w:val="Code"/>
        <w:spacing w:before="0" w:line="360" w:lineRule="auto"/>
      </w:pPr>
      <w:r>
        <w:t xml:space="preserve">        </w:t>
      </w:r>
      <w:r>
        <w:rPr>
          <w:color w:val="0000FF"/>
        </w:rPr>
        <w:t>public</w:t>
      </w:r>
      <w:r>
        <w:t xml:space="preserve"> </w:t>
      </w:r>
      <w:r>
        <w:rPr>
          <w:color w:val="0000FF"/>
        </w:rPr>
        <w:t>async</w:t>
      </w:r>
      <w:r>
        <w:t xml:space="preserve"> Task&lt;ActionResult&gt; UpdateCourse(Guid courseId,</w:t>
      </w:r>
    </w:p>
    <w:p w14:paraId="3DFEC6DE" w14:textId="0FB9704B" w:rsidR="00860A8C" w:rsidRDefault="001433D5" w:rsidP="00DB0C46">
      <w:pPr>
        <w:pStyle w:val="Code"/>
        <w:spacing w:before="0" w:line="360" w:lineRule="auto"/>
      </w:pPr>
      <w:r>
        <w:t xml:space="preserve">                                                    </w:t>
      </w:r>
      <w:r w:rsidR="00860A8C">
        <w:t xml:space="preserve"> CourseDTO course)</w:t>
      </w:r>
    </w:p>
    <w:p w14:paraId="20F3C078" w14:textId="7665D950" w:rsidR="00860A8C" w:rsidRDefault="001F4771" w:rsidP="00DB0C46">
      <w:pPr>
        <w:pStyle w:val="ThesisBody"/>
        <w:spacing w:after="0" w:line="360" w:lineRule="auto"/>
      </w:pPr>
      <w:r>
        <w:t>This method handles the updating of a course by its id. It returns an Ok response with the updated course if it’s successful or a NotFound if the course couldn’t be found.</w:t>
      </w:r>
    </w:p>
    <w:p w14:paraId="08CA2181" w14:textId="5B93C687" w:rsidR="001F4771" w:rsidRDefault="00860A8C" w:rsidP="00DB0C46">
      <w:pPr>
        <w:pStyle w:val="Code"/>
        <w:spacing w:before="0" w:line="360" w:lineRule="auto"/>
      </w:pPr>
      <w:r>
        <w:t xml:space="preserve">      </w:t>
      </w:r>
      <w:r w:rsidR="001F4771">
        <w:t xml:space="preserve"> [HttpDelete]</w:t>
      </w:r>
    </w:p>
    <w:p w14:paraId="4C7CDBF6" w14:textId="214E4085" w:rsidR="00860A8C" w:rsidRDefault="001433D5" w:rsidP="00DB0C46">
      <w:pPr>
        <w:pStyle w:val="Code"/>
        <w:spacing w:before="0" w:line="360" w:lineRule="auto"/>
      </w:pPr>
      <w:r>
        <w:rPr>
          <w:color w:val="0000FF"/>
        </w:rPr>
        <w:t xml:space="preserve">       </w:t>
      </w:r>
      <w:r w:rsidR="00860A8C">
        <w:rPr>
          <w:color w:val="0000FF"/>
        </w:rPr>
        <w:t>public</w:t>
      </w:r>
      <w:r w:rsidR="00860A8C">
        <w:t xml:space="preserve"> </w:t>
      </w:r>
      <w:r w:rsidR="00860A8C">
        <w:rPr>
          <w:color w:val="0000FF"/>
        </w:rPr>
        <w:t>async</w:t>
      </w:r>
      <w:r w:rsidR="00860A8C">
        <w:t xml:space="preserve"> Task&lt;ActionResult&gt; DeleteCourse(Guid courseId)</w:t>
      </w:r>
    </w:p>
    <w:p w14:paraId="6313038A" w14:textId="7194E5F8" w:rsidR="001F4771" w:rsidRDefault="001F4771" w:rsidP="00DB0C46">
      <w:pPr>
        <w:pStyle w:val="ThesisBody"/>
        <w:spacing w:after="0" w:line="360" w:lineRule="auto"/>
      </w:pPr>
      <w:r>
        <w:t xml:space="preserve">This action method </w:t>
      </w:r>
      <w:r w:rsidRPr="001F4771">
        <w:t>handles the deletion of a course by its ID.</w:t>
      </w:r>
    </w:p>
    <w:p w14:paraId="71E3F271" w14:textId="77777777" w:rsidR="001F4771" w:rsidRDefault="001F4771" w:rsidP="00DB0C46">
      <w:pPr>
        <w:pStyle w:val="Code"/>
        <w:spacing w:before="0" w:line="360" w:lineRule="auto"/>
        <w:rPr>
          <w:color w:val="000000"/>
        </w:rPr>
      </w:pPr>
      <w:r>
        <w:rPr>
          <w:color w:val="000000"/>
        </w:rPr>
        <w:t xml:space="preserve">        [HttpPost(</w:t>
      </w:r>
      <w:r>
        <w:t>"{courseCode}/people/{personId}"</w:t>
      </w:r>
      <w:r>
        <w:rPr>
          <w:color w:val="000000"/>
        </w:rPr>
        <w:t>)]</w:t>
      </w:r>
    </w:p>
    <w:p w14:paraId="49265294" w14:textId="77777777" w:rsidR="001433D5" w:rsidRDefault="001F4771" w:rsidP="00DB0C46">
      <w:pPr>
        <w:pStyle w:val="Code"/>
        <w:spacing w:before="0" w:line="360" w:lineRule="auto"/>
        <w:rPr>
          <w:color w:val="000000"/>
        </w:rPr>
      </w:pPr>
      <w:r>
        <w:rPr>
          <w:color w:val="000000"/>
        </w:rPr>
        <w:t xml:space="preserve">        </w:t>
      </w:r>
      <w:r>
        <w:rPr>
          <w:color w:val="0000FF"/>
        </w:rPr>
        <w:t>public</w:t>
      </w:r>
      <w:r>
        <w:rPr>
          <w:color w:val="000000"/>
        </w:rPr>
        <w:t xml:space="preserve"> </w:t>
      </w:r>
      <w:r>
        <w:rPr>
          <w:color w:val="0000FF"/>
        </w:rPr>
        <w:t>async</w:t>
      </w:r>
      <w:r>
        <w:rPr>
          <w:color w:val="000000"/>
        </w:rPr>
        <w:t xml:space="preserve"> Task&lt;ActionResult&gt; AddPersonToCourse(</w:t>
      </w:r>
      <w:r>
        <w:rPr>
          <w:color w:val="0000FF"/>
        </w:rPr>
        <w:t>string</w:t>
      </w:r>
      <w:r>
        <w:rPr>
          <w:color w:val="000000"/>
        </w:rPr>
        <w:t xml:space="preserve"> courseCode, </w:t>
      </w:r>
    </w:p>
    <w:p w14:paraId="3FE5CC8F" w14:textId="51AF14BE" w:rsidR="001F4771" w:rsidRDefault="001433D5" w:rsidP="00DB0C46">
      <w:pPr>
        <w:pStyle w:val="Code"/>
        <w:spacing w:before="0" w:line="360" w:lineRule="auto"/>
        <w:rPr>
          <w:color w:val="000000"/>
        </w:rPr>
      </w:pPr>
      <w:r>
        <w:rPr>
          <w:color w:val="000000"/>
        </w:rPr>
        <w:t xml:space="preserve">                                                          </w:t>
      </w:r>
      <w:r w:rsidR="001F4771">
        <w:rPr>
          <w:color w:val="000000"/>
        </w:rPr>
        <w:t>Guid personId)</w:t>
      </w:r>
    </w:p>
    <w:p w14:paraId="3C20F184" w14:textId="1C15CB25" w:rsidR="001F4771" w:rsidRDefault="001F4771" w:rsidP="00DB0C46">
      <w:pPr>
        <w:pStyle w:val="ThesisBody"/>
        <w:spacing w:after="0" w:line="360" w:lineRule="auto"/>
      </w:pPr>
      <w:r>
        <w:t xml:space="preserve">This method handles adding a person to a course. It accepts the course code and person ID and calls the AddPersonToCourse method of ICourseRepository to add the </w:t>
      </w:r>
      <w:r>
        <w:lastRenderedPageBreak/>
        <w:t>person to the course. It returns an Ok response with a success message if successful, or a BadRequest response if the addition fails.</w:t>
      </w:r>
    </w:p>
    <w:p w14:paraId="7968A995" w14:textId="77777777" w:rsidR="001F4771" w:rsidRDefault="001F4771" w:rsidP="00DB0C46">
      <w:pPr>
        <w:pStyle w:val="Code"/>
        <w:spacing w:before="0" w:line="360" w:lineRule="auto"/>
      </w:pPr>
      <w:r>
        <w:t xml:space="preserve">        [HttpGet(</w:t>
      </w:r>
      <w:r>
        <w:rPr>
          <w:color w:val="A31515"/>
        </w:rPr>
        <w:t>"{personId}"</w:t>
      </w:r>
      <w:r>
        <w:t>)]</w:t>
      </w:r>
    </w:p>
    <w:p w14:paraId="5B82D770" w14:textId="77777777" w:rsidR="001F4771" w:rsidRDefault="001F4771" w:rsidP="00DB0C46">
      <w:pPr>
        <w:pStyle w:val="Code"/>
        <w:spacing w:before="0" w:line="360" w:lineRule="auto"/>
      </w:pPr>
      <w:r>
        <w:t xml:space="preserve">        </w:t>
      </w:r>
      <w:r>
        <w:rPr>
          <w:color w:val="0000FF"/>
        </w:rPr>
        <w:t>public</w:t>
      </w:r>
      <w:r>
        <w:t xml:space="preserve"> </w:t>
      </w:r>
      <w:r>
        <w:rPr>
          <w:color w:val="0000FF"/>
        </w:rPr>
        <w:t>async</w:t>
      </w:r>
      <w:r>
        <w:t xml:space="preserve"> Task&lt;ActionResult&gt; GetJoinedCoursesPaged(Guid personId, </w:t>
      </w:r>
      <w:r>
        <w:rPr>
          <w:color w:val="0000FF"/>
        </w:rPr>
        <w:t>int</w:t>
      </w:r>
      <w:r>
        <w:t xml:space="preserve"> pageParam = 1, </w:t>
      </w:r>
      <w:r>
        <w:rPr>
          <w:color w:val="0000FF"/>
        </w:rPr>
        <w:t>int</w:t>
      </w:r>
      <w:r>
        <w:t xml:space="preserve"> pageSize = 1)</w:t>
      </w:r>
    </w:p>
    <w:p w14:paraId="672CF77B" w14:textId="2EDB2320" w:rsidR="00860A8C" w:rsidRDefault="001F4771" w:rsidP="00DB0C46">
      <w:pPr>
        <w:pStyle w:val="ThesisBody"/>
        <w:spacing w:after="0" w:line="360" w:lineRule="auto"/>
      </w:pPr>
      <w:r>
        <w:t>This method handles the retrieval of joined courses by a specific person ID in a paginated manner. Its default values for paging are “pageParam = 1”, which means it will handle the first page, or the page number 1, and the pageSize = 1, which means from the first page, only one element will be fetched. This is used for the main page of the students.</w:t>
      </w:r>
    </w:p>
    <w:p w14:paraId="7B176AE0" w14:textId="26A38E80" w:rsidR="001F4771" w:rsidRPr="007D3656" w:rsidRDefault="001F4771" w:rsidP="00DB0C46">
      <w:pPr>
        <w:pStyle w:val="ThesisBody"/>
        <w:spacing w:after="0" w:line="360" w:lineRule="auto"/>
      </w:pPr>
      <w:r w:rsidRPr="007D3656">
        <w:t xml:space="preserve">On success, this method returns an Ok response with </w:t>
      </w:r>
      <w:r w:rsidR="007D3656" w:rsidRPr="007D3656">
        <w:t>the PaginatedResponse</w:t>
      </w:r>
      <w:r w:rsidRPr="007D3656">
        <w:t xml:space="preserve"> &lt;DiplayCourseDTO&gt; </w:t>
      </w:r>
    </w:p>
    <w:p w14:paraId="29B55790" w14:textId="549EC266" w:rsidR="001F4771" w:rsidRPr="007D3656" w:rsidRDefault="001F4771" w:rsidP="00DB0C46">
      <w:pPr>
        <w:pStyle w:val="ThesisBody"/>
        <w:spacing w:after="0" w:line="360" w:lineRule="auto"/>
      </w:pPr>
      <w:r w:rsidRPr="007D3656">
        <w:t xml:space="preserve">Similarly, we have the GetCreatedCoursesPaged, which handles the retrieval of the courses created by a specific creator ID in a paginated manner. This will be used for the main page of the professors. </w:t>
      </w:r>
    </w:p>
    <w:p w14:paraId="04090573" w14:textId="1AF857FE" w:rsidR="001F4771" w:rsidRDefault="001F4771" w:rsidP="00DB0C46">
      <w:pPr>
        <w:pStyle w:val="Code"/>
        <w:spacing w:before="0" w:line="360" w:lineRule="auto"/>
        <w:rPr>
          <w:color w:val="000000"/>
        </w:rPr>
      </w:pPr>
      <w:r>
        <w:rPr>
          <w:color w:val="000000"/>
        </w:rPr>
        <w:t xml:space="preserve">        [HttpGet(</w:t>
      </w:r>
      <w:r>
        <w:t>"creators/{creatorId:Guid}"</w:t>
      </w:r>
      <w:r>
        <w:rPr>
          <w:color w:val="000000"/>
        </w:rPr>
        <w:t>)]</w:t>
      </w:r>
    </w:p>
    <w:p w14:paraId="537170EA" w14:textId="413BAF49" w:rsidR="008A2D0E" w:rsidRPr="004B114F" w:rsidRDefault="001F4771" w:rsidP="00DB0C46">
      <w:pPr>
        <w:pStyle w:val="Code"/>
        <w:spacing w:before="0" w:line="360" w:lineRule="auto"/>
        <w:ind w:firstLine="425"/>
        <w:rPr>
          <w:color w:val="000000"/>
        </w:rPr>
      </w:pPr>
      <w:r>
        <w:rPr>
          <w:color w:val="0000FF"/>
        </w:rPr>
        <w:t xml:space="preserve">     public</w:t>
      </w:r>
      <w:r>
        <w:rPr>
          <w:color w:val="000000"/>
        </w:rPr>
        <w:t xml:space="preserve"> </w:t>
      </w:r>
      <w:r>
        <w:rPr>
          <w:color w:val="0000FF"/>
        </w:rPr>
        <w:t>async</w:t>
      </w:r>
      <w:r>
        <w:rPr>
          <w:color w:val="000000"/>
        </w:rPr>
        <w:t xml:space="preserve"> Task&lt;ActionResult&gt; GetCreatedCoursesPaged(Guid creatorId, </w:t>
      </w:r>
      <w:r>
        <w:rPr>
          <w:color w:val="0000FF"/>
        </w:rPr>
        <w:t>int</w:t>
      </w:r>
      <w:r>
        <w:rPr>
          <w:color w:val="000000"/>
        </w:rPr>
        <w:t xml:space="preserve"> pageParam = 1, </w:t>
      </w:r>
      <w:r>
        <w:rPr>
          <w:color w:val="0000FF"/>
        </w:rPr>
        <w:t>int</w:t>
      </w:r>
      <w:r>
        <w:rPr>
          <w:color w:val="000000"/>
        </w:rPr>
        <w:t xml:space="preserve"> pageSize = 1)</w:t>
      </w:r>
    </w:p>
    <w:p w14:paraId="7667F031" w14:textId="0F151820" w:rsidR="00A63E8A" w:rsidRDefault="00017C67" w:rsidP="00DB0C46">
      <w:pPr>
        <w:pStyle w:val="ThesisSub-subheading"/>
        <w:spacing w:before="0" w:after="0" w:line="360" w:lineRule="auto"/>
      </w:pPr>
      <w:r>
        <w:t>Course Repository</w:t>
      </w:r>
    </w:p>
    <w:p w14:paraId="68CBAFC8" w14:textId="51742161" w:rsidR="00017C67" w:rsidRDefault="00017C67" w:rsidP="00DB0C46">
      <w:pPr>
        <w:pStyle w:val="ThesisBody"/>
        <w:spacing w:after="0" w:line="360" w:lineRule="auto"/>
        <w:ind w:left="131"/>
      </w:pPr>
      <w:r w:rsidRPr="00017C67">
        <w:t>The CourseRepository class implements the ICourseRepository interface and is responsible for handling operations related to courses in the database.</w:t>
      </w:r>
    </w:p>
    <w:p w14:paraId="1A33B0A1" w14:textId="77777777" w:rsidR="00017C67" w:rsidRDefault="00017C67" w:rsidP="00DB0C46">
      <w:pPr>
        <w:pStyle w:val="Code"/>
        <w:spacing w:before="0" w:line="360" w:lineRule="auto"/>
      </w:pPr>
      <w:r>
        <w:t xml:space="preserve">  </w:t>
      </w:r>
      <w:r>
        <w:rPr>
          <w:color w:val="0000FF"/>
        </w:rPr>
        <w:t>public</w:t>
      </w:r>
      <w:r>
        <w:t xml:space="preserve"> </w:t>
      </w:r>
      <w:r>
        <w:rPr>
          <w:color w:val="0000FF"/>
        </w:rPr>
        <w:t>async</w:t>
      </w:r>
      <w:r>
        <w:t xml:space="preserve"> Task&lt;Course?&gt; AddCourseAsync(CourseDTO addingCourse)</w:t>
      </w:r>
    </w:p>
    <w:p w14:paraId="3D8B9EED" w14:textId="04D251D9" w:rsidR="0026702D" w:rsidRDefault="00017C67" w:rsidP="00DB0C46">
      <w:pPr>
        <w:pStyle w:val="ThesisBody"/>
        <w:spacing w:after="0" w:line="360" w:lineRule="auto"/>
      </w:pPr>
      <w:r>
        <w:t>This method adds a new course to the database. It creates a new “Course” object from the CourseDTO and adds it to the “Courses” table.</w:t>
      </w:r>
      <w:r w:rsidR="00205755" w:rsidRPr="00205755">
        <w:t xml:space="preserve"> </w:t>
      </w:r>
      <w:r w:rsidR="00205755">
        <w:t>The “Code” property is generated by taking a normalized random Guid (without the dashes) and takes the first 8 hexadecimal characters.</w:t>
      </w:r>
      <w:r>
        <w:t xml:space="preserve"> It associates the course with the creator and sends a notification. </w:t>
      </w:r>
      <w:r w:rsidR="0026702D">
        <w:t>Frontend</w:t>
      </w:r>
    </w:p>
    <w:p w14:paraId="55EBE673" w14:textId="1E396481" w:rsidR="00205755" w:rsidRDefault="00205755" w:rsidP="00DB0C46">
      <w:pPr>
        <w:pStyle w:val="ThesisBody"/>
        <w:spacing w:after="0" w:line="360" w:lineRule="auto"/>
      </w:pPr>
      <w:r w:rsidRPr="00205755">
        <w:t xml:space="preserve">The </w:t>
      </w:r>
      <w:r>
        <w:t>“</w:t>
      </w:r>
      <w:r w:rsidRPr="00205755">
        <w:t>DeleteCourseAsync</w:t>
      </w:r>
      <w:r>
        <w:t>”</w:t>
      </w:r>
      <w:r w:rsidRPr="00205755">
        <w:t xml:space="preserve"> and </w:t>
      </w:r>
      <w:r>
        <w:t>“</w:t>
      </w:r>
      <w:r w:rsidRPr="00205755">
        <w:t>UpdateCourseAsync</w:t>
      </w:r>
      <w:r>
        <w:t>” methods are very simple, the first finds the course by id and removes it, while the second finds it and changes its properties according to its parameter.</w:t>
      </w:r>
    </w:p>
    <w:p w14:paraId="2F2FB9D8" w14:textId="60C168FF" w:rsidR="00205755" w:rsidRDefault="00205755" w:rsidP="00DB0C46">
      <w:pPr>
        <w:pStyle w:val="ThesisBody"/>
        <w:spacing w:after="0" w:line="360" w:lineRule="auto"/>
      </w:pPr>
      <w:r>
        <w:t>The “GetJoinedCoursesPaginated” method is used to retrieve a paginated list of courses joined by a specific person.</w:t>
      </w:r>
    </w:p>
    <w:p w14:paraId="720D14D7" w14:textId="77777777" w:rsidR="00205755" w:rsidRDefault="00205755" w:rsidP="00DB0C46">
      <w:pPr>
        <w:pStyle w:val="Code"/>
        <w:spacing w:before="0" w:line="360" w:lineRule="auto"/>
      </w:pPr>
      <w:r>
        <w:rPr>
          <w:color w:val="0000FF"/>
        </w:rPr>
        <w:t>public</w:t>
      </w:r>
      <w:r>
        <w:t xml:space="preserve"> </w:t>
      </w:r>
      <w:r>
        <w:rPr>
          <w:color w:val="0000FF"/>
        </w:rPr>
        <w:t>async</w:t>
      </w:r>
      <w:r>
        <w:t xml:space="preserve"> Task&lt;PaginatedResponse&lt;DiplayCourseDTO&gt;?&gt; </w:t>
      </w:r>
    </w:p>
    <w:p w14:paraId="111B1FFC" w14:textId="5140824E" w:rsidR="00205755" w:rsidRDefault="00205755" w:rsidP="00DB0C46">
      <w:pPr>
        <w:pStyle w:val="Code"/>
        <w:spacing w:before="0" w:line="360" w:lineRule="auto"/>
      </w:pPr>
      <w:r>
        <w:t xml:space="preserve">            GetJoinedCoursesPaginated(Guid personId, </w:t>
      </w:r>
      <w:r>
        <w:rPr>
          <w:color w:val="0000FF"/>
        </w:rPr>
        <w:t>int</w:t>
      </w:r>
      <w:r>
        <w:t xml:space="preserve"> page, </w:t>
      </w:r>
      <w:r>
        <w:rPr>
          <w:color w:val="0000FF"/>
        </w:rPr>
        <w:t>int</w:t>
      </w:r>
      <w:r>
        <w:t xml:space="preserve"> pageSize)</w:t>
      </w:r>
    </w:p>
    <w:p w14:paraId="58A6B826" w14:textId="77777777" w:rsidR="00205755" w:rsidRDefault="00205755" w:rsidP="00DB0C46">
      <w:pPr>
        <w:pStyle w:val="Code"/>
        <w:spacing w:before="0" w:line="360" w:lineRule="auto"/>
      </w:pPr>
      <w:r>
        <w:t xml:space="preserve">        {</w:t>
      </w:r>
    </w:p>
    <w:p w14:paraId="0EF36D17" w14:textId="77777777" w:rsidR="00205755" w:rsidRDefault="00205755" w:rsidP="00DB0C46">
      <w:pPr>
        <w:pStyle w:val="Code"/>
        <w:spacing w:before="0" w:line="360" w:lineRule="auto"/>
      </w:pPr>
      <w:r>
        <w:t xml:space="preserve">            </w:t>
      </w:r>
      <w:r>
        <w:rPr>
          <w:color w:val="0000FF"/>
        </w:rPr>
        <w:t>var</w:t>
      </w:r>
      <w:r>
        <w:t xml:space="preserve"> person = </w:t>
      </w:r>
      <w:r>
        <w:rPr>
          <w:color w:val="0000FF"/>
        </w:rPr>
        <w:t>await</w:t>
      </w:r>
      <w:r>
        <w:t xml:space="preserve"> _context.People</w:t>
      </w:r>
    </w:p>
    <w:p w14:paraId="2BACB252" w14:textId="77777777" w:rsidR="00205755" w:rsidRDefault="00205755" w:rsidP="00DB0C46">
      <w:pPr>
        <w:pStyle w:val="Code"/>
        <w:spacing w:before="0" w:line="360" w:lineRule="auto"/>
      </w:pPr>
      <w:r>
        <w:lastRenderedPageBreak/>
        <w:t xml:space="preserve">               .Include(p =&gt; p.CourseAppartenences)</w:t>
      </w:r>
    </w:p>
    <w:p w14:paraId="1B41B8A7" w14:textId="77777777" w:rsidR="00205755" w:rsidRDefault="00205755" w:rsidP="00DB0C46">
      <w:pPr>
        <w:pStyle w:val="Code"/>
        <w:spacing w:before="0" w:line="360" w:lineRule="auto"/>
      </w:pPr>
      <w:r>
        <w:t xml:space="preserve">               .ThenInclude(ca =&gt; ca.Course)</w:t>
      </w:r>
    </w:p>
    <w:p w14:paraId="43558F5F" w14:textId="77777777" w:rsidR="00205755" w:rsidRDefault="00205755" w:rsidP="00DB0C46">
      <w:pPr>
        <w:pStyle w:val="Code"/>
        <w:spacing w:before="0" w:line="360" w:lineRule="auto"/>
      </w:pPr>
      <w:r>
        <w:t xml:space="preserve">               .ThenInclude(c =&gt; c.Sections)</w:t>
      </w:r>
    </w:p>
    <w:p w14:paraId="446A0BE6" w14:textId="77777777" w:rsidR="00205755" w:rsidRDefault="00205755" w:rsidP="00DB0C46">
      <w:pPr>
        <w:pStyle w:val="Code"/>
        <w:spacing w:before="0" w:line="360" w:lineRule="auto"/>
      </w:pPr>
      <w:r>
        <w:t xml:space="preserve">               .ThenInclude(s =&gt; s.Quizzes)</w:t>
      </w:r>
    </w:p>
    <w:p w14:paraId="33574EF9" w14:textId="77777777" w:rsidR="00205755" w:rsidRDefault="00205755" w:rsidP="00DB0C46">
      <w:pPr>
        <w:pStyle w:val="Code"/>
        <w:spacing w:before="0" w:line="360" w:lineRule="auto"/>
      </w:pPr>
      <w:r>
        <w:t xml:space="preserve">               .ThenInclude(q =&gt; q.Grades)</w:t>
      </w:r>
    </w:p>
    <w:p w14:paraId="377D66D2" w14:textId="77777777" w:rsidR="00205755" w:rsidRDefault="00205755" w:rsidP="00DB0C46">
      <w:pPr>
        <w:pStyle w:val="Code"/>
        <w:spacing w:before="0" w:line="360" w:lineRule="auto"/>
      </w:pPr>
      <w:r>
        <w:t xml:space="preserve">               .FirstOrDefaultAsync(p =&gt; p.Id == personId);</w:t>
      </w:r>
    </w:p>
    <w:p w14:paraId="60DE6140" w14:textId="77777777" w:rsidR="00205755" w:rsidRDefault="00205755" w:rsidP="00DB0C46">
      <w:pPr>
        <w:pStyle w:val="Code"/>
        <w:spacing w:before="0" w:line="360" w:lineRule="auto"/>
      </w:pPr>
    </w:p>
    <w:p w14:paraId="4E45C1B8" w14:textId="77777777" w:rsidR="00205755" w:rsidRDefault="00205755" w:rsidP="00DB0C46">
      <w:pPr>
        <w:pStyle w:val="Code"/>
        <w:spacing w:before="0" w:line="360" w:lineRule="auto"/>
      </w:pPr>
      <w:r>
        <w:t xml:space="preserve">            </w:t>
      </w:r>
      <w:r>
        <w:rPr>
          <w:color w:val="0000FF"/>
        </w:rPr>
        <w:t>if</w:t>
      </w:r>
      <w:r>
        <w:t xml:space="preserve"> (person == </w:t>
      </w:r>
      <w:r>
        <w:rPr>
          <w:color w:val="0000FF"/>
        </w:rPr>
        <w:t>null</w:t>
      </w:r>
      <w:r>
        <w:t>)</w:t>
      </w:r>
    </w:p>
    <w:p w14:paraId="65259824" w14:textId="77777777" w:rsidR="00205755" w:rsidRDefault="00205755" w:rsidP="00DB0C46">
      <w:pPr>
        <w:pStyle w:val="Code"/>
        <w:spacing w:before="0" w:line="360" w:lineRule="auto"/>
      </w:pPr>
      <w:r>
        <w:t xml:space="preserve">                </w:t>
      </w:r>
      <w:r>
        <w:rPr>
          <w:color w:val="0000FF"/>
        </w:rPr>
        <w:t>return</w:t>
      </w:r>
      <w:r>
        <w:t xml:space="preserve"> </w:t>
      </w:r>
      <w:r>
        <w:rPr>
          <w:color w:val="0000FF"/>
        </w:rPr>
        <w:t>null</w:t>
      </w:r>
      <w:r>
        <w:t>;</w:t>
      </w:r>
    </w:p>
    <w:p w14:paraId="6E4A9749" w14:textId="77777777" w:rsidR="00205755" w:rsidRDefault="00205755" w:rsidP="00DB0C46">
      <w:pPr>
        <w:pStyle w:val="Code"/>
        <w:spacing w:before="0" w:line="360" w:lineRule="auto"/>
      </w:pPr>
    </w:p>
    <w:p w14:paraId="3E9AAF2D" w14:textId="77777777" w:rsidR="00205755" w:rsidRDefault="00205755" w:rsidP="00DB0C46">
      <w:pPr>
        <w:pStyle w:val="Code"/>
        <w:spacing w:before="0" w:line="360" w:lineRule="auto"/>
      </w:pPr>
      <w:r>
        <w:t xml:space="preserve">            </w:t>
      </w:r>
      <w:r>
        <w:rPr>
          <w:color w:val="0000FF"/>
        </w:rPr>
        <w:t>var</w:t>
      </w:r>
      <w:r>
        <w:t xml:space="preserve"> joinedCourses = person.CourseAppartenences</w:t>
      </w:r>
    </w:p>
    <w:p w14:paraId="4F3F1B4D" w14:textId="77777777" w:rsidR="00205755" w:rsidRDefault="00205755" w:rsidP="00DB0C46">
      <w:pPr>
        <w:pStyle w:val="Code"/>
        <w:spacing w:before="0" w:line="360" w:lineRule="auto"/>
      </w:pPr>
      <w:r>
        <w:t xml:space="preserve">                 .Select(ca =&gt; </w:t>
      </w:r>
      <w:r>
        <w:rPr>
          <w:color w:val="0000FF"/>
        </w:rPr>
        <w:t>new</w:t>
      </w:r>
      <w:r>
        <w:t xml:space="preserve"> DiplayCourseDTO</w:t>
      </w:r>
    </w:p>
    <w:p w14:paraId="43073D87" w14:textId="77777777" w:rsidR="00205755" w:rsidRDefault="00205755" w:rsidP="00DB0C46">
      <w:pPr>
        <w:pStyle w:val="Code"/>
        <w:spacing w:before="0" w:line="360" w:lineRule="auto"/>
      </w:pPr>
      <w:r>
        <w:t xml:space="preserve">                 {</w:t>
      </w:r>
    </w:p>
    <w:p w14:paraId="07D034BF" w14:textId="77777777" w:rsidR="00205755" w:rsidRDefault="00205755" w:rsidP="00DB0C46">
      <w:pPr>
        <w:pStyle w:val="Code"/>
        <w:spacing w:before="0" w:line="360" w:lineRule="auto"/>
      </w:pPr>
      <w:r>
        <w:t xml:space="preserve">                     Id = ca.CourseId.GetValueOrDefault(),</w:t>
      </w:r>
    </w:p>
    <w:p w14:paraId="5984288D" w14:textId="77777777" w:rsidR="00205755" w:rsidRDefault="00205755" w:rsidP="00DB0C46">
      <w:pPr>
        <w:pStyle w:val="Code"/>
        <w:spacing w:before="0" w:line="360" w:lineRule="auto"/>
      </w:pPr>
      <w:r>
        <w:t xml:space="preserve">                     ShortName = ca.Course.ShortName,</w:t>
      </w:r>
    </w:p>
    <w:p w14:paraId="3E1486A9" w14:textId="77777777" w:rsidR="00205755" w:rsidRDefault="00205755" w:rsidP="00DB0C46">
      <w:pPr>
        <w:pStyle w:val="Code"/>
        <w:spacing w:before="0" w:line="360" w:lineRule="auto"/>
      </w:pPr>
      <w:r>
        <w:t xml:space="preserve">                     SectionsNumber = ca.Course.Sections.Count,</w:t>
      </w:r>
    </w:p>
    <w:p w14:paraId="347EC847" w14:textId="77777777" w:rsidR="00205755" w:rsidRDefault="00205755" w:rsidP="00DB0C46">
      <w:pPr>
        <w:pStyle w:val="Code"/>
        <w:spacing w:before="0" w:line="360" w:lineRule="auto"/>
      </w:pPr>
      <w:r>
        <w:t xml:space="preserve">                     Progress = GetCourseProgress(ca.Course, personId),</w:t>
      </w:r>
    </w:p>
    <w:p w14:paraId="7ED61F2F" w14:textId="77777777" w:rsidR="00205755" w:rsidRDefault="00205755" w:rsidP="00DB0C46">
      <w:pPr>
        <w:pStyle w:val="Code"/>
        <w:spacing w:before="0" w:line="360" w:lineRule="auto"/>
      </w:pPr>
      <w:r>
        <w:t xml:space="preserve">                     Icon = ca.Course.Icon,</w:t>
      </w:r>
    </w:p>
    <w:p w14:paraId="777754A4" w14:textId="77777777" w:rsidR="00205755" w:rsidRDefault="00205755" w:rsidP="00DB0C46">
      <w:pPr>
        <w:pStyle w:val="Code"/>
        <w:spacing w:before="0" w:line="360" w:lineRule="auto"/>
      </w:pPr>
      <w:r>
        <w:t xml:space="preserve">                     Code = ca.Course.Code</w:t>
      </w:r>
    </w:p>
    <w:p w14:paraId="37F72079" w14:textId="77777777" w:rsidR="00205755" w:rsidRDefault="00205755" w:rsidP="00DB0C46">
      <w:pPr>
        <w:pStyle w:val="Code"/>
        <w:spacing w:before="0" w:line="360" w:lineRule="auto"/>
      </w:pPr>
      <w:r>
        <w:t xml:space="preserve">                 })</w:t>
      </w:r>
    </w:p>
    <w:p w14:paraId="1EA59667" w14:textId="77777777" w:rsidR="00205755" w:rsidRDefault="00205755" w:rsidP="00DB0C46">
      <w:pPr>
        <w:pStyle w:val="Code"/>
        <w:spacing w:before="0" w:line="360" w:lineRule="auto"/>
      </w:pPr>
      <w:r>
        <w:t xml:space="preserve">                .Skip((page - 1) * pageSize)</w:t>
      </w:r>
    </w:p>
    <w:p w14:paraId="5187BC18" w14:textId="77777777" w:rsidR="00205755" w:rsidRDefault="00205755" w:rsidP="00DB0C46">
      <w:pPr>
        <w:pStyle w:val="Code"/>
        <w:spacing w:before="0" w:line="360" w:lineRule="auto"/>
      </w:pPr>
      <w:r>
        <w:t xml:space="preserve">                .Take(pageSize)</w:t>
      </w:r>
    </w:p>
    <w:p w14:paraId="5F47B3EB" w14:textId="77777777" w:rsidR="00205755" w:rsidRDefault="00205755" w:rsidP="00DB0C46">
      <w:pPr>
        <w:pStyle w:val="Code"/>
        <w:spacing w:before="0" w:line="360" w:lineRule="auto"/>
      </w:pPr>
      <w:r>
        <w:t xml:space="preserve">                .ToList();</w:t>
      </w:r>
    </w:p>
    <w:p w14:paraId="5CCE17FC" w14:textId="77777777" w:rsidR="00205755" w:rsidRDefault="00205755" w:rsidP="00DB0C46">
      <w:pPr>
        <w:pStyle w:val="Code"/>
        <w:spacing w:before="0" w:line="360" w:lineRule="auto"/>
      </w:pPr>
    </w:p>
    <w:p w14:paraId="697B01AD" w14:textId="77777777" w:rsidR="00205755" w:rsidRDefault="00205755" w:rsidP="00DB0C46">
      <w:pPr>
        <w:pStyle w:val="Code"/>
        <w:spacing w:before="0" w:line="360" w:lineRule="auto"/>
      </w:pPr>
      <w:r>
        <w:t xml:space="preserve">            </w:t>
      </w:r>
      <w:r>
        <w:rPr>
          <w:color w:val="0000FF"/>
        </w:rPr>
        <w:t>var</w:t>
      </w:r>
      <w:r>
        <w:t xml:space="preserve"> totalJoinedCourses = person.CourseAppartenences.Count;</w:t>
      </w:r>
    </w:p>
    <w:p w14:paraId="2EFC2F9A" w14:textId="77777777" w:rsidR="00205755" w:rsidRDefault="00205755" w:rsidP="00DB0C46">
      <w:pPr>
        <w:pStyle w:val="Code"/>
        <w:spacing w:before="0" w:line="360" w:lineRule="auto"/>
      </w:pPr>
    </w:p>
    <w:p w14:paraId="02B17EF1" w14:textId="77777777" w:rsidR="00205755" w:rsidRDefault="00205755" w:rsidP="00DB0C46">
      <w:pPr>
        <w:pStyle w:val="Code"/>
        <w:spacing w:before="0" w:line="360" w:lineRule="auto"/>
      </w:pPr>
      <w:r>
        <w:t xml:space="preserve">            </w:t>
      </w:r>
      <w:r>
        <w:rPr>
          <w:color w:val="0000FF"/>
        </w:rPr>
        <w:t>return</w:t>
      </w:r>
      <w:r>
        <w:t xml:space="preserve"> </w:t>
      </w:r>
      <w:r>
        <w:rPr>
          <w:color w:val="0000FF"/>
        </w:rPr>
        <w:t>new</w:t>
      </w:r>
      <w:r>
        <w:t xml:space="preserve"> PaginatedResponse&lt;DiplayCourseDTO&gt;(page, pageSize, </w:t>
      </w:r>
    </w:p>
    <w:p w14:paraId="1BBAF40D" w14:textId="5866625D" w:rsidR="00205755" w:rsidRDefault="00205755" w:rsidP="00DB0C46">
      <w:pPr>
        <w:pStyle w:val="Code"/>
        <w:spacing w:before="0" w:line="360" w:lineRule="auto"/>
      </w:pPr>
      <w:r>
        <w:t xml:space="preserve">                                      totalJoinedCourses, joinedCourses);</w:t>
      </w:r>
    </w:p>
    <w:p w14:paraId="3387C42A" w14:textId="6E3146AD" w:rsidR="00205755" w:rsidRPr="00205755" w:rsidRDefault="00205755" w:rsidP="00DB0C46">
      <w:pPr>
        <w:pStyle w:val="Code"/>
        <w:spacing w:before="0" w:line="360" w:lineRule="auto"/>
      </w:pPr>
      <w:r>
        <w:t xml:space="preserve">        }</w:t>
      </w:r>
    </w:p>
    <w:p w14:paraId="0D1054D0" w14:textId="7110FC0A" w:rsidR="00205755" w:rsidRDefault="00205755" w:rsidP="00DB0C46">
      <w:pPr>
        <w:pStyle w:val="ThesisBody"/>
        <w:spacing w:after="0" w:line="360" w:lineRule="auto"/>
      </w:pPr>
      <w:r w:rsidRPr="00205755">
        <w:t xml:space="preserve">It retrieves the person from the database, including their associated CourseAppartenences </w:t>
      </w:r>
      <w:r w:rsidR="003C77B5">
        <w:t xml:space="preserve">(Course Membership) </w:t>
      </w:r>
      <w:r w:rsidRPr="00205755">
        <w:t>and related data.</w:t>
      </w:r>
    </w:p>
    <w:p w14:paraId="13895D63" w14:textId="3E3FEFE2" w:rsidR="00205755" w:rsidRDefault="00205755" w:rsidP="00DB0C46">
      <w:pPr>
        <w:pStyle w:val="ThesisBody"/>
        <w:spacing w:after="0" w:line="360" w:lineRule="auto"/>
      </w:pPr>
      <w:r>
        <w:t>It makes use of another private static method, “GetCourseProgress”.</w:t>
      </w:r>
    </w:p>
    <w:p w14:paraId="0838911A" w14:textId="77777777" w:rsidR="00205755" w:rsidRDefault="00205755" w:rsidP="00DB0C46">
      <w:pPr>
        <w:pStyle w:val="Code"/>
        <w:spacing w:before="0" w:line="360" w:lineRule="auto"/>
      </w:pPr>
      <w:r>
        <w:rPr>
          <w:color w:val="0000FF"/>
        </w:rPr>
        <w:t>private</w:t>
      </w:r>
      <w:r>
        <w:t xml:space="preserve"> </w:t>
      </w:r>
      <w:r>
        <w:rPr>
          <w:color w:val="0000FF"/>
        </w:rPr>
        <w:t>static</w:t>
      </w:r>
      <w:r>
        <w:t xml:space="preserve"> </w:t>
      </w:r>
      <w:r>
        <w:rPr>
          <w:color w:val="0000FF"/>
        </w:rPr>
        <w:t>double</w:t>
      </w:r>
      <w:r>
        <w:t xml:space="preserve"> GetCourseProgress(Course course, Guid personId)</w:t>
      </w:r>
    </w:p>
    <w:p w14:paraId="7D233655" w14:textId="77777777" w:rsidR="00205755" w:rsidRDefault="00205755" w:rsidP="00DB0C46">
      <w:pPr>
        <w:pStyle w:val="Code"/>
        <w:spacing w:before="0" w:line="360" w:lineRule="auto"/>
      </w:pPr>
      <w:r>
        <w:t xml:space="preserve">        {</w:t>
      </w:r>
    </w:p>
    <w:p w14:paraId="4AE85B4E" w14:textId="77777777" w:rsidR="00205755" w:rsidRDefault="00205755" w:rsidP="00DB0C46">
      <w:pPr>
        <w:pStyle w:val="Code"/>
        <w:spacing w:before="0" w:line="360" w:lineRule="auto"/>
      </w:pPr>
    </w:p>
    <w:p w14:paraId="4F03A610" w14:textId="77777777" w:rsidR="00205755" w:rsidRDefault="00205755" w:rsidP="00DB0C46">
      <w:pPr>
        <w:pStyle w:val="Code"/>
        <w:spacing w:before="0" w:line="360" w:lineRule="auto"/>
      </w:pPr>
      <w:r>
        <w:t xml:space="preserve">            </w:t>
      </w:r>
      <w:r>
        <w:rPr>
          <w:color w:val="0000FF"/>
        </w:rPr>
        <w:t>double</w:t>
      </w:r>
      <w:r>
        <w:t xml:space="preserve"> totalSections = course.Sections.Count;</w:t>
      </w:r>
    </w:p>
    <w:p w14:paraId="5A068EC6" w14:textId="77777777" w:rsidR="00205755" w:rsidRDefault="00205755" w:rsidP="00DB0C46">
      <w:pPr>
        <w:pStyle w:val="Code"/>
        <w:spacing w:before="0" w:line="360" w:lineRule="auto"/>
      </w:pPr>
      <w:r>
        <w:t xml:space="preserve">            </w:t>
      </w:r>
      <w:r>
        <w:rPr>
          <w:color w:val="0000FF"/>
        </w:rPr>
        <w:t>double</w:t>
      </w:r>
      <w:r>
        <w:t xml:space="preserve"> completedSections = course.Sections</w:t>
      </w:r>
    </w:p>
    <w:p w14:paraId="0E86364D" w14:textId="77777777" w:rsidR="000A776B" w:rsidRDefault="00205755" w:rsidP="00DB0C46">
      <w:pPr>
        <w:pStyle w:val="Code"/>
        <w:spacing w:before="0" w:line="360" w:lineRule="auto"/>
      </w:pPr>
      <w:r>
        <w:t xml:space="preserve">                .Where(section =&gt; section.Quizzes.All(quiz =&gt; </w:t>
      </w:r>
    </w:p>
    <w:p w14:paraId="48A02F66" w14:textId="426EE2AF" w:rsidR="00205755" w:rsidRDefault="000A776B" w:rsidP="00DB0C46">
      <w:pPr>
        <w:pStyle w:val="Code"/>
        <w:spacing w:before="0" w:line="360" w:lineRule="auto"/>
      </w:pPr>
      <w:r>
        <w:lastRenderedPageBreak/>
        <w:t xml:space="preserve">                       </w:t>
      </w:r>
      <w:r w:rsidR="00205755">
        <w:t>GetQuizStatus(quiz, personId) == EQuizStatus.Done))</w:t>
      </w:r>
    </w:p>
    <w:p w14:paraId="4447445B" w14:textId="77777777" w:rsidR="00205755" w:rsidRDefault="00205755" w:rsidP="00DB0C46">
      <w:pPr>
        <w:pStyle w:val="Code"/>
        <w:spacing w:before="0" w:line="360" w:lineRule="auto"/>
      </w:pPr>
      <w:r>
        <w:t xml:space="preserve">                .Count();</w:t>
      </w:r>
    </w:p>
    <w:p w14:paraId="7D162AE6" w14:textId="77777777" w:rsidR="00205755" w:rsidRDefault="00205755" w:rsidP="00DB0C46">
      <w:pPr>
        <w:pStyle w:val="Code"/>
        <w:spacing w:before="0" w:line="360" w:lineRule="auto"/>
      </w:pPr>
    </w:p>
    <w:p w14:paraId="08FCD0A0" w14:textId="77777777" w:rsidR="000A776B" w:rsidRDefault="00205755" w:rsidP="00DB0C46">
      <w:pPr>
        <w:pStyle w:val="Code"/>
        <w:spacing w:before="0" w:line="360" w:lineRule="auto"/>
      </w:pPr>
      <w:r>
        <w:t xml:space="preserve">            </w:t>
      </w:r>
      <w:r>
        <w:rPr>
          <w:color w:val="0000FF"/>
        </w:rPr>
        <w:t>return</w:t>
      </w:r>
      <w:r>
        <w:t xml:space="preserve"> totalSections == 0 ? 0 : completedSections / </w:t>
      </w:r>
    </w:p>
    <w:p w14:paraId="5678C392" w14:textId="48B15127" w:rsidR="00205755" w:rsidRDefault="000A776B" w:rsidP="00DB0C46">
      <w:pPr>
        <w:pStyle w:val="Code"/>
        <w:spacing w:before="0" w:line="360" w:lineRule="auto"/>
      </w:pPr>
      <w:r>
        <w:t xml:space="preserve">                                                      </w:t>
      </w:r>
      <w:r w:rsidR="00205755">
        <w:t>totalSections;</w:t>
      </w:r>
    </w:p>
    <w:p w14:paraId="71F3A85B" w14:textId="77777777" w:rsidR="00205755" w:rsidRDefault="00205755" w:rsidP="00DB0C46">
      <w:pPr>
        <w:pStyle w:val="Code"/>
        <w:spacing w:before="0" w:line="360" w:lineRule="auto"/>
      </w:pPr>
      <w:r>
        <w:t xml:space="preserve">        }</w:t>
      </w:r>
    </w:p>
    <w:p w14:paraId="0A9A90F3" w14:textId="47A32A1C" w:rsidR="00205755" w:rsidRDefault="00205755" w:rsidP="00DB0C46">
      <w:pPr>
        <w:pStyle w:val="ThesisBody"/>
        <w:spacing w:after="0" w:line="360" w:lineRule="auto"/>
      </w:pPr>
      <w:r>
        <w:t>This method calculates by getting the number of sections and dividing it by the completed sections. A complete section is defined as a section where all of its quizzes are evaluated with the status of EQuizStatus.Done. This happens the GetQuizStatus method returns the mentioned Enum.</w:t>
      </w:r>
    </w:p>
    <w:p w14:paraId="40522986" w14:textId="77777777" w:rsidR="00205755" w:rsidRDefault="00205755" w:rsidP="00DB0C46">
      <w:pPr>
        <w:pStyle w:val="Code"/>
        <w:spacing w:before="0" w:line="360" w:lineRule="auto"/>
      </w:pPr>
      <w:r>
        <w:rPr>
          <w:color w:val="0000FF"/>
        </w:rPr>
        <w:t>private</w:t>
      </w:r>
      <w:r>
        <w:t xml:space="preserve"> </w:t>
      </w:r>
      <w:r>
        <w:rPr>
          <w:color w:val="0000FF"/>
        </w:rPr>
        <w:t>static</w:t>
      </w:r>
      <w:r>
        <w:t xml:space="preserve"> EQuizStatus GetQuizStatus(Quiz q, Guid personId)</w:t>
      </w:r>
    </w:p>
    <w:p w14:paraId="19B980EA" w14:textId="1D01C224" w:rsidR="00205755" w:rsidRDefault="00205755" w:rsidP="00DB0C46">
      <w:pPr>
        <w:pStyle w:val="Code"/>
        <w:spacing w:before="0" w:line="360" w:lineRule="auto"/>
      </w:pPr>
      <w:r>
        <w:t xml:space="preserve">        {</w:t>
      </w:r>
    </w:p>
    <w:p w14:paraId="38A9D5E3" w14:textId="77777777" w:rsidR="001E0D9F" w:rsidRDefault="00205755" w:rsidP="00DB0C46">
      <w:pPr>
        <w:pStyle w:val="Code"/>
        <w:spacing w:before="0" w:line="360" w:lineRule="auto"/>
      </w:pPr>
      <w:r>
        <w:t xml:space="preserve">            Grade? maxGrade = q.Grades.Where(g =&gt; g.PersonId == </w:t>
      </w:r>
    </w:p>
    <w:p w14:paraId="7C934228" w14:textId="6D3F83A2" w:rsidR="00205755" w:rsidRDefault="00205755" w:rsidP="00DB0C46">
      <w:pPr>
        <w:pStyle w:val="Code"/>
        <w:spacing w:before="0" w:line="360" w:lineRule="auto"/>
      </w:pPr>
      <w:r>
        <w:t>personId).OrderByDescending(g =&gt; g.GradeValue).FirstOrDefault();</w:t>
      </w:r>
    </w:p>
    <w:p w14:paraId="385DFEBB" w14:textId="77777777" w:rsidR="00205755" w:rsidRDefault="00205755" w:rsidP="00DB0C46">
      <w:pPr>
        <w:pStyle w:val="Code"/>
        <w:spacing w:before="0" w:line="360" w:lineRule="auto"/>
      </w:pPr>
      <w:r>
        <w:t xml:space="preserve">            </w:t>
      </w:r>
      <w:r>
        <w:rPr>
          <w:color w:val="0000FF"/>
        </w:rPr>
        <w:t>return</w:t>
      </w:r>
      <w:r>
        <w:t xml:space="preserve"> maxGrade </w:t>
      </w:r>
      <w:r>
        <w:rPr>
          <w:color w:val="0000FF"/>
        </w:rPr>
        <w:t>switch</w:t>
      </w:r>
    </w:p>
    <w:p w14:paraId="09020BB4" w14:textId="77777777" w:rsidR="00205755" w:rsidRDefault="00205755" w:rsidP="00DB0C46">
      <w:pPr>
        <w:pStyle w:val="Code"/>
        <w:spacing w:before="0" w:line="360" w:lineRule="auto"/>
      </w:pPr>
      <w:r>
        <w:t xml:space="preserve">            {</w:t>
      </w:r>
    </w:p>
    <w:p w14:paraId="2E879B9C" w14:textId="77777777" w:rsidR="00205755" w:rsidRDefault="00205755" w:rsidP="00DB0C46">
      <w:pPr>
        <w:pStyle w:val="Code"/>
        <w:spacing w:before="0" w:line="360" w:lineRule="auto"/>
      </w:pPr>
      <w:r>
        <w:t xml:space="preserve">                </w:t>
      </w:r>
      <w:r>
        <w:rPr>
          <w:color w:val="0000FF"/>
        </w:rPr>
        <w:t>null</w:t>
      </w:r>
      <w:r>
        <w:t xml:space="preserve"> =&gt; EQuizStatus.Unopened,</w:t>
      </w:r>
    </w:p>
    <w:p w14:paraId="23697163" w14:textId="77777777" w:rsidR="00205755" w:rsidRDefault="00205755" w:rsidP="00DB0C46">
      <w:pPr>
        <w:pStyle w:val="Code"/>
        <w:spacing w:before="0" w:line="360" w:lineRule="auto"/>
      </w:pPr>
      <w:r>
        <w:t xml:space="preserve">                Grade g </w:t>
      </w:r>
      <w:r>
        <w:rPr>
          <w:color w:val="0000FF"/>
        </w:rPr>
        <w:t>when</w:t>
      </w:r>
      <w:r>
        <w:t xml:space="preserve"> g.GradeValue == 10 =&gt; EQuizStatus.Done,</w:t>
      </w:r>
    </w:p>
    <w:p w14:paraId="1F2FA1E8" w14:textId="77777777" w:rsidR="00205755" w:rsidRDefault="00205755" w:rsidP="00DB0C46">
      <w:pPr>
        <w:pStyle w:val="Code"/>
        <w:spacing w:before="0" w:line="360" w:lineRule="auto"/>
      </w:pPr>
      <w:r>
        <w:t xml:space="preserve">                </w:t>
      </w:r>
      <w:r>
        <w:rPr>
          <w:color w:val="0000FF"/>
        </w:rPr>
        <w:t>_</w:t>
      </w:r>
      <w:r>
        <w:t xml:space="preserve"> =&gt; EQuizStatus.InProgress,</w:t>
      </w:r>
    </w:p>
    <w:p w14:paraId="01630AF1" w14:textId="77777777" w:rsidR="00205755" w:rsidRDefault="00205755" w:rsidP="00DB0C46">
      <w:pPr>
        <w:pStyle w:val="Code"/>
        <w:spacing w:before="0" w:line="360" w:lineRule="auto"/>
      </w:pPr>
      <w:r>
        <w:t xml:space="preserve">            };</w:t>
      </w:r>
    </w:p>
    <w:p w14:paraId="77B52325" w14:textId="4FA761DE" w:rsidR="00205755" w:rsidRDefault="00205755" w:rsidP="00DB0C46">
      <w:pPr>
        <w:pStyle w:val="Code"/>
        <w:spacing w:before="0" w:line="360" w:lineRule="auto"/>
      </w:pPr>
      <w:r>
        <w:t xml:space="preserve">        }</w:t>
      </w:r>
    </w:p>
    <w:p w14:paraId="2315F3C4" w14:textId="4189F353" w:rsidR="00205755" w:rsidRDefault="00205755" w:rsidP="00DB0C46">
      <w:pPr>
        <w:pStyle w:val="ThesisBody"/>
        <w:spacing w:after="0" w:line="360" w:lineRule="auto"/>
      </w:pPr>
      <w:r>
        <w:t xml:space="preserve">This method searches for the highest grade of a person from a specific quiz. If they do not have a grade, it will return EQuizStatus.Unopened. If they have a 10 for that quiz, it will return EQuizStatus.Done. </w:t>
      </w:r>
      <w:r w:rsidR="00F84473">
        <w:t>Otherwise, it will return EQuizStatus.InProgress.</w:t>
      </w:r>
    </w:p>
    <w:p w14:paraId="66A51B5B" w14:textId="3E5EF156" w:rsidR="00F84473" w:rsidRDefault="00F84473" w:rsidP="00DB0C46">
      <w:pPr>
        <w:pStyle w:val="ThesisBody"/>
        <w:spacing w:after="0" w:line="360" w:lineRule="auto"/>
      </w:pPr>
      <w:r>
        <w:t>The method designed for the professors’ created courses works in a similar way, with the difference that they do not need the progress property.</w:t>
      </w:r>
    </w:p>
    <w:p w14:paraId="564E682A" w14:textId="77777777" w:rsidR="00F84473" w:rsidRDefault="00F84473" w:rsidP="00DB0C46">
      <w:pPr>
        <w:pStyle w:val="Code"/>
        <w:spacing w:before="0" w:line="360" w:lineRule="auto"/>
      </w:pPr>
      <w:r>
        <w:t xml:space="preserve">        </w:t>
      </w:r>
      <w:r>
        <w:rPr>
          <w:color w:val="0000FF"/>
        </w:rPr>
        <w:t>public</w:t>
      </w:r>
      <w:r>
        <w:t xml:space="preserve"> </w:t>
      </w:r>
      <w:r>
        <w:rPr>
          <w:color w:val="0000FF"/>
        </w:rPr>
        <w:t>async</w:t>
      </w:r>
      <w:r>
        <w:t xml:space="preserve"> Task&lt;PaginatedResponse&lt;DiplayCourseDTO&gt;&gt;</w:t>
      </w:r>
    </w:p>
    <w:p w14:paraId="105B3031" w14:textId="362F7CB2" w:rsidR="00205755" w:rsidRDefault="00F84473" w:rsidP="00DB0C46">
      <w:pPr>
        <w:pStyle w:val="Code"/>
        <w:spacing w:before="0" w:line="360" w:lineRule="auto"/>
      </w:pPr>
      <w:r>
        <w:t xml:space="preserve"> GetCreatedCoursesPaged(Guid creatorId, </w:t>
      </w:r>
      <w:r>
        <w:rPr>
          <w:color w:val="0000FF"/>
        </w:rPr>
        <w:t>int</w:t>
      </w:r>
      <w:r>
        <w:t xml:space="preserve"> page, </w:t>
      </w:r>
      <w:r>
        <w:rPr>
          <w:color w:val="0000FF"/>
        </w:rPr>
        <w:t>int</w:t>
      </w:r>
      <w:r>
        <w:t xml:space="preserve"> pageSize)</w:t>
      </w:r>
    </w:p>
    <w:p w14:paraId="5F79B218" w14:textId="7CCF42E1" w:rsidR="00F84473" w:rsidRDefault="00F84473" w:rsidP="00DB0C46">
      <w:pPr>
        <w:pStyle w:val="ThesisBody"/>
        <w:spacing w:after="0" w:line="360" w:lineRule="auto"/>
      </w:pPr>
      <w:r>
        <w:t>The “</w:t>
      </w:r>
      <w:r w:rsidRPr="00F84473">
        <w:t>AddPersonToCourse</w:t>
      </w:r>
      <w:r>
        <w:t xml:space="preserve">” </w:t>
      </w:r>
      <w:r w:rsidRPr="00F84473">
        <w:t>method adds a person to a course. It retrieves the course based on the provided code and the person based on the personId. If the course or the person is not found, it returns false. If the person has already joined the course, it returns false. Otherwise, it creates a new CourseMembership object to represent the association between the course and the person, adds it to the CourseAppartenences table, and sends a notification. It returns true if the person is successfully added to the course.</w:t>
      </w:r>
    </w:p>
    <w:p w14:paraId="4C048505" w14:textId="45F7FF69" w:rsidR="00F84473" w:rsidRDefault="00F84473" w:rsidP="00DB0C46">
      <w:pPr>
        <w:pStyle w:val="Code"/>
        <w:spacing w:before="0" w:line="360" w:lineRule="auto"/>
      </w:pPr>
      <w:r>
        <w:rPr>
          <w:color w:val="0000FF"/>
        </w:rPr>
        <w:t>public</w:t>
      </w:r>
      <w:r>
        <w:t xml:space="preserve"> </w:t>
      </w:r>
      <w:r>
        <w:rPr>
          <w:color w:val="0000FF"/>
        </w:rPr>
        <w:t>async</w:t>
      </w:r>
      <w:r>
        <w:t xml:space="preserve"> Task&lt;</w:t>
      </w:r>
      <w:r>
        <w:rPr>
          <w:color w:val="0000FF"/>
        </w:rPr>
        <w:t>bool</w:t>
      </w:r>
      <w:r>
        <w:t>&gt; AddPersonToCourse(</w:t>
      </w:r>
      <w:r>
        <w:rPr>
          <w:color w:val="0000FF"/>
        </w:rPr>
        <w:t>string</w:t>
      </w:r>
      <w:r>
        <w:t xml:space="preserve"> code, Guid personId)</w:t>
      </w:r>
    </w:p>
    <w:p w14:paraId="2154854F" w14:textId="7A955934" w:rsidR="00F84473" w:rsidRDefault="00F84473" w:rsidP="00DB0C46">
      <w:pPr>
        <w:pStyle w:val="ThesisBody"/>
        <w:spacing w:after="0" w:line="360" w:lineRule="auto"/>
      </w:pPr>
      <w:r>
        <w:t xml:space="preserve">There is one more method: </w:t>
      </w:r>
    </w:p>
    <w:p w14:paraId="06B828C4" w14:textId="77777777" w:rsidR="00F84473" w:rsidRDefault="00F84473" w:rsidP="00DB0C46">
      <w:pPr>
        <w:pStyle w:val="Code"/>
        <w:spacing w:before="0" w:line="360" w:lineRule="auto"/>
      </w:pPr>
      <w:r>
        <w:lastRenderedPageBreak/>
        <w:t xml:space="preserve">   </w:t>
      </w:r>
      <w:r>
        <w:rPr>
          <w:color w:val="0000FF"/>
        </w:rPr>
        <w:t>public</w:t>
      </w:r>
      <w:r>
        <w:t xml:space="preserve"> </w:t>
      </w:r>
      <w:r>
        <w:rPr>
          <w:color w:val="0000FF"/>
        </w:rPr>
        <w:t>async</w:t>
      </w:r>
      <w:r>
        <w:t xml:space="preserve"> Task&lt;AccessedCourseDTO?&gt; GetCourseByIdAsync(Guid courseId, Guid personId)</w:t>
      </w:r>
    </w:p>
    <w:p w14:paraId="7EED6B97" w14:textId="68601326" w:rsidR="00F84473" w:rsidRDefault="00F84473" w:rsidP="00DB0C46">
      <w:pPr>
        <w:pStyle w:val="ThesisBody"/>
        <w:spacing w:after="0" w:line="360" w:lineRule="auto"/>
      </w:pPr>
      <w:r w:rsidRPr="00F84473">
        <w:t>This method retrieves a course by its ID, including its sections and quizzes. It calculates the progress for each section and quiz based on the person's completed quizzes and returns an AccessedCourseDTO object representing the accessed course.</w:t>
      </w:r>
    </w:p>
    <w:p w14:paraId="1CF8602B" w14:textId="0314D670" w:rsidR="00F84473" w:rsidRDefault="00975D70" w:rsidP="00DB0C46">
      <w:pPr>
        <w:pStyle w:val="ThesisSub-subheading"/>
        <w:spacing w:before="0" w:after="0" w:line="360" w:lineRule="auto"/>
      </w:pPr>
      <w:r>
        <w:t>Person Controller</w:t>
      </w:r>
    </w:p>
    <w:p w14:paraId="04B1F98C" w14:textId="4A6D3399" w:rsidR="00975D70" w:rsidRDefault="00A46B0F" w:rsidP="00DB0C46">
      <w:pPr>
        <w:pStyle w:val="ThesisBody"/>
        <w:spacing w:after="0" w:line="360" w:lineRule="auto"/>
      </w:pPr>
      <w:r>
        <w:t>This controller is used to handle HTTP requests related to people.</w:t>
      </w:r>
    </w:p>
    <w:p w14:paraId="6D2D33C6" w14:textId="69072493" w:rsidR="001433D5" w:rsidRPr="001433D5" w:rsidRDefault="00A46B0F" w:rsidP="00DB0C46">
      <w:pPr>
        <w:pStyle w:val="ThesisBody"/>
        <w:spacing w:after="0" w:line="360" w:lineRule="auto"/>
      </w:pPr>
      <w:r w:rsidRPr="00A46B0F">
        <w:t>We have an HTTP Get method “GetPersonByUserId”, that calls the GetPersonByUserIdAsync method from the I</w:t>
      </w:r>
      <w:r>
        <w:t>P</w:t>
      </w:r>
      <w:r w:rsidRPr="00A46B0F">
        <w:t>ersonRepository.</w:t>
      </w:r>
    </w:p>
    <w:p w14:paraId="25B8F668" w14:textId="77777777" w:rsidR="00A46B0F" w:rsidRDefault="00A46B0F" w:rsidP="00DB0C46">
      <w:pPr>
        <w:pStyle w:val="Code"/>
        <w:spacing w:before="0" w:line="360" w:lineRule="auto"/>
      </w:pPr>
      <w:r>
        <w:rPr>
          <w:color w:val="0000FF"/>
        </w:rPr>
        <w:t>public</w:t>
      </w:r>
      <w:r>
        <w:t xml:space="preserve"> </w:t>
      </w:r>
      <w:r>
        <w:rPr>
          <w:color w:val="0000FF"/>
        </w:rPr>
        <w:t>async</w:t>
      </w:r>
      <w:r>
        <w:t xml:space="preserve"> Task&lt;ActionResult&lt;Person&gt;&gt; GetPersonByUserId(Guid userId)</w:t>
      </w:r>
    </w:p>
    <w:p w14:paraId="3CE284DE" w14:textId="47BDBCF0" w:rsidR="00A46B0F" w:rsidRDefault="00A46B0F" w:rsidP="00DB0C46">
      <w:pPr>
        <w:pStyle w:val="ThesisBody"/>
        <w:spacing w:after="0" w:line="360" w:lineRule="auto"/>
      </w:pPr>
      <w:r>
        <w:t>It returns an Ok result if it’s successful or a Not Found, if the userId cannot be found.</w:t>
      </w:r>
    </w:p>
    <w:p w14:paraId="3DDAB953" w14:textId="50BC2BFB" w:rsidR="00C102EC" w:rsidRDefault="00A46B0F" w:rsidP="00DB0C46">
      <w:pPr>
        <w:pStyle w:val="ThesisBody"/>
        <w:spacing w:after="0" w:line="360" w:lineRule="auto"/>
      </w:pPr>
      <w:r>
        <w:t xml:space="preserve">Another method we use is the “UpdatePerson” method. </w:t>
      </w:r>
    </w:p>
    <w:p w14:paraId="7724D1DA" w14:textId="77777777" w:rsidR="003C77B5" w:rsidRDefault="003C77B5" w:rsidP="00DB0C46">
      <w:pPr>
        <w:pStyle w:val="ThesisBody"/>
        <w:spacing w:after="0" w:line="360" w:lineRule="auto"/>
      </w:pPr>
    </w:p>
    <w:p w14:paraId="15BB6BA9" w14:textId="77777777" w:rsidR="00C102EC" w:rsidRDefault="00C102EC" w:rsidP="00DB0C46">
      <w:pPr>
        <w:pStyle w:val="Code"/>
        <w:spacing w:before="0" w:line="360" w:lineRule="auto"/>
      </w:pPr>
      <w:r>
        <w:t xml:space="preserve">        </w:t>
      </w:r>
      <w:r>
        <w:rPr>
          <w:color w:val="0000FF"/>
        </w:rPr>
        <w:t>public</w:t>
      </w:r>
      <w:r>
        <w:t xml:space="preserve"> </w:t>
      </w:r>
      <w:r>
        <w:rPr>
          <w:color w:val="0000FF"/>
        </w:rPr>
        <w:t>async</w:t>
      </w:r>
      <w:r>
        <w:t xml:space="preserve"> Task&lt;ActionResult&lt;UpdatedDetailsPersonDTO&gt;&gt; </w:t>
      </w:r>
    </w:p>
    <w:p w14:paraId="673370D2" w14:textId="397D5096" w:rsidR="00C102EC" w:rsidRDefault="00C102EC" w:rsidP="00DB0C46">
      <w:pPr>
        <w:pStyle w:val="Code"/>
        <w:spacing w:before="0" w:line="360" w:lineRule="auto"/>
      </w:pPr>
      <w:r>
        <w:t xml:space="preserve">UpdatePerson(Guid personId, </w:t>
      </w:r>
      <w:r>
        <w:rPr>
          <w:color w:val="0000FF"/>
        </w:rPr>
        <w:t>string</w:t>
      </w:r>
      <w:r>
        <w:t xml:space="preserve"> firstName, </w:t>
      </w:r>
      <w:r>
        <w:rPr>
          <w:color w:val="0000FF"/>
        </w:rPr>
        <w:t>string</w:t>
      </w:r>
      <w:r>
        <w:t xml:space="preserve"> lastName, EGender gender)</w:t>
      </w:r>
    </w:p>
    <w:p w14:paraId="0D23FC24" w14:textId="2A2F120E" w:rsidR="00C102EC" w:rsidRDefault="00C102EC" w:rsidP="00DB0C46">
      <w:pPr>
        <w:pStyle w:val="ThesisBody"/>
        <w:spacing w:after="0" w:line="360" w:lineRule="auto"/>
      </w:pPr>
      <w:r>
        <w:t xml:space="preserve">This method updates a person’s personal details by calling the </w:t>
      </w:r>
      <w:r>
        <w:rPr>
          <w:lang w:val="ro-RO"/>
        </w:rPr>
        <w:t>UpdatePersonalDetailsByIdAsync method from the IPersonRepository.</w:t>
      </w:r>
    </w:p>
    <w:p w14:paraId="47F3CBE1" w14:textId="03348BFA" w:rsidR="00C102EC" w:rsidRDefault="00C102EC" w:rsidP="00DB0C46">
      <w:pPr>
        <w:pStyle w:val="ThesisBody"/>
        <w:spacing w:after="0" w:line="360" w:lineRule="auto"/>
        <w:rPr>
          <w:rFonts w:ascii="Cascadia Mono" w:hAnsi="Cascadia Mono" w:cs="Cascadia Mono"/>
          <w:color w:val="000000"/>
          <w:sz w:val="19"/>
          <w:szCs w:val="19"/>
          <w:lang w:val="ro-RO"/>
        </w:rPr>
      </w:pPr>
      <w:r>
        <w:t>The last method of this controller is:</w:t>
      </w:r>
      <w:r>
        <w:rPr>
          <w:rFonts w:ascii="Cascadia Mono" w:hAnsi="Cascadia Mono" w:cs="Cascadia Mono"/>
          <w:color w:val="000000"/>
          <w:sz w:val="19"/>
          <w:szCs w:val="19"/>
          <w:lang w:val="ro-RO"/>
        </w:rPr>
        <w:t xml:space="preserve">      </w:t>
      </w:r>
    </w:p>
    <w:p w14:paraId="48327733" w14:textId="4B1035FB" w:rsidR="00C102EC" w:rsidRDefault="00C102EC" w:rsidP="00DB0C46">
      <w:pPr>
        <w:pStyle w:val="Code"/>
        <w:spacing w:before="0" w:line="360" w:lineRule="auto"/>
      </w:pPr>
      <w:r>
        <w:rPr>
          <w:color w:val="0000FF"/>
        </w:rPr>
        <w:t>public</w:t>
      </w:r>
      <w:r>
        <w:t xml:space="preserve"> </w:t>
      </w:r>
      <w:r>
        <w:rPr>
          <w:color w:val="0000FF"/>
        </w:rPr>
        <w:t>async</w:t>
      </w:r>
      <w:r>
        <w:t xml:space="preserve"> Task&lt;ActionResult&lt;PersonSettingsDTO&gt;&gt; GetPersonSettings(Guid personId)</w:t>
      </w:r>
    </w:p>
    <w:p w14:paraId="3DD1B657" w14:textId="30E0421F" w:rsidR="00C102EC" w:rsidRDefault="00C102EC" w:rsidP="00DB0C46">
      <w:pPr>
        <w:pStyle w:val="ThesisBody"/>
        <w:spacing w:after="0" w:line="360" w:lineRule="auto"/>
      </w:pPr>
      <w:r>
        <w:t xml:space="preserve">This method returns an Ok result with </w:t>
      </w:r>
      <w:r>
        <w:rPr>
          <w:lang w:val="ro-RO"/>
        </w:rPr>
        <w:t>PersonSettingsDTO if it’s successful or a Not found otherwise.</w:t>
      </w:r>
    </w:p>
    <w:p w14:paraId="02902A55" w14:textId="458535E1" w:rsidR="00C102EC" w:rsidRDefault="00C102EC" w:rsidP="00DB0C46">
      <w:pPr>
        <w:pStyle w:val="ThesisSub-subheading"/>
        <w:spacing w:before="0" w:after="0" w:line="360" w:lineRule="auto"/>
      </w:pPr>
      <w:r>
        <w:t>Person Repository</w:t>
      </w:r>
    </w:p>
    <w:p w14:paraId="63A90A0E" w14:textId="4D1C645F" w:rsidR="00494A1E" w:rsidRDefault="00494A1E" w:rsidP="00DB0C46">
      <w:pPr>
        <w:pStyle w:val="ThesisBody"/>
        <w:spacing w:after="0" w:line="360" w:lineRule="auto"/>
      </w:pPr>
      <w:r>
        <w:t>The “Person Repository” implements the IPersonRepository interface. It has a few methods, of which some are used in the “Person Controller”. Its constructor</w:t>
      </w:r>
      <w:r w:rsidRPr="00494A1E">
        <w:t xml:space="preserve"> takes a Context object and an INotificationRepository object as dependencies.</w:t>
      </w:r>
    </w:p>
    <w:p w14:paraId="61682E89" w14:textId="7D500015" w:rsidR="00494A1E" w:rsidRDefault="00494A1E" w:rsidP="00DB0C46">
      <w:pPr>
        <w:pStyle w:val="ThesisBody"/>
        <w:spacing w:after="0" w:line="360" w:lineRule="auto"/>
      </w:pPr>
      <w:r>
        <w:t xml:space="preserve">The first method that we will </w:t>
      </w:r>
      <w:r w:rsidR="000A776B">
        <w:t>mention is:</w:t>
      </w:r>
    </w:p>
    <w:p w14:paraId="584AD105" w14:textId="77777777" w:rsidR="00494A1E" w:rsidRDefault="00494A1E" w:rsidP="00DB0C46">
      <w:pPr>
        <w:pStyle w:val="Code"/>
        <w:spacing w:before="0" w:line="360" w:lineRule="auto"/>
      </w:pPr>
      <w:r>
        <w:rPr>
          <w:color w:val="0000FF"/>
        </w:rPr>
        <w:t>public</w:t>
      </w:r>
      <w:r>
        <w:t xml:space="preserve"> </w:t>
      </w:r>
      <w:r>
        <w:rPr>
          <w:color w:val="0000FF"/>
        </w:rPr>
        <w:t>async</w:t>
      </w:r>
      <w:r>
        <w:t xml:space="preserve"> Task&lt;Person?&gt; GetPersonByUserIdAsync(Guid userId)</w:t>
      </w:r>
    </w:p>
    <w:p w14:paraId="3BF9FCE1" w14:textId="5AD0F58B" w:rsidR="00C102EC" w:rsidRDefault="00494A1E" w:rsidP="00DB0C46">
      <w:pPr>
        <w:pStyle w:val="ThesisBody"/>
        <w:spacing w:after="0" w:line="360" w:lineRule="auto"/>
      </w:pPr>
      <w:r>
        <w:t>This is a simple method that retrieves a person based on their “User Id” instead of the typical id of the entity.</w:t>
      </w:r>
    </w:p>
    <w:p w14:paraId="5D0F4A64" w14:textId="03C2B25E" w:rsidR="00494A1E" w:rsidRDefault="00494A1E" w:rsidP="00DB0C46">
      <w:pPr>
        <w:pStyle w:val="ThesisBody"/>
        <w:spacing w:after="0" w:line="360" w:lineRule="auto"/>
      </w:pPr>
      <w:r>
        <w:t xml:space="preserve">We also have the </w:t>
      </w:r>
      <w:r w:rsidRPr="00494A1E">
        <w:t>GetPersonByIdAsync</w:t>
      </w:r>
      <w:r>
        <w:t xml:space="preserve"> method that retrieves the person by their entity id</w:t>
      </w:r>
      <w:r w:rsidR="00915C38">
        <w:t xml:space="preserve"> and AddPersonAsync that adds a new person by making use of the “Person(User user)” constructor.</w:t>
      </w:r>
    </w:p>
    <w:p w14:paraId="4063FA9E" w14:textId="3E38819A" w:rsidR="00494A1E" w:rsidRDefault="00494A1E" w:rsidP="00DB0C46">
      <w:pPr>
        <w:pStyle w:val="ThesisBody"/>
        <w:spacing w:after="0" w:line="360" w:lineRule="auto"/>
      </w:pPr>
      <w:r>
        <w:lastRenderedPageBreak/>
        <w:t xml:space="preserve">The </w:t>
      </w:r>
      <w:r w:rsidRPr="00494A1E">
        <w:t>UpdatePersonalDetailsByIdAsync method updates the personal details (firstName, lastName, and gender) of a person based on the provided personId. It retrieves the person from the database, updates the properties with the provided values, saves the changes to the database, and returns an UpdatedDetailsPersonDTO object containing the updated details. Additionally, it adds a notification to the person indicating that their personal details have been successfully updated.</w:t>
      </w:r>
    </w:p>
    <w:p w14:paraId="55805223" w14:textId="025201FF" w:rsidR="001433D5" w:rsidRDefault="00494A1E" w:rsidP="00DB0C46">
      <w:pPr>
        <w:pStyle w:val="ThesisBody"/>
        <w:spacing w:after="0" w:line="360" w:lineRule="auto"/>
      </w:pPr>
      <w:r>
        <w:t xml:space="preserve">Further on, we have the “GetPersonSettings” method. </w:t>
      </w:r>
      <w:r w:rsidRPr="00494A1E">
        <w:t>This method retrieves the person settings based on the provided personId. It includes the related User entity in the query to retrieve additional information. It returns a PersonSettingsDTO object containing the person's gender, email, first name, last name, phone number, role, and username.</w:t>
      </w:r>
    </w:p>
    <w:p w14:paraId="2E4FD7E9" w14:textId="509B640E" w:rsidR="000B4D67" w:rsidRDefault="000B4D67" w:rsidP="00DB0C46">
      <w:pPr>
        <w:pStyle w:val="ThesisSub-subheading"/>
        <w:spacing w:before="0" w:after="0" w:line="360" w:lineRule="auto"/>
      </w:pPr>
      <w:r>
        <w:t>Quizzes Controller</w:t>
      </w:r>
    </w:p>
    <w:p w14:paraId="40DD1EC2" w14:textId="3FA3CD4B" w:rsidR="000B4D67" w:rsidRDefault="000B4D67" w:rsidP="00DB0C46">
      <w:pPr>
        <w:pStyle w:val="ThesisBody"/>
        <w:spacing w:after="0" w:line="360" w:lineRule="auto"/>
      </w:pPr>
      <w:r w:rsidRPr="000B4D67">
        <w:t>The QuizzesController is responsible for handling HTTP requests related to quizzes in your application. It provides endpoints to add, grade, delete, update, retrieve quiz information</w:t>
      </w:r>
      <w:r>
        <w:t xml:space="preserve"> and hints</w:t>
      </w:r>
      <w:r w:rsidRPr="000B4D67">
        <w:t>.</w:t>
      </w:r>
    </w:p>
    <w:p w14:paraId="3DCABD74" w14:textId="77777777" w:rsidR="000B4D67" w:rsidRDefault="000B4D67" w:rsidP="00DB0C46">
      <w:pPr>
        <w:pStyle w:val="Code"/>
        <w:spacing w:before="0" w:line="360" w:lineRule="auto"/>
      </w:pPr>
      <w:r>
        <w:t xml:space="preserve">        [HttpPost]</w:t>
      </w:r>
    </w:p>
    <w:p w14:paraId="71D9FADD" w14:textId="69E9F2E6" w:rsidR="000B4D67" w:rsidRDefault="000B4D67" w:rsidP="00DB0C46">
      <w:pPr>
        <w:pStyle w:val="Code"/>
        <w:spacing w:before="0" w:line="360" w:lineRule="auto"/>
      </w:pPr>
      <w:r>
        <w:t xml:space="preserve">        </w:t>
      </w:r>
      <w:r>
        <w:rPr>
          <w:color w:val="0000FF"/>
        </w:rPr>
        <w:t>public</w:t>
      </w:r>
      <w:r>
        <w:t xml:space="preserve"> </w:t>
      </w:r>
      <w:r>
        <w:rPr>
          <w:color w:val="0000FF"/>
        </w:rPr>
        <w:t>async</w:t>
      </w:r>
      <w:r>
        <w:t xml:space="preserve"> Task&lt;ActionResult&gt; AddQuiz(QuizDTO quiz)</w:t>
      </w:r>
    </w:p>
    <w:p w14:paraId="00C7CA41" w14:textId="5610F19D" w:rsidR="007E7F10" w:rsidRDefault="000B4D67" w:rsidP="00DB0C46">
      <w:pPr>
        <w:pStyle w:val="ThesisBody"/>
        <w:spacing w:after="0" w:line="360" w:lineRule="auto"/>
      </w:pPr>
      <w:r>
        <w:t xml:space="preserve">This method simply adds a new quiz calling the “AddQuizAsync” method of the IQuizRepository. If the quiz is successfully added, it returns an HTTP 200 OK response with the added quiz or a 400 Bad Request otherwise. </w:t>
      </w:r>
    </w:p>
    <w:p w14:paraId="714FDC7F" w14:textId="77777777" w:rsidR="00915C38" w:rsidRDefault="007E7F10" w:rsidP="00DB0C46">
      <w:pPr>
        <w:pStyle w:val="Code"/>
        <w:spacing w:before="0" w:line="360" w:lineRule="auto"/>
      </w:pPr>
      <w:r>
        <w:t xml:space="preserve">        </w:t>
      </w:r>
      <w:r>
        <w:rPr>
          <w:color w:val="0000FF"/>
        </w:rPr>
        <w:t>public</w:t>
      </w:r>
      <w:r>
        <w:t xml:space="preserve"> </w:t>
      </w:r>
      <w:r>
        <w:rPr>
          <w:color w:val="0000FF"/>
        </w:rPr>
        <w:t>async</w:t>
      </w:r>
      <w:r>
        <w:t xml:space="preserve"> Task&lt;ActionResult&gt; GradeQuiz([FromBody] GradeQuizInput </w:t>
      </w:r>
      <w:r w:rsidR="00915C38">
        <w:t xml:space="preserve"> </w:t>
      </w:r>
    </w:p>
    <w:p w14:paraId="705563BC" w14:textId="25B8AA2A" w:rsidR="007E7F10" w:rsidRDefault="00915C38" w:rsidP="00DB0C46">
      <w:pPr>
        <w:pStyle w:val="Code"/>
        <w:spacing w:before="0" w:line="360" w:lineRule="auto"/>
      </w:pPr>
      <w:r>
        <w:t xml:space="preserve">                                                  </w:t>
      </w:r>
      <w:r w:rsidR="007E7F10">
        <w:t>gradeDetils)</w:t>
      </w:r>
    </w:p>
    <w:p w14:paraId="3411BD57" w14:textId="2EF8C070" w:rsidR="000B4D67" w:rsidRDefault="000B4D67" w:rsidP="00DB0C46">
      <w:pPr>
        <w:pStyle w:val="ThesisBody"/>
        <w:spacing w:after="0" w:line="360" w:lineRule="auto"/>
      </w:pPr>
      <w:r>
        <w:tab/>
      </w:r>
      <w:r w:rsidR="007E7F10" w:rsidRPr="007E7F10">
        <w:t>This method handles the HTTP POST request to grade a quiz. It receives a GradeQuizInput object in the request body, which includes the quiz ID, person ID, and quiz grade. The method calls the AddQuizGrade method of the quizRepository to add the quiz grade to the database. If the grading is successful, it returns an HTTP 200 OK response with a boolean value indicating the success of the grading. If the grading fails, it returns a 400 Bad Request response.</w:t>
      </w:r>
      <w:r>
        <w:t xml:space="preserve"> </w:t>
      </w:r>
    </w:p>
    <w:p w14:paraId="2343275C" w14:textId="3292FA3A" w:rsidR="007E7F10" w:rsidRDefault="007E7F10" w:rsidP="00DB0C46">
      <w:pPr>
        <w:pStyle w:val="ThesisBody"/>
        <w:spacing w:after="0" w:line="360" w:lineRule="auto"/>
      </w:pPr>
      <w:r>
        <w:t xml:space="preserve">Similarly, we have other methods like </w:t>
      </w:r>
      <w:r w:rsidRPr="007E7F10">
        <w:t>DeleteQuiz(Guid quizId), which deletes</w:t>
      </w:r>
      <w:r>
        <w:t xml:space="preserve"> a quiz and </w:t>
      </w:r>
      <w:r w:rsidRPr="007E7F10">
        <w:t>UpdateQuiz(Guid quizId, UpdateQuizDTO quiz)</w:t>
      </w:r>
      <w:r>
        <w:t>, which updates the name of a quiz.</w:t>
      </w:r>
    </w:p>
    <w:p w14:paraId="0884810F" w14:textId="2F86416E" w:rsidR="007E7F10" w:rsidRDefault="007E7F10" w:rsidP="00DB0C46">
      <w:pPr>
        <w:pStyle w:val="ThesisBody"/>
        <w:spacing w:after="0" w:line="360" w:lineRule="auto"/>
      </w:pPr>
      <w:r>
        <w:t>The questions of a quiz are updated by another method, specifically:</w:t>
      </w:r>
    </w:p>
    <w:p w14:paraId="430986B6" w14:textId="3B8E9C2C" w:rsidR="007E7F10" w:rsidRDefault="007E7F10" w:rsidP="00DB0C46">
      <w:pPr>
        <w:pStyle w:val="Code"/>
        <w:spacing w:before="0" w:line="360" w:lineRule="auto"/>
      </w:pPr>
      <w:r>
        <w:t xml:space="preserve">        </w:t>
      </w:r>
      <w:r>
        <w:rPr>
          <w:color w:val="0000FF"/>
        </w:rPr>
        <w:t>public</w:t>
      </w:r>
      <w:r>
        <w:t xml:space="preserve"> </w:t>
      </w:r>
      <w:r>
        <w:rPr>
          <w:color w:val="0000FF"/>
        </w:rPr>
        <w:t>async</w:t>
      </w:r>
      <w:r>
        <w:t xml:space="preserve"> Task&lt;ActionResult&gt; UpdateQuizQuestions(Guid quizId, List&lt;QuizQuestionDTO&gt; newQuestions)</w:t>
      </w:r>
    </w:p>
    <w:p w14:paraId="797C631D" w14:textId="2828283E" w:rsidR="007E7F10" w:rsidRDefault="007E7F10" w:rsidP="00DB0C46">
      <w:pPr>
        <w:pStyle w:val="ThesisBody"/>
        <w:spacing w:after="0" w:line="360" w:lineRule="auto"/>
      </w:pPr>
      <w:r w:rsidRPr="007E7F10">
        <w:t xml:space="preserve">It takes the quizId as a parameter in the URL and a list of QuizQuestionDTO objects in the request body, containing the updated quiz questions. The method calls the </w:t>
      </w:r>
      <w:r w:rsidRPr="007E7F10">
        <w:lastRenderedPageBreak/>
        <w:t>UpdateQuizQuestions method of the quizRepository to update the questions of the quiz in the database. If the quiz questions are updated successfully, it returns an HTTP 200 OK response with the updated quiz questions. If the quiz is not found, it returns a 404 Not Found response.</w:t>
      </w:r>
    </w:p>
    <w:p w14:paraId="57950A6C" w14:textId="1FB1EE64" w:rsidR="007E7F10" w:rsidRDefault="007E7F10" w:rsidP="00DB0C46">
      <w:pPr>
        <w:pStyle w:val="ThesisBody"/>
        <w:spacing w:after="0" w:line="360" w:lineRule="auto"/>
      </w:pPr>
      <w:r>
        <w:t>Then, we have the StartQuiz method:</w:t>
      </w:r>
    </w:p>
    <w:p w14:paraId="64D5A588" w14:textId="34F9A4B5" w:rsidR="007E7F10" w:rsidRDefault="007E7F10" w:rsidP="00DB0C46">
      <w:pPr>
        <w:pStyle w:val="Code"/>
        <w:spacing w:before="0" w:line="360" w:lineRule="auto"/>
        <w:rPr>
          <w:color w:val="000000"/>
        </w:rPr>
      </w:pPr>
      <w:r>
        <w:rPr>
          <w:color w:val="000000"/>
        </w:rPr>
        <w:t xml:space="preserve">      </w:t>
      </w:r>
      <w:r>
        <w:rPr>
          <w:color w:val="0000FF"/>
        </w:rPr>
        <w:t>public</w:t>
      </w:r>
      <w:r>
        <w:rPr>
          <w:color w:val="000000"/>
        </w:rPr>
        <w:t xml:space="preserve"> </w:t>
      </w:r>
      <w:r>
        <w:rPr>
          <w:color w:val="0000FF"/>
        </w:rPr>
        <w:t>async</w:t>
      </w:r>
      <w:r>
        <w:rPr>
          <w:color w:val="000000"/>
        </w:rPr>
        <w:t xml:space="preserve"> Task&lt;ActionResult&gt; StartQuiz(Guid quizzId, Guid personId)</w:t>
      </w:r>
    </w:p>
    <w:p w14:paraId="797089E0" w14:textId="56C5286E" w:rsidR="007E7F10" w:rsidRDefault="007E7F10" w:rsidP="00DB0C46">
      <w:pPr>
        <w:pStyle w:val="ThesisBody"/>
        <w:spacing w:after="0" w:line="360" w:lineRule="auto"/>
      </w:pPr>
      <w:r>
        <w:t>This method handles the HTTP Get request to start a quiz for a specific person. It needs the personId to check if the person already has a grade for this quiz.</w:t>
      </w:r>
    </w:p>
    <w:p w14:paraId="0DF9994D" w14:textId="4DF57FCF" w:rsidR="007E7F10" w:rsidRDefault="007E7F10" w:rsidP="00DB0C46">
      <w:pPr>
        <w:pStyle w:val="ThesisBody"/>
        <w:spacing w:after="0" w:line="360" w:lineRule="auto"/>
      </w:pPr>
      <w:r>
        <w:t xml:space="preserve">The last method is the GetTip HTTP Get, which handles the </w:t>
      </w:r>
      <w:r w:rsidRPr="007E7F10">
        <w:t>request to retrieve a tip for a specific question. It takes the questionId as a parameter in the URL. The method calls a method in the quizRepository to get a hint or tip for the given question. If a hint is available, it returns an HTTP 200 OK response with the hint. If no hint is available or there's an error, it returns a 400 Bad Request response.</w:t>
      </w:r>
    </w:p>
    <w:p w14:paraId="24E75F0A" w14:textId="0663C254" w:rsidR="00E56194" w:rsidRDefault="00093EFB" w:rsidP="00DB0C46">
      <w:pPr>
        <w:pStyle w:val="ThesisSub-subheading"/>
        <w:spacing w:before="0" w:after="0" w:line="360" w:lineRule="auto"/>
      </w:pPr>
      <w:r>
        <w:t>Quiz Repository</w:t>
      </w:r>
    </w:p>
    <w:p w14:paraId="30D7F885" w14:textId="66553E55" w:rsidR="00093EFB" w:rsidRDefault="000C21A3" w:rsidP="00DB0C46">
      <w:pPr>
        <w:pStyle w:val="ThesisBody"/>
        <w:spacing w:after="0" w:line="360" w:lineRule="auto"/>
      </w:pPr>
      <w:r w:rsidRPr="000C21A3">
        <w:t>The QuizRepository class is responsible for handling database operations related to quizzes</w:t>
      </w:r>
      <w:r>
        <w:t xml:space="preserve">. </w:t>
      </w:r>
      <w:r w:rsidRPr="000C21A3">
        <w:t>It implements the IQuizRepository interface, which defines the contract for interacting with quizzes.</w:t>
      </w:r>
    </w:p>
    <w:p w14:paraId="6A24B88A" w14:textId="47C9A075" w:rsidR="000C21A3" w:rsidRDefault="000C21A3" w:rsidP="00DB0C46">
      <w:pPr>
        <w:pStyle w:val="ThesisBody"/>
        <w:spacing w:after="0" w:line="360" w:lineRule="auto"/>
      </w:pPr>
      <w:r w:rsidRPr="000C21A3">
        <w:t>The constructor of the QuizRepository class initializes the repository by accepting the required dependencies and configurations.</w:t>
      </w:r>
    </w:p>
    <w:p w14:paraId="36E6CB3E" w14:textId="77777777" w:rsidR="000C21A3" w:rsidRDefault="000C21A3" w:rsidP="00DB0C46">
      <w:pPr>
        <w:pStyle w:val="Code"/>
        <w:spacing w:before="0" w:line="360" w:lineRule="auto"/>
      </w:pPr>
      <w:r>
        <w:rPr>
          <w:color w:val="0000FF"/>
        </w:rPr>
        <w:t>public</w:t>
      </w:r>
      <w:r>
        <w:t xml:space="preserve"> </w:t>
      </w:r>
      <w:r>
        <w:rPr>
          <w:color w:val="2B91AF"/>
        </w:rPr>
        <w:t>QuizRepository</w:t>
      </w:r>
      <w:r>
        <w:t xml:space="preserve">(Context context, </w:t>
      </w:r>
    </w:p>
    <w:p w14:paraId="45D4F2D8" w14:textId="0275B3A5" w:rsidR="000C21A3" w:rsidRDefault="000C21A3" w:rsidP="00DB0C46">
      <w:pPr>
        <w:pStyle w:val="Code"/>
        <w:spacing w:before="0" w:line="360" w:lineRule="auto"/>
      </w:pPr>
      <w:r>
        <w:t xml:space="preserve">                      IConfiguration config, </w:t>
      </w:r>
    </w:p>
    <w:p w14:paraId="5B755B43" w14:textId="2095599C" w:rsidR="000C21A3" w:rsidRDefault="000C21A3" w:rsidP="00DB0C46">
      <w:pPr>
        <w:pStyle w:val="Code"/>
        <w:spacing w:before="0" w:line="360" w:lineRule="auto"/>
        <w:ind w:firstLine="720"/>
      </w:pPr>
      <w:r>
        <w:t xml:space="preserve">                INotificationRepository notificationRepository)</w:t>
      </w:r>
    </w:p>
    <w:p w14:paraId="403AFB16" w14:textId="77777777" w:rsidR="000C21A3" w:rsidRDefault="000C21A3" w:rsidP="00DB0C46">
      <w:pPr>
        <w:pStyle w:val="Code"/>
        <w:spacing w:before="0" w:line="360" w:lineRule="auto"/>
      </w:pPr>
      <w:r>
        <w:t xml:space="preserve">        {</w:t>
      </w:r>
    </w:p>
    <w:p w14:paraId="31BF3FC7" w14:textId="77777777" w:rsidR="000C21A3" w:rsidRDefault="000C21A3" w:rsidP="00DB0C46">
      <w:pPr>
        <w:pStyle w:val="Code"/>
        <w:spacing w:before="0" w:line="360" w:lineRule="auto"/>
      </w:pPr>
      <w:r>
        <w:t xml:space="preserve">            _apiKey = config.GetValue&lt;</w:t>
      </w:r>
      <w:r>
        <w:rPr>
          <w:color w:val="0000FF"/>
        </w:rPr>
        <w:t>string</w:t>
      </w:r>
      <w:r>
        <w:t>&gt;(</w:t>
      </w:r>
      <w:r>
        <w:rPr>
          <w:color w:val="A31515"/>
        </w:rPr>
        <w:t>"ApiKey"</w:t>
      </w:r>
      <w:r>
        <w:t>);</w:t>
      </w:r>
    </w:p>
    <w:p w14:paraId="10FE8565" w14:textId="77777777" w:rsidR="000C21A3" w:rsidRDefault="000C21A3" w:rsidP="00DB0C46">
      <w:pPr>
        <w:pStyle w:val="Code"/>
        <w:spacing w:before="0" w:line="360" w:lineRule="auto"/>
      </w:pPr>
      <w:r>
        <w:t xml:space="preserve">            _context = context;</w:t>
      </w:r>
    </w:p>
    <w:p w14:paraId="0F502DD7" w14:textId="77777777" w:rsidR="000C21A3" w:rsidRDefault="000C21A3" w:rsidP="00DB0C46">
      <w:pPr>
        <w:pStyle w:val="Code"/>
        <w:spacing w:before="0" w:line="360" w:lineRule="auto"/>
      </w:pPr>
      <w:r>
        <w:t xml:space="preserve">            _notificationRepository = notificationRepository;</w:t>
      </w:r>
    </w:p>
    <w:p w14:paraId="64225537" w14:textId="11FB42C9" w:rsidR="000C21A3" w:rsidRDefault="000C21A3" w:rsidP="00DB0C46">
      <w:pPr>
        <w:pStyle w:val="Code"/>
        <w:spacing w:before="0" w:line="360" w:lineRule="auto"/>
      </w:pPr>
      <w:r>
        <w:t xml:space="preserve">        }</w:t>
      </w:r>
    </w:p>
    <w:p w14:paraId="74D59896" w14:textId="3BAF140C" w:rsidR="000C21A3" w:rsidRDefault="000C21A3" w:rsidP="00DB0C46">
      <w:pPr>
        <w:pStyle w:val="ThesisBody"/>
        <w:spacing w:after="0" w:line="360" w:lineRule="auto"/>
      </w:pPr>
      <w:r>
        <w:t>The “IConfiguration config”</w:t>
      </w:r>
      <w:r w:rsidRPr="000C21A3">
        <w:t xml:space="preserve"> parameter represents the configuration settings for the application. Specifically, it is used to retrieve the API key required for accessing the OpenAI API.</w:t>
      </w:r>
      <w:r>
        <w:t xml:space="preserve"> The other parameters are used similarly to how they are injected in the previous repositories.</w:t>
      </w:r>
    </w:p>
    <w:p w14:paraId="06C229B3" w14:textId="4173992C" w:rsidR="000C21A3" w:rsidRDefault="000C21A3" w:rsidP="00DB0C46">
      <w:pPr>
        <w:pStyle w:val="ThesisBody"/>
        <w:spacing w:after="0" w:line="360" w:lineRule="auto"/>
      </w:pPr>
      <w:r>
        <w:t xml:space="preserve">The methods implemented in this repository are: </w:t>
      </w:r>
    </w:p>
    <w:p w14:paraId="5567D27F" w14:textId="77777777" w:rsidR="000C21A3" w:rsidRDefault="000C21A3" w:rsidP="00DB0C46">
      <w:pPr>
        <w:pStyle w:val="Code"/>
        <w:spacing w:before="0" w:line="360" w:lineRule="auto"/>
      </w:pPr>
      <w:r>
        <w:t xml:space="preserve">        </w:t>
      </w:r>
      <w:r>
        <w:rPr>
          <w:color w:val="0000FF"/>
        </w:rPr>
        <w:t>public</w:t>
      </w:r>
      <w:r>
        <w:t xml:space="preserve"> </w:t>
      </w:r>
      <w:r>
        <w:rPr>
          <w:color w:val="0000FF"/>
        </w:rPr>
        <w:t>async</w:t>
      </w:r>
      <w:r>
        <w:t xml:space="preserve"> Task&lt;QuizDTO?&gt; AddQuizAsync(QuizDTO addingQuiz)</w:t>
      </w:r>
    </w:p>
    <w:p w14:paraId="111ADCC6" w14:textId="6D98D516" w:rsidR="000C21A3" w:rsidRDefault="000C21A3" w:rsidP="00DB0C46">
      <w:pPr>
        <w:pStyle w:val="ThesisBody"/>
        <w:spacing w:after="0" w:line="360" w:lineRule="auto"/>
      </w:pPr>
      <w:r>
        <w:lastRenderedPageBreak/>
        <w:t>This method adds a new quiz to the database and creates a notification using the “_notificationRepository”.</w:t>
      </w:r>
    </w:p>
    <w:p w14:paraId="6B9D0789" w14:textId="77777777" w:rsidR="000C21A3" w:rsidRDefault="000C21A3" w:rsidP="00DB0C46">
      <w:pPr>
        <w:pStyle w:val="Code"/>
        <w:spacing w:before="0" w:line="360" w:lineRule="auto"/>
      </w:pPr>
      <w:r>
        <w:t xml:space="preserve">        </w:t>
      </w:r>
      <w:r>
        <w:rPr>
          <w:color w:val="0000FF"/>
        </w:rPr>
        <w:t>public</w:t>
      </w:r>
      <w:r>
        <w:t xml:space="preserve"> </w:t>
      </w:r>
      <w:r>
        <w:rPr>
          <w:color w:val="0000FF"/>
        </w:rPr>
        <w:t>async</w:t>
      </w:r>
      <w:r>
        <w:t xml:space="preserve"> Task&lt;</w:t>
      </w:r>
      <w:r>
        <w:rPr>
          <w:color w:val="0000FF"/>
        </w:rPr>
        <w:t>bool</w:t>
      </w:r>
      <w:r>
        <w:t xml:space="preserve">?&gt; AddQuizGrade(Guid quizId, Guid personId, </w:t>
      </w:r>
      <w:r>
        <w:rPr>
          <w:color w:val="0000FF"/>
        </w:rPr>
        <w:t>double</w:t>
      </w:r>
      <w:r>
        <w:t xml:space="preserve"> grade)</w:t>
      </w:r>
    </w:p>
    <w:p w14:paraId="6534DE34" w14:textId="6F8B2D4C" w:rsidR="000C21A3" w:rsidRDefault="000C21A3" w:rsidP="00DB0C46">
      <w:pPr>
        <w:pStyle w:val="ThesisBody"/>
        <w:spacing w:after="0" w:line="360" w:lineRule="auto"/>
      </w:pPr>
      <w:r>
        <w:t>This method checks if a person with the “personId” exists in the database and, if they do, it adds the grade to the Grades table and then it sends a notification to the user.</w:t>
      </w:r>
    </w:p>
    <w:p w14:paraId="70598873" w14:textId="77777777" w:rsidR="000C21A3" w:rsidRDefault="000C21A3" w:rsidP="00DB0C46">
      <w:pPr>
        <w:pStyle w:val="Code"/>
        <w:spacing w:before="0" w:line="360" w:lineRule="auto"/>
      </w:pPr>
      <w:r>
        <w:t xml:space="preserve">        </w:t>
      </w:r>
      <w:r>
        <w:rPr>
          <w:color w:val="0000FF"/>
        </w:rPr>
        <w:t>public</w:t>
      </w:r>
      <w:r>
        <w:t xml:space="preserve"> </w:t>
      </w:r>
      <w:r>
        <w:rPr>
          <w:color w:val="0000FF"/>
        </w:rPr>
        <w:t>async</w:t>
      </w:r>
      <w:r>
        <w:t xml:space="preserve"> Task&lt;Quiz?&gt; DeleteQuizAsync(Guid quizId)</w:t>
      </w:r>
    </w:p>
    <w:p w14:paraId="513E1853" w14:textId="5B741E99" w:rsidR="000C21A3" w:rsidRDefault="000C21A3" w:rsidP="00DB0C46">
      <w:pPr>
        <w:pStyle w:val="ThesisBody"/>
        <w:spacing w:after="0" w:line="360" w:lineRule="auto"/>
      </w:pPr>
      <w:r>
        <w:t>This method simply deletes a quiz based on its id.</w:t>
      </w:r>
    </w:p>
    <w:p w14:paraId="2163EDCC" w14:textId="77777777" w:rsidR="001433D5" w:rsidRDefault="000C21A3" w:rsidP="00DB0C46">
      <w:pPr>
        <w:pStyle w:val="Code"/>
        <w:spacing w:before="0" w:line="360" w:lineRule="auto"/>
      </w:pPr>
      <w:r>
        <w:rPr>
          <w:color w:val="0000FF"/>
        </w:rPr>
        <w:t>public</w:t>
      </w:r>
      <w:r>
        <w:t xml:space="preserve"> </w:t>
      </w:r>
      <w:r>
        <w:rPr>
          <w:color w:val="0000FF"/>
        </w:rPr>
        <w:t>async</w:t>
      </w:r>
      <w:r>
        <w:t xml:space="preserve"> Task&lt;StartQuizDTO?&gt; GetQuizForStudent(Guid quizId, Guid </w:t>
      </w:r>
    </w:p>
    <w:p w14:paraId="60A85870" w14:textId="6963774C" w:rsidR="000C21A3" w:rsidRDefault="001433D5" w:rsidP="00DB0C46">
      <w:pPr>
        <w:pStyle w:val="Code"/>
        <w:spacing w:before="0" w:line="360" w:lineRule="auto"/>
      </w:pPr>
      <w:r>
        <w:t xml:space="preserve">                                                   </w:t>
      </w:r>
      <w:r w:rsidR="000C21A3">
        <w:t>personId)</w:t>
      </w:r>
    </w:p>
    <w:p w14:paraId="3555A458" w14:textId="77777777" w:rsidR="000C21A3" w:rsidRDefault="000C21A3" w:rsidP="00DB0C46">
      <w:pPr>
        <w:pStyle w:val="Code"/>
        <w:spacing w:before="0" w:line="360" w:lineRule="auto"/>
      </w:pPr>
      <w:r>
        <w:t xml:space="preserve">        {</w:t>
      </w:r>
    </w:p>
    <w:p w14:paraId="318E8DC6" w14:textId="77777777" w:rsidR="000C21A3" w:rsidRDefault="000C21A3" w:rsidP="00DB0C46">
      <w:pPr>
        <w:pStyle w:val="Code"/>
        <w:spacing w:before="0" w:line="360" w:lineRule="auto"/>
      </w:pPr>
      <w:r>
        <w:t xml:space="preserve">            </w:t>
      </w:r>
      <w:r>
        <w:rPr>
          <w:color w:val="0000FF"/>
        </w:rPr>
        <w:t>var</w:t>
      </w:r>
      <w:r>
        <w:t xml:space="preserve"> quiz = </w:t>
      </w:r>
      <w:r>
        <w:rPr>
          <w:color w:val="0000FF"/>
        </w:rPr>
        <w:t>await</w:t>
      </w:r>
      <w:r>
        <w:t xml:space="preserve"> _context.Quizzes</w:t>
      </w:r>
    </w:p>
    <w:p w14:paraId="44E1BB8C" w14:textId="77777777" w:rsidR="000C21A3" w:rsidRDefault="000C21A3" w:rsidP="00DB0C46">
      <w:pPr>
        <w:pStyle w:val="Code"/>
        <w:spacing w:before="0" w:line="360" w:lineRule="auto"/>
      </w:pPr>
      <w:r>
        <w:t xml:space="preserve">                .Include(quiz =&gt; quiz.Section)</w:t>
      </w:r>
    </w:p>
    <w:p w14:paraId="22E4C2CD" w14:textId="77777777" w:rsidR="000C21A3" w:rsidRDefault="000C21A3" w:rsidP="00DB0C46">
      <w:pPr>
        <w:pStyle w:val="Code"/>
        <w:spacing w:before="0" w:line="360" w:lineRule="auto"/>
      </w:pPr>
      <w:r>
        <w:t xml:space="preserve">                .Include(quiz =&gt; quiz.Questions)</w:t>
      </w:r>
    </w:p>
    <w:p w14:paraId="3D11FD40" w14:textId="77777777" w:rsidR="000C21A3" w:rsidRDefault="000C21A3" w:rsidP="00DB0C46">
      <w:pPr>
        <w:pStyle w:val="Code"/>
        <w:spacing w:before="0" w:line="360" w:lineRule="auto"/>
      </w:pPr>
      <w:r>
        <w:t xml:space="preserve">                .ThenInclude(quest =&gt; quest.Options)</w:t>
      </w:r>
    </w:p>
    <w:p w14:paraId="762D64BA" w14:textId="77777777" w:rsidR="000C21A3" w:rsidRDefault="000C21A3" w:rsidP="00DB0C46">
      <w:pPr>
        <w:pStyle w:val="Code"/>
        <w:spacing w:before="0" w:line="360" w:lineRule="auto"/>
      </w:pPr>
      <w:r>
        <w:t xml:space="preserve">                .FirstOrDefaultAsync(q =&gt; q.Id == quizId);</w:t>
      </w:r>
    </w:p>
    <w:p w14:paraId="467E23AA" w14:textId="77777777" w:rsidR="000C21A3" w:rsidRDefault="000C21A3" w:rsidP="00DB0C46">
      <w:pPr>
        <w:pStyle w:val="Code"/>
        <w:spacing w:before="0" w:line="360" w:lineRule="auto"/>
      </w:pPr>
    </w:p>
    <w:p w14:paraId="702B0067" w14:textId="77777777" w:rsidR="000C21A3" w:rsidRDefault="000C21A3" w:rsidP="00DB0C46">
      <w:pPr>
        <w:pStyle w:val="Code"/>
        <w:spacing w:before="0" w:line="360" w:lineRule="auto"/>
      </w:pPr>
      <w:r>
        <w:t xml:space="preserve">            </w:t>
      </w:r>
      <w:r>
        <w:rPr>
          <w:color w:val="0000FF"/>
        </w:rPr>
        <w:t>if</w:t>
      </w:r>
      <w:r>
        <w:t xml:space="preserve"> (quiz == </w:t>
      </w:r>
      <w:r>
        <w:rPr>
          <w:color w:val="0000FF"/>
        </w:rPr>
        <w:t>null</w:t>
      </w:r>
      <w:r>
        <w:t>)</w:t>
      </w:r>
    </w:p>
    <w:p w14:paraId="3CBB72D8" w14:textId="77777777" w:rsidR="000C21A3" w:rsidRDefault="000C21A3" w:rsidP="00DB0C46">
      <w:pPr>
        <w:pStyle w:val="Code"/>
        <w:spacing w:before="0" w:line="360" w:lineRule="auto"/>
      </w:pPr>
      <w:r>
        <w:t xml:space="preserve">                </w:t>
      </w:r>
      <w:r>
        <w:rPr>
          <w:color w:val="0000FF"/>
        </w:rPr>
        <w:t>return</w:t>
      </w:r>
      <w:r>
        <w:t xml:space="preserve"> </w:t>
      </w:r>
      <w:r>
        <w:rPr>
          <w:color w:val="0000FF"/>
        </w:rPr>
        <w:t>null</w:t>
      </w:r>
      <w:r>
        <w:t>;</w:t>
      </w:r>
    </w:p>
    <w:p w14:paraId="7E319305" w14:textId="77777777" w:rsidR="000C21A3" w:rsidRDefault="000C21A3" w:rsidP="00DB0C46">
      <w:pPr>
        <w:pStyle w:val="Code"/>
        <w:spacing w:before="0" w:line="360" w:lineRule="auto"/>
      </w:pPr>
    </w:p>
    <w:p w14:paraId="4EE21CC1" w14:textId="77777777" w:rsidR="000C21A3" w:rsidRDefault="000C21A3" w:rsidP="00DB0C46">
      <w:pPr>
        <w:pStyle w:val="Code"/>
        <w:spacing w:before="0" w:line="360" w:lineRule="auto"/>
      </w:pPr>
      <w:r>
        <w:t xml:space="preserve">            </w:t>
      </w:r>
      <w:r>
        <w:rPr>
          <w:color w:val="0000FF"/>
        </w:rPr>
        <w:t>return</w:t>
      </w:r>
      <w:r>
        <w:t xml:space="preserve"> </w:t>
      </w:r>
      <w:r>
        <w:rPr>
          <w:color w:val="0000FF"/>
        </w:rPr>
        <w:t>new</w:t>
      </w:r>
      <w:r>
        <w:t xml:space="preserve"> StartQuizDTO</w:t>
      </w:r>
    </w:p>
    <w:p w14:paraId="5375EE5B" w14:textId="77777777" w:rsidR="000C21A3" w:rsidRDefault="000C21A3" w:rsidP="00DB0C46">
      <w:pPr>
        <w:pStyle w:val="Code"/>
        <w:spacing w:before="0" w:line="360" w:lineRule="auto"/>
      </w:pPr>
      <w:r>
        <w:t xml:space="preserve">                {</w:t>
      </w:r>
    </w:p>
    <w:p w14:paraId="6D4D1CCE" w14:textId="77777777" w:rsidR="001433D5" w:rsidRDefault="000C21A3" w:rsidP="00DB0C46">
      <w:pPr>
        <w:pStyle w:val="Code"/>
        <w:spacing w:before="0" w:line="360" w:lineRule="auto"/>
      </w:pPr>
      <w:r>
        <w:t xml:space="preserve">                    Grade = quiz.Grades.OrderByDescending(g =&gt; </w:t>
      </w:r>
    </w:p>
    <w:p w14:paraId="3E6CE251" w14:textId="77777777" w:rsidR="001433D5" w:rsidRDefault="001433D5" w:rsidP="00DB0C46">
      <w:pPr>
        <w:pStyle w:val="Code"/>
        <w:spacing w:before="0" w:line="360" w:lineRule="auto"/>
      </w:pPr>
      <w:r>
        <w:t xml:space="preserve">                            </w:t>
      </w:r>
      <w:r w:rsidR="000C21A3">
        <w:t>g.GradeValue).FirstOrDefault(g =&gt; g.PersonId ==</w:t>
      </w:r>
    </w:p>
    <w:p w14:paraId="6E45F585" w14:textId="48C9E178" w:rsidR="000C21A3" w:rsidRDefault="001433D5" w:rsidP="00DB0C46">
      <w:pPr>
        <w:pStyle w:val="Code"/>
        <w:spacing w:before="0" w:line="360" w:lineRule="auto"/>
      </w:pPr>
      <w:r>
        <w:t xml:space="preserve">                           </w:t>
      </w:r>
      <w:r w:rsidR="000C21A3">
        <w:t xml:space="preserve"> personId)?.GradeValue ?? 0,</w:t>
      </w:r>
    </w:p>
    <w:p w14:paraId="0CE8CEB4" w14:textId="77777777" w:rsidR="000C21A3" w:rsidRDefault="000C21A3" w:rsidP="00DB0C46">
      <w:pPr>
        <w:pStyle w:val="Code"/>
        <w:spacing w:before="0" w:line="360" w:lineRule="auto"/>
      </w:pPr>
      <w:r>
        <w:t xml:space="preserve">                    QuestionsNumber = (</w:t>
      </w:r>
      <w:r>
        <w:rPr>
          <w:color w:val="0000FF"/>
        </w:rPr>
        <w:t>uint</w:t>
      </w:r>
      <w:r>
        <w:t>)quiz.Questions.Count,</w:t>
      </w:r>
    </w:p>
    <w:p w14:paraId="5A4E8BB5" w14:textId="77777777" w:rsidR="000C21A3" w:rsidRDefault="000C21A3" w:rsidP="00DB0C46">
      <w:pPr>
        <w:pStyle w:val="Code"/>
        <w:spacing w:before="0" w:line="360" w:lineRule="auto"/>
      </w:pPr>
      <w:r>
        <w:t xml:space="preserve">                    SectionName = quiz.Section.Name,</w:t>
      </w:r>
    </w:p>
    <w:p w14:paraId="12528110" w14:textId="77777777" w:rsidR="000C21A3" w:rsidRDefault="000C21A3" w:rsidP="00DB0C46">
      <w:pPr>
        <w:pStyle w:val="Code"/>
        <w:spacing w:before="0" w:line="360" w:lineRule="auto"/>
      </w:pPr>
      <w:r>
        <w:t xml:space="preserve">                    Status = quiz.Status,</w:t>
      </w:r>
    </w:p>
    <w:p w14:paraId="022E0248" w14:textId="77777777" w:rsidR="000C21A3" w:rsidRDefault="000C21A3" w:rsidP="00DB0C46">
      <w:pPr>
        <w:pStyle w:val="Code"/>
        <w:spacing w:before="0" w:line="360" w:lineRule="auto"/>
      </w:pPr>
      <w:r>
        <w:t xml:space="preserve">                    Title = quiz.Name,</w:t>
      </w:r>
    </w:p>
    <w:p w14:paraId="4EF4173D" w14:textId="77777777" w:rsidR="001433D5" w:rsidRDefault="000C21A3" w:rsidP="00DB0C46">
      <w:pPr>
        <w:pStyle w:val="Code"/>
        <w:spacing w:before="0" w:line="360" w:lineRule="auto"/>
      </w:pPr>
      <w:r>
        <w:t xml:space="preserve">                    Questions = quiz.Questions.Select(question =&gt; </w:t>
      </w:r>
      <w:r>
        <w:rPr>
          <w:color w:val="0000FF"/>
        </w:rPr>
        <w:t>new</w:t>
      </w:r>
      <w:r>
        <w:t xml:space="preserve"> </w:t>
      </w:r>
    </w:p>
    <w:p w14:paraId="3A1A31DD" w14:textId="5295B990" w:rsidR="000C21A3" w:rsidRDefault="001433D5" w:rsidP="00DB0C46">
      <w:pPr>
        <w:pStyle w:val="Code"/>
        <w:spacing w:before="0" w:line="360" w:lineRule="auto"/>
      </w:pPr>
      <w:r>
        <w:t xml:space="preserve">                                                            </w:t>
      </w:r>
      <w:r w:rsidR="000C21A3">
        <w:t>QuestionDTO</w:t>
      </w:r>
    </w:p>
    <w:p w14:paraId="19F7BD7D" w14:textId="77777777" w:rsidR="000C21A3" w:rsidRDefault="000C21A3" w:rsidP="00DB0C46">
      <w:pPr>
        <w:pStyle w:val="Code"/>
        <w:spacing w:before="0" w:line="360" w:lineRule="auto"/>
      </w:pPr>
      <w:r>
        <w:t xml:space="preserve">                    {</w:t>
      </w:r>
    </w:p>
    <w:p w14:paraId="502D127E" w14:textId="77777777" w:rsidR="000C21A3" w:rsidRDefault="000C21A3" w:rsidP="00DB0C46">
      <w:pPr>
        <w:pStyle w:val="Code"/>
        <w:spacing w:before="0" w:line="360" w:lineRule="auto"/>
      </w:pPr>
      <w:r>
        <w:t xml:space="preserve">                        Id = question.Id,</w:t>
      </w:r>
    </w:p>
    <w:p w14:paraId="250CE9AA" w14:textId="77777777" w:rsidR="001433D5" w:rsidRDefault="000C21A3" w:rsidP="00DB0C46">
      <w:pPr>
        <w:pStyle w:val="Code"/>
        <w:spacing w:before="0" w:line="360" w:lineRule="auto"/>
      </w:pPr>
      <w:r>
        <w:t xml:space="preserve">                        Options = question.Options.Select(option =&gt; </w:t>
      </w:r>
      <w:r>
        <w:rPr>
          <w:color w:val="0000FF"/>
        </w:rPr>
        <w:t>new</w:t>
      </w:r>
      <w:r>
        <w:t xml:space="preserve"> </w:t>
      </w:r>
    </w:p>
    <w:p w14:paraId="6C2B3A72" w14:textId="3417E8B9" w:rsidR="000C21A3" w:rsidRDefault="001433D5" w:rsidP="00DB0C46">
      <w:pPr>
        <w:pStyle w:val="Code"/>
        <w:spacing w:before="0" w:line="360" w:lineRule="auto"/>
      </w:pPr>
      <w:r>
        <w:t xml:space="preserve">                                                              </w:t>
      </w:r>
      <w:r w:rsidR="000C21A3">
        <w:t>OptionDTO</w:t>
      </w:r>
    </w:p>
    <w:p w14:paraId="516E1CFA" w14:textId="77777777" w:rsidR="000C21A3" w:rsidRDefault="000C21A3" w:rsidP="00DB0C46">
      <w:pPr>
        <w:pStyle w:val="Code"/>
        <w:spacing w:before="0" w:line="360" w:lineRule="auto"/>
      </w:pPr>
      <w:r>
        <w:t xml:space="preserve">                        {</w:t>
      </w:r>
    </w:p>
    <w:p w14:paraId="085A7C83" w14:textId="77777777" w:rsidR="000C21A3" w:rsidRDefault="000C21A3" w:rsidP="00DB0C46">
      <w:pPr>
        <w:pStyle w:val="Code"/>
        <w:spacing w:before="0" w:line="360" w:lineRule="auto"/>
      </w:pPr>
      <w:r>
        <w:t xml:space="preserve">                            Id = option.Id,</w:t>
      </w:r>
    </w:p>
    <w:p w14:paraId="12677154" w14:textId="77777777" w:rsidR="000C21A3" w:rsidRDefault="000C21A3" w:rsidP="00DB0C46">
      <w:pPr>
        <w:pStyle w:val="Code"/>
        <w:spacing w:before="0" w:line="360" w:lineRule="auto"/>
      </w:pPr>
      <w:r>
        <w:t xml:space="preserve">                            Text = option.Text,</w:t>
      </w:r>
    </w:p>
    <w:p w14:paraId="25735EC9" w14:textId="77777777" w:rsidR="000C21A3" w:rsidRDefault="000C21A3" w:rsidP="00DB0C46">
      <w:pPr>
        <w:pStyle w:val="Code"/>
        <w:spacing w:before="0" w:line="360" w:lineRule="auto"/>
      </w:pPr>
      <w:r>
        <w:t xml:space="preserve">                            ScorePercentage = option.ScorePercentage</w:t>
      </w:r>
    </w:p>
    <w:p w14:paraId="5608127F" w14:textId="77777777" w:rsidR="000C21A3" w:rsidRDefault="000C21A3" w:rsidP="00DB0C46">
      <w:pPr>
        <w:pStyle w:val="Code"/>
        <w:spacing w:before="0" w:line="360" w:lineRule="auto"/>
      </w:pPr>
      <w:r>
        <w:lastRenderedPageBreak/>
        <w:t xml:space="preserve">                        }).ToList(),</w:t>
      </w:r>
    </w:p>
    <w:p w14:paraId="0EBA64F0" w14:textId="77777777" w:rsidR="000C21A3" w:rsidRDefault="000C21A3" w:rsidP="00DB0C46">
      <w:pPr>
        <w:pStyle w:val="Code"/>
        <w:spacing w:before="0" w:line="360" w:lineRule="auto"/>
      </w:pPr>
      <w:r>
        <w:t xml:space="preserve">                        Prompt = question.Prompt,</w:t>
      </w:r>
    </w:p>
    <w:p w14:paraId="1FBEF3A7" w14:textId="77777777" w:rsidR="000C21A3" w:rsidRDefault="000C21A3" w:rsidP="00DB0C46">
      <w:pPr>
        <w:pStyle w:val="Code"/>
        <w:spacing w:before="0" w:line="360" w:lineRule="auto"/>
      </w:pPr>
      <w:r>
        <w:t xml:space="preserve">                        QuestionScore = question.QuestionScore,</w:t>
      </w:r>
    </w:p>
    <w:p w14:paraId="7B960470" w14:textId="77777777" w:rsidR="000C21A3" w:rsidRDefault="000C21A3" w:rsidP="00DB0C46">
      <w:pPr>
        <w:pStyle w:val="Code"/>
        <w:spacing w:before="0" w:line="360" w:lineRule="auto"/>
      </w:pPr>
      <w:r>
        <w:t xml:space="preserve">                        TipAllowed = question.TipAllowed</w:t>
      </w:r>
    </w:p>
    <w:p w14:paraId="4535346C" w14:textId="77777777" w:rsidR="000C21A3" w:rsidRDefault="000C21A3" w:rsidP="00DB0C46">
      <w:pPr>
        <w:pStyle w:val="Code"/>
        <w:spacing w:before="0" w:line="360" w:lineRule="auto"/>
      </w:pPr>
      <w:r>
        <w:t xml:space="preserve">                    }).ToList()</w:t>
      </w:r>
    </w:p>
    <w:p w14:paraId="2FA2B1FD" w14:textId="53BDDC3F" w:rsidR="000C21A3" w:rsidRDefault="000C21A3" w:rsidP="00DB0C46">
      <w:pPr>
        <w:pStyle w:val="Code"/>
        <w:spacing w:before="0" w:line="360" w:lineRule="auto"/>
      </w:pPr>
      <w:r>
        <w:t xml:space="preserve">                };</w:t>
      </w:r>
    </w:p>
    <w:p w14:paraId="505FFE72" w14:textId="76BD7F6C" w:rsidR="000C21A3" w:rsidRDefault="000C21A3" w:rsidP="00DB0C46">
      <w:pPr>
        <w:pStyle w:val="Code"/>
        <w:spacing w:before="0" w:line="360" w:lineRule="auto"/>
      </w:pPr>
      <w:r>
        <w:t xml:space="preserve">        }</w:t>
      </w:r>
    </w:p>
    <w:p w14:paraId="3CEEFB0E" w14:textId="0E751C74" w:rsidR="000C21A3" w:rsidRDefault="000C21A3" w:rsidP="00DB0C46">
      <w:pPr>
        <w:pStyle w:val="ThesisBody"/>
        <w:spacing w:after="0" w:line="360" w:lineRule="auto"/>
      </w:pPr>
      <w:r w:rsidRPr="000C21A3">
        <w:t>This method retrieves the details of a quiz for a specific student. It takes the quizId and personId as parameters. The method fetches the quiz from the database, including the associated section, questions, and options. It constructs a StartQuizDTO object containing relevant quiz details like grade, question number, section name, and question information. If the quiz is found, the method returns the StartQuizDTO object. Otherwise, it returns null.</w:t>
      </w:r>
    </w:p>
    <w:p w14:paraId="72427BD5" w14:textId="26AFF1BB" w:rsidR="00734412" w:rsidRDefault="001433D5" w:rsidP="00DB0C46">
      <w:pPr>
        <w:pStyle w:val="Code"/>
        <w:spacing w:before="0" w:line="360" w:lineRule="auto"/>
      </w:pPr>
      <w:r>
        <w:rPr>
          <w:color w:val="0000FF"/>
        </w:rPr>
        <w:t xml:space="preserve">        </w:t>
      </w:r>
      <w:r w:rsidR="00734412">
        <w:rPr>
          <w:color w:val="0000FF"/>
        </w:rPr>
        <w:t>public</w:t>
      </w:r>
      <w:r w:rsidR="00734412">
        <w:t xml:space="preserve"> </w:t>
      </w:r>
      <w:r w:rsidR="00734412">
        <w:rPr>
          <w:color w:val="0000FF"/>
        </w:rPr>
        <w:t>async</w:t>
      </w:r>
      <w:r w:rsidR="00734412">
        <w:t xml:space="preserve"> Task&lt;List&lt;QuestionDTO&gt;&gt; GetQuizQuestions(Guid quizzId)</w:t>
      </w:r>
    </w:p>
    <w:p w14:paraId="02051FC8" w14:textId="29D708DD" w:rsidR="00734412" w:rsidRDefault="00734412" w:rsidP="00DB0C46">
      <w:pPr>
        <w:pStyle w:val="ThesisBody"/>
        <w:spacing w:after="0" w:line="360" w:lineRule="auto"/>
      </w:pPr>
      <w:r>
        <w:t>This method works similarly to the previous one, but it only retrieves the questions of the quiz, without the additional properties of Grade, QuestionsNumber, SectionName, Status and Title.</w:t>
      </w:r>
    </w:p>
    <w:p w14:paraId="46059FB1" w14:textId="04FCD697" w:rsidR="00915C38" w:rsidRPr="00915C38" w:rsidRDefault="00915C38" w:rsidP="00DB0C46">
      <w:pPr>
        <w:pStyle w:val="ThesisBody"/>
        <w:spacing w:after="0" w:line="360" w:lineRule="auto"/>
      </w:pPr>
      <w:r>
        <w:t>Furthermore, we have the GetTip method which will be discussed next:</w:t>
      </w:r>
    </w:p>
    <w:p w14:paraId="0B2CD6FE" w14:textId="2F92BEAD" w:rsidR="000A776B" w:rsidRDefault="00734412" w:rsidP="00DB0C46">
      <w:pPr>
        <w:pStyle w:val="Code"/>
        <w:spacing w:before="0" w:line="360" w:lineRule="auto"/>
      </w:pPr>
      <w:r>
        <w:t xml:space="preserve">  </w:t>
      </w:r>
      <w:r>
        <w:rPr>
          <w:color w:val="0000FF"/>
        </w:rPr>
        <w:t>public</w:t>
      </w:r>
      <w:r>
        <w:t xml:space="preserve"> </w:t>
      </w:r>
      <w:r>
        <w:rPr>
          <w:color w:val="0000FF"/>
        </w:rPr>
        <w:t>async</w:t>
      </w:r>
      <w:r>
        <w:t xml:space="preserve"> Task&lt;</w:t>
      </w:r>
      <w:r>
        <w:rPr>
          <w:color w:val="0000FF"/>
        </w:rPr>
        <w:t>string</w:t>
      </w:r>
      <w:r>
        <w:t>?&gt; GetTip(Guid questionId)</w:t>
      </w:r>
    </w:p>
    <w:p w14:paraId="498EA3B2" w14:textId="0C044436" w:rsidR="000A776B" w:rsidRDefault="000A776B" w:rsidP="00DB0C46">
      <w:pPr>
        <w:pStyle w:val="Code"/>
        <w:spacing w:before="0" w:line="360" w:lineRule="auto"/>
      </w:pPr>
      <w:r>
        <w:t xml:space="preserve"> {</w:t>
      </w:r>
    </w:p>
    <w:p w14:paraId="3BDD6969" w14:textId="6B36A3A2" w:rsidR="00734412" w:rsidRDefault="000A776B" w:rsidP="00DB0C46">
      <w:pPr>
        <w:pStyle w:val="Code"/>
        <w:spacing w:before="0" w:line="360" w:lineRule="auto"/>
      </w:pPr>
      <w:r>
        <w:rPr>
          <w:color w:val="0000FF"/>
        </w:rPr>
        <w:t xml:space="preserve">      </w:t>
      </w:r>
      <w:r w:rsidR="00734412">
        <w:rPr>
          <w:color w:val="0000FF"/>
        </w:rPr>
        <w:t>var</w:t>
      </w:r>
      <w:r w:rsidR="00734412">
        <w:t xml:space="preserve"> question = </w:t>
      </w:r>
      <w:r w:rsidR="00734412">
        <w:rPr>
          <w:color w:val="0000FF"/>
        </w:rPr>
        <w:t>await</w:t>
      </w:r>
      <w:r w:rsidR="00734412">
        <w:t xml:space="preserve"> _context.Questions.Where(q =&gt; q.Id == questionId)</w:t>
      </w:r>
    </w:p>
    <w:p w14:paraId="3821B8E3" w14:textId="77777777" w:rsidR="00734412" w:rsidRDefault="00734412" w:rsidP="00DB0C46">
      <w:pPr>
        <w:pStyle w:val="Code"/>
        <w:spacing w:before="0" w:line="360" w:lineRule="auto"/>
      </w:pPr>
      <w:r>
        <w:t xml:space="preserve">                .Include(q =&gt; q.Options)</w:t>
      </w:r>
    </w:p>
    <w:p w14:paraId="00BEAAD8" w14:textId="77777777" w:rsidR="00734412" w:rsidRDefault="00734412" w:rsidP="00DB0C46">
      <w:pPr>
        <w:pStyle w:val="Code"/>
        <w:spacing w:before="0" w:line="360" w:lineRule="auto"/>
      </w:pPr>
      <w:r>
        <w:t xml:space="preserve">                .Select(q =&gt;</w:t>
      </w:r>
    </w:p>
    <w:p w14:paraId="2DACD3CC" w14:textId="77777777" w:rsidR="00734412" w:rsidRDefault="00734412" w:rsidP="00DB0C46">
      <w:pPr>
        <w:pStyle w:val="Code"/>
        <w:spacing w:before="0" w:line="360" w:lineRule="auto"/>
      </w:pPr>
      <w:r>
        <w:t xml:space="preserve">                    </w:t>
      </w:r>
      <w:r>
        <w:rPr>
          <w:color w:val="0000FF"/>
        </w:rPr>
        <w:t>new</w:t>
      </w:r>
      <w:r>
        <w:t xml:space="preserve"> QuestionWithCorrectAndWrongAnswersDTO</w:t>
      </w:r>
    </w:p>
    <w:p w14:paraId="5A45FCD8" w14:textId="77777777" w:rsidR="00734412" w:rsidRDefault="00734412" w:rsidP="00DB0C46">
      <w:pPr>
        <w:pStyle w:val="Code"/>
        <w:spacing w:before="0" w:line="360" w:lineRule="auto"/>
      </w:pPr>
      <w:r>
        <w:t xml:space="preserve">                    {</w:t>
      </w:r>
    </w:p>
    <w:p w14:paraId="4A01D79A" w14:textId="77777777" w:rsidR="00734412" w:rsidRDefault="00734412" w:rsidP="00DB0C46">
      <w:pPr>
        <w:pStyle w:val="Code"/>
        <w:spacing w:before="0" w:line="360" w:lineRule="auto"/>
      </w:pPr>
      <w:r>
        <w:t xml:space="preserve">                        Prompt = q.Prompt,</w:t>
      </w:r>
    </w:p>
    <w:p w14:paraId="6BF7EC02" w14:textId="77777777" w:rsidR="000A776B" w:rsidRDefault="00734412" w:rsidP="00DB0C46">
      <w:pPr>
        <w:pStyle w:val="Code"/>
        <w:spacing w:before="0" w:line="360" w:lineRule="auto"/>
      </w:pPr>
      <w:r>
        <w:t xml:space="preserve">                        CorrectOptions = q.Options.Where(o =&gt; </w:t>
      </w:r>
    </w:p>
    <w:p w14:paraId="4BC6CE36" w14:textId="77777777" w:rsidR="000A776B" w:rsidRDefault="000A776B" w:rsidP="00DB0C46">
      <w:pPr>
        <w:pStyle w:val="Code"/>
        <w:spacing w:before="0" w:line="360" w:lineRule="auto"/>
      </w:pPr>
      <w:r>
        <w:t xml:space="preserve">      </w:t>
      </w:r>
      <w:r w:rsidR="00734412">
        <w:t xml:space="preserve">o.ScorePercentage &gt; 0).Select(o =&gt; </w:t>
      </w:r>
      <w:r w:rsidR="00734412">
        <w:rPr>
          <w:color w:val="0000FF"/>
        </w:rPr>
        <w:t>new</w:t>
      </w:r>
      <w:r w:rsidR="00734412">
        <w:t xml:space="preserve"> QuestionOptionDTO { Text = </w:t>
      </w:r>
      <w:r>
        <w:t xml:space="preserve">  </w:t>
      </w:r>
    </w:p>
    <w:p w14:paraId="43B90B1B" w14:textId="2F7E3562" w:rsidR="00734412" w:rsidRDefault="000A776B" w:rsidP="00DB0C46">
      <w:pPr>
        <w:pStyle w:val="Code"/>
        <w:spacing w:before="0" w:line="360" w:lineRule="auto"/>
      </w:pPr>
      <w:r>
        <w:t xml:space="preserve">      </w:t>
      </w:r>
      <w:r w:rsidR="00734412">
        <w:t>o.Text, ScorePercentage = o.ScorePercentage }).ToList(),</w:t>
      </w:r>
    </w:p>
    <w:p w14:paraId="2471E0CA" w14:textId="77777777" w:rsidR="000A776B" w:rsidRDefault="00734412" w:rsidP="00DB0C46">
      <w:pPr>
        <w:pStyle w:val="Code"/>
        <w:spacing w:before="0" w:line="360" w:lineRule="auto"/>
      </w:pPr>
      <w:r>
        <w:t xml:space="preserve">                        WrongOptions = q.Options.Where(o =&gt; </w:t>
      </w:r>
    </w:p>
    <w:p w14:paraId="7E33B5EC" w14:textId="77777777" w:rsidR="000A776B" w:rsidRDefault="000A776B" w:rsidP="00DB0C46">
      <w:pPr>
        <w:pStyle w:val="Code"/>
        <w:spacing w:before="0" w:line="360" w:lineRule="auto"/>
      </w:pPr>
      <w:r>
        <w:t xml:space="preserve">      </w:t>
      </w:r>
      <w:r w:rsidR="00734412">
        <w:t xml:space="preserve">o.ScorePercentage == 0).Select(o =&gt; </w:t>
      </w:r>
      <w:r w:rsidR="00734412">
        <w:rPr>
          <w:color w:val="0000FF"/>
        </w:rPr>
        <w:t>new</w:t>
      </w:r>
      <w:r w:rsidR="00734412">
        <w:t xml:space="preserve"> QuestionOptionDTO { Text = </w:t>
      </w:r>
    </w:p>
    <w:p w14:paraId="2CEBF4AF" w14:textId="618A7F57" w:rsidR="00734412" w:rsidRDefault="000A776B" w:rsidP="00DB0C46">
      <w:pPr>
        <w:pStyle w:val="Code"/>
        <w:spacing w:before="0" w:line="360" w:lineRule="auto"/>
      </w:pPr>
      <w:r>
        <w:t xml:space="preserve">      </w:t>
      </w:r>
      <w:r w:rsidR="00734412">
        <w:t>o.Text,</w:t>
      </w:r>
      <w:r>
        <w:t xml:space="preserve"> </w:t>
      </w:r>
      <w:r w:rsidR="00734412">
        <w:t>ScorePercentage = o.ScorePercentage }).ToList()</w:t>
      </w:r>
    </w:p>
    <w:p w14:paraId="7316AA4C" w14:textId="77777777" w:rsidR="00734412" w:rsidRDefault="00734412" w:rsidP="00DB0C46">
      <w:pPr>
        <w:pStyle w:val="Code"/>
        <w:spacing w:before="0" w:line="360" w:lineRule="auto"/>
      </w:pPr>
      <w:r>
        <w:t xml:space="preserve">                    }).FirstOrDefaultAsync();</w:t>
      </w:r>
    </w:p>
    <w:p w14:paraId="221D2FD4" w14:textId="29272DC1" w:rsidR="000A776B" w:rsidRDefault="000A776B" w:rsidP="00DB0C46">
      <w:pPr>
        <w:pStyle w:val="Code"/>
        <w:spacing w:before="0" w:line="360" w:lineRule="auto"/>
      </w:pPr>
      <w:r>
        <w:t>...</w:t>
      </w:r>
    </w:p>
    <w:p w14:paraId="38314EBF" w14:textId="530657B6" w:rsidR="000A776B" w:rsidRDefault="000A776B" w:rsidP="00DB0C46">
      <w:pPr>
        <w:pStyle w:val="Code"/>
        <w:spacing w:before="0" w:line="360" w:lineRule="auto"/>
      </w:pPr>
      <w:r>
        <w:t>}</w:t>
      </w:r>
    </w:p>
    <w:p w14:paraId="6B5BDF04" w14:textId="76A4D296" w:rsidR="00734412" w:rsidRDefault="00734412" w:rsidP="00DB0C46">
      <w:pPr>
        <w:pStyle w:val="ThesisBody"/>
        <w:spacing w:after="0" w:line="360" w:lineRule="auto"/>
      </w:pPr>
      <w:r>
        <w:t xml:space="preserve">This method retrieves a hint or tip for a specific question. The method queries the database to fetch the question and its associated options. After constructing a </w:t>
      </w:r>
      <w:r>
        <w:lastRenderedPageBreak/>
        <w:t>QuestionWithCorrectAndWrongAnswersDTO, we have a null check and then we construct the prompt that will be passed to the OpenAI API.</w:t>
      </w:r>
    </w:p>
    <w:p w14:paraId="3E879829" w14:textId="77777777" w:rsidR="00734412" w:rsidRDefault="00734412" w:rsidP="00DB0C46">
      <w:pPr>
        <w:pStyle w:val="Code"/>
        <w:spacing w:before="0" w:line="360" w:lineRule="auto"/>
      </w:pPr>
      <w:r>
        <w:t xml:space="preserve">            </w:t>
      </w:r>
      <w:r>
        <w:rPr>
          <w:color w:val="0000FF"/>
        </w:rPr>
        <w:t>string</w:t>
      </w:r>
      <w:r>
        <w:t xml:space="preserve"> wrongOpts = question.WrongOptions.Aggregate(</w:t>
      </w:r>
      <w:r>
        <w:rPr>
          <w:color w:val="A31515"/>
        </w:rPr>
        <w:t>""</w:t>
      </w:r>
      <w:r>
        <w:t xml:space="preserve">, (acc, x) =&gt; acc + x.Text + </w:t>
      </w:r>
      <w:r>
        <w:rPr>
          <w:color w:val="A31515"/>
        </w:rPr>
        <w:t>"; "</w:t>
      </w:r>
      <w:r>
        <w:t>);</w:t>
      </w:r>
    </w:p>
    <w:p w14:paraId="58A5F069" w14:textId="72E53289" w:rsidR="00734412" w:rsidRDefault="00734412" w:rsidP="00DB0C46">
      <w:pPr>
        <w:pStyle w:val="Code"/>
        <w:spacing w:before="0" w:line="360" w:lineRule="auto"/>
      </w:pPr>
      <w:r>
        <w:t xml:space="preserve">            </w:t>
      </w:r>
      <w:r>
        <w:rPr>
          <w:color w:val="0000FF"/>
        </w:rPr>
        <w:t>string</w:t>
      </w:r>
      <w:r>
        <w:t xml:space="preserve"> correctOpts = question.CorrectOptions.Aggregate(</w:t>
      </w:r>
      <w:r>
        <w:rPr>
          <w:color w:val="A31515"/>
        </w:rPr>
        <w:t>""</w:t>
      </w:r>
      <w:r>
        <w:t xml:space="preserve">, (acc, x) =&gt; acc + x.Text + </w:t>
      </w:r>
      <w:r>
        <w:rPr>
          <w:color w:val="A31515"/>
        </w:rPr>
        <w:t>"; "</w:t>
      </w:r>
      <w:r>
        <w:t>);</w:t>
      </w:r>
    </w:p>
    <w:p w14:paraId="5D614623" w14:textId="77777777" w:rsidR="00734412" w:rsidRDefault="00734412" w:rsidP="00DB0C46">
      <w:pPr>
        <w:pStyle w:val="Code"/>
        <w:spacing w:before="0" w:line="360" w:lineRule="auto"/>
      </w:pPr>
      <w:r>
        <w:rPr>
          <w:color w:val="0000FF"/>
        </w:rPr>
        <w:t>var</w:t>
      </w:r>
      <w:r>
        <w:t xml:space="preserve"> prompt =</w:t>
      </w:r>
    </w:p>
    <w:p w14:paraId="77CC92B0" w14:textId="77777777" w:rsidR="00734412" w:rsidRDefault="00734412" w:rsidP="00DB0C46">
      <w:pPr>
        <w:pStyle w:val="Code"/>
        <w:spacing w:before="0" w:line="360" w:lineRule="auto"/>
      </w:pPr>
      <w:r>
        <w:t xml:space="preserve">                </w:t>
      </w:r>
      <w:r>
        <w:rPr>
          <w:color w:val="A31515"/>
        </w:rPr>
        <w:t>"Pretend you are an automated quiz hint giver. "</w:t>
      </w:r>
      <w:r>
        <w:t xml:space="preserve"> +</w:t>
      </w:r>
    </w:p>
    <w:p w14:paraId="7E24724E" w14:textId="77777777" w:rsidR="00734412" w:rsidRDefault="00734412" w:rsidP="00DB0C46">
      <w:pPr>
        <w:pStyle w:val="Code"/>
        <w:spacing w:before="0" w:line="360" w:lineRule="auto"/>
      </w:pPr>
      <w:r>
        <w:t xml:space="preserve">                </w:t>
      </w:r>
      <w:r>
        <w:rPr>
          <w:color w:val="A31515"/>
        </w:rPr>
        <w:t>"I will write a question and one or more answers. "</w:t>
      </w:r>
      <w:r>
        <w:t xml:space="preserve"> +</w:t>
      </w:r>
    </w:p>
    <w:p w14:paraId="57420AA7" w14:textId="77777777" w:rsidR="00734412" w:rsidRDefault="00734412" w:rsidP="00DB0C46">
      <w:pPr>
        <w:pStyle w:val="Code"/>
        <w:spacing w:before="0" w:line="360" w:lineRule="auto"/>
      </w:pPr>
      <w:r>
        <w:t xml:space="preserve">                </w:t>
      </w:r>
      <w:r>
        <w:rPr>
          <w:color w:val="A31515"/>
        </w:rPr>
        <w:t>"Give a hint of the answers of the question that will be written without giving away the answer. "</w:t>
      </w:r>
      <w:r>
        <w:t xml:space="preserve"> +</w:t>
      </w:r>
    </w:p>
    <w:p w14:paraId="1B9F8D4D" w14:textId="77777777" w:rsidR="00734412" w:rsidRDefault="00734412" w:rsidP="00DB0C46">
      <w:pPr>
        <w:pStyle w:val="Code"/>
        <w:spacing w:before="0" w:line="360" w:lineRule="auto"/>
      </w:pPr>
      <w:r>
        <w:t xml:space="preserve">                </w:t>
      </w:r>
      <w:r>
        <w:rPr>
          <w:color w:val="A31515"/>
        </w:rPr>
        <w:t>"Do not rephrase the question with the answer in it. Do not rephrase the given answer while answering the question. "</w:t>
      </w:r>
      <w:r>
        <w:t xml:space="preserve"> +</w:t>
      </w:r>
    </w:p>
    <w:p w14:paraId="52FC7446" w14:textId="77777777" w:rsidR="00734412" w:rsidRDefault="00734412" w:rsidP="00DB0C46">
      <w:pPr>
        <w:pStyle w:val="Code"/>
        <w:spacing w:before="0" w:line="360" w:lineRule="auto"/>
      </w:pPr>
      <w:r>
        <w:t xml:space="preserve">                </w:t>
      </w:r>
      <w:r>
        <w:rPr>
          <w:color w:val="A31515"/>
        </w:rPr>
        <w:t>"Make it not obvious. Do not write numbers using letters. Do not complete the answers, answer in a separate phrase. "</w:t>
      </w:r>
      <w:r>
        <w:t xml:space="preserve"> +</w:t>
      </w:r>
    </w:p>
    <w:p w14:paraId="3A058F33" w14:textId="77777777" w:rsidR="00734412" w:rsidRDefault="00734412" w:rsidP="00DB0C46">
      <w:pPr>
        <w:pStyle w:val="Code"/>
        <w:spacing w:before="0" w:line="360" w:lineRule="auto"/>
      </w:pPr>
      <w:r>
        <w:t xml:space="preserve">                </w:t>
      </w:r>
      <w:r>
        <w:rPr>
          <w:color w:val="A31515"/>
        </w:rPr>
        <w:t>"If it is a mathematical question, give the formula or how to derive it from known information."</w:t>
      </w:r>
      <w:r>
        <w:t xml:space="preserve"> +</w:t>
      </w:r>
    </w:p>
    <w:p w14:paraId="02537557" w14:textId="77777777" w:rsidR="00734412" w:rsidRDefault="00734412" w:rsidP="00DB0C46">
      <w:pPr>
        <w:pStyle w:val="Code"/>
        <w:spacing w:before="0" w:line="360" w:lineRule="auto"/>
      </w:pPr>
      <w:r>
        <w:t xml:space="preserve">                </w:t>
      </w:r>
      <w:r>
        <w:rPr>
          <w:color w:val="A31515"/>
        </w:rPr>
        <w:t xml:space="preserve">$"This is the question: </w:t>
      </w:r>
      <w:r>
        <w:t>{question.Prompt}</w:t>
      </w:r>
      <w:r>
        <w:rPr>
          <w:color w:val="A31515"/>
        </w:rPr>
        <w:t xml:space="preserve"> "</w:t>
      </w:r>
      <w:r>
        <w:t xml:space="preserve"> +</w:t>
      </w:r>
    </w:p>
    <w:p w14:paraId="56C94DF7" w14:textId="77777777" w:rsidR="00734412" w:rsidRDefault="00734412" w:rsidP="00DB0C46">
      <w:pPr>
        <w:pStyle w:val="Code"/>
        <w:spacing w:before="0" w:line="360" w:lineRule="auto"/>
      </w:pPr>
      <w:r>
        <w:t xml:space="preserve">                </w:t>
      </w:r>
      <w:r>
        <w:rPr>
          <w:color w:val="A31515"/>
        </w:rPr>
        <w:t>"These are the the wrong options:"</w:t>
      </w:r>
      <w:r>
        <w:t xml:space="preserve"> + wrongOpts +</w:t>
      </w:r>
    </w:p>
    <w:p w14:paraId="03C0E1E4" w14:textId="77777777" w:rsidR="00734412" w:rsidRDefault="00734412" w:rsidP="00DB0C46">
      <w:pPr>
        <w:pStyle w:val="Code"/>
        <w:spacing w:before="0" w:line="360" w:lineRule="auto"/>
      </w:pPr>
      <w:r>
        <w:t xml:space="preserve">                </w:t>
      </w:r>
      <w:r>
        <w:rPr>
          <w:color w:val="A31515"/>
        </w:rPr>
        <w:t>".This is/are the correct answers:"</w:t>
      </w:r>
      <w:r>
        <w:t xml:space="preserve"> + correctOpts</w:t>
      </w:r>
    </w:p>
    <w:p w14:paraId="1955E863" w14:textId="19A69430" w:rsidR="00734412" w:rsidRDefault="00734412" w:rsidP="00DB0C46">
      <w:pPr>
        <w:pStyle w:val="Code"/>
        <w:spacing w:before="0" w:line="360" w:lineRule="auto"/>
      </w:pPr>
      <w:r>
        <w:t xml:space="preserve">                ;</w:t>
      </w:r>
    </w:p>
    <w:p w14:paraId="7168DF45" w14:textId="052EFB4D" w:rsidR="00734412" w:rsidRDefault="00734412" w:rsidP="00DB0C46">
      <w:pPr>
        <w:pStyle w:val="ThesisBody"/>
        <w:spacing w:after="0" w:line="360" w:lineRule="auto"/>
      </w:pPr>
      <w:r>
        <w:tab/>
        <w:t>After constructing the prompt, we create a new HTTP Client in order to communicate with the OpenAI API.</w:t>
      </w:r>
    </w:p>
    <w:p w14:paraId="021117E7" w14:textId="6AEE24CC" w:rsidR="00734412" w:rsidRDefault="00734412" w:rsidP="00DB0C46">
      <w:pPr>
        <w:pStyle w:val="Code"/>
        <w:spacing w:before="0" w:line="360" w:lineRule="auto"/>
        <w:rPr>
          <w:color w:val="000000"/>
        </w:rPr>
      </w:pPr>
      <w:r>
        <w:rPr>
          <w:color w:val="0000FF"/>
        </w:rPr>
        <w:t xml:space="preserve">            var</w:t>
      </w:r>
      <w:r>
        <w:rPr>
          <w:color w:val="000000"/>
        </w:rPr>
        <w:t xml:space="preserve"> url = </w:t>
      </w:r>
      <w:r>
        <w:t>$"https://api.openai.com/v1/completions"</w:t>
      </w:r>
      <w:r>
        <w:rPr>
          <w:color w:val="000000"/>
        </w:rPr>
        <w:t>;</w:t>
      </w:r>
    </w:p>
    <w:p w14:paraId="39BD4E11" w14:textId="77777777" w:rsidR="00734412" w:rsidRDefault="00734412" w:rsidP="00DB0C46">
      <w:pPr>
        <w:pStyle w:val="Code"/>
        <w:spacing w:before="0" w:line="360" w:lineRule="auto"/>
      </w:pPr>
      <w:r>
        <w:t xml:space="preserve">            </w:t>
      </w:r>
      <w:r>
        <w:rPr>
          <w:color w:val="0000FF"/>
        </w:rPr>
        <w:t>var</w:t>
      </w:r>
      <w:r>
        <w:t xml:space="preserve"> apiKey = _apiKey;</w:t>
      </w:r>
    </w:p>
    <w:p w14:paraId="25DF8B4F" w14:textId="77777777" w:rsidR="00734412" w:rsidRDefault="00734412" w:rsidP="00DB0C46">
      <w:pPr>
        <w:pStyle w:val="Code"/>
        <w:spacing w:before="0" w:line="360" w:lineRule="auto"/>
        <w:rPr>
          <w:color w:val="000000"/>
        </w:rPr>
      </w:pPr>
    </w:p>
    <w:p w14:paraId="64CEBB9A" w14:textId="77777777" w:rsidR="00734412" w:rsidRDefault="00734412" w:rsidP="00DB0C46">
      <w:pPr>
        <w:pStyle w:val="Code"/>
        <w:spacing w:before="0" w:line="360" w:lineRule="auto"/>
        <w:rPr>
          <w:color w:val="000000"/>
        </w:rPr>
      </w:pPr>
      <w:r>
        <w:rPr>
          <w:color w:val="000000"/>
        </w:rPr>
        <w:t xml:space="preserve">            </w:t>
      </w:r>
      <w:r>
        <w:rPr>
          <w:color w:val="0000FF"/>
        </w:rPr>
        <w:t>using</w:t>
      </w:r>
      <w:r>
        <w:rPr>
          <w:color w:val="000000"/>
        </w:rPr>
        <w:t xml:space="preserve"> </w:t>
      </w:r>
      <w:r>
        <w:rPr>
          <w:color w:val="0000FF"/>
        </w:rPr>
        <w:t>var</w:t>
      </w:r>
      <w:r>
        <w:rPr>
          <w:color w:val="000000"/>
        </w:rPr>
        <w:t xml:space="preserve"> client = </w:t>
      </w:r>
      <w:r>
        <w:rPr>
          <w:color w:val="0000FF"/>
        </w:rPr>
        <w:t>new</w:t>
      </w:r>
      <w:r>
        <w:rPr>
          <w:color w:val="000000"/>
        </w:rPr>
        <w:t xml:space="preserve"> HttpClient();</w:t>
      </w:r>
    </w:p>
    <w:p w14:paraId="69FFF61C" w14:textId="77777777" w:rsidR="00734412" w:rsidRDefault="00734412" w:rsidP="00DB0C46">
      <w:pPr>
        <w:pStyle w:val="Code"/>
        <w:spacing w:before="0" w:line="360" w:lineRule="auto"/>
        <w:rPr>
          <w:color w:val="000000"/>
        </w:rPr>
      </w:pPr>
    </w:p>
    <w:p w14:paraId="1B9187FC" w14:textId="77777777" w:rsidR="00734412" w:rsidRDefault="00734412" w:rsidP="00DB0C46">
      <w:pPr>
        <w:pStyle w:val="Code"/>
        <w:spacing w:before="0" w:line="360" w:lineRule="auto"/>
        <w:rPr>
          <w:color w:val="000000"/>
        </w:rPr>
      </w:pPr>
      <w:r>
        <w:rPr>
          <w:color w:val="000000"/>
        </w:rPr>
        <w:t xml:space="preserve">            </w:t>
      </w:r>
      <w:r>
        <w:rPr>
          <w:color w:val="0000FF"/>
        </w:rPr>
        <w:t>var</w:t>
      </w:r>
      <w:r>
        <w:rPr>
          <w:color w:val="000000"/>
        </w:rPr>
        <w:t xml:space="preserve"> jsonBody = </w:t>
      </w:r>
      <w:r>
        <w:rPr>
          <w:color w:val="0000FF"/>
        </w:rPr>
        <w:t>new</w:t>
      </w:r>
      <w:r>
        <w:rPr>
          <w:color w:val="000000"/>
        </w:rPr>
        <w:t xml:space="preserve"> JObject</w:t>
      </w:r>
    </w:p>
    <w:p w14:paraId="391A9308" w14:textId="77777777" w:rsidR="00734412" w:rsidRDefault="00734412" w:rsidP="00DB0C46">
      <w:pPr>
        <w:pStyle w:val="Code"/>
        <w:spacing w:before="0" w:line="360" w:lineRule="auto"/>
        <w:rPr>
          <w:color w:val="000000"/>
        </w:rPr>
      </w:pPr>
      <w:r>
        <w:rPr>
          <w:color w:val="000000"/>
        </w:rPr>
        <w:t xml:space="preserve">            {</w:t>
      </w:r>
    </w:p>
    <w:p w14:paraId="4B87747F" w14:textId="77777777" w:rsidR="00734412" w:rsidRDefault="00734412" w:rsidP="00DB0C46">
      <w:pPr>
        <w:pStyle w:val="Code"/>
        <w:spacing w:before="0" w:line="360" w:lineRule="auto"/>
        <w:rPr>
          <w:color w:val="000000"/>
        </w:rPr>
      </w:pPr>
      <w:r>
        <w:rPr>
          <w:color w:val="000000"/>
        </w:rPr>
        <w:t xml:space="preserve">                [</w:t>
      </w:r>
      <w:r>
        <w:t>"model"</w:t>
      </w:r>
      <w:r>
        <w:rPr>
          <w:color w:val="000000"/>
        </w:rPr>
        <w:t xml:space="preserve">] = </w:t>
      </w:r>
      <w:r>
        <w:t>"text-davinci-003"</w:t>
      </w:r>
      <w:r>
        <w:rPr>
          <w:color w:val="000000"/>
        </w:rPr>
        <w:t>,</w:t>
      </w:r>
    </w:p>
    <w:p w14:paraId="268CF6C4" w14:textId="77777777" w:rsidR="00734412" w:rsidRDefault="00734412" w:rsidP="00DB0C46">
      <w:pPr>
        <w:pStyle w:val="Code"/>
        <w:spacing w:before="0" w:line="360" w:lineRule="auto"/>
        <w:rPr>
          <w:color w:val="000000"/>
        </w:rPr>
      </w:pPr>
      <w:r>
        <w:rPr>
          <w:color w:val="000000"/>
        </w:rPr>
        <w:t xml:space="preserve">                [</w:t>
      </w:r>
      <w:r>
        <w:t>"prompt"</w:t>
      </w:r>
      <w:r>
        <w:rPr>
          <w:color w:val="000000"/>
        </w:rPr>
        <w:t>] = prompt,</w:t>
      </w:r>
    </w:p>
    <w:p w14:paraId="08E393C0" w14:textId="77777777" w:rsidR="00734412" w:rsidRDefault="00734412" w:rsidP="00DB0C46">
      <w:pPr>
        <w:pStyle w:val="Code"/>
        <w:spacing w:before="0" w:line="360" w:lineRule="auto"/>
        <w:rPr>
          <w:color w:val="000000"/>
        </w:rPr>
      </w:pPr>
      <w:r>
        <w:rPr>
          <w:color w:val="000000"/>
        </w:rPr>
        <w:t xml:space="preserve">                [</w:t>
      </w:r>
      <w:r>
        <w:t>"temperature"</w:t>
      </w:r>
      <w:r>
        <w:rPr>
          <w:color w:val="000000"/>
        </w:rPr>
        <w:t>] = 0,</w:t>
      </w:r>
    </w:p>
    <w:p w14:paraId="1DA7D85C" w14:textId="77777777" w:rsidR="00734412" w:rsidRDefault="00734412" w:rsidP="00DB0C46">
      <w:pPr>
        <w:pStyle w:val="Code"/>
        <w:spacing w:before="0" w:line="360" w:lineRule="auto"/>
        <w:rPr>
          <w:color w:val="000000"/>
        </w:rPr>
      </w:pPr>
      <w:r>
        <w:rPr>
          <w:color w:val="000000"/>
        </w:rPr>
        <w:t xml:space="preserve">                [</w:t>
      </w:r>
      <w:r>
        <w:t>"max_tokens"</w:t>
      </w:r>
      <w:r>
        <w:rPr>
          <w:color w:val="000000"/>
        </w:rPr>
        <w:t>] = 1000</w:t>
      </w:r>
    </w:p>
    <w:p w14:paraId="2B7DA64B" w14:textId="4B241052" w:rsidR="00734412" w:rsidRDefault="00734412" w:rsidP="00DB0C46">
      <w:pPr>
        <w:pStyle w:val="Code"/>
        <w:spacing w:before="0" w:line="360" w:lineRule="auto"/>
      </w:pPr>
      <w:r>
        <w:rPr>
          <w:color w:val="000000"/>
        </w:rPr>
        <w:t xml:space="preserve">            };</w:t>
      </w:r>
    </w:p>
    <w:p w14:paraId="363B2912" w14:textId="7B643094" w:rsidR="00734412" w:rsidRDefault="00734412" w:rsidP="00DB0C46">
      <w:pPr>
        <w:pStyle w:val="ThesisBody"/>
        <w:spacing w:after="0" w:line="360" w:lineRule="auto"/>
      </w:pPr>
      <w:r>
        <w:t>The “text-davinci-003” model was chosen for this purpose, because it was based on GPT-3.5 architecture, which provides advanced natural language processing capabilities</w:t>
      </w:r>
      <w:r w:rsidR="00915C38">
        <w:t xml:space="preserve"> and, importantly, typically fast responses</w:t>
      </w:r>
      <w:r>
        <w:t xml:space="preserve">. </w:t>
      </w:r>
    </w:p>
    <w:p w14:paraId="348DBD71" w14:textId="3A42D785" w:rsidR="008D1506" w:rsidRDefault="008D1506" w:rsidP="00DB0C46">
      <w:pPr>
        <w:pStyle w:val="ThesisBody"/>
        <w:spacing w:after="0" w:line="360" w:lineRule="auto"/>
      </w:pPr>
      <w:r>
        <w:lastRenderedPageBreak/>
        <w:t>The “prompt” is the property that contains the text that will be used to generate the quiz tip.</w:t>
      </w:r>
    </w:p>
    <w:p w14:paraId="0FDF15EA" w14:textId="45C272CC" w:rsidR="008D1506" w:rsidRDefault="008D1506" w:rsidP="00DB0C46">
      <w:pPr>
        <w:pStyle w:val="ThesisBody"/>
        <w:spacing w:after="0" w:line="360" w:lineRule="auto"/>
      </w:pPr>
      <w:r>
        <w:t xml:space="preserve">The “temperature” determines the randomness of a generated tip. A temperature of 0 indicates that the output will be deterministic and focused. </w:t>
      </w:r>
    </w:p>
    <w:p w14:paraId="55EDEA1E" w14:textId="223F1D8B" w:rsidR="008D1506" w:rsidRDefault="008D1506" w:rsidP="00DB0C46">
      <w:pPr>
        <w:pStyle w:val="ThesisBody"/>
        <w:spacing w:after="0" w:line="360" w:lineRule="auto"/>
      </w:pPr>
      <w:r>
        <w:t>The “max_tokens” = 1000 property sets the maximum length of the generated tip in terms of the number of tokens. It limits to 1000 tokens to prevent excessively long responses.</w:t>
      </w:r>
    </w:p>
    <w:p w14:paraId="69E12B23" w14:textId="77777777" w:rsidR="00AE2537" w:rsidRDefault="00AE2537" w:rsidP="00DB0C46">
      <w:pPr>
        <w:pStyle w:val="Code"/>
        <w:spacing w:before="0" w:line="360" w:lineRule="auto"/>
      </w:pPr>
      <w:r>
        <w:t xml:space="preserve">            client.DefaultRequestHeaders.Authorization = </w:t>
      </w:r>
      <w:r>
        <w:rPr>
          <w:color w:val="0000FF"/>
        </w:rPr>
        <w:t>new</w:t>
      </w:r>
      <w:r>
        <w:t xml:space="preserve"> System.Net.Http.Headers.AuthenticationHeaderValue(</w:t>
      </w:r>
      <w:r>
        <w:rPr>
          <w:color w:val="A31515"/>
        </w:rPr>
        <w:t>"Bearer"</w:t>
      </w:r>
      <w:r>
        <w:t>, apiKey);</w:t>
      </w:r>
    </w:p>
    <w:p w14:paraId="37BD89B8" w14:textId="0D992A20" w:rsidR="00734412" w:rsidRDefault="008D1506" w:rsidP="00DB0C46">
      <w:pPr>
        <w:pStyle w:val="ThesisBody"/>
        <w:spacing w:after="0" w:line="360" w:lineRule="auto"/>
      </w:pPr>
      <w:r w:rsidRPr="008D1506">
        <w:t>Here, the Authorization header of the HTTP client is set to include the API key. This ensures that the request is authenticated and authorized to access the OpenAI API.</w:t>
      </w:r>
    </w:p>
    <w:p w14:paraId="193F65D1" w14:textId="77777777" w:rsidR="00915C38" w:rsidRDefault="00AE2537" w:rsidP="00DB0C46">
      <w:pPr>
        <w:pStyle w:val="Code"/>
        <w:spacing w:before="0" w:line="360" w:lineRule="auto"/>
      </w:pPr>
      <w:r>
        <w:t xml:space="preserve">            </w:t>
      </w:r>
      <w:r>
        <w:rPr>
          <w:color w:val="0000FF"/>
        </w:rPr>
        <w:t>var</w:t>
      </w:r>
      <w:r>
        <w:t xml:space="preserve"> content = </w:t>
      </w:r>
      <w:r>
        <w:rPr>
          <w:color w:val="0000FF"/>
        </w:rPr>
        <w:t>new</w:t>
      </w:r>
      <w:r>
        <w:t xml:space="preserve"> StringContent(jsonBody.ToString(), </w:t>
      </w:r>
    </w:p>
    <w:p w14:paraId="42A868CF" w14:textId="6D43C17D" w:rsidR="00AE2537" w:rsidRDefault="00915C38" w:rsidP="00DB0C46">
      <w:pPr>
        <w:pStyle w:val="Code"/>
        <w:spacing w:before="0" w:line="360" w:lineRule="auto"/>
      </w:pPr>
      <w:r>
        <w:t xml:space="preserve">                                        </w:t>
      </w:r>
      <w:r w:rsidR="00AE2537">
        <w:t xml:space="preserve">Encoding.UTF8, </w:t>
      </w:r>
      <w:r w:rsidR="00AE2537">
        <w:rPr>
          <w:color w:val="A31515"/>
        </w:rPr>
        <w:t>"application/json"</w:t>
      </w:r>
      <w:r w:rsidR="00AE2537">
        <w:t>);</w:t>
      </w:r>
    </w:p>
    <w:p w14:paraId="7A19C9C0" w14:textId="08F3D1F0" w:rsidR="00734412" w:rsidRDefault="00AE2537" w:rsidP="00DB0C46">
      <w:pPr>
        <w:pStyle w:val="ThesisBody"/>
        <w:spacing w:after="0" w:line="360" w:lineRule="auto"/>
      </w:pPr>
      <w:r w:rsidRPr="00AE2537">
        <w:t>A new StringContent object is created, representing the request body. The jsonBody object is converted to a JSON string using ToString(), encoded with UTF8 encoding, and the content type is set as application/json.</w:t>
      </w:r>
    </w:p>
    <w:p w14:paraId="6CE8F9AE" w14:textId="77777777" w:rsidR="00AE2537" w:rsidRDefault="00AE2537" w:rsidP="00DB0C46">
      <w:pPr>
        <w:pStyle w:val="Code"/>
        <w:spacing w:before="0" w:line="360" w:lineRule="auto"/>
      </w:pPr>
      <w:r>
        <w:t xml:space="preserve">            </w:t>
      </w:r>
      <w:r>
        <w:rPr>
          <w:color w:val="0000FF"/>
        </w:rPr>
        <w:t>var</w:t>
      </w:r>
      <w:r>
        <w:t xml:space="preserve"> response = </w:t>
      </w:r>
      <w:r>
        <w:rPr>
          <w:color w:val="0000FF"/>
        </w:rPr>
        <w:t>await</w:t>
      </w:r>
      <w:r>
        <w:t xml:space="preserve"> client.PostAsync(url, content);</w:t>
      </w:r>
    </w:p>
    <w:p w14:paraId="1CAA6A98" w14:textId="58F009A2" w:rsidR="00AE2537" w:rsidRPr="00915C38" w:rsidRDefault="00AE2537" w:rsidP="00DB0C46">
      <w:pPr>
        <w:pStyle w:val="ThesisBody"/>
        <w:spacing w:after="0" w:line="360" w:lineRule="auto"/>
      </w:pPr>
      <w:r w:rsidRPr="00AE2537">
        <w:t>The POST request is sent to the OpenAI API endpoint with the request body (content). The response from the API is awaited and stored in the response variable.</w:t>
      </w:r>
    </w:p>
    <w:p w14:paraId="50C81592" w14:textId="77777777" w:rsidR="00AE2537" w:rsidRDefault="00AE2537" w:rsidP="00DB0C46">
      <w:pPr>
        <w:pStyle w:val="Code"/>
        <w:spacing w:before="0" w:line="360" w:lineRule="auto"/>
      </w:pPr>
      <w:r>
        <w:t xml:space="preserve">            </w:t>
      </w:r>
      <w:r>
        <w:rPr>
          <w:color w:val="0000FF"/>
        </w:rPr>
        <w:t>if</w:t>
      </w:r>
      <w:r>
        <w:t xml:space="preserve"> (!response.IsSuccessStatusCode)</w:t>
      </w:r>
    </w:p>
    <w:p w14:paraId="26F05F67" w14:textId="77777777" w:rsidR="00AE2537" w:rsidRDefault="00AE2537" w:rsidP="00DB0C46">
      <w:pPr>
        <w:pStyle w:val="Code"/>
        <w:spacing w:before="0" w:line="360" w:lineRule="auto"/>
      </w:pPr>
      <w:r>
        <w:t xml:space="preserve">            {</w:t>
      </w:r>
    </w:p>
    <w:p w14:paraId="6595BB05" w14:textId="77777777" w:rsidR="00915C38" w:rsidRDefault="00AE2537" w:rsidP="00DB0C46">
      <w:pPr>
        <w:pStyle w:val="Code"/>
        <w:spacing w:before="0" w:line="360" w:lineRule="auto"/>
      </w:pPr>
      <w:r>
        <w:t xml:space="preserve">                Console.WriteLine(</w:t>
      </w:r>
      <w:r>
        <w:rPr>
          <w:color w:val="A31515"/>
        </w:rPr>
        <w:t>"Error with Status Code: "</w:t>
      </w:r>
      <w:r>
        <w:t xml:space="preserve"> + </w:t>
      </w:r>
    </w:p>
    <w:p w14:paraId="6E88B254" w14:textId="35212067" w:rsidR="00AE2537" w:rsidRDefault="00915C38" w:rsidP="00DB0C46">
      <w:pPr>
        <w:pStyle w:val="Code"/>
        <w:spacing w:before="0" w:line="360" w:lineRule="auto"/>
      </w:pPr>
      <w:r>
        <w:t xml:space="preserve">                                   </w:t>
      </w:r>
      <w:r w:rsidR="00AE2537">
        <w:t>response.StatusCode);</w:t>
      </w:r>
    </w:p>
    <w:p w14:paraId="0D2E3E66" w14:textId="77777777" w:rsidR="00AE2537" w:rsidRDefault="00AE2537" w:rsidP="00DB0C46">
      <w:pPr>
        <w:pStyle w:val="Code"/>
        <w:spacing w:before="0" w:line="360" w:lineRule="auto"/>
      </w:pPr>
      <w:r>
        <w:t xml:space="preserve">                </w:t>
      </w:r>
      <w:r>
        <w:rPr>
          <w:color w:val="0000FF"/>
        </w:rPr>
        <w:t>return</w:t>
      </w:r>
      <w:r>
        <w:t xml:space="preserve"> </w:t>
      </w:r>
      <w:r>
        <w:rPr>
          <w:color w:val="0000FF"/>
        </w:rPr>
        <w:t>null</w:t>
      </w:r>
      <w:r>
        <w:t>;</w:t>
      </w:r>
    </w:p>
    <w:p w14:paraId="79195B52" w14:textId="77777777" w:rsidR="00AE2537" w:rsidRDefault="00AE2537" w:rsidP="00DB0C46">
      <w:pPr>
        <w:pStyle w:val="Code"/>
        <w:spacing w:before="0" w:line="360" w:lineRule="auto"/>
      </w:pPr>
      <w:r>
        <w:t xml:space="preserve">            }</w:t>
      </w:r>
    </w:p>
    <w:p w14:paraId="1C56B49B" w14:textId="3533E9A3" w:rsidR="00734412" w:rsidRPr="007707A9" w:rsidRDefault="00AE2537" w:rsidP="00DB0C46">
      <w:pPr>
        <w:pStyle w:val="ThesisBody"/>
        <w:spacing w:after="0" w:line="360" w:lineRule="auto"/>
      </w:pPr>
      <w:r w:rsidRPr="007707A9">
        <w:t>The code checks if the response's status code indicates a successful operation. If the status code is not a success code (e.g., 200 OK), an error message is displayed, and null is returned.</w:t>
      </w:r>
    </w:p>
    <w:p w14:paraId="3CF1532B" w14:textId="418BACE5" w:rsidR="00AE2537" w:rsidRDefault="00AE2537" w:rsidP="00DB0C46">
      <w:pPr>
        <w:pStyle w:val="Code"/>
        <w:spacing w:before="0" w:line="360" w:lineRule="auto"/>
      </w:pPr>
      <w:r>
        <w:rPr>
          <w:color w:val="0000FF"/>
        </w:rPr>
        <w:t xml:space="preserve">            var</w:t>
      </w:r>
      <w:r>
        <w:t xml:space="preserve"> json = JsonConvert</w:t>
      </w:r>
    </w:p>
    <w:p w14:paraId="30C5C4BE" w14:textId="50DD3B82" w:rsidR="00AE2537" w:rsidRDefault="00AE2537" w:rsidP="00DB0C46">
      <w:pPr>
        <w:pStyle w:val="Code"/>
        <w:spacing w:before="0" w:line="360" w:lineRule="auto"/>
      </w:pPr>
      <w:r>
        <w:t xml:space="preserve">                       .DeserializeObject&lt;dynamic&gt;</w:t>
      </w:r>
    </w:p>
    <w:p w14:paraId="760323D3" w14:textId="105BA2FC" w:rsidR="00AE2537" w:rsidRDefault="00AE2537" w:rsidP="00DB0C46">
      <w:pPr>
        <w:pStyle w:val="Code"/>
        <w:spacing w:before="0" w:line="360" w:lineRule="auto"/>
      </w:pPr>
      <w:r>
        <w:t xml:space="preserve">                           (response.Content.ReadAsStringAsync().Result);</w:t>
      </w:r>
    </w:p>
    <w:p w14:paraId="71825AB9" w14:textId="77777777" w:rsidR="00AE2537" w:rsidRDefault="00AE2537" w:rsidP="00DB0C46">
      <w:pPr>
        <w:pStyle w:val="Code"/>
        <w:spacing w:before="0" w:line="360" w:lineRule="auto"/>
      </w:pPr>
      <w:r>
        <w:t xml:space="preserve">            </w:t>
      </w:r>
      <w:r>
        <w:rPr>
          <w:color w:val="0000FF"/>
        </w:rPr>
        <w:t>if</w:t>
      </w:r>
      <w:r>
        <w:t xml:space="preserve"> (json == </w:t>
      </w:r>
      <w:r>
        <w:rPr>
          <w:color w:val="0000FF"/>
        </w:rPr>
        <w:t>null</w:t>
      </w:r>
      <w:r>
        <w:t xml:space="preserve">) </w:t>
      </w:r>
      <w:r>
        <w:rPr>
          <w:color w:val="0000FF"/>
        </w:rPr>
        <w:t>return</w:t>
      </w:r>
      <w:r>
        <w:t xml:space="preserve"> </w:t>
      </w:r>
      <w:r>
        <w:rPr>
          <w:color w:val="0000FF"/>
        </w:rPr>
        <w:t>null</w:t>
      </w:r>
      <w:r>
        <w:t>;</w:t>
      </w:r>
    </w:p>
    <w:p w14:paraId="30DF5BD3" w14:textId="77777777" w:rsidR="00AE2537" w:rsidRDefault="00AE2537" w:rsidP="00DB0C46">
      <w:pPr>
        <w:pStyle w:val="Code"/>
        <w:spacing w:before="0" w:line="360" w:lineRule="auto"/>
      </w:pPr>
      <w:r>
        <w:t xml:space="preserve">            </w:t>
      </w:r>
      <w:r>
        <w:rPr>
          <w:color w:val="0000FF"/>
        </w:rPr>
        <w:t>string</w:t>
      </w:r>
      <w:r>
        <w:t xml:space="preserve"> completion = json.choices[0].text;</w:t>
      </w:r>
    </w:p>
    <w:p w14:paraId="0B727460" w14:textId="03D287CC" w:rsidR="00AE2537" w:rsidRPr="00AE2537" w:rsidRDefault="00AE2537" w:rsidP="00DB0C46">
      <w:pPr>
        <w:pStyle w:val="Code"/>
        <w:spacing w:before="0" w:line="360" w:lineRule="auto"/>
        <w:rPr>
          <w:rStyle w:val="ThesisBodyChar"/>
        </w:rPr>
      </w:pPr>
      <w:r>
        <w:t xml:space="preserve">            </w:t>
      </w:r>
      <w:r>
        <w:rPr>
          <w:color w:val="0000FF"/>
        </w:rPr>
        <w:t>return</w:t>
      </w:r>
      <w:r>
        <w:t xml:space="preserve"> completion.Trim();</w:t>
      </w:r>
    </w:p>
    <w:p w14:paraId="37A88D1B" w14:textId="3E7E7C91" w:rsidR="00AE2537" w:rsidRDefault="00AE2537" w:rsidP="00DB0C46">
      <w:pPr>
        <w:pStyle w:val="ThesisBody"/>
        <w:spacing w:after="0" w:line="360" w:lineRule="auto"/>
      </w:pPr>
      <w:r>
        <w:lastRenderedPageBreak/>
        <w:t>If the response was successful, the generated quiz tip is read as a string and deserialized using “JsonConvert.DeserializeObject”. The resulting object is assigned to the “json” variable. If the deserialization is successful, the generated quiz tip is extracted from the “choices” property using “</w:t>
      </w:r>
      <w:r w:rsidRPr="00AE2537">
        <w:t>json.choices[0].text</w:t>
      </w:r>
      <w:r>
        <w:t>”. The “text” property represents the generated text. The extracted tip is then returned after removing any leading or trailing whitespace using “Trim()”.</w:t>
      </w:r>
    </w:p>
    <w:p w14:paraId="3DD04752" w14:textId="4270AEF8" w:rsidR="00AE2537" w:rsidRDefault="00CC318B" w:rsidP="00DB0C46">
      <w:pPr>
        <w:pStyle w:val="ThesisBody"/>
        <w:spacing w:after="0" w:line="360" w:lineRule="auto"/>
      </w:pPr>
      <w:r>
        <w:t>Another important method is UpdateQuizQuestions. This is used to perform an upsert operation on the quiz with the corresponding quizId.</w:t>
      </w:r>
    </w:p>
    <w:p w14:paraId="43E409B0" w14:textId="6BA0BD28" w:rsidR="00CC318B" w:rsidRDefault="00CC318B" w:rsidP="00DB0C46">
      <w:pPr>
        <w:pStyle w:val="ThesisBody"/>
        <w:spacing w:after="0" w:line="360" w:lineRule="auto"/>
      </w:pPr>
      <w:r>
        <w:t>First, we gather the quiz with its details:</w:t>
      </w:r>
    </w:p>
    <w:p w14:paraId="33425A88" w14:textId="77777777" w:rsidR="00CC318B" w:rsidRDefault="00CC318B" w:rsidP="00DB0C46">
      <w:pPr>
        <w:pStyle w:val="Code"/>
        <w:spacing w:before="0" w:line="360" w:lineRule="auto"/>
      </w:pPr>
      <w:r>
        <w:rPr>
          <w:color w:val="0000FF"/>
        </w:rPr>
        <w:t>var</w:t>
      </w:r>
      <w:r>
        <w:t xml:space="preserve"> quiz = </w:t>
      </w:r>
      <w:r>
        <w:rPr>
          <w:color w:val="0000FF"/>
        </w:rPr>
        <w:t>await</w:t>
      </w:r>
      <w:r>
        <w:t xml:space="preserve"> _context.Quizzes</w:t>
      </w:r>
    </w:p>
    <w:p w14:paraId="1397E39F" w14:textId="77777777" w:rsidR="00CC318B" w:rsidRDefault="00CC318B" w:rsidP="00DB0C46">
      <w:pPr>
        <w:pStyle w:val="Code"/>
        <w:spacing w:before="0" w:line="360" w:lineRule="auto"/>
      </w:pPr>
      <w:r>
        <w:t xml:space="preserve">                .Include(q =&gt; q.Section)</w:t>
      </w:r>
    </w:p>
    <w:p w14:paraId="4503FC2D" w14:textId="77777777" w:rsidR="00CC318B" w:rsidRDefault="00CC318B" w:rsidP="00DB0C46">
      <w:pPr>
        <w:pStyle w:val="Code"/>
        <w:spacing w:before="0" w:line="360" w:lineRule="auto"/>
      </w:pPr>
      <w:r>
        <w:t xml:space="preserve">                .ThenInclude(s =&gt; s.Course)</w:t>
      </w:r>
    </w:p>
    <w:p w14:paraId="44EE2F63" w14:textId="77777777" w:rsidR="00CC318B" w:rsidRDefault="00CC318B" w:rsidP="00DB0C46">
      <w:pPr>
        <w:pStyle w:val="Code"/>
        <w:spacing w:before="0" w:line="360" w:lineRule="auto"/>
      </w:pPr>
      <w:r>
        <w:t xml:space="preserve">                .Include(q =&gt; q.Questions)</w:t>
      </w:r>
    </w:p>
    <w:p w14:paraId="009CD3D1" w14:textId="77777777" w:rsidR="00CC318B" w:rsidRDefault="00CC318B" w:rsidP="00DB0C46">
      <w:pPr>
        <w:pStyle w:val="Code"/>
        <w:spacing w:before="0" w:line="360" w:lineRule="auto"/>
      </w:pPr>
      <w:r>
        <w:t xml:space="preserve">                .ThenInclude(q =&gt; q.Options)</w:t>
      </w:r>
    </w:p>
    <w:p w14:paraId="1B76AD27" w14:textId="77777777" w:rsidR="00CC318B" w:rsidRDefault="00CC318B" w:rsidP="00DB0C46">
      <w:pPr>
        <w:pStyle w:val="Code"/>
        <w:spacing w:before="0" w:line="360" w:lineRule="auto"/>
      </w:pPr>
      <w:r>
        <w:t xml:space="preserve">                .FirstOrDefaultAsync(q =&gt; q.Id == quizId);</w:t>
      </w:r>
    </w:p>
    <w:p w14:paraId="32DD7BCD" w14:textId="77777777" w:rsidR="00CC318B" w:rsidRDefault="00CC318B" w:rsidP="00DB0C46">
      <w:pPr>
        <w:pStyle w:val="Code"/>
        <w:spacing w:before="0" w:line="360" w:lineRule="auto"/>
      </w:pPr>
      <w:r>
        <w:t xml:space="preserve">            </w:t>
      </w:r>
      <w:r>
        <w:rPr>
          <w:color w:val="0000FF"/>
        </w:rPr>
        <w:t>if</w:t>
      </w:r>
      <w:r>
        <w:t xml:space="preserve"> (quiz == </w:t>
      </w:r>
      <w:r>
        <w:rPr>
          <w:color w:val="0000FF"/>
        </w:rPr>
        <w:t>null</w:t>
      </w:r>
      <w:r>
        <w:t>)</w:t>
      </w:r>
    </w:p>
    <w:p w14:paraId="6A4D03C4" w14:textId="552DEE55" w:rsidR="00AE2537" w:rsidRDefault="00CC318B" w:rsidP="00DB0C46">
      <w:pPr>
        <w:pStyle w:val="Code"/>
        <w:spacing w:before="0" w:line="360" w:lineRule="auto"/>
      </w:pPr>
      <w:r>
        <w:t xml:space="preserve">                </w:t>
      </w:r>
      <w:r>
        <w:rPr>
          <w:color w:val="0000FF"/>
        </w:rPr>
        <w:t>return</w:t>
      </w:r>
      <w:r>
        <w:t xml:space="preserve"> </w:t>
      </w:r>
      <w:r>
        <w:rPr>
          <w:color w:val="0000FF"/>
        </w:rPr>
        <w:t>null</w:t>
      </w:r>
      <w:r>
        <w:t>;</w:t>
      </w:r>
    </w:p>
    <w:p w14:paraId="7C603D7E" w14:textId="4A3E3CA3" w:rsidR="00CC318B" w:rsidRDefault="00CC318B" w:rsidP="00DB0C46">
      <w:pPr>
        <w:pStyle w:val="ThesisBody"/>
        <w:spacing w:after="0" w:line="360" w:lineRule="auto"/>
      </w:pPr>
      <w:r>
        <w:t>Then, after identifying the questions that exist in the database but are not present in the list, we remove them from the database context:</w:t>
      </w:r>
    </w:p>
    <w:p w14:paraId="0B15611D" w14:textId="77777777" w:rsidR="00CC318B" w:rsidRDefault="00CC318B" w:rsidP="00DB0C46">
      <w:pPr>
        <w:pStyle w:val="Code"/>
        <w:spacing w:before="0" w:line="360" w:lineRule="auto"/>
      </w:pPr>
      <w:r>
        <w:t xml:space="preserve">            </w:t>
      </w:r>
      <w:r>
        <w:rPr>
          <w:color w:val="0000FF"/>
        </w:rPr>
        <w:t>var</w:t>
      </w:r>
      <w:r>
        <w:t xml:space="preserve"> questionsToDelete = quiz.Questions.Where(q =&gt; </w:t>
      </w:r>
    </w:p>
    <w:p w14:paraId="24E48FA9" w14:textId="5186C195" w:rsidR="00CC318B" w:rsidRDefault="00CC318B" w:rsidP="00DB0C46">
      <w:pPr>
        <w:pStyle w:val="Code"/>
        <w:spacing w:before="0" w:line="360" w:lineRule="auto"/>
      </w:pPr>
      <w:r>
        <w:t xml:space="preserve">           !updatedQuestions.Any(uq =&gt; uq.Id == q.Id)).ToList();</w:t>
      </w:r>
    </w:p>
    <w:p w14:paraId="06DC7F18" w14:textId="74AAD44E" w:rsidR="00CC318B" w:rsidRDefault="00CC318B" w:rsidP="00DB0C46">
      <w:pPr>
        <w:pStyle w:val="Code"/>
        <w:spacing w:before="0" w:line="360" w:lineRule="auto"/>
      </w:pPr>
      <w:r>
        <w:t xml:space="preserve">            _context.Questions.RemoveRange(questionsToDelete);</w:t>
      </w:r>
    </w:p>
    <w:p w14:paraId="525CF6E6" w14:textId="78D2E477" w:rsidR="00AE2537" w:rsidRDefault="00CC318B" w:rsidP="00DB0C46">
      <w:pPr>
        <w:pStyle w:val="ThesisBody"/>
        <w:spacing w:after="0" w:line="360" w:lineRule="auto"/>
      </w:pPr>
      <w:r>
        <w:t>Then, we iterate over each updated question and update the corresponding entity:</w:t>
      </w:r>
    </w:p>
    <w:p w14:paraId="7D043F8C" w14:textId="77777777" w:rsidR="00CC318B" w:rsidRDefault="00CC318B" w:rsidP="00DB0C46">
      <w:pPr>
        <w:pStyle w:val="Code"/>
        <w:spacing w:before="0" w:line="360" w:lineRule="auto"/>
      </w:pPr>
      <w:r>
        <w:rPr>
          <w:color w:val="0000FF"/>
        </w:rPr>
        <w:t>foreach</w:t>
      </w:r>
      <w:r>
        <w:t xml:space="preserve"> (var updatedQuestion </w:t>
      </w:r>
      <w:r>
        <w:rPr>
          <w:color w:val="0000FF"/>
        </w:rPr>
        <w:t>in</w:t>
      </w:r>
      <w:r>
        <w:t xml:space="preserve"> updatedQuestions)</w:t>
      </w:r>
    </w:p>
    <w:p w14:paraId="2706C9D5" w14:textId="77777777" w:rsidR="00CC318B" w:rsidRDefault="00CC318B" w:rsidP="00DB0C46">
      <w:pPr>
        <w:pStyle w:val="Code"/>
        <w:spacing w:before="0" w:line="360" w:lineRule="auto"/>
      </w:pPr>
      <w:r>
        <w:t xml:space="preserve">            {</w:t>
      </w:r>
    </w:p>
    <w:p w14:paraId="708C3A53" w14:textId="77777777" w:rsidR="00CC318B" w:rsidRDefault="00CC318B" w:rsidP="00DB0C46">
      <w:pPr>
        <w:pStyle w:val="Code"/>
        <w:spacing w:before="0" w:line="360" w:lineRule="auto"/>
      </w:pPr>
      <w:r>
        <w:t xml:space="preserve">                </w:t>
      </w:r>
      <w:r>
        <w:rPr>
          <w:color w:val="0000FF"/>
        </w:rPr>
        <w:t>var</w:t>
      </w:r>
      <w:r>
        <w:t xml:space="preserve"> existingQuestion = _context.Questions.FirstOrDefault(q </w:t>
      </w:r>
    </w:p>
    <w:p w14:paraId="4A79C07A" w14:textId="71194448" w:rsidR="00CC318B" w:rsidRDefault="00CC318B" w:rsidP="00DB0C46">
      <w:pPr>
        <w:pStyle w:val="Code"/>
        <w:spacing w:before="0" w:line="360" w:lineRule="auto"/>
      </w:pPr>
      <w:r>
        <w:t xml:space="preserve">                 =&gt; q.Id == updatedQuestion.Id);</w:t>
      </w:r>
    </w:p>
    <w:p w14:paraId="11785E41" w14:textId="24F2361C" w:rsidR="00CC318B" w:rsidRDefault="00CC318B" w:rsidP="00DB0C46">
      <w:pPr>
        <w:pStyle w:val="Code"/>
        <w:spacing w:before="0" w:line="360" w:lineRule="auto"/>
      </w:pPr>
      <w:r>
        <w:t xml:space="preserve">                 …</w:t>
      </w:r>
    </w:p>
    <w:p w14:paraId="435EC77E" w14:textId="63E8689B" w:rsidR="00CC318B" w:rsidRDefault="00CC318B" w:rsidP="00DB0C46">
      <w:pPr>
        <w:pStyle w:val="Code"/>
        <w:spacing w:before="0" w:line="360" w:lineRule="auto"/>
      </w:pPr>
      <w:r>
        <w:t xml:space="preserve">            }</w:t>
      </w:r>
    </w:p>
    <w:p w14:paraId="013EB0D7" w14:textId="77777777" w:rsidR="004176DD" w:rsidRDefault="004176DD" w:rsidP="00DB0C46">
      <w:pPr>
        <w:pStyle w:val="ThesisBody"/>
        <w:spacing w:after="0" w:line="360" w:lineRule="auto"/>
      </w:pPr>
    </w:p>
    <w:p w14:paraId="390AAF62" w14:textId="77777777" w:rsidR="004176DD" w:rsidRDefault="004176DD" w:rsidP="00DB0C46">
      <w:pPr>
        <w:pStyle w:val="Code"/>
        <w:spacing w:before="0" w:line="360" w:lineRule="auto"/>
      </w:pPr>
      <w:r>
        <w:t xml:space="preserve">  </w:t>
      </w:r>
      <w:r>
        <w:rPr>
          <w:color w:val="0000FF"/>
        </w:rPr>
        <w:t>if</w:t>
      </w:r>
      <w:r>
        <w:t xml:space="preserve"> (existingQuestion != </w:t>
      </w:r>
      <w:r>
        <w:rPr>
          <w:color w:val="0000FF"/>
        </w:rPr>
        <w:t>null</w:t>
      </w:r>
      <w:r>
        <w:t>)</w:t>
      </w:r>
    </w:p>
    <w:p w14:paraId="69F71A44" w14:textId="77777777" w:rsidR="004176DD" w:rsidRDefault="004176DD" w:rsidP="00DB0C46">
      <w:pPr>
        <w:pStyle w:val="Code"/>
        <w:spacing w:before="0" w:line="360" w:lineRule="auto"/>
      </w:pPr>
      <w:r>
        <w:t xml:space="preserve">                {</w:t>
      </w:r>
    </w:p>
    <w:p w14:paraId="47B79079" w14:textId="77777777" w:rsidR="004176DD" w:rsidRDefault="004176DD" w:rsidP="00DB0C46">
      <w:pPr>
        <w:pStyle w:val="Code"/>
        <w:spacing w:before="0" w:line="360" w:lineRule="auto"/>
      </w:pPr>
      <w:r>
        <w:t xml:space="preserve">                    existingQuestion.Prompt = updatedQuestion.Prompt;</w:t>
      </w:r>
    </w:p>
    <w:p w14:paraId="7C8751F9" w14:textId="77777777" w:rsidR="00915C38" w:rsidRDefault="004176DD" w:rsidP="00DB0C46">
      <w:pPr>
        <w:pStyle w:val="Code"/>
        <w:spacing w:before="0" w:line="360" w:lineRule="auto"/>
      </w:pPr>
      <w:r>
        <w:t xml:space="preserve">                    existingQuestion.QuestionScore = </w:t>
      </w:r>
    </w:p>
    <w:p w14:paraId="682E4FC4" w14:textId="335B03BC" w:rsidR="004176DD" w:rsidRDefault="00915C38" w:rsidP="00DB0C46">
      <w:pPr>
        <w:pStyle w:val="Code"/>
        <w:spacing w:before="0" w:line="360" w:lineRule="auto"/>
      </w:pPr>
      <w:r>
        <w:t xml:space="preserve">                                            </w:t>
      </w:r>
      <w:r w:rsidR="004176DD">
        <w:t>updatedQuestion.QuestionScore;</w:t>
      </w:r>
    </w:p>
    <w:p w14:paraId="6250DFFA" w14:textId="77777777" w:rsidR="00915C38" w:rsidRDefault="004176DD" w:rsidP="00DB0C46">
      <w:pPr>
        <w:pStyle w:val="Code"/>
        <w:spacing w:before="0" w:line="360" w:lineRule="auto"/>
      </w:pPr>
      <w:r>
        <w:t xml:space="preserve">                    existingQuestion.TipAllowed = </w:t>
      </w:r>
    </w:p>
    <w:p w14:paraId="53B6FBED" w14:textId="50A6A36C" w:rsidR="004176DD" w:rsidRDefault="00915C38" w:rsidP="00DB0C46">
      <w:pPr>
        <w:pStyle w:val="Code"/>
        <w:spacing w:before="0" w:line="360" w:lineRule="auto"/>
      </w:pPr>
      <w:r>
        <w:t xml:space="preserve">                                            </w:t>
      </w:r>
      <w:r w:rsidR="004176DD">
        <w:t>updatedQuestion.TipAllowed;</w:t>
      </w:r>
    </w:p>
    <w:p w14:paraId="2DEB9841" w14:textId="77777777" w:rsidR="004176DD" w:rsidRDefault="004176DD" w:rsidP="00DB0C46">
      <w:pPr>
        <w:pStyle w:val="Code"/>
        <w:spacing w:before="0" w:line="360" w:lineRule="auto"/>
      </w:pPr>
    </w:p>
    <w:p w14:paraId="423CB155" w14:textId="77777777" w:rsidR="004176DD" w:rsidRDefault="004176DD" w:rsidP="00DB0C46">
      <w:pPr>
        <w:pStyle w:val="Code"/>
        <w:spacing w:before="0" w:line="360" w:lineRule="auto"/>
      </w:pPr>
      <w:r>
        <w:t xml:space="preserve">                    _context.Options.RemoveRange(existingQuestion.Options);</w:t>
      </w:r>
    </w:p>
    <w:p w14:paraId="2D6BDACE" w14:textId="77777777" w:rsidR="004176DD" w:rsidRDefault="004176DD" w:rsidP="00DB0C46">
      <w:pPr>
        <w:pStyle w:val="Code"/>
        <w:spacing w:before="0" w:line="360" w:lineRule="auto"/>
      </w:pPr>
    </w:p>
    <w:p w14:paraId="1DB5CAE8" w14:textId="77777777" w:rsidR="004176DD" w:rsidRDefault="004176DD" w:rsidP="00DB0C46">
      <w:pPr>
        <w:pStyle w:val="Code"/>
        <w:spacing w:before="0" w:line="360" w:lineRule="auto"/>
      </w:pPr>
      <w:r>
        <w:t xml:space="preserve">                    </w:t>
      </w:r>
      <w:r>
        <w:rPr>
          <w:color w:val="0000FF"/>
        </w:rPr>
        <w:t>await</w:t>
      </w:r>
      <w:r>
        <w:t xml:space="preserve"> _context.SaveChangesAsync();</w:t>
      </w:r>
    </w:p>
    <w:p w14:paraId="6235F75A" w14:textId="77777777" w:rsidR="004176DD" w:rsidRDefault="004176DD" w:rsidP="00DB0C46">
      <w:pPr>
        <w:pStyle w:val="Code"/>
        <w:spacing w:before="0" w:line="360" w:lineRule="auto"/>
      </w:pPr>
    </w:p>
    <w:p w14:paraId="74427092" w14:textId="77777777" w:rsidR="00915C38" w:rsidRDefault="004176DD" w:rsidP="00DB0C46">
      <w:pPr>
        <w:pStyle w:val="Code"/>
        <w:spacing w:before="0" w:line="360" w:lineRule="auto"/>
      </w:pPr>
      <w:r>
        <w:t xml:space="preserve">                    existingQuestion.Options = </w:t>
      </w:r>
    </w:p>
    <w:p w14:paraId="4B5F2610" w14:textId="47ED40BF" w:rsidR="004176DD" w:rsidRDefault="00915C38" w:rsidP="00DB0C46">
      <w:pPr>
        <w:pStyle w:val="Code"/>
        <w:spacing w:before="0" w:line="360" w:lineRule="auto"/>
      </w:pPr>
      <w:r>
        <w:t xml:space="preserve">                        </w:t>
      </w:r>
      <w:r w:rsidR="004176DD">
        <w:t>updatedQuestion.Options.Select(option =&gt;</w:t>
      </w:r>
    </w:p>
    <w:p w14:paraId="1C442302" w14:textId="77777777" w:rsidR="004176DD" w:rsidRDefault="004176DD" w:rsidP="00DB0C46">
      <w:pPr>
        <w:pStyle w:val="Code"/>
        <w:spacing w:before="0" w:line="360" w:lineRule="auto"/>
      </w:pPr>
      <w:r>
        <w:t xml:space="preserve">                        </w:t>
      </w:r>
      <w:r>
        <w:rPr>
          <w:color w:val="0000FF"/>
        </w:rPr>
        <w:t>new</w:t>
      </w:r>
      <w:r>
        <w:t xml:space="preserve"> Option</w:t>
      </w:r>
    </w:p>
    <w:p w14:paraId="7CFFCC7B" w14:textId="77777777" w:rsidR="004176DD" w:rsidRDefault="004176DD" w:rsidP="00DB0C46">
      <w:pPr>
        <w:pStyle w:val="Code"/>
        <w:spacing w:before="0" w:line="360" w:lineRule="auto"/>
      </w:pPr>
      <w:r>
        <w:t xml:space="preserve">                        {</w:t>
      </w:r>
    </w:p>
    <w:p w14:paraId="7C5472D5" w14:textId="77777777" w:rsidR="004176DD" w:rsidRDefault="004176DD" w:rsidP="00DB0C46">
      <w:pPr>
        <w:pStyle w:val="Code"/>
        <w:spacing w:before="0" w:line="360" w:lineRule="auto"/>
      </w:pPr>
      <w:r>
        <w:t xml:space="preserve">                            QuestionId = existingQuestion.Id,</w:t>
      </w:r>
    </w:p>
    <w:p w14:paraId="4EC641CD" w14:textId="77777777" w:rsidR="004176DD" w:rsidRDefault="004176DD" w:rsidP="00DB0C46">
      <w:pPr>
        <w:pStyle w:val="Code"/>
        <w:spacing w:before="0" w:line="360" w:lineRule="auto"/>
      </w:pPr>
      <w:r>
        <w:t xml:space="preserve">                            Text = option.Text,</w:t>
      </w:r>
    </w:p>
    <w:p w14:paraId="26D72905" w14:textId="77777777" w:rsidR="004176DD" w:rsidRDefault="004176DD" w:rsidP="00DB0C46">
      <w:pPr>
        <w:pStyle w:val="Code"/>
        <w:spacing w:before="0" w:line="360" w:lineRule="auto"/>
      </w:pPr>
      <w:r>
        <w:t xml:space="preserve">                            ScorePercentage = option.ScorePercentage</w:t>
      </w:r>
    </w:p>
    <w:p w14:paraId="274D6C99" w14:textId="77777777" w:rsidR="004176DD" w:rsidRDefault="004176DD" w:rsidP="00DB0C46">
      <w:pPr>
        <w:pStyle w:val="Code"/>
        <w:spacing w:before="0" w:line="360" w:lineRule="auto"/>
      </w:pPr>
      <w:r>
        <w:t xml:space="preserve">                        }).ToList();</w:t>
      </w:r>
    </w:p>
    <w:p w14:paraId="604C03DE" w14:textId="77777777" w:rsidR="004176DD" w:rsidRDefault="004176DD" w:rsidP="00DB0C46">
      <w:pPr>
        <w:pStyle w:val="Code"/>
        <w:spacing w:before="0" w:line="360" w:lineRule="auto"/>
      </w:pPr>
    </w:p>
    <w:p w14:paraId="5F3D5721" w14:textId="77777777" w:rsidR="004176DD" w:rsidRDefault="004176DD" w:rsidP="00DB0C46">
      <w:pPr>
        <w:pStyle w:val="Code"/>
        <w:spacing w:before="0" w:line="360" w:lineRule="auto"/>
      </w:pPr>
      <w:r>
        <w:t xml:space="preserve">                    _context.Options.AddRange(existingQuestion.Options);</w:t>
      </w:r>
    </w:p>
    <w:p w14:paraId="4F447404" w14:textId="77777777" w:rsidR="004176DD" w:rsidRDefault="004176DD" w:rsidP="00DB0C46">
      <w:pPr>
        <w:pStyle w:val="Code"/>
        <w:spacing w:before="0" w:line="360" w:lineRule="auto"/>
      </w:pPr>
    </w:p>
    <w:p w14:paraId="0F074DFF" w14:textId="77777777" w:rsidR="00915C38" w:rsidRDefault="004176DD" w:rsidP="00DB0C46">
      <w:pPr>
        <w:pStyle w:val="Code"/>
        <w:spacing w:before="0" w:line="360" w:lineRule="auto"/>
      </w:pPr>
      <w:r>
        <w:t xml:space="preserve">                    _context.Entry(existingQuestion).State = </w:t>
      </w:r>
    </w:p>
    <w:p w14:paraId="10238DEE" w14:textId="28C4265C" w:rsidR="004176DD" w:rsidRDefault="00915C38" w:rsidP="00DB0C46">
      <w:pPr>
        <w:pStyle w:val="Code"/>
        <w:spacing w:before="0" w:line="360" w:lineRule="auto"/>
      </w:pPr>
      <w:r>
        <w:t xml:space="preserve">                                                      </w:t>
      </w:r>
      <w:r w:rsidR="004176DD">
        <w:t>EntityState.Modified;</w:t>
      </w:r>
    </w:p>
    <w:p w14:paraId="3F089A16" w14:textId="77777777" w:rsidR="004176DD" w:rsidRDefault="004176DD" w:rsidP="00DB0C46">
      <w:pPr>
        <w:pStyle w:val="Code"/>
        <w:spacing w:before="0" w:line="360" w:lineRule="auto"/>
      </w:pPr>
      <w:r>
        <w:t xml:space="preserve">                    _context.Questions.Update(existingQuestion);</w:t>
      </w:r>
    </w:p>
    <w:p w14:paraId="009311CD" w14:textId="77777777" w:rsidR="004176DD" w:rsidRDefault="004176DD" w:rsidP="00DB0C46">
      <w:pPr>
        <w:pStyle w:val="Code"/>
        <w:spacing w:before="0" w:line="360" w:lineRule="auto"/>
      </w:pPr>
      <w:r>
        <w:t xml:space="preserve">                }</w:t>
      </w:r>
    </w:p>
    <w:p w14:paraId="7B4AB024" w14:textId="4ED1D86E" w:rsidR="00AE2537" w:rsidRDefault="00CC318B" w:rsidP="00DB0C46">
      <w:pPr>
        <w:pStyle w:val="ThesisBody"/>
        <w:spacing w:after="0" w:line="360" w:lineRule="auto"/>
      </w:pPr>
      <w:r>
        <w:t xml:space="preserve">If we find a question that </w:t>
      </w:r>
      <w:r w:rsidR="004176DD">
        <w:t>matches,</w:t>
      </w:r>
      <w:r>
        <w:t xml:space="preserve"> we update the question with the new prompt, question score and the boolean</w:t>
      </w:r>
      <w:r w:rsidR="004176DD">
        <w:t xml:space="preserve"> value</w:t>
      </w:r>
      <w:r>
        <w:t xml:space="preserve"> that represents the permission to access a tip.</w:t>
      </w:r>
    </w:p>
    <w:p w14:paraId="26AB8B1C" w14:textId="106FA6B3" w:rsidR="004176DD" w:rsidRDefault="004176DD" w:rsidP="00DB0C46">
      <w:pPr>
        <w:pStyle w:val="ThesisBody"/>
        <w:spacing w:after="0" w:line="360" w:lineRule="auto"/>
      </w:pPr>
      <w:r>
        <w:t>Then, we remove the existing options associated with the question and save the changes to the database. We then create new “Option” entities according to the updated question’s options. We add them to the context and mark the existing question entity as modified. We then update the question in the database. By doing these steps, we can ensure the existing question’s properties are updated with the new data provided in the “updatedQuestions” object.</w:t>
      </w:r>
    </w:p>
    <w:p w14:paraId="0F09CE5E" w14:textId="258133E9" w:rsidR="004176DD" w:rsidRDefault="004176DD" w:rsidP="00DB0C46">
      <w:pPr>
        <w:pStyle w:val="Code"/>
        <w:spacing w:before="0" w:line="360" w:lineRule="auto"/>
        <w:rPr>
          <w:color w:val="000000"/>
        </w:rPr>
      </w:pPr>
      <w:r>
        <w:rPr>
          <w:color w:val="000000"/>
        </w:rPr>
        <w:t xml:space="preserve">  </w:t>
      </w:r>
      <w:r w:rsidR="00915C38">
        <w:rPr>
          <w:color w:val="000000"/>
        </w:rPr>
        <w:t xml:space="preserve">              </w:t>
      </w:r>
      <w:r>
        <w:t>else</w:t>
      </w:r>
    </w:p>
    <w:p w14:paraId="063EAA45" w14:textId="77777777" w:rsidR="004176DD" w:rsidRDefault="004176DD" w:rsidP="00DB0C46">
      <w:pPr>
        <w:pStyle w:val="Code"/>
        <w:spacing w:before="0" w:line="360" w:lineRule="auto"/>
        <w:rPr>
          <w:color w:val="000000"/>
        </w:rPr>
      </w:pPr>
      <w:r>
        <w:rPr>
          <w:color w:val="000000"/>
        </w:rPr>
        <w:t xml:space="preserve">                {</w:t>
      </w:r>
    </w:p>
    <w:p w14:paraId="2D16BC6F" w14:textId="77777777" w:rsidR="004176DD" w:rsidRDefault="004176DD" w:rsidP="00DB0C46">
      <w:pPr>
        <w:pStyle w:val="Code"/>
        <w:spacing w:before="0" w:line="360" w:lineRule="auto"/>
        <w:rPr>
          <w:color w:val="000000"/>
        </w:rPr>
      </w:pPr>
      <w:r>
        <w:rPr>
          <w:color w:val="000000"/>
        </w:rPr>
        <w:t xml:space="preserve">                    </w:t>
      </w:r>
      <w:r>
        <w:t>var</w:t>
      </w:r>
      <w:r>
        <w:rPr>
          <w:color w:val="000000"/>
        </w:rPr>
        <w:t xml:space="preserve"> newQuestion = </w:t>
      </w:r>
      <w:r>
        <w:t>new</w:t>
      </w:r>
      <w:r>
        <w:rPr>
          <w:color w:val="000000"/>
        </w:rPr>
        <w:t xml:space="preserve"> Question</w:t>
      </w:r>
    </w:p>
    <w:p w14:paraId="5C47BDF9" w14:textId="77777777" w:rsidR="004176DD" w:rsidRDefault="004176DD" w:rsidP="00DB0C46">
      <w:pPr>
        <w:pStyle w:val="Code"/>
        <w:spacing w:before="0" w:line="360" w:lineRule="auto"/>
        <w:rPr>
          <w:color w:val="000000"/>
        </w:rPr>
      </w:pPr>
      <w:r>
        <w:rPr>
          <w:color w:val="000000"/>
        </w:rPr>
        <w:t xml:space="preserve">                    {</w:t>
      </w:r>
    </w:p>
    <w:p w14:paraId="474FD685" w14:textId="77777777" w:rsidR="004176DD" w:rsidRDefault="004176DD" w:rsidP="00DB0C46">
      <w:pPr>
        <w:pStyle w:val="Code"/>
        <w:spacing w:before="0" w:line="360" w:lineRule="auto"/>
        <w:rPr>
          <w:color w:val="000000"/>
        </w:rPr>
      </w:pPr>
      <w:r>
        <w:rPr>
          <w:color w:val="000000"/>
        </w:rPr>
        <w:t xml:space="preserve">                        Id = Guid.NewGuid(),</w:t>
      </w:r>
    </w:p>
    <w:p w14:paraId="5CE576B8" w14:textId="77777777" w:rsidR="004176DD" w:rsidRDefault="004176DD" w:rsidP="00DB0C46">
      <w:pPr>
        <w:pStyle w:val="Code"/>
        <w:spacing w:before="0" w:line="360" w:lineRule="auto"/>
        <w:rPr>
          <w:color w:val="000000"/>
        </w:rPr>
      </w:pPr>
      <w:r>
        <w:rPr>
          <w:color w:val="000000"/>
        </w:rPr>
        <w:t xml:space="preserve">                        QuizId = quizId,</w:t>
      </w:r>
    </w:p>
    <w:p w14:paraId="6A0858D8" w14:textId="77777777" w:rsidR="004176DD" w:rsidRDefault="004176DD" w:rsidP="00DB0C46">
      <w:pPr>
        <w:pStyle w:val="Code"/>
        <w:spacing w:before="0" w:line="360" w:lineRule="auto"/>
        <w:rPr>
          <w:color w:val="000000"/>
        </w:rPr>
      </w:pPr>
      <w:r>
        <w:rPr>
          <w:color w:val="000000"/>
        </w:rPr>
        <w:t xml:space="preserve">                        Prompt = updatedQuestion.Prompt,</w:t>
      </w:r>
    </w:p>
    <w:p w14:paraId="5D4534CD" w14:textId="77777777" w:rsidR="004176DD" w:rsidRDefault="004176DD" w:rsidP="00DB0C46">
      <w:pPr>
        <w:pStyle w:val="Code"/>
        <w:spacing w:before="0" w:line="360" w:lineRule="auto"/>
        <w:rPr>
          <w:color w:val="000000"/>
        </w:rPr>
      </w:pPr>
      <w:r>
        <w:rPr>
          <w:color w:val="000000"/>
        </w:rPr>
        <w:t xml:space="preserve">                        QuestionScore = updatedQuestion.QuestionScore,</w:t>
      </w:r>
    </w:p>
    <w:p w14:paraId="4307909D" w14:textId="77777777" w:rsidR="004176DD" w:rsidRDefault="004176DD" w:rsidP="00DB0C46">
      <w:pPr>
        <w:pStyle w:val="Code"/>
        <w:spacing w:before="0" w:line="360" w:lineRule="auto"/>
        <w:rPr>
          <w:color w:val="000000"/>
        </w:rPr>
      </w:pPr>
      <w:r>
        <w:rPr>
          <w:color w:val="000000"/>
        </w:rPr>
        <w:t xml:space="preserve">                        TipAllowed = updatedQuestion.TipAllowed,</w:t>
      </w:r>
    </w:p>
    <w:p w14:paraId="14439F58" w14:textId="77777777" w:rsidR="004176DD" w:rsidRDefault="004176DD" w:rsidP="00DB0C46">
      <w:pPr>
        <w:pStyle w:val="Code"/>
        <w:spacing w:before="0" w:line="360" w:lineRule="auto"/>
        <w:rPr>
          <w:color w:val="000000"/>
        </w:rPr>
      </w:pPr>
      <w:r>
        <w:rPr>
          <w:color w:val="000000"/>
        </w:rPr>
        <w:lastRenderedPageBreak/>
        <w:t xml:space="preserve">                        Options = updatedQuestion.Options.Select(option =&gt;</w:t>
      </w:r>
    </w:p>
    <w:p w14:paraId="0144B150" w14:textId="77777777" w:rsidR="004176DD" w:rsidRDefault="004176DD" w:rsidP="00DB0C46">
      <w:pPr>
        <w:pStyle w:val="Code"/>
        <w:spacing w:before="0" w:line="360" w:lineRule="auto"/>
        <w:rPr>
          <w:color w:val="000000"/>
        </w:rPr>
      </w:pPr>
      <w:r>
        <w:rPr>
          <w:color w:val="000000"/>
        </w:rPr>
        <w:t xml:space="preserve">                            </w:t>
      </w:r>
      <w:r>
        <w:t>new</w:t>
      </w:r>
      <w:r>
        <w:rPr>
          <w:color w:val="000000"/>
        </w:rPr>
        <w:t xml:space="preserve"> Option</w:t>
      </w:r>
    </w:p>
    <w:p w14:paraId="43530255" w14:textId="77777777" w:rsidR="004176DD" w:rsidRDefault="004176DD" w:rsidP="00DB0C46">
      <w:pPr>
        <w:pStyle w:val="Code"/>
        <w:spacing w:before="0" w:line="360" w:lineRule="auto"/>
        <w:rPr>
          <w:color w:val="000000"/>
        </w:rPr>
      </w:pPr>
      <w:r>
        <w:rPr>
          <w:color w:val="000000"/>
        </w:rPr>
        <w:t xml:space="preserve">                            {</w:t>
      </w:r>
    </w:p>
    <w:p w14:paraId="628D6087" w14:textId="77777777" w:rsidR="004176DD" w:rsidRDefault="004176DD" w:rsidP="00DB0C46">
      <w:pPr>
        <w:pStyle w:val="Code"/>
        <w:spacing w:before="0" w:line="360" w:lineRule="auto"/>
        <w:rPr>
          <w:color w:val="000000"/>
        </w:rPr>
      </w:pPr>
      <w:r>
        <w:rPr>
          <w:color w:val="000000"/>
        </w:rPr>
        <w:t xml:space="preserve">                                Id = Guid.NewGuid(),</w:t>
      </w:r>
    </w:p>
    <w:p w14:paraId="64BD04B1" w14:textId="77777777" w:rsidR="004176DD" w:rsidRDefault="004176DD" w:rsidP="00DB0C46">
      <w:pPr>
        <w:pStyle w:val="Code"/>
        <w:spacing w:before="0" w:line="360" w:lineRule="auto"/>
        <w:rPr>
          <w:color w:val="000000"/>
        </w:rPr>
      </w:pPr>
      <w:r>
        <w:rPr>
          <w:color w:val="000000"/>
        </w:rPr>
        <w:t xml:space="preserve">                                QuestionId = updatedQuestion.Id,</w:t>
      </w:r>
    </w:p>
    <w:p w14:paraId="4269D87C" w14:textId="77777777" w:rsidR="004176DD" w:rsidRDefault="004176DD" w:rsidP="00DB0C46">
      <w:pPr>
        <w:pStyle w:val="Code"/>
        <w:spacing w:before="0" w:line="360" w:lineRule="auto"/>
        <w:rPr>
          <w:color w:val="000000"/>
        </w:rPr>
      </w:pPr>
      <w:r>
        <w:rPr>
          <w:color w:val="000000"/>
        </w:rPr>
        <w:t xml:space="preserve">                                Text = option.Text,</w:t>
      </w:r>
    </w:p>
    <w:p w14:paraId="71A2F33F" w14:textId="77777777" w:rsidR="004176DD" w:rsidRDefault="004176DD" w:rsidP="00DB0C46">
      <w:pPr>
        <w:pStyle w:val="Code"/>
        <w:spacing w:before="0" w:line="360" w:lineRule="auto"/>
        <w:rPr>
          <w:color w:val="000000"/>
        </w:rPr>
      </w:pPr>
      <w:r>
        <w:rPr>
          <w:color w:val="000000"/>
        </w:rPr>
        <w:t xml:space="preserve">                                ScorePercentage = option.ScorePercentage</w:t>
      </w:r>
    </w:p>
    <w:p w14:paraId="135AAECD" w14:textId="77777777" w:rsidR="004176DD" w:rsidRDefault="004176DD" w:rsidP="00DB0C46">
      <w:pPr>
        <w:pStyle w:val="Code"/>
        <w:spacing w:before="0" w:line="360" w:lineRule="auto"/>
        <w:rPr>
          <w:color w:val="000000"/>
        </w:rPr>
      </w:pPr>
      <w:r>
        <w:rPr>
          <w:color w:val="000000"/>
        </w:rPr>
        <w:t xml:space="preserve">                            }).ToList()</w:t>
      </w:r>
    </w:p>
    <w:p w14:paraId="18F0AC24" w14:textId="77777777" w:rsidR="004176DD" w:rsidRDefault="004176DD" w:rsidP="00DB0C46">
      <w:pPr>
        <w:pStyle w:val="Code"/>
        <w:spacing w:before="0" w:line="360" w:lineRule="auto"/>
        <w:rPr>
          <w:color w:val="000000"/>
        </w:rPr>
      </w:pPr>
      <w:r>
        <w:rPr>
          <w:color w:val="000000"/>
        </w:rPr>
        <w:t xml:space="preserve">                    };</w:t>
      </w:r>
    </w:p>
    <w:p w14:paraId="6408A75C" w14:textId="77777777" w:rsidR="004176DD" w:rsidRDefault="004176DD" w:rsidP="00DB0C46">
      <w:pPr>
        <w:pStyle w:val="Code"/>
        <w:spacing w:before="0" w:line="360" w:lineRule="auto"/>
        <w:rPr>
          <w:color w:val="000000"/>
        </w:rPr>
      </w:pPr>
    </w:p>
    <w:p w14:paraId="3B095CCC" w14:textId="77777777" w:rsidR="004176DD" w:rsidRDefault="004176DD" w:rsidP="00DB0C46">
      <w:pPr>
        <w:pStyle w:val="Code"/>
        <w:spacing w:before="0" w:line="360" w:lineRule="auto"/>
        <w:rPr>
          <w:color w:val="000000"/>
        </w:rPr>
      </w:pPr>
      <w:r>
        <w:rPr>
          <w:color w:val="000000"/>
        </w:rPr>
        <w:t xml:space="preserve">                    quiz.Questions.Add(newQuestion);</w:t>
      </w:r>
    </w:p>
    <w:p w14:paraId="7139D8EB" w14:textId="77777777" w:rsidR="004176DD" w:rsidRDefault="004176DD" w:rsidP="00DB0C46">
      <w:pPr>
        <w:pStyle w:val="Code"/>
        <w:spacing w:before="0" w:line="360" w:lineRule="auto"/>
        <w:rPr>
          <w:color w:val="000000"/>
        </w:rPr>
      </w:pPr>
      <w:r>
        <w:rPr>
          <w:color w:val="000000"/>
        </w:rPr>
        <w:t xml:space="preserve">                    _context.Options.AddRange(newQuestion.Options);</w:t>
      </w:r>
    </w:p>
    <w:p w14:paraId="5343B544" w14:textId="77777777" w:rsidR="004176DD" w:rsidRDefault="004176DD" w:rsidP="00DB0C46">
      <w:pPr>
        <w:pStyle w:val="Code"/>
        <w:spacing w:before="0" w:line="360" w:lineRule="auto"/>
        <w:rPr>
          <w:color w:val="000000"/>
        </w:rPr>
      </w:pPr>
      <w:r>
        <w:rPr>
          <w:color w:val="000000"/>
        </w:rPr>
        <w:t xml:space="preserve">                    _context.Entry(newQuestion).State = EntityState.Added;</w:t>
      </w:r>
    </w:p>
    <w:p w14:paraId="678DE251" w14:textId="77777777" w:rsidR="004176DD" w:rsidRDefault="004176DD" w:rsidP="00DB0C46">
      <w:pPr>
        <w:pStyle w:val="Code"/>
        <w:spacing w:before="0" w:line="360" w:lineRule="auto"/>
        <w:rPr>
          <w:color w:val="000000"/>
        </w:rPr>
      </w:pPr>
      <w:r>
        <w:rPr>
          <w:color w:val="000000"/>
        </w:rPr>
        <w:t xml:space="preserve">                }</w:t>
      </w:r>
    </w:p>
    <w:p w14:paraId="49303DDA" w14:textId="77777777" w:rsidR="004176DD" w:rsidRDefault="004176DD" w:rsidP="00DB0C46">
      <w:pPr>
        <w:pStyle w:val="Code"/>
        <w:spacing w:before="0" w:line="360" w:lineRule="auto"/>
        <w:rPr>
          <w:color w:val="000000"/>
        </w:rPr>
      </w:pPr>
      <w:r>
        <w:rPr>
          <w:color w:val="000000"/>
        </w:rPr>
        <w:t xml:space="preserve">               </w:t>
      </w:r>
    </w:p>
    <w:p w14:paraId="60840BF3" w14:textId="5AC1BAC5" w:rsidR="004176DD" w:rsidRDefault="004176DD" w:rsidP="00DB0C46">
      <w:pPr>
        <w:pStyle w:val="Code"/>
        <w:spacing w:before="0" w:line="360" w:lineRule="auto"/>
      </w:pPr>
      <w:r>
        <w:rPr>
          <w:color w:val="000000"/>
        </w:rPr>
        <w:t xml:space="preserve">            }</w:t>
      </w:r>
    </w:p>
    <w:p w14:paraId="664979B3" w14:textId="58436297" w:rsidR="00AE2537" w:rsidRDefault="004176DD" w:rsidP="00DB0C46">
      <w:pPr>
        <w:pStyle w:val="ThesisBody"/>
        <w:spacing w:after="0" w:line="360" w:lineRule="auto"/>
      </w:pPr>
      <w:r>
        <w:t>If we can’t find a match for the question, we simply add a new question with the options to the database.</w:t>
      </w:r>
    </w:p>
    <w:p w14:paraId="79B34723" w14:textId="53542208" w:rsidR="004176DD" w:rsidRDefault="004176DD" w:rsidP="00DB0C46">
      <w:pPr>
        <w:pStyle w:val="ThesisBody"/>
        <w:spacing w:after="0" w:line="360" w:lineRule="auto"/>
      </w:pPr>
      <w:r>
        <w:t>We then gather all the ids of the creator and the course’s participants and send them a notification:</w:t>
      </w:r>
    </w:p>
    <w:p w14:paraId="6DBCEFEA" w14:textId="77777777" w:rsidR="004176DD" w:rsidRDefault="004176DD" w:rsidP="00DB0C46">
      <w:pPr>
        <w:pStyle w:val="Code"/>
        <w:spacing w:before="0" w:line="360" w:lineRule="auto"/>
      </w:pPr>
      <w:r>
        <w:t xml:space="preserve">            </w:t>
      </w:r>
      <w:r>
        <w:rPr>
          <w:color w:val="0000FF"/>
        </w:rPr>
        <w:t>var</w:t>
      </w:r>
      <w:r>
        <w:t xml:space="preserve"> peopleIds = </w:t>
      </w:r>
      <w:r>
        <w:rPr>
          <w:color w:val="0000FF"/>
        </w:rPr>
        <w:t>await</w:t>
      </w:r>
      <w:r>
        <w:t xml:space="preserve"> GetCourseParticipantsAndProfessor(quiz);</w:t>
      </w:r>
    </w:p>
    <w:p w14:paraId="044CDAEC" w14:textId="77777777" w:rsidR="004176DD" w:rsidRDefault="004176DD" w:rsidP="00DB0C46">
      <w:pPr>
        <w:pStyle w:val="Code"/>
        <w:spacing w:before="0" w:line="360" w:lineRule="auto"/>
      </w:pPr>
      <w:r>
        <w:t xml:space="preserve">            </w:t>
      </w:r>
      <w:r>
        <w:rPr>
          <w:color w:val="0000FF"/>
        </w:rPr>
        <w:t>await</w:t>
      </w:r>
      <w:r>
        <w:t xml:space="preserve"> _notificationRepository.BulkAddNotification(</w:t>
      </w:r>
    </w:p>
    <w:p w14:paraId="13774D67" w14:textId="77777777" w:rsidR="004176DD" w:rsidRDefault="004176DD" w:rsidP="00DB0C46">
      <w:pPr>
        <w:pStyle w:val="Code"/>
        <w:spacing w:before="0" w:line="360" w:lineRule="auto"/>
      </w:pPr>
      <w:r>
        <w:t xml:space="preserve">                               title: </w:t>
      </w:r>
      <w:r>
        <w:rPr>
          <w:color w:val="A31515"/>
        </w:rPr>
        <w:t>"Quiz Updated"</w:t>
      </w:r>
      <w:r>
        <w:t>,</w:t>
      </w:r>
    </w:p>
    <w:p w14:paraId="62E12EB3" w14:textId="77777777" w:rsidR="004176DD" w:rsidRDefault="004176DD" w:rsidP="00DB0C46">
      <w:pPr>
        <w:pStyle w:val="Code"/>
        <w:spacing w:before="0" w:line="360" w:lineRule="auto"/>
      </w:pPr>
      <w:r>
        <w:t xml:space="preserve">                               text: </w:t>
      </w:r>
      <w:r>
        <w:rPr>
          <w:color w:val="A31515"/>
        </w:rPr>
        <w:t>$"The quiz '</w:t>
      </w:r>
      <w:r>
        <w:t>{quiz.Name}</w:t>
      </w:r>
      <w:r>
        <w:rPr>
          <w:color w:val="A31515"/>
        </w:rPr>
        <w:t>' has been updated"</w:t>
      </w:r>
      <w:r>
        <w:t>,</w:t>
      </w:r>
    </w:p>
    <w:p w14:paraId="73C97166" w14:textId="77777777" w:rsidR="004176DD" w:rsidRDefault="004176DD" w:rsidP="00DB0C46">
      <w:pPr>
        <w:pStyle w:val="Code"/>
        <w:spacing w:before="0" w:line="360" w:lineRule="auto"/>
      </w:pPr>
      <w:r>
        <w:t xml:space="preserve">                               personIds: peopleIds</w:t>
      </w:r>
    </w:p>
    <w:p w14:paraId="315D47A7" w14:textId="1210573C" w:rsidR="004176DD" w:rsidRDefault="004176DD" w:rsidP="00DB0C46">
      <w:pPr>
        <w:pStyle w:val="Code"/>
        <w:spacing w:before="0" w:line="360" w:lineRule="auto"/>
      </w:pPr>
      <w:r>
        <w:t xml:space="preserve">                               );</w:t>
      </w:r>
    </w:p>
    <w:p w14:paraId="5CA0D8DC" w14:textId="4578508B" w:rsidR="00093EFB" w:rsidRDefault="00093EFB" w:rsidP="00DB0C46">
      <w:pPr>
        <w:pStyle w:val="ThesisSub-subheading"/>
        <w:spacing w:before="0" w:after="0" w:line="360" w:lineRule="auto"/>
      </w:pPr>
      <w:r>
        <w:t>Statistics Controller</w:t>
      </w:r>
    </w:p>
    <w:p w14:paraId="0144D685" w14:textId="77CA275E" w:rsidR="003033A7" w:rsidRDefault="003033A7" w:rsidP="00DB0C46">
      <w:pPr>
        <w:pStyle w:val="ThesisBody"/>
        <w:spacing w:after="0" w:line="360" w:lineRule="auto"/>
      </w:pPr>
      <w:r>
        <w:t>The Statistics Controller retrieves the statistics for students and professors in two HTTP Get methods:</w:t>
      </w:r>
    </w:p>
    <w:p w14:paraId="73534679" w14:textId="77777777" w:rsidR="003033A7" w:rsidRDefault="003033A7" w:rsidP="00DB0C46">
      <w:pPr>
        <w:pStyle w:val="Code"/>
        <w:spacing w:before="0" w:line="360" w:lineRule="auto"/>
      </w:pPr>
      <w:r>
        <w:t xml:space="preserve">        </w:t>
      </w:r>
      <w:r>
        <w:rPr>
          <w:color w:val="0000FF"/>
        </w:rPr>
        <w:t>public</w:t>
      </w:r>
      <w:r>
        <w:t xml:space="preserve"> </w:t>
      </w:r>
      <w:r>
        <w:rPr>
          <w:color w:val="0000FF"/>
        </w:rPr>
        <w:t>async</w:t>
      </w:r>
      <w:r>
        <w:t xml:space="preserve"> Task&lt;ActionResult&lt;CourseStudentStatisticsDTO?&gt;&gt; GetStudentCourseStatistics(Guid personId)</w:t>
      </w:r>
    </w:p>
    <w:p w14:paraId="36F06602" w14:textId="77777777" w:rsidR="003033A7" w:rsidRDefault="003033A7" w:rsidP="00DB0C46">
      <w:pPr>
        <w:pStyle w:val="ThesisBody"/>
        <w:spacing w:after="0" w:line="360" w:lineRule="auto"/>
      </w:pPr>
    </w:p>
    <w:p w14:paraId="36DA8C20" w14:textId="77777777" w:rsidR="003033A7" w:rsidRDefault="003033A7" w:rsidP="00DB0C46">
      <w:pPr>
        <w:pStyle w:val="Code"/>
        <w:spacing w:before="0" w:line="360" w:lineRule="auto"/>
      </w:pPr>
      <w:r>
        <w:t xml:space="preserve">        </w:t>
      </w:r>
      <w:r>
        <w:rPr>
          <w:color w:val="0000FF"/>
        </w:rPr>
        <w:t>public</w:t>
      </w:r>
      <w:r>
        <w:t xml:space="preserve"> </w:t>
      </w:r>
      <w:r>
        <w:rPr>
          <w:color w:val="0000FF"/>
        </w:rPr>
        <w:t>async</w:t>
      </w:r>
      <w:r>
        <w:t xml:space="preserve"> Task&lt;ActionResult&lt;CourseProfessorStatisticsDTO?&gt;&gt; GetProfessorCourseStatistics(Guid personId, </w:t>
      </w:r>
      <w:r>
        <w:rPr>
          <w:color w:val="0000FF"/>
        </w:rPr>
        <w:t>int</w:t>
      </w:r>
      <w:r>
        <w:t xml:space="preserve"> pageParam = 1, </w:t>
      </w:r>
      <w:r>
        <w:rPr>
          <w:color w:val="0000FF"/>
        </w:rPr>
        <w:t>int</w:t>
      </w:r>
      <w:r>
        <w:t xml:space="preserve"> pageSize = 1)</w:t>
      </w:r>
    </w:p>
    <w:p w14:paraId="335580BC" w14:textId="4489EEE3" w:rsidR="003033A7" w:rsidRPr="003033A7" w:rsidRDefault="003033A7" w:rsidP="00DB0C46">
      <w:pPr>
        <w:pStyle w:val="ThesisBody"/>
        <w:spacing w:after="0" w:line="360" w:lineRule="auto"/>
      </w:pPr>
      <w:r>
        <w:t>The professors’ statistics are paged due to the nature of the display of their data.</w:t>
      </w:r>
    </w:p>
    <w:p w14:paraId="0954E0A4" w14:textId="32C265CE" w:rsidR="00093EFB" w:rsidRDefault="00093EFB" w:rsidP="00DB0C46">
      <w:pPr>
        <w:pStyle w:val="ThesisSub-subheading"/>
        <w:spacing w:before="0" w:after="0" w:line="360" w:lineRule="auto"/>
      </w:pPr>
      <w:r>
        <w:t>Statistics Repository</w:t>
      </w:r>
    </w:p>
    <w:p w14:paraId="1B24A0C7" w14:textId="4CB8F6D6" w:rsidR="00915C38" w:rsidRPr="00915C38" w:rsidRDefault="003033A7" w:rsidP="00DB0C46">
      <w:pPr>
        <w:pStyle w:val="ThesisBody"/>
        <w:spacing w:after="0" w:line="360" w:lineRule="auto"/>
      </w:pPr>
      <w:r w:rsidRPr="003033A7">
        <w:lastRenderedPageBreak/>
        <w:t>The StatisticsRepository class is responsible for retrieving and generating statistics related to courses and students/professors.</w:t>
      </w:r>
    </w:p>
    <w:p w14:paraId="39560E7E" w14:textId="77777777" w:rsidR="003033A7" w:rsidRDefault="003033A7" w:rsidP="00DB0C46">
      <w:pPr>
        <w:pStyle w:val="Code"/>
        <w:spacing w:before="0" w:line="360" w:lineRule="auto"/>
      </w:pPr>
      <w:r>
        <w:rPr>
          <w:color w:val="0000FF"/>
        </w:rPr>
        <w:t>public</w:t>
      </w:r>
      <w:r>
        <w:t xml:space="preserve"> </w:t>
      </w:r>
      <w:r>
        <w:rPr>
          <w:color w:val="0000FF"/>
        </w:rPr>
        <w:t>async</w:t>
      </w:r>
      <w:r>
        <w:t xml:space="preserve"> Task&lt;List&lt;CourseStudentStatisticsDTO&gt;?&gt; </w:t>
      </w:r>
    </w:p>
    <w:p w14:paraId="3057DFEE" w14:textId="0ABDBB5B" w:rsidR="003033A7" w:rsidRDefault="003033A7" w:rsidP="00DB0C46">
      <w:pPr>
        <w:pStyle w:val="Code"/>
        <w:spacing w:before="0" w:line="360" w:lineRule="auto"/>
      </w:pPr>
      <w:r>
        <w:t xml:space="preserve">                       GetStudentsCourseStatisticsAsync(Guid personId)</w:t>
      </w:r>
    </w:p>
    <w:p w14:paraId="363668A8" w14:textId="77777777" w:rsidR="003033A7" w:rsidRDefault="003033A7" w:rsidP="00DB0C46">
      <w:pPr>
        <w:pStyle w:val="Code"/>
        <w:spacing w:before="0" w:line="360" w:lineRule="auto"/>
      </w:pPr>
      <w:r>
        <w:t xml:space="preserve">        {</w:t>
      </w:r>
    </w:p>
    <w:p w14:paraId="6059BB8A" w14:textId="77777777" w:rsidR="003033A7" w:rsidRDefault="003033A7" w:rsidP="00DB0C46">
      <w:pPr>
        <w:pStyle w:val="Code"/>
        <w:spacing w:before="0" w:line="360" w:lineRule="auto"/>
      </w:pPr>
      <w:r>
        <w:t xml:space="preserve">            </w:t>
      </w:r>
      <w:r>
        <w:rPr>
          <w:color w:val="0000FF"/>
        </w:rPr>
        <w:t>var</w:t>
      </w:r>
      <w:r>
        <w:t xml:space="preserve"> student = </w:t>
      </w:r>
      <w:r>
        <w:rPr>
          <w:color w:val="0000FF"/>
        </w:rPr>
        <w:t>await</w:t>
      </w:r>
      <w:r>
        <w:t xml:space="preserve"> FetchStudentWithCourses(personId);</w:t>
      </w:r>
    </w:p>
    <w:p w14:paraId="6D7C740C" w14:textId="77777777" w:rsidR="003033A7" w:rsidRDefault="003033A7" w:rsidP="00DB0C46">
      <w:pPr>
        <w:pStyle w:val="Code"/>
        <w:spacing w:before="0" w:line="360" w:lineRule="auto"/>
      </w:pPr>
    </w:p>
    <w:p w14:paraId="5A7CE52C" w14:textId="77777777" w:rsidR="003033A7" w:rsidRDefault="003033A7" w:rsidP="00DB0C46">
      <w:pPr>
        <w:pStyle w:val="Code"/>
        <w:spacing w:before="0" w:line="360" w:lineRule="auto"/>
      </w:pPr>
      <w:r>
        <w:t xml:space="preserve">            </w:t>
      </w:r>
      <w:r>
        <w:rPr>
          <w:color w:val="0000FF"/>
        </w:rPr>
        <w:t>if</w:t>
      </w:r>
      <w:r>
        <w:t xml:space="preserve"> (student == </w:t>
      </w:r>
      <w:r>
        <w:rPr>
          <w:color w:val="0000FF"/>
        </w:rPr>
        <w:t>null</w:t>
      </w:r>
      <w:r>
        <w:t>)</w:t>
      </w:r>
    </w:p>
    <w:p w14:paraId="0470A9B9" w14:textId="77777777" w:rsidR="003033A7" w:rsidRDefault="003033A7" w:rsidP="00DB0C46">
      <w:pPr>
        <w:pStyle w:val="Code"/>
        <w:spacing w:before="0" w:line="360" w:lineRule="auto"/>
      </w:pPr>
      <w:r>
        <w:t xml:space="preserve">                </w:t>
      </w:r>
      <w:r>
        <w:rPr>
          <w:color w:val="0000FF"/>
        </w:rPr>
        <w:t>return</w:t>
      </w:r>
      <w:r>
        <w:t xml:space="preserve"> </w:t>
      </w:r>
      <w:r>
        <w:rPr>
          <w:color w:val="0000FF"/>
        </w:rPr>
        <w:t>null</w:t>
      </w:r>
      <w:r>
        <w:t>;</w:t>
      </w:r>
    </w:p>
    <w:p w14:paraId="712BBE6C" w14:textId="77777777" w:rsidR="003033A7" w:rsidRDefault="003033A7" w:rsidP="00DB0C46">
      <w:pPr>
        <w:pStyle w:val="Code"/>
        <w:spacing w:before="0" w:line="360" w:lineRule="auto"/>
      </w:pPr>
    </w:p>
    <w:p w14:paraId="3635397C" w14:textId="77777777" w:rsidR="003033A7" w:rsidRDefault="003033A7" w:rsidP="00DB0C46">
      <w:pPr>
        <w:pStyle w:val="Code"/>
        <w:spacing w:before="0" w:line="360" w:lineRule="auto"/>
      </w:pPr>
      <w:r>
        <w:t xml:space="preserve">            </w:t>
      </w:r>
      <w:r>
        <w:rPr>
          <w:color w:val="0000FF"/>
        </w:rPr>
        <w:t>var</w:t>
      </w:r>
      <w:r>
        <w:t xml:space="preserve"> statistics = student.CourseAppartenences</w:t>
      </w:r>
    </w:p>
    <w:p w14:paraId="32EB1474" w14:textId="77777777" w:rsidR="003033A7" w:rsidRDefault="003033A7" w:rsidP="00DB0C46">
      <w:pPr>
        <w:pStyle w:val="Code"/>
        <w:spacing w:before="0" w:line="360" w:lineRule="auto"/>
      </w:pPr>
      <w:r>
        <w:t xml:space="preserve">                .Where(ca =&gt; ca.Course.Sections.Any())</w:t>
      </w:r>
    </w:p>
    <w:p w14:paraId="7F7C67C6" w14:textId="77777777" w:rsidR="003033A7" w:rsidRDefault="003033A7" w:rsidP="00DB0C46">
      <w:pPr>
        <w:pStyle w:val="Code"/>
        <w:spacing w:before="0" w:line="360" w:lineRule="auto"/>
      </w:pPr>
      <w:r>
        <w:t xml:space="preserve">                .Select(ca =&gt; GenerateCourseStatistics(ca, personId))</w:t>
      </w:r>
    </w:p>
    <w:p w14:paraId="24C88D63" w14:textId="77777777" w:rsidR="003033A7" w:rsidRDefault="003033A7" w:rsidP="00DB0C46">
      <w:pPr>
        <w:pStyle w:val="Code"/>
        <w:spacing w:before="0" w:line="360" w:lineRule="auto"/>
      </w:pPr>
      <w:r>
        <w:t xml:space="preserve">                .OrderByDescending(cs =&gt; cs.Sections.Select(s =&gt; </w:t>
      </w:r>
    </w:p>
    <w:p w14:paraId="62A61BA0" w14:textId="0DAA89C3" w:rsidR="003033A7" w:rsidRDefault="003033A7" w:rsidP="00DB0C46">
      <w:pPr>
        <w:pStyle w:val="Code"/>
        <w:spacing w:before="0" w:line="360" w:lineRule="auto"/>
      </w:pPr>
      <w:r>
        <w:t xml:space="preserve">                 s.Average).DefaultIfEmpty(0).Average())</w:t>
      </w:r>
    </w:p>
    <w:p w14:paraId="197EBD57" w14:textId="77777777" w:rsidR="003033A7" w:rsidRDefault="003033A7" w:rsidP="00DB0C46">
      <w:pPr>
        <w:pStyle w:val="Code"/>
        <w:spacing w:before="0" w:line="360" w:lineRule="auto"/>
      </w:pPr>
      <w:r>
        <w:t xml:space="preserve">                .ToList();</w:t>
      </w:r>
    </w:p>
    <w:p w14:paraId="2E3281E2" w14:textId="77777777" w:rsidR="003033A7" w:rsidRDefault="003033A7" w:rsidP="00DB0C46">
      <w:pPr>
        <w:pStyle w:val="Code"/>
        <w:spacing w:before="0" w:line="360" w:lineRule="auto"/>
      </w:pPr>
    </w:p>
    <w:p w14:paraId="62AD7552" w14:textId="77777777" w:rsidR="003033A7" w:rsidRDefault="003033A7" w:rsidP="00DB0C46">
      <w:pPr>
        <w:pStyle w:val="Code"/>
        <w:spacing w:before="0" w:line="360" w:lineRule="auto"/>
      </w:pPr>
      <w:r>
        <w:t xml:space="preserve">            </w:t>
      </w:r>
      <w:r>
        <w:rPr>
          <w:color w:val="0000FF"/>
        </w:rPr>
        <w:t>return</w:t>
      </w:r>
      <w:r>
        <w:t xml:space="preserve"> statistics;</w:t>
      </w:r>
    </w:p>
    <w:p w14:paraId="69450660" w14:textId="337AA9CD" w:rsidR="00E56194" w:rsidRDefault="003033A7" w:rsidP="00DB0C46">
      <w:pPr>
        <w:pStyle w:val="Code"/>
        <w:spacing w:before="0" w:line="360" w:lineRule="auto"/>
      </w:pPr>
      <w:r>
        <w:t xml:space="preserve">        }</w:t>
      </w:r>
    </w:p>
    <w:p w14:paraId="1FD17B2C" w14:textId="75BDA02B" w:rsidR="00E56194" w:rsidRDefault="003033A7" w:rsidP="00DB0C46">
      <w:pPr>
        <w:pStyle w:val="ThesisBody"/>
        <w:spacing w:after="0" w:line="360" w:lineRule="auto"/>
      </w:pPr>
      <w:r>
        <w:t>This method performs the following steps:</w:t>
      </w:r>
    </w:p>
    <w:p w14:paraId="26E90B44" w14:textId="5737A03B" w:rsidR="003033A7" w:rsidRDefault="003033A7" w:rsidP="00DB0C46">
      <w:pPr>
        <w:pStyle w:val="ThesisBody"/>
        <w:spacing w:after="0" w:line="360" w:lineRule="auto"/>
      </w:pPr>
      <w:r>
        <w:t>Fetches the student</w:t>
      </w:r>
      <w:r w:rsidR="000A776B">
        <w:t xml:space="preserve"> entity</w:t>
      </w:r>
      <w:r>
        <w:t xml:space="preserve"> with their course </w:t>
      </w:r>
      <w:r w:rsidR="000A776B">
        <w:t xml:space="preserve">membership </w:t>
      </w:r>
      <w:r>
        <w:t>and related data from the database using the FetchStudentWithCourses method.</w:t>
      </w:r>
    </w:p>
    <w:p w14:paraId="5561EFB1" w14:textId="77777777" w:rsidR="003033A7" w:rsidRDefault="003033A7" w:rsidP="00DB0C46">
      <w:pPr>
        <w:pStyle w:val="ThesisBody"/>
        <w:spacing w:after="0" w:line="360" w:lineRule="auto"/>
      </w:pPr>
      <w:r>
        <w:t>Filters out the courses that have at least one section and selects the statistics for each course using the GenerateCourseStatistics method.</w:t>
      </w:r>
    </w:p>
    <w:p w14:paraId="293537C9" w14:textId="77777777" w:rsidR="003033A7" w:rsidRDefault="003033A7" w:rsidP="00DB0C46">
      <w:pPr>
        <w:pStyle w:val="ThesisBody"/>
        <w:spacing w:after="0" w:line="360" w:lineRule="auto"/>
      </w:pPr>
      <w:r>
        <w:t>Orders the statistics by the average of section grades in descending order.</w:t>
      </w:r>
    </w:p>
    <w:p w14:paraId="2C5FD783" w14:textId="79A9F5BB" w:rsidR="003033A7" w:rsidRPr="003033A7" w:rsidRDefault="003033A7" w:rsidP="00DB0C46">
      <w:pPr>
        <w:pStyle w:val="ThesisBody"/>
        <w:spacing w:after="0" w:line="360" w:lineRule="auto"/>
      </w:pPr>
      <w:r>
        <w:t>Returns the list of course statistics.</w:t>
      </w:r>
    </w:p>
    <w:p w14:paraId="6CD1DDE8" w14:textId="77777777" w:rsidR="003033A7" w:rsidRDefault="003033A7" w:rsidP="00DB0C46">
      <w:pPr>
        <w:pStyle w:val="ThesisBody"/>
        <w:spacing w:after="0" w:line="360" w:lineRule="auto"/>
        <w:rPr>
          <w:rFonts w:ascii="Cascadia Mono" w:hAnsi="Cascadia Mono" w:cs="Cascadia Mono"/>
          <w:color w:val="000000"/>
          <w:sz w:val="19"/>
          <w:szCs w:val="19"/>
          <w:lang w:val="ro-RO"/>
        </w:rPr>
      </w:pPr>
      <w:r>
        <w:t>The GenerateCourseStatistics method constructs a CourseStudentStatisticsDTO object with the course’s id and short name. It then filters out the sections that have at least one quiz and selects the statistics for each using the GenerateSectionStatistics method. It then orders the statistics by the section’s average grade in descending order.</w:t>
      </w:r>
      <w:r>
        <w:rPr>
          <w:rFonts w:ascii="Cascadia Mono" w:hAnsi="Cascadia Mono" w:cs="Cascadia Mono"/>
          <w:color w:val="000000"/>
          <w:sz w:val="19"/>
          <w:szCs w:val="19"/>
          <w:lang w:val="ro-RO"/>
        </w:rPr>
        <w:t xml:space="preserve">       </w:t>
      </w:r>
    </w:p>
    <w:p w14:paraId="3BBCE50C" w14:textId="77777777" w:rsidR="00ED0779" w:rsidRDefault="003033A7" w:rsidP="00DB0C46">
      <w:pPr>
        <w:pStyle w:val="Code"/>
        <w:spacing w:before="0" w:line="360" w:lineRule="auto"/>
      </w:pPr>
      <w:r>
        <w:rPr>
          <w:color w:val="0000FF"/>
        </w:rPr>
        <w:t>private</w:t>
      </w:r>
      <w:r>
        <w:t xml:space="preserve"> </w:t>
      </w:r>
      <w:r w:rsidR="00ED0779">
        <w:t xml:space="preserve">static </w:t>
      </w:r>
      <w:r>
        <w:t>CourseStudentStatisticsDTO</w:t>
      </w:r>
    </w:p>
    <w:p w14:paraId="285DBC3F" w14:textId="77777777" w:rsidR="009F676E" w:rsidRDefault="003033A7" w:rsidP="00DB0C46">
      <w:pPr>
        <w:pStyle w:val="Code"/>
        <w:spacing w:before="0" w:line="360" w:lineRule="auto"/>
      </w:pPr>
      <w:r>
        <w:t xml:space="preserve"> GenerateCourseStatistics(CourseMembership courseAppartenance, Guid </w:t>
      </w:r>
    </w:p>
    <w:p w14:paraId="7F3B583D" w14:textId="02CD51B7" w:rsidR="003033A7" w:rsidRDefault="009F676E" w:rsidP="00DB0C46">
      <w:pPr>
        <w:pStyle w:val="Code"/>
        <w:spacing w:before="0" w:line="360" w:lineRule="auto"/>
      </w:pPr>
      <w:r>
        <w:t xml:space="preserve">                                                                </w:t>
      </w:r>
      <w:r w:rsidR="003033A7">
        <w:t>personId)</w:t>
      </w:r>
    </w:p>
    <w:p w14:paraId="22B526EE" w14:textId="77777777" w:rsidR="003033A7" w:rsidRDefault="003033A7" w:rsidP="00DB0C46">
      <w:pPr>
        <w:pStyle w:val="Code"/>
        <w:spacing w:before="0" w:line="360" w:lineRule="auto"/>
      </w:pPr>
      <w:r>
        <w:t xml:space="preserve">        {</w:t>
      </w:r>
    </w:p>
    <w:p w14:paraId="1AA33B3A" w14:textId="77777777" w:rsidR="003033A7" w:rsidRDefault="003033A7" w:rsidP="00DB0C46">
      <w:pPr>
        <w:pStyle w:val="Code"/>
        <w:spacing w:before="0" w:line="360" w:lineRule="auto"/>
      </w:pPr>
      <w:r>
        <w:t xml:space="preserve">            </w:t>
      </w:r>
      <w:r>
        <w:rPr>
          <w:color w:val="0000FF"/>
        </w:rPr>
        <w:t>return</w:t>
      </w:r>
      <w:r>
        <w:t xml:space="preserve"> </w:t>
      </w:r>
      <w:r>
        <w:rPr>
          <w:color w:val="0000FF"/>
        </w:rPr>
        <w:t>new</w:t>
      </w:r>
      <w:r>
        <w:t xml:space="preserve"> CourseStudentStatisticsDTO</w:t>
      </w:r>
    </w:p>
    <w:p w14:paraId="0323CD7B" w14:textId="77777777" w:rsidR="003033A7" w:rsidRDefault="003033A7" w:rsidP="00DB0C46">
      <w:pPr>
        <w:pStyle w:val="Code"/>
        <w:spacing w:before="0" w:line="360" w:lineRule="auto"/>
      </w:pPr>
      <w:r>
        <w:t xml:space="preserve">            {</w:t>
      </w:r>
    </w:p>
    <w:p w14:paraId="0F8E9E03" w14:textId="77777777" w:rsidR="003033A7" w:rsidRDefault="003033A7" w:rsidP="00DB0C46">
      <w:pPr>
        <w:pStyle w:val="Code"/>
        <w:spacing w:before="0" w:line="360" w:lineRule="auto"/>
      </w:pPr>
      <w:r>
        <w:lastRenderedPageBreak/>
        <w:t xml:space="preserve">                Id = courseAppartenance.CourseId.GetValueOrDefault(),</w:t>
      </w:r>
    </w:p>
    <w:p w14:paraId="6D5080A7" w14:textId="77777777" w:rsidR="003033A7" w:rsidRDefault="003033A7" w:rsidP="00DB0C46">
      <w:pPr>
        <w:pStyle w:val="Code"/>
        <w:spacing w:before="0" w:line="360" w:lineRule="auto"/>
      </w:pPr>
      <w:r>
        <w:t xml:space="preserve">                ShortName = courseAppartenance.Course.ShortName,</w:t>
      </w:r>
    </w:p>
    <w:p w14:paraId="446473EA" w14:textId="77777777" w:rsidR="003033A7" w:rsidRDefault="003033A7" w:rsidP="00DB0C46">
      <w:pPr>
        <w:pStyle w:val="Code"/>
        <w:spacing w:before="0" w:line="360" w:lineRule="auto"/>
      </w:pPr>
      <w:r>
        <w:t xml:space="preserve">                Sections = courseAppartenance.Course.Sections</w:t>
      </w:r>
    </w:p>
    <w:p w14:paraId="5CBFAB8D" w14:textId="77777777" w:rsidR="003033A7" w:rsidRDefault="003033A7" w:rsidP="00DB0C46">
      <w:pPr>
        <w:pStyle w:val="Code"/>
        <w:spacing w:before="0" w:line="360" w:lineRule="auto"/>
      </w:pPr>
      <w:r>
        <w:t xml:space="preserve">                    .Where(s =&gt; s.Quizzes.Any())</w:t>
      </w:r>
    </w:p>
    <w:p w14:paraId="40252E5E" w14:textId="77777777" w:rsidR="003033A7" w:rsidRDefault="003033A7" w:rsidP="00DB0C46">
      <w:pPr>
        <w:pStyle w:val="Code"/>
        <w:spacing w:before="0" w:line="360" w:lineRule="auto"/>
      </w:pPr>
      <w:r>
        <w:t xml:space="preserve">                    .Select(s =&gt; GenerateSectionStatistics(s, personId))</w:t>
      </w:r>
    </w:p>
    <w:p w14:paraId="6D70A66F" w14:textId="77777777" w:rsidR="003033A7" w:rsidRDefault="003033A7" w:rsidP="00DB0C46">
      <w:pPr>
        <w:pStyle w:val="Code"/>
        <w:spacing w:before="0" w:line="360" w:lineRule="auto"/>
      </w:pPr>
      <w:r>
        <w:t xml:space="preserve">                    .OrderByDescending(ss =&gt; ss.Average)</w:t>
      </w:r>
    </w:p>
    <w:p w14:paraId="15ADEBCF" w14:textId="77777777" w:rsidR="003033A7" w:rsidRDefault="003033A7" w:rsidP="00DB0C46">
      <w:pPr>
        <w:pStyle w:val="Code"/>
        <w:spacing w:before="0" w:line="360" w:lineRule="auto"/>
      </w:pPr>
      <w:r>
        <w:t xml:space="preserve">                    .ToList()</w:t>
      </w:r>
    </w:p>
    <w:p w14:paraId="4C3C24DD" w14:textId="77777777" w:rsidR="003033A7" w:rsidRDefault="003033A7" w:rsidP="00DB0C46">
      <w:pPr>
        <w:pStyle w:val="Code"/>
        <w:spacing w:before="0" w:line="360" w:lineRule="auto"/>
      </w:pPr>
      <w:r>
        <w:t xml:space="preserve">            };</w:t>
      </w:r>
    </w:p>
    <w:p w14:paraId="044B5851" w14:textId="2C0B0B12" w:rsidR="00E56194" w:rsidRDefault="003033A7" w:rsidP="00DB0C46">
      <w:pPr>
        <w:pStyle w:val="Code"/>
        <w:spacing w:before="0" w:line="360" w:lineRule="auto"/>
      </w:pPr>
      <w:r>
        <w:t xml:space="preserve">        }</w:t>
      </w:r>
    </w:p>
    <w:p w14:paraId="1651F314" w14:textId="1CEC2A54" w:rsidR="003033A7" w:rsidRPr="003033A7" w:rsidRDefault="003033A7" w:rsidP="00DB0C46">
      <w:pPr>
        <w:pStyle w:val="ThesisBody"/>
        <w:spacing w:after="0" w:line="360" w:lineRule="auto"/>
      </w:pPr>
      <w:r>
        <w:t>The GenerateSectionStatistics method takes in a section and a personId to follow the same pattern and create a SectionStudentStatisticsDTO:</w:t>
      </w:r>
    </w:p>
    <w:p w14:paraId="1C62110D" w14:textId="37A48368" w:rsidR="00E56194" w:rsidRPr="00ED0779" w:rsidRDefault="00ED0779" w:rsidP="00DB0C46">
      <w:pPr>
        <w:pStyle w:val="ThesisBody"/>
        <w:spacing w:after="0" w:line="360" w:lineRule="auto"/>
      </w:pPr>
      <w:r w:rsidRPr="00ED0779">
        <w:t>Finally, the GenerateQuizStatistics creates a QuizStudentStatisticsDTO with the following structure:</w:t>
      </w:r>
    </w:p>
    <w:p w14:paraId="34FBE3F8" w14:textId="77777777" w:rsidR="009F676E" w:rsidRDefault="00ED0779" w:rsidP="00DB0C46">
      <w:pPr>
        <w:pStyle w:val="Code"/>
        <w:spacing w:before="0" w:line="360" w:lineRule="auto"/>
      </w:pPr>
      <w:r>
        <w:t xml:space="preserve">    </w:t>
      </w:r>
      <w:r>
        <w:rPr>
          <w:color w:val="0000FF"/>
        </w:rPr>
        <w:t>private static</w:t>
      </w:r>
      <w:r>
        <w:t xml:space="preserve"> QuizStudentStatisticsDTO GenerateQuizStatistics(Quiz </w:t>
      </w:r>
      <w:r w:rsidR="009F676E">
        <w:t xml:space="preserve"> </w:t>
      </w:r>
    </w:p>
    <w:p w14:paraId="411F9866" w14:textId="792CD13B" w:rsidR="00ED0779" w:rsidRDefault="009F676E" w:rsidP="00DB0C46">
      <w:pPr>
        <w:pStyle w:val="Code"/>
        <w:spacing w:before="0" w:line="360" w:lineRule="auto"/>
      </w:pPr>
      <w:r>
        <w:t xml:space="preserve">                                                       </w:t>
      </w:r>
      <w:r w:rsidR="00ED0779">
        <w:t>quiz, Guid personId)</w:t>
      </w:r>
    </w:p>
    <w:p w14:paraId="742650ED" w14:textId="77777777" w:rsidR="00ED0779" w:rsidRDefault="00ED0779" w:rsidP="00DB0C46">
      <w:pPr>
        <w:pStyle w:val="Code"/>
        <w:spacing w:before="0" w:line="360" w:lineRule="auto"/>
      </w:pPr>
      <w:r>
        <w:t xml:space="preserve">        {</w:t>
      </w:r>
    </w:p>
    <w:p w14:paraId="7CFB860F" w14:textId="77777777" w:rsidR="00ED0779" w:rsidRDefault="00ED0779" w:rsidP="00DB0C46">
      <w:pPr>
        <w:pStyle w:val="Code"/>
        <w:spacing w:before="0" w:line="360" w:lineRule="auto"/>
      </w:pPr>
      <w:r>
        <w:t xml:space="preserve">            </w:t>
      </w:r>
      <w:r>
        <w:rPr>
          <w:color w:val="0000FF"/>
        </w:rPr>
        <w:t>return</w:t>
      </w:r>
      <w:r>
        <w:t xml:space="preserve"> </w:t>
      </w:r>
      <w:r>
        <w:rPr>
          <w:color w:val="0000FF"/>
        </w:rPr>
        <w:t>new</w:t>
      </w:r>
      <w:r>
        <w:t xml:space="preserve"> QuizStudentStatisticsDTO</w:t>
      </w:r>
    </w:p>
    <w:p w14:paraId="5852F84A" w14:textId="77777777" w:rsidR="00ED0779" w:rsidRDefault="00ED0779" w:rsidP="00DB0C46">
      <w:pPr>
        <w:pStyle w:val="Code"/>
        <w:spacing w:before="0" w:line="360" w:lineRule="auto"/>
      </w:pPr>
      <w:r>
        <w:t xml:space="preserve">            {</w:t>
      </w:r>
    </w:p>
    <w:p w14:paraId="020C1F0E" w14:textId="77777777" w:rsidR="00ED0779" w:rsidRDefault="00ED0779" w:rsidP="00DB0C46">
      <w:pPr>
        <w:pStyle w:val="Code"/>
        <w:spacing w:before="0" w:line="360" w:lineRule="auto"/>
      </w:pPr>
      <w:r>
        <w:t xml:space="preserve">                Id = quiz.Id,</w:t>
      </w:r>
    </w:p>
    <w:p w14:paraId="26100C57" w14:textId="77777777" w:rsidR="00ED0779" w:rsidRDefault="00ED0779" w:rsidP="00DB0C46">
      <w:pPr>
        <w:pStyle w:val="Code"/>
        <w:spacing w:before="0" w:line="360" w:lineRule="auto"/>
      </w:pPr>
      <w:r>
        <w:t xml:space="preserve">                Name = quiz.Name,</w:t>
      </w:r>
    </w:p>
    <w:p w14:paraId="50B63E8C" w14:textId="77777777" w:rsidR="00ED0779" w:rsidRDefault="00ED0779" w:rsidP="00DB0C46">
      <w:pPr>
        <w:pStyle w:val="Code"/>
        <w:spacing w:before="0" w:line="360" w:lineRule="auto"/>
      </w:pPr>
      <w:r>
        <w:t xml:space="preserve">                Grade = quiz.Grades</w:t>
      </w:r>
    </w:p>
    <w:p w14:paraId="7A8A62A3" w14:textId="77777777" w:rsidR="00ED0779" w:rsidRDefault="00ED0779" w:rsidP="00DB0C46">
      <w:pPr>
        <w:pStyle w:val="Code"/>
        <w:spacing w:before="0" w:line="360" w:lineRule="auto"/>
      </w:pPr>
      <w:r>
        <w:t xml:space="preserve">                    .Where(g =&gt; g.PersonId == personId)</w:t>
      </w:r>
    </w:p>
    <w:p w14:paraId="29F708FE" w14:textId="77777777" w:rsidR="00ED0779" w:rsidRDefault="00ED0779" w:rsidP="00DB0C46">
      <w:pPr>
        <w:pStyle w:val="Code"/>
        <w:spacing w:before="0" w:line="360" w:lineRule="auto"/>
      </w:pPr>
      <w:r>
        <w:t xml:space="preserve">                    .OrderByDescending(g =&gt; g.GradeValue)</w:t>
      </w:r>
    </w:p>
    <w:p w14:paraId="0520C2D5" w14:textId="77777777" w:rsidR="00ED0779" w:rsidRDefault="00ED0779" w:rsidP="00DB0C46">
      <w:pPr>
        <w:pStyle w:val="Code"/>
        <w:spacing w:before="0" w:line="360" w:lineRule="auto"/>
      </w:pPr>
      <w:r>
        <w:t xml:space="preserve">                    .FirstOrDefault()?.GradeValue ?? 0</w:t>
      </w:r>
    </w:p>
    <w:p w14:paraId="54DF0E97" w14:textId="77777777" w:rsidR="00ED0779" w:rsidRDefault="00ED0779" w:rsidP="00DB0C46">
      <w:pPr>
        <w:pStyle w:val="Code"/>
        <w:spacing w:before="0" w:line="360" w:lineRule="auto"/>
      </w:pPr>
      <w:r>
        <w:t xml:space="preserve">            };</w:t>
      </w:r>
    </w:p>
    <w:p w14:paraId="2B2D123F" w14:textId="3CDE71D3" w:rsidR="00ED0779" w:rsidRDefault="00ED0779" w:rsidP="00DB0C46">
      <w:pPr>
        <w:pStyle w:val="Code"/>
        <w:spacing w:before="0" w:line="360" w:lineRule="auto"/>
      </w:pPr>
      <w:r>
        <w:t xml:space="preserve">        }</w:t>
      </w:r>
    </w:p>
    <w:p w14:paraId="36677D81" w14:textId="0920DB80" w:rsidR="00ED0779" w:rsidRDefault="00ED0779" w:rsidP="00DB0C46">
      <w:pPr>
        <w:pStyle w:val="ThesisBody"/>
        <w:spacing w:after="0" w:line="360" w:lineRule="auto"/>
        <w:rPr>
          <w:lang w:val="ro-RO"/>
        </w:rPr>
      </w:pPr>
      <w:r>
        <w:rPr>
          <w:lang w:val="ro-RO"/>
        </w:rPr>
        <w:t>The GetProfessorsStatisticsAsync method retreives the paginated professor statsitics based on their personId.</w:t>
      </w:r>
    </w:p>
    <w:p w14:paraId="5694B3E3" w14:textId="77777777" w:rsidR="00ED0779" w:rsidRDefault="00ED0779" w:rsidP="00DB0C46">
      <w:pPr>
        <w:pStyle w:val="Code"/>
        <w:spacing w:before="0" w:line="360" w:lineRule="auto"/>
      </w:pPr>
      <w:r>
        <w:t xml:space="preserve">  </w:t>
      </w:r>
      <w:r>
        <w:rPr>
          <w:color w:val="0000FF"/>
        </w:rPr>
        <w:t>public</w:t>
      </w:r>
      <w:r>
        <w:t xml:space="preserve"> </w:t>
      </w:r>
      <w:r>
        <w:rPr>
          <w:color w:val="0000FF"/>
        </w:rPr>
        <w:t>async</w:t>
      </w:r>
      <w:r>
        <w:t xml:space="preserve"> Task&lt;PaginatedResponse&lt;CourseProfessorStatisticsDTO&gt;?&gt; GetProfessorsStatisticsAsync(Guid personId, </w:t>
      </w:r>
      <w:r>
        <w:rPr>
          <w:color w:val="0000FF"/>
        </w:rPr>
        <w:t>int</w:t>
      </w:r>
      <w:r>
        <w:t xml:space="preserve"> pageNumber, </w:t>
      </w:r>
      <w:r>
        <w:rPr>
          <w:color w:val="0000FF"/>
        </w:rPr>
        <w:t>int</w:t>
      </w:r>
      <w:r>
        <w:t xml:space="preserve"> pageSize)</w:t>
      </w:r>
    </w:p>
    <w:p w14:paraId="21C5E2C2" w14:textId="77777777" w:rsidR="00ED0779" w:rsidRDefault="00ED0779" w:rsidP="00DB0C46">
      <w:pPr>
        <w:pStyle w:val="Code"/>
        <w:spacing w:before="0" w:line="360" w:lineRule="auto"/>
      </w:pPr>
      <w:r>
        <w:t xml:space="preserve">        {</w:t>
      </w:r>
    </w:p>
    <w:p w14:paraId="3F98F768" w14:textId="77777777" w:rsidR="00ED0779" w:rsidRDefault="00ED0779" w:rsidP="00DB0C46">
      <w:pPr>
        <w:pStyle w:val="Code"/>
        <w:spacing w:before="0" w:line="360" w:lineRule="auto"/>
      </w:pPr>
      <w:r>
        <w:t xml:space="preserve">            </w:t>
      </w:r>
      <w:r>
        <w:rPr>
          <w:color w:val="0000FF"/>
        </w:rPr>
        <w:t>if</w:t>
      </w:r>
      <w:r>
        <w:t xml:space="preserve"> (pageNumber &lt; 1)</w:t>
      </w:r>
    </w:p>
    <w:p w14:paraId="6A581CD5" w14:textId="77777777" w:rsidR="00ED0779" w:rsidRDefault="00ED0779" w:rsidP="00DB0C46">
      <w:pPr>
        <w:pStyle w:val="Code"/>
        <w:spacing w:before="0" w:line="360" w:lineRule="auto"/>
      </w:pPr>
      <w:r>
        <w:t xml:space="preserve">                pageNumber = 1;</w:t>
      </w:r>
    </w:p>
    <w:p w14:paraId="5156FF3B" w14:textId="77777777" w:rsidR="00ED0779" w:rsidRDefault="00ED0779" w:rsidP="00DB0C46">
      <w:pPr>
        <w:pStyle w:val="Code"/>
        <w:spacing w:before="0" w:line="360" w:lineRule="auto"/>
      </w:pPr>
      <w:r>
        <w:t xml:space="preserve">            </w:t>
      </w:r>
      <w:r>
        <w:rPr>
          <w:color w:val="0000FF"/>
        </w:rPr>
        <w:t>if</w:t>
      </w:r>
      <w:r>
        <w:t xml:space="preserve"> (pageSize &lt; 1)</w:t>
      </w:r>
    </w:p>
    <w:p w14:paraId="118A4AD6" w14:textId="77777777" w:rsidR="00ED0779" w:rsidRDefault="00ED0779" w:rsidP="00DB0C46">
      <w:pPr>
        <w:pStyle w:val="Code"/>
        <w:spacing w:before="0" w:line="360" w:lineRule="auto"/>
      </w:pPr>
      <w:r>
        <w:t xml:space="preserve">                pageSize = 1;</w:t>
      </w:r>
    </w:p>
    <w:p w14:paraId="0165A367" w14:textId="77777777" w:rsidR="00ED0779" w:rsidRDefault="00ED0779" w:rsidP="00DB0C46">
      <w:pPr>
        <w:pStyle w:val="Code"/>
        <w:spacing w:before="0" w:line="360" w:lineRule="auto"/>
      </w:pPr>
    </w:p>
    <w:p w14:paraId="333A479D" w14:textId="77777777" w:rsidR="00ED0779" w:rsidRDefault="00ED0779" w:rsidP="00DB0C46">
      <w:pPr>
        <w:pStyle w:val="Code"/>
        <w:spacing w:before="0" w:line="360" w:lineRule="auto"/>
      </w:pPr>
      <w:r>
        <w:t xml:space="preserve">            </w:t>
      </w:r>
      <w:r>
        <w:rPr>
          <w:color w:val="0000FF"/>
        </w:rPr>
        <w:t>var</w:t>
      </w:r>
      <w:r>
        <w:t xml:space="preserve"> professorCourses = </w:t>
      </w:r>
      <w:r>
        <w:rPr>
          <w:color w:val="0000FF"/>
        </w:rPr>
        <w:t>await</w:t>
      </w:r>
      <w:r>
        <w:t xml:space="preserve"> FetchProfessorCourses(personId);</w:t>
      </w:r>
    </w:p>
    <w:p w14:paraId="5DDA176B" w14:textId="77777777" w:rsidR="00ED0779" w:rsidRDefault="00ED0779" w:rsidP="00DB0C46">
      <w:pPr>
        <w:pStyle w:val="Code"/>
        <w:spacing w:before="0" w:line="360" w:lineRule="auto"/>
      </w:pPr>
    </w:p>
    <w:p w14:paraId="12C150DB" w14:textId="77777777" w:rsidR="00ED0779" w:rsidRDefault="00ED0779" w:rsidP="00DB0C46">
      <w:pPr>
        <w:pStyle w:val="Code"/>
        <w:spacing w:before="0" w:line="360" w:lineRule="auto"/>
      </w:pPr>
      <w:r>
        <w:t xml:space="preserve">            </w:t>
      </w:r>
      <w:r>
        <w:rPr>
          <w:color w:val="0000FF"/>
        </w:rPr>
        <w:t>var</w:t>
      </w:r>
      <w:r>
        <w:t xml:space="preserve"> statistics = professorCourses</w:t>
      </w:r>
    </w:p>
    <w:p w14:paraId="1D47AFC9" w14:textId="77777777" w:rsidR="00ED0779" w:rsidRDefault="00ED0779" w:rsidP="00DB0C46">
      <w:pPr>
        <w:pStyle w:val="Code"/>
        <w:spacing w:before="0" w:line="360" w:lineRule="auto"/>
      </w:pPr>
      <w:r>
        <w:lastRenderedPageBreak/>
        <w:t xml:space="preserve">                .Select(c =&gt; GenerateStatistics(c))</w:t>
      </w:r>
    </w:p>
    <w:p w14:paraId="622F7DC5" w14:textId="77777777" w:rsidR="00ED0779" w:rsidRDefault="00ED0779" w:rsidP="00DB0C46">
      <w:pPr>
        <w:pStyle w:val="Code"/>
        <w:spacing w:before="0" w:line="360" w:lineRule="auto"/>
      </w:pPr>
      <w:r>
        <w:t xml:space="preserve">                .OrderByDescending(c =&gt; c.StudentsNumber)</w:t>
      </w:r>
    </w:p>
    <w:p w14:paraId="52F8E0E8" w14:textId="77777777" w:rsidR="00ED0779" w:rsidRDefault="00ED0779" w:rsidP="00DB0C46">
      <w:pPr>
        <w:pStyle w:val="Code"/>
        <w:spacing w:before="0" w:line="360" w:lineRule="auto"/>
      </w:pPr>
      <w:r>
        <w:t xml:space="preserve">                .ThenByDescending(c =&gt; c.AverageGrade)</w:t>
      </w:r>
    </w:p>
    <w:p w14:paraId="30D9052A" w14:textId="77777777" w:rsidR="00ED0779" w:rsidRDefault="00ED0779" w:rsidP="00DB0C46">
      <w:pPr>
        <w:pStyle w:val="Code"/>
        <w:spacing w:before="0" w:line="360" w:lineRule="auto"/>
      </w:pPr>
      <w:r>
        <w:t xml:space="preserve">                .Skip(pageNumber - 1).Take(pageSize).ToList();</w:t>
      </w:r>
    </w:p>
    <w:p w14:paraId="10A7F0C8" w14:textId="77777777" w:rsidR="00ED0779" w:rsidRDefault="00ED0779" w:rsidP="00DB0C46">
      <w:pPr>
        <w:pStyle w:val="Code"/>
        <w:spacing w:before="0" w:line="360" w:lineRule="auto"/>
      </w:pPr>
    </w:p>
    <w:p w14:paraId="15CCD7F0" w14:textId="77777777" w:rsidR="00ED0779" w:rsidRDefault="00ED0779" w:rsidP="00DB0C46">
      <w:pPr>
        <w:pStyle w:val="Code"/>
        <w:spacing w:before="0" w:line="360" w:lineRule="auto"/>
      </w:pPr>
      <w:r>
        <w:t xml:space="preserve">            </w:t>
      </w:r>
      <w:r>
        <w:rPr>
          <w:color w:val="0000FF"/>
        </w:rPr>
        <w:t>return</w:t>
      </w:r>
      <w:r>
        <w:t xml:space="preserve"> </w:t>
      </w:r>
      <w:r>
        <w:rPr>
          <w:color w:val="0000FF"/>
        </w:rPr>
        <w:t>new</w:t>
      </w:r>
      <w:r>
        <w:t xml:space="preserve"> PaginatedResponse&lt;CourseProfessorStatisticsDTO&gt;</w:t>
      </w:r>
    </w:p>
    <w:p w14:paraId="6E84DD43" w14:textId="77777777" w:rsidR="00ED0779" w:rsidRDefault="00ED0779" w:rsidP="00DB0C46">
      <w:pPr>
        <w:pStyle w:val="Code"/>
        <w:spacing w:before="0" w:line="360" w:lineRule="auto"/>
      </w:pPr>
      <w:r>
        <w:t xml:space="preserve">            (</w:t>
      </w:r>
    </w:p>
    <w:p w14:paraId="7A2953B0" w14:textId="77777777" w:rsidR="00ED0779" w:rsidRDefault="00ED0779" w:rsidP="00DB0C46">
      <w:pPr>
        <w:pStyle w:val="Code"/>
        <w:spacing w:before="0" w:line="360" w:lineRule="auto"/>
      </w:pPr>
      <w:r>
        <w:t xml:space="preserve">                pageNumber,</w:t>
      </w:r>
    </w:p>
    <w:p w14:paraId="1E7C8CFD" w14:textId="77777777" w:rsidR="00ED0779" w:rsidRDefault="00ED0779" w:rsidP="00DB0C46">
      <w:pPr>
        <w:pStyle w:val="Code"/>
        <w:spacing w:before="0" w:line="360" w:lineRule="auto"/>
      </w:pPr>
      <w:r>
        <w:t xml:space="preserve">                pageSize,</w:t>
      </w:r>
    </w:p>
    <w:p w14:paraId="2B3977BD" w14:textId="77777777" w:rsidR="00ED0779" w:rsidRDefault="00ED0779" w:rsidP="00DB0C46">
      <w:pPr>
        <w:pStyle w:val="Code"/>
        <w:spacing w:before="0" w:line="360" w:lineRule="auto"/>
      </w:pPr>
      <w:r>
        <w:t xml:space="preserve">                professorCourses.Count,</w:t>
      </w:r>
    </w:p>
    <w:p w14:paraId="56B35F7B" w14:textId="77777777" w:rsidR="00ED0779" w:rsidRDefault="00ED0779" w:rsidP="00DB0C46">
      <w:pPr>
        <w:pStyle w:val="Code"/>
        <w:spacing w:before="0" w:line="360" w:lineRule="auto"/>
      </w:pPr>
      <w:r>
        <w:t xml:space="preserve">                statistics</w:t>
      </w:r>
    </w:p>
    <w:p w14:paraId="3A62D903" w14:textId="77777777" w:rsidR="00ED0779" w:rsidRDefault="00ED0779" w:rsidP="00DB0C46">
      <w:pPr>
        <w:pStyle w:val="Code"/>
        <w:spacing w:before="0" w:line="360" w:lineRule="auto"/>
      </w:pPr>
      <w:r>
        <w:t xml:space="preserve">            );</w:t>
      </w:r>
    </w:p>
    <w:p w14:paraId="7D2C0E12" w14:textId="77777777" w:rsidR="00ED0779" w:rsidRDefault="00ED0779" w:rsidP="00DB0C46">
      <w:pPr>
        <w:pStyle w:val="Code"/>
        <w:spacing w:before="0" w:line="360" w:lineRule="auto"/>
      </w:pPr>
      <w:r>
        <w:t xml:space="preserve">        }</w:t>
      </w:r>
    </w:p>
    <w:p w14:paraId="7A090094" w14:textId="61118C1E" w:rsidR="00ED0779" w:rsidRDefault="003C77B5" w:rsidP="00DB0C46">
      <w:pPr>
        <w:pStyle w:val="ThesisBody"/>
        <w:spacing w:after="0" w:line="360" w:lineRule="auto"/>
        <w:rPr>
          <w:lang w:val="ro-RO"/>
        </w:rPr>
      </w:pPr>
      <w:r>
        <w:rPr>
          <w:lang w:val="ro-RO"/>
        </w:rPr>
        <w:t>After handling the cases where the „pageNumber” and „pageSize” are less than 1, we fetch the courses that were created by the passed „personId”, generate the statistics in a similar manner and return a new „PaginatedResponse” object.</w:t>
      </w:r>
    </w:p>
    <w:p w14:paraId="493FB5ED" w14:textId="77777777" w:rsidR="007D3656" w:rsidRDefault="007D3656" w:rsidP="00DB0C46">
      <w:pPr>
        <w:pStyle w:val="ThesisBody"/>
        <w:spacing w:after="0" w:line="360" w:lineRule="auto"/>
        <w:rPr>
          <w:lang w:val="ro-RO"/>
        </w:rPr>
      </w:pPr>
    </w:p>
    <w:p w14:paraId="7F596B7A" w14:textId="3EE5CB50" w:rsidR="00205755" w:rsidRPr="00205755" w:rsidRDefault="00F84473" w:rsidP="00DB0C46">
      <w:pPr>
        <w:pStyle w:val="ThesisHeading"/>
        <w:spacing w:before="0" w:after="0" w:line="360" w:lineRule="auto"/>
      </w:pPr>
      <w:bookmarkStart w:id="48" w:name="_Toc138528427"/>
      <w:r>
        <w:t>Frontend</w:t>
      </w:r>
      <w:bookmarkEnd w:id="48"/>
    </w:p>
    <w:p w14:paraId="61170042" w14:textId="0FE56868" w:rsidR="0026702D" w:rsidRDefault="0026702D" w:rsidP="00DB0C46">
      <w:pPr>
        <w:pStyle w:val="ThesisBody"/>
        <w:spacing w:after="0" w:line="360" w:lineRule="auto"/>
      </w:pPr>
      <w:r>
        <w:t>The frontend part of the application, built with React Native and Expo, follows a folder structure that organizes the codebase into different directories.</w:t>
      </w:r>
    </w:p>
    <w:p w14:paraId="0D3DBCB6" w14:textId="341F6C04" w:rsidR="008A6981" w:rsidRDefault="008A6981" w:rsidP="00DB0C46">
      <w:pPr>
        <w:pStyle w:val="ThesisSubheading"/>
        <w:spacing w:before="0" w:after="0" w:line="360" w:lineRule="auto"/>
      </w:pPr>
      <w:bookmarkStart w:id="49" w:name="_Toc138528428"/>
      <w:r>
        <w:t>App.tsx</w:t>
      </w:r>
      <w:bookmarkEnd w:id="49"/>
    </w:p>
    <w:p w14:paraId="21054D88" w14:textId="4CC19EC2" w:rsidR="008A6981" w:rsidRDefault="008A6981" w:rsidP="00DB0C46">
      <w:pPr>
        <w:pStyle w:val="ThesisBody"/>
        <w:spacing w:after="0" w:line="360" w:lineRule="auto"/>
      </w:pPr>
      <w:r w:rsidRPr="008A6981">
        <w:t>To organize the App file effectively, it utilizes an AppContainer component. The App function, exported as default, serves as the entry point for the application. It is structured as follows:</w:t>
      </w:r>
    </w:p>
    <w:p w14:paraId="03FC272A" w14:textId="77777777" w:rsidR="008A6981" w:rsidRDefault="008A6981" w:rsidP="00DB0C46">
      <w:pPr>
        <w:pStyle w:val="Code"/>
        <w:spacing w:before="0" w:line="360" w:lineRule="auto"/>
      </w:pPr>
      <w:r>
        <w:t>export default function App() {</w:t>
      </w:r>
    </w:p>
    <w:p w14:paraId="7B771EDE" w14:textId="77777777" w:rsidR="008A6981" w:rsidRDefault="008A6981" w:rsidP="00DB0C46">
      <w:pPr>
        <w:pStyle w:val="Code"/>
        <w:spacing w:before="0" w:line="360" w:lineRule="auto"/>
      </w:pPr>
      <w:r>
        <w:tab/>
        <w:t>return (</w:t>
      </w:r>
    </w:p>
    <w:p w14:paraId="23E815B9" w14:textId="77777777" w:rsidR="008A6981" w:rsidRDefault="008A6981" w:rsidP="00DB0C46">
      <w:pPr>
        <w:pStyle w:val="Code"/>
        <w:spacing w:before="0" w:line="360" w:lineRule="auto"/>
      </w:pPr>
      <w:r>
        <w:tab/>
      </w:r>
      <w:r>
        <w:tab/>
        <w:t>&lt;AppContainer&gt;</w:t>
      </w:r>
    </w:p>
    <w:p w14:paraId="593A4A90" w14:textId="77777777" w:rsidR="008A6981" w:rsidRPr="008A6981" w:rsidRDefault="008A6981" w:rsidP="00DB0C46">
      <w:pPr>
        <w:pStyle w:val="Code"/>
        <w:spacing w:before="0" w:line="360" w:lineRule="auto"/>
      </w:pPr>
      <w:r w:rsidRPr="008A6981">
        <w:tab/>
      </w:r>
      <w:r w:rsidRPr="008A6981">
        <w:tab/>
      </w:r>
      <w:r w:rsidRPr="008A6981">
        <w:tab/>
        <w:t>&lt;Stack.Screen name="Welcome" component={Welcome} /&gt;</w:t>
      </w:r>
    </w:p>
    <w:p w14:paraId="2C4B5789" w14:textId="7D7DC641" w:rsidR="008A6981" w:rsidRPr="008A6981" w:rsidRDefault="008A6981" w:rsidP="00DB0C46">
      <w:pPr>
        <w:pStyle w:val="Code"/>
        <w:spacing w:before="0" w:line="360" w:lineRule="auto"/>
      </w:pPr>
      <w:r w:rsidRPr="008A6981">
        <w:t xml:space="preserve">            </w:t>
      </w:r>
      <w:r>
        <w:tab/>
      </w:r>
      <w:r w:rsidRPr="008A6981">
        <w:t>&lt;Stack.Screen name="Login" component={Login} /&gt;</w:t>
      </w:r>
    </w:p>
    <w:p w14:paraId="6169DD10" w14:textId="732D1CAB" w:rsidR="008A6981" w:rsidRPr="008A6981" w:rsidRDefault="008A6981" w:rsidP="00DB0C46">
      <w:pPr>
        <w:pStyle w:val="Code"/>
        <w:spacing w:before="0" w:line="360" w:lineRule="auto"/>
      </w:pPr>
      <w:r w:rsidRPr="008A6981">
        <w:t xml:space="preserve">            </w:t>
      </w:r>
      <w:r>
        <w:tab/>
      </w:r>
      <w:r w:rsidRPr="008A6981">
        <w:t>&lt;Stack.Screen name="Settings" component={Settings} /&gt;</w:t>
      </w:r>
    </w:p>
    <w:p w14:paraId="1EAE4273" w14:textId="77777777" w:rsidR="008A6981" w:rsidRDefault="008A6981" w:rsidP="00DB0C46">
      <w:pPr>
        <w:pStyle w:val="Code"/>
        <w:spacing w:before="0" w:line="360" w:lineRule="auto"/>
      </w:pPr>
      <w:r w:rsidRPr="008A6981">
        <w:t xml:space="preserve">            </w:t>
      </w:r>
      <w:r>
        <w:tab/>
      </w:r>
      <w:r w:rsidRPr="008A6981">
        <w:t xml:space="preserve">&lt;Stack.Screen name="AdminPeople" component={AdminPeople} </w:t>
      </w:r>
    </w:p>
    <w:p w14:paraId="355294CA" w14:textId="6DAEDCB8" w:rsidR="008A6981" w:rsidRPr="008A6981" w:rsidRDefault="008A6981" w:rsidP="00DB0C46">
      <w:pPr>
        <w:pStyle w:val="Code"/>
        <w:spacing w:before="0" w:line="360" w:lineRule="auto"/>
      </w:pPr>
      <w:r>
        <w:t xml:space="preserve">                  </w:t>
      </w:r>
      <w:r w:rsidRPr="008A6981">
        <w:t>/&gt;</w:t>
      </w:r>
    </w:p>
    <w:p w14:paraId="3C22EB64" w14:textId="5F3D49A9" w:rsidR="008A6981" w:rsidRPr="008A6981" w:rsidRDefault="008A6981" w:rsidP="00DB0C46">
      <w:pPr>
        <w:pStyle w:val="Code"/>
        <w:spacing w:before="0" w:line="360" w:lineRule="auto"/>
      </w:pPr>
      <w:r w:rsidRPr="008A6981">
        <w:t xml:space="preserve">            </w:t>
      </w:r>
      <w:r>
        <w:tab/>
      </w:r>
      <w:r w:rsidRPr="008A6981">
        <w:t>&lt;Stack.Screen name="AdminHome" component={AdminHome} /&gt;</w:t>
      </w:r>
    </w:p>
    <w:p w14:paraId="22AD2549" w14:textId="5D27B8F0" w:rsidR="008A6981" w:rsidRPr="008A6981" w:rsidRDefault="008A6981" w:rsidP="00DB0C46">
      <w:pPr>
        <w:pStyle w:val="Code"/>
        <w:spacing w:before="0" w:line="360" w:lineRule="auto"/>
      </w:pPr>
      <w:r w:rsidRPr="008A6981">
        <w:t xml:space="preserve">            </w:t>
      </w:r>
      <w:r>
        <w:tab/>
      </w:r>
      <w:r w:rsidRPr="008A6981">
        <w:t>&lt;Stack.Screen</w:t>
      </w:r>
    </w:p>
    <w:p w14:paraId="677C1FB5" w14:textId="6F34821E" w:rsidR="008A6981" w:rsidRPr="008A6981" w:rsidRDefault="008A6981" w:rsidP="00DB0C46">
      <w:pPr>
        <w:pStyle w:val="Code"/>
        <w:spacing w:before="0" w:line="360" w:lineRule="auto"/>
      </w:pPr>
      <w:r w:rsidRPr="008A6981">
        <w:t xml:space="preserve">                </w:t>
      </w:r>
      <w:r>
        <w:tab/>
      </w:r>
      <w:r>
        <w:tab/>
      </w:r>
      <w:r w:rsidRPr="008A6981">
        <w:t>name="ProfessorStatistics"</w:t>
      </w:r>
    </w:p>
    <w:p w14:paraId="70577273" w14:textId="11182AD3" w:rsidR="008A6981" w:rsidRPr="008A6981" w:rsidRDefault="008A6981" w:rsidP="00DB0C46">
      <w:pPr>
        <w:pStyle w:val="Code"/>
        <w:spacing w:before="0" w:line="360" w:lineRule="auto"/>
      </w:pPr>
      <w:r w:rsidRPr="008A6981">
        <w:t xml:space="preserve">                </w:t>
      </w:r>
      <w:r>
        <w:tab/>
      </w:r>
      <w:r>
        <w:tab/>
      </w:r>
      <w:r w:rsidRPr="008A6981">
        <w:t>component={ProfessorStatistics}/&gt;</w:t>
      </w:r>
    </w:p>
    <w:p w14:paraId="65CEA993" w14:textId="6826C726" w:rsidR="008A6981" w:rsidRPr="008A6981" w:rsidRDefault="008A6981" w:rsidP="00DB0C46">
      <w:pPr>
        <w:pStyle w:val="Code"/>
        <w:spacing w:before="0" w:line="360" w:lineRule="auto"/>
      </w:pPr>
      <w:r w:rsidRPr="008A6981">
        <w:lastRenderedPageBreak/>
        <w:t xml:space="preserve">            </w:t>
      </w:r>
      <w:r>
        <w:tab/>
      </w:r>
      <w:r w:rsidRPr="008A6981">
        <w:t>&lt;Stack.Screen name="Quiz" component={Quiz} /&gt;</w:t>
      </w:r>
    </w:p>
    <w:p w14:paraId="444C59B9" w14:textId="616F6BA0" w:rsidR="008A6981" w:rsidRPr="008A6981" w:rsidRDefault="008A6981" w:rsidP="00DB0C46">
      <w:pPr>
        <w:pStyle w:val="Code"/>
        <w:spacing w:before="0" w:line="360" w:lineRule="auto"/>
      </w:pPr>
      <w:r w:rsidRPr="008A6981">
        <w:t xml:space="preserve">            </w:t>
      </w:r>
      <w:r>
        <w:tab/>
      </w:r>
      <w:r w:rsidRPr="008A6981">
        <w:t>&lt;Stack.Screen name="QuizStart" component={QuizStart} /&gt;</w:t>
      </w:r>
    </w:p>
    <w:p w14:paraId="401AE892" w14:textId="49BC6245" w:rsidR="008A6981" w:rsidRPr="008A6981" w:rsidRDefault="008A6981" w:rsidP="00DB0C46">
      <w:pPr>
        <w:pStyle w:val="Code"/>
        <w:spacing w:before="0" w:line="360" w:lineRule="auto"/>
      </w:pPr>
      <w:r w:rsidRPr="008A6981">
        <w:t xml:space="preserve">            </w:t>
      </w:r>
      <w:r>
        <w:tab/>
      </w:r>
      <w:r w:rsidRPr="008A6981">
        <w:t>&lt;Stack.Screen name="Course" component={Course} /&gt;</w:t>
      </w:r>
    </w:p>
    <w:p w14:paraId="4D55364A" w14:textId="77777777" w:rsidR="007C1844" w:rsidRDefault="008A6981" w:rsidP="00DB0C46">
      <w:pPr>
        <w:pStyle w:val="Code"/>
        <w:spacing w:before="0" w:line="360" w:lineRule="auto"/>
      </w:pPr>
      <w:r w:rsidRPr="008A6981">
        <w:t xml:space="preserve">            </w:t>
      </w:r>
      <w:r>
        <w:tab/>
      </w:r>
      <w:r w:rsidRPr="008A6981">
        <w:t xml:space="preserve">&lt;Stack.Screen name="CreateCourse" component={CreateCourse} </w:t>
      </w:r>
    </w:p>
    <w:p w14:paraId="63590520" w14:textId="0F7B1941" w:rsidR="008A6981" w:rsidRPr="008A6981" w:rsidRDefault="007C1844" w:rsidP="00DB0C46">
      <w:pPr>
        <w:pStyle w:val="Code"/>
        <w:spacing w:before="0" w:line="360" w:lineRule="auto"/>
        <w:ind w:firstLine="720"/>
      </w:pPr>
      <w:r>
        <w:t xml:space="preserve">            </w:t>
      </w:r>
      <w:r w:rsidR="008A6981" w:rsidRPr="008A6981">
        <w:t>/&gt;</w:t>
      </w:r>
    </w:p>
    <w:p w14:paraId="69267F87" w14:textId="48FF2441" w:rsidR="008A6981" w:rsidRPr="008A6981" w:rsidRDefault="008A6981" w:rsidP="00DB0C46">
      <w:pPr>
        <w:pStyle w:val="Code"/>
        <w:spacing w:before="0" w:line="360" w:lineRule="auto"/>
      </w:pPr>
      <w:r w:rsidRPr="008A6981">
        <w:t xml:space="preserve">            </w:t>
      </w:r>
      <w:r>
        <w:tab/>
      </w:r>
      <w:r w:rsidRPr="008A6981">
        <w:t>&lt;Stack.Screen name="CommonHome" component={CommonHome} /&gt;</w:t>
      </w:r>
    </w:p>
    <w:p w14:paraId="04F75542" w14:textId="5EDB677B" w:rsidR="008A6981" w:rsidRPr="008A6981" w:rsidRDefault="008A6981" w:rsidP="00DB0C46">
      <w:pPr>
        <w:pStyle w:val="Code"/>
        <w:spacing w:before="0" w:line="360" w:lineRule="auto"/>
      </w:pPr>
      <w:r w:rsidRPr="008A6981">
        <w:t xml:space="preserve">            </w:t>
      </w:r>
      <w:r>
        <w:tab/>
      </w:r>
      <w:r w:rsidRPr="008A6981">
        <w:t>&lt;Stack.Screen name="Home" component={Home} /&gt;</w:t>
      </w:r>
    </w:p>
    <w:p w14:paraId="1F8E7814" w14:textId="283C81A7" w:rsidR="008A6981" w:rsidRPr="008A6981" w:rsidRDefault="008A6981" w:rsidP="00DB0C46">
      <w:pPr>
        <w:pStyle w:val="Code"/>
        <w:spacing w:before="0" w:line="360" w:lineRule="auto"/>
      </w:pPr>
      <w:r w:rsidRPr="008A6981">
        <w:t xml:space="preserve">            </w:t>
      </w:r>
      <w:r>
        <w:tab/>
      </w:r>
      <w:r w:rsidRPr="008A6981">
        <w:t>&lt;Stack.Screen name="SignUp" component={SignUp} /&gt;</w:t>
      </w:r>
    </w:p>
    <w:p w14:paraId="37A16C76" w14:textId="3BC1F3FD" w:rsidR="008A6981" w:rsidRPr="008A6981" w:rsidRDefault="008A6981" w:rsidP="00DB0C46">
      <w:pPr>
        <w:pStyle w:val="Code"/>
        <w:spacing w:before="0" w:line="360" w:lineRule="auto"/>
      </w:pPr>
      <w:r w:rsidRPr="008A6981">
        <w:t xml:space="preserve">            </w:t>
      </w:r>
      <w:r>
        <w:tab/>
      </w:r>
      <w:r w:rsidRPr="008A6981">
        <w:t>&lt;Stack.Screen</w:t>
      </w:r>
    </w:p>
    <w:p w14:paraId="46CAB280" w14:textId="0AD5EE29" w:rsidR="008A6981" w:rsidRPr="008A6981" w:rsidRDefault="008A6981" w:rsidP="00DB0C46">
      <w:pPr>
        <w:pStyle w:val="Code"/>
        <w:spacing w:before="0" w:line="360" w:lineRule="auto"/>
      </w:pPr>
      <w:r w:rsidRPr="008A6981">
        <w:t xml:space="preserve">                </w:t>
      </w:r>
      <w:r w:rsidR="007C1844">
        <w:tab/>
      </w:r>
      <w:r w:rsidR="007C1844">
        <w:tab/>
      </w:r>
      <w:r w:rsidRPr="008A6981">
        <w:t>name="StudentStatistics"</w:t>
      </w:r>
    </w:p>
    <w:p w14:paraId="3D771C8E" w14:textId="39D4C74C" w:rsidR="008A6981" w:rsidRPr="008A6981" w:rsidRDefault="008A6981" w:rsidP="00DB0C46">
      <w:pPr>
        <w:pStyle w:val="Code"/>
        <w:spacing w:before="0" w:line="360" w:lineRule="auto"/>
      </w:pPr>
      <w:r w:rsidRPr="008A6981">
        <w:t xml:space="preserve">                </w:t>
      </w:r>
      <w:r w:rsidR="007C1844">
        <w:tab/>
      </w:r>
      <w:r w:rsidR="007C1844">
        <w:tab/>
      </w:r>
      <w:r w:rsidRPr="008A6981">
        <w:t>component={StudentStatistics}/&gt;</w:t>
      </w:r>
    </w:p>
    <w:p w14:paraId="63D334C4" w14:textId="77777777" w:rsidR="007C1844" w:rsidRDefault="008A6981" w:rsidP="00DB0C46">
      <w:pPr>
        <w:pStyle w:val="Code"/>
        <w:spacing w:before="0" w:line="360" w:lineRule="auto"/>
      </w:pPr>
      <w:r w:rsidRPr="008A6981">
        <w:t xml:space="preserve">            </w:t>
      </w:r>
      <w:r w:rsidR="007C1844">
        <w:tab/>
      </w:r>
      <w:r w:rsidRPr="008A6981">
        <w:t xml:space="preserve">&lt;Stack.Screen </w:t>
      </w:r>
    </w:p>
    <w:p w14:paraId="1757FCC7" w14:textId="77777777" w:rsidR="007C1844" w:rsidRDefault="007C1844" w:rsidP="00DB0C46">
      <w:pPr>
        <w:pStyle w:val="Code"/>
        <w:spacing w:before="0" w:line="360" w:lineRule="auto"/>
        <w:ind w:firstLine="720"/>
      </w:pPr>
      <w:r>
        <w:t xml:space="preserve">                  </w:t>
      </w:r>
      <w:r w:rsidR="008A6981" w:rsidRPr="008A6981">
        <w:t xml:space="preserve">name="Notifications" </w:t>
      </w:r>
    </w:p>
    <w:p w14:paraId="1D8F59DE" w14:textId="5F207305" w:rsidR="008A6981" w:rsidRPr="008A6981" w:rsidRDefault="007C1844" w:rsidP="00DB0C46">
      <w:pPr>
        <w:pStyle w:val="Code"/>
        <w:spacing w:before="0" w:line="360" w:lineRule="auto"/>
        <w:ind w:firstLine="720"/>
      </w:pPr>
      <w:r>
        <w:t xml:space="preserve">                  </w:t>
      </w:r>
      <w:r w:rsidR="008A6981" w:rsidRPr="008A6981">
        <w:t>component={Notifications}/&gt;</w:t>
      </w:r>
    </w:p>
    <w:p w14:paraId="1F774ACE" w14:textId="40871A90" w:rsidR="008A6981" w:rsidRPr="008A6981" w:rsidRDefault="008A6981" w:rsidP="00DB0C46">
      <w:pPr>
        <w:pStyle w:val="Code"/>
        <w:spacing w:before="0" w:line="360" w:lineRule="auto"/>
      </w:pPr>
      <w:r w:rsidRPr="008A6981">
        <w:t xml:space="preserve">            </w:t>
      </w:r>
      <w:r w:rsidR="007C1844">
        <w:tab/>
      </w:r>
      <w:r w:rsidRPr="008A6981">
        <w:t>&lt;Stack.Screen name="CreateQuiz" component={CreateQuiz} /&gt;</w:t>
      </w:r>
    </w:p>
    <w:p w14:paraId="3E7D7A4E" w14:textId="77777777" w:rsidR="008A6981" w:rsidRPr="008A6981" w:rsidRDefault="008A6981" w:rsidP="00DB0C46">
      <w:pPr>
        <w:pStyle w:val="Code"/>
        <w:spacing w:before="0" w:line="360" w:lineRule="auto"/>
      </w:pPr>
    </w:p>
    <w:p w14:paraId="6EC9E863" w14:textId="77777777" w:rsidR="008A6981" w:rsidRPr="008A6981" w:rsidRDefault="008A6981" w:rsidP="00DB0C46">
      <w:pPr>
        <w:pStyle w:val="Code"/>
        <w:spacing w:before="0" w:line="360" w:lineRule="auto"/>
        <w:ind w:firstLine="720"/>
      </w:pPr>
      <w:r w:rsidRPr="008A6981">
        <w:t>            &lt;Stack.Screen name="QuizResult" component={QuizResult} /&gt;</w:t>
      </w:r>
    </w:p>
    <w:p w14:paraId="4EF05820" w14:textId="55986DD6" w:rsidR="007C1844" w:rsidRDefault="007C1844" w:rsidP="00DB0C46">
      <w:pPr>
        <w:pStyle w:val="Code"/>
        <w:spacing w:before="0" w:line="360" w:lineRule="auto"/>
      </w:pPr>
      <w:r>
        <w:t xml:space="preserve">    </w:t>
      </w:r>
      <w:r w:rsidR="008A6981" w:rsidRPr="008A6981">
        <w:t>         </w:t>
      </w:r>
      <w:r>
        <w:t xml:space="preserve"> </w:t>
      </w:r>
      <w:r w:rsidR="008A6981" w:rsidRPr="008A6981">
        <w:t xml:space="preserve">   </w:t>
      </w:r>
      <w:r>
        <w:t xml:space="preserve"> </w:t>
      </w:r>
      <w:r w:rsidR="008A6981" w:rsidRPr="008A6981">
        <w:t xml:space="preserve">&lt;Stack.Screen </w:t>
      </w:r>
    </w:p>
    <w:p w14:paraId="77ECCFCF" w14:textId="7ADC5D43" w:rsidR="007C1844" w:rsidRDefault="007C1844" w:rsidP="00DB0C46">
      <w:pPr>
        <w:pStyle w:val="Code"/>
        <w:spacing w:before="0" w:line="360" w:lineRule="auto"/>
      </w:pPr>
      <w:r>
        <w:t xml:space="preserve">                        </w:t>
      </w:r>
      <w:r w:rsidR="008A6981" w:rsidRPr="008A6981">
        <w:t xml:space="preserve">name="FirstTimeSignIn" </w:t>
      </w:r>
    </w:p>
    <w:p w14:paraId="52E506F0" w14:textId="36B78595" w:rsidR="008A6981" w:rsidRPr="008A6981" w:rsidRDefault="007C1844" w:rsidP="00DB0C46">
      <w:pPr>
        <w:pStyle w:val="Code"/>
        <w:spacing w:before="0" w:line="360" w:lineRule="auto"/>
      </w:pPr>
      <w:r>
        <w:t xml:space="preserve">                        </w:t>
      </w:r>
      <w:r w:rsidR="008A6981" w:rsidRPr="008A6981">
        <w:t>component={FirstTimeSignIn}/&gt;</w:t>
      </w:r>
    </w:p>
    <w:p w14:paraId="1996236A" w14:textId="37481176" w:rsidR="008A6981" w:rsidRDefault="008A6981" w:rsidP="00DB0C46">
      <w:pPr>
        <w:pStyle w:val="Code"/>
        <w:spacing w:before="0" w:line="360" w:lineRule="auto"/>
      </w:pPr>
    </w:p>
    <w:p w14:paraId="2FD95EBE" w14:textId="77777777" w:rsidR="008A6981" w:rsidRDefault="008A6981" w:rsidP="00DB0C46">
      <w:pPr>
        <w:pStyle w:val="Code"/>
        <w:spacing w:before="0" w:line="360" w:lineRule="auto"/>
      </w:pPr>
      <w:r>
        <w:tab/>
      </w:r>
      <w:r>
        <w:tab/>
        <w:t>&lt;/AppContainter&gt;</w:t>
      </w:r>
    </w:p>
    <w:p w14:paraId="41147292" w14:textId="77777777" w:rsidR="008A6981" w:rsidRDefault="008A6981" w:rsidP="00DB0C46">
      <w:pPr>
        <w:pStyle w:val="Code"/>
        <w:spacing w:before="0" w:line="360" w:lineRule="auto"/>
      </w:pPr>
      <w:r>
        <w:tab/>
        <w:t>);</w:t>
      </w:r>
    </w:p>
    <w:p w14:paraId="4E7A079B" w14:textId="0CEA8ED2" w:rsidR="008A6981" w:rsidRDefault="008A6981" w:rsidP="00DB0C46">
      <w:pPr>
        <w:pStyle w:val="Code"/>
        <w:spacing w:before="0" w:line="360" w:lineRule="auto"/>
      </w:pPr>
      <w:r>
        <w:t>}</w:t>
      </w:r>
    </w:p>
    <w:p w14:paraId="09DDE728" w14:textId="51272F1F" w:rsidR="008A6981" w:rsidRDefault="008A6981" w:rsidP="00DB0C46">
      <w:pPr>
        <w:pStyle w:val="ThesisBody"/>
        <w:spacing w:after="0" w:line="360" w:lineRule="auto"/>
      </w:pPr>
      <w:r w:rsidRPr="008A6981">
        <w:t xml:space="preserve">Inside the AppContainer component, Stack.Screen components are defined to represent different screens or views of the application. Each Stack.Screen is associated with a unique name and component, allowing for navigation between screens. </w:t>
      </w:r>
    </w:p>
    <w:p w14:paraId="4DDCD367" w14:textId="77777777" w:rsidR="007C1844" w:rsidRDefault="007C1844" w:rsidP="00DB0C46">
      <w:pPr>
        <w:pStyle w:val="ThesisBody"/>
        <w:spacing w:after="0" w:line="360" w:lineRule="auto"/>
      </w:pPr>
    </w:p>
    <w:p w14:paraId="4B411688" w14:textId="77777777" w:rsidR="007C1844" w:rsidRPr="007C1844" w:rsidRDefault="007C1844" w:rsidP="00DB0C46">
      <w:pPr>
        <w:pStyle w:val="ThesisBody"/>
        <w:spacing w:after="0" w:line="360" w:lineRule="auto"/>
      </w:pPr>
    </w:p>
    <w:p w14:paraId="05296893" w14:textId="1A5BA998" w:rsidR="008A6981" w:rsidRDefault="008A6981" w:rsidP="00DB0C46">
      <w:pPr>
        <w:pStyle w:val="ThesisBody"/>
        <w:spacing w:after="0" w:line="360" w:lineRule="auto"/>
      </w:pPr>
      <w:r>
        <w:t>The AppContainer looks like this:</w:t>
      </w:r>
    </w:p>
    <w:p w14:paraId="7954DCE1" w14:textId="77777777" w:rsidR="008A6981" w:rsidRDefault="008A6981" w:rsidP="00DB0C46">
      <w:pPr>
        <w:pStyle w:val="Code"/>
        <w:spacing w:before="0" w:line="360" w:lineRule="auto"/>
      </w:pPr>
      <w:r>
        <w:t>const AppContainter = ({ children }: AppContainerProps) =&gt; {</w:t>
      </w:r>
    </w:p>
    <w:p w14:paraId="47AA9840" w14:textId="77777777" w:rsidR="008A6981" w:rsidRDefault="008A6981" w:rsidP="00DB0C46">
      <w:pPr>
        <w:pStyle w:val="Code"/>
        <w:spacing w:before="0" w:line="360" w:lineRule="auto"/>
      </w:pPr>
      <w:r>
        <w:tab/>
        <w:t>return (</w:t>
      </w:r>
    </w:p>
    <w:p w14:paraId="769FBA78" w14:textId="77777777" w:rsidR="008A6981" w:rsidRDefault="008A6981" w:rsidP="00DB0C46">
      <w:pPr>
        <w:pStyle w:val="Code"/>
        <w:spacing w:before="0" w:line="360" w:lineRule="auto"/>
      </w:pPr>
      <w:r>
        <w:tab/>
      </w:r>
      <w:r>
        <w:tab/>
        <w:t>&lt;UserProvider&gt;</w:t>
      </w:r>
    </w:p>
    <w:p w14:paraId="68C18B06" w14:textId="77777777" w:rsidR="008A6981" w:rsidRDefault="008A6981" w:rsidP="00DB0C46">
      <w:pPr>
        <w:pStyle w:val="Code"/>
        <w:spacing w:before="0" w:line="360" w:lineRule="auto"/>
      </w:pPr>
      <w:r>
        <w:tab/>
      </w:r>
      <w:r>
        <w:tab/>
      </w:r>
      <w:r>
        <w:tab/>
        <w:t>&lt;QueryClientProvider client={querryClient}&gt;</w:t>
      </w:r>
    </w:p>
    <w:p w14:paraId="63FF41B7" w14:textId="77777777" w:rsidR="008A6981" w:rsidRDefault="008A6981" w:rsidP="00DB0C46">
      <w:pPr>
        <w:pStyle w:val="Code"/>
        <w:spacing w:before="0" w:line="360" w:lineRule="auto"/>
      </w:pPr>
      <w:r>
        <w:tab/>
      </w:r>
      <w:r>
        <w:tab/>
      </w:r>
      <w:r>
        <w:tab/>
      </w:r>
      <w:r>
        <w:tab/>
        <w:t>&lt;NavigationContainer theme={DarkTheme}&gt;</w:t>
      </w:r>
    </w:p>
    <w:p w14:paraId="5288EFD5" w14:textId="77777777" w:rsidR="008A6981" w:rsidRDefault="008A6981" w:rsidP="00DB0C46">
      <w:pPr>
        <w:pStyle w:val="Code"/>
        <w:spacing w:before="0" w:line="360" w:lineRule="auto"/>
      </w:pPr>
      <w:r>
        <w:tab/>
      </w:r>
      <w:r>
        <w:tab/>
      </w:r>
      <w:r>
        <w:tab/>
      </w:r>
      <w:r>
        <w:tab/>
      </w:r>
      <w:r>
        <w:tab/>
        <w:t>&lt;StatusBar style="light" /&gt;</w:t>
      </w:r>
    </w:p>
    <w:p w14:paraId="6A659CDC" w14:textId="77777777" w:rsidR="008A6981" w:rsidRDefault="008A6981" w:rsidP="00DB0C46">
      <w:pPr>
        <w:pStyle w:val="Code"/>
        <w:spacing w:before="0" w:line="360" w:lineRule="auto"/>
      </w:pPr>
    </w:p>
    <w:p w14:paraId="573FA5FF" w14:textId="77777777" w:rsidR="008A6981" w:rsidRDefault="008A6981" w:rsidP="00DB0C46">
      <w:pPr>
        <w:pStyle w:val="Code"/>
        <w:spacing w:before="0" w:line="360" w:lineRule="auto"/>
      </w:pPr>
      <w:r>
        <w:tab/>
      </w:r>
      <w:r>
        <w:tab/>
      </w:r>
      <w:r>
        <w:tab/>
      </w:r>
      <w:r>
        <w:tab/>
      </w:r>
      <w:r>
        <w:tab/>
        <w:t>&lt;Stack.Navigator</w:t>
      </w:r>
    </w:p>
    <w:p w14:paraId="3FD00E10" w14:textId="77777777" w:rsidR="008A6981" w:rsidRDefault="008A6981" w:rsidP="00DB0C46">
      <w:pPr>
        <w:pStyle w:val="Code"/>
        <w:spacing w:before="0" w:line="360" w:lineRule="auto"/>
      </w:pPr>
      <w:r>
        <w:tab/>
      </w:r>
      <w:r>
        <w:tab/>
      </w:r>
      <w:r>
        <w:tab/>
      </w:r>
      <w:r>
        <w:tab/>
      </w:r>
      <w:r>
        <w:tab/>
      </w:r>
      <w:r>
        <w:tab/>
        <w:t>screenOptions={{</w:t>
      </w:r>
    </w:p>
    <w:p w14:paraId="2BB86144" w14:textId="77777777" w:rsidR="008A6981" w:rsidRDefault="008A6981" w:rsidP="00DB0C46">
      <w:pPr>
        <w:pStyle w:val="Code"/>
        <w:spacing w:before="0" w:line="360" w:lineRule="auto"/>
      </w:pPr>
      <w:r>
        <w:lastRenderedPageBreak/>
        <w:tab/>
      </w:r>
      <w:r>
        <w:tab/>
      </w:r>
      <w:r>
        <w:tab/>
      </w:r>
      <w:r>
        <w:tab/>
      </w:r>
      <w:r>
        <w:tab/>
      </w:r>
      <w:r>
        <w:tab/>
      </w:r>
      <w:r>
        <w:tab/>
        <w:t>headerShown: false,</w:t>
      </w:r>
    </w:p>
    <w:p w14:paraId="5B78454B" w14:textId="77777777" w:rsidR="008A6981" w:rsidRDefault="008A6981" w:rsidP="00DB0C46">
      <w:pPr>
        <w:pStyle w:val="Code"/>
        <w:spacing w:before="0" w:line="360" w:lineRule="auto"/>
      </w:pPr>
      <w:r>
        <w:tab/>
      </w:r>
      <w:r>
        <w:tab/>
      </w:r>
      <w:r>
        <w:tab/>
      </w:r>
      <w:r>
        <w:tab/>
      </w:r>
      <w:r>
        <w:tab/>
      </w:r>
      <w:r>
        <w:tab/>
      </w:r>
      <w:r>
        <w:tab/>
        <w:t>cardStyle: styles.cardStyle,</w:t>
      </w:r>
    </w:p>
    <w:p w14:paraId="3007350D" w14:textId="77777777" w:rsidR="008A6981" w:rsidRDefault="008A6981" w:rsidP="00DB0C46">
      <w:pPr>
        <w:pStyle w:val="Code"/>
        <w:spacing w:before="0" w:line="360" w:lineRule="auto"/>
      </w:pPr>
      <w:r>
        <w:tab/>
      </w:r>
      <w:r>
        <w:tab/>
      </w:r>
      <w:r>
        <w:tab/>
      </w:r>
      <w:r>
        <w:tab/>
      </w:r>
      <w:r>
        <w:tab/>
      </w:r>
      <w:r>
        <w:tab/>
        <w:t>}}</w:t>
      </w:r>
    </w:p>
    <w:p w14:paraId="1F8AEF4B" w14:textId="77777777" w:rsidR="008A6981" w:rsidRDefault="008A6981" w:rsidP="00DB0C46">
      <w:pPr>
        <w:pStyle w:val="Code"/>
        <w:spacing w:before="0" w:line="360" w:lineRule="auto"/>
      </w:pPr>
      <w:r>
        <w:tab/>
      </w:r>
      <w:r>
        <w:tab/>
      </w:r>
      <w:r>
        <w:tab/>
      </w:r>
      <w:r>
        <w:tab/>
      </w:r>
      <w:r>
        <w:tab/>
        <w:t>&gt;</w:t>
      </w:r>
    </w:p>
    <w:p w14:paraId="300AD33C" w14:textId="77777777" w:rsidR="008A6981" w:rsidRDefault="008A6981" w:rsidP="00DB0C46">
      <w:pPr>
        <w:pStyle w:val="Code"/>
        <w:spacing w:before="0" w:line="360" w:lineRule="auto"/>
      </w:pPr>
      <w:r>
        <w:tab/>
      </w:r>
      <w:r>
        <w:tab/>
      </w:r>
      <w:r>
        <w:tab/>
      </w:r>
      <w:r>
        <w:tab/>
      </w:r>
      <w:r>
        <w:tab/>
      </w:r>
      <w:r>
        <w:tab/>
        <w:t>{children}</w:t>
      </w:r>
    </w:p>
    <w:p w14:paraId="2A56671C" w14:textId="77777777" w:rsidR="008A6981" w:rsidRDefault="008A6981" w:rsidP="00DB0C46">
      <w:pPr>
        <w:pStyle w:val="Code"/>
        <w:spacing w:before="0" w:line="360" w:lineRule="auto"/>
      </w:pPr>
      <w:r>
        <w:tab/>
      </w:r>
      <w:r>
        <w:tab/>
      </w:r>
      <w:r>
        <w:tab/>
      </w:r>
      <w:r>
        <w:tab/>
      </w:r>
      <w:r>
        <w:tab/>
        <w:t>&lt;/Stack.Navigator&gt;</w:t>
      </w:r>
    </w:p>
    <w:p w14:paraId="4FBE6D7F" w14:textId="77777777" w:rsidR="008A6981" w:rsidRDefault="008A6981" w:rsidP="00DB0C46">
      <w:pPr>
        <w:pStyle w:val="Code"/>
        <w:spacing w:before="0" w:line="360" w:lineRule="auto"/>
      </w:pPr>
      <w:r>
        <w:tab/>
      </w:r>
      <w:r>
        <w:tab/>
      </w:r>
      <w:r>
        <w:tab/>
      </w:r>
      <w:r>
        <w:tab/>
        <w:t>&lt;/NavigationContainer&gt;</w:t>
      </w:r>
    </w:p>
    <w:p w14:paraId="577B702F" w14:textId="77777777" w:rsidR="008A6981" w:rsidRDefault="008A6981" w:rsidP="00DB0C46">
      <w:pPr>
        <w:pStyle w:val="Code"/>
        <w:spacing w:before="0" w:line="360" w:lineRule="auto"/>
      </w:pPr>
      <w:r>
        <w:tab/>
      </w:r>
      <w:r>
        <w:tab/>
      </w:r>
      <w:r>
        <w:tab/>
        <w:t>&lt;/QueryClientProvider&gt;</w:t>
      </w:r>
    </w:p>
    <w:p w14:paraId="358BAD1E" w14:textId="77777777" w:rsidR="008A6981" w:rsidRDefault="008A6981" w:rsidP="00DB0C46">
      <w:pPr>
        <w:pStyle w:val="Code"/>
        <w:spacing w:before="0" w:line="360" w:lineRule="auto"/>
      </w:pPr>
      <w:r>
        <w:tab/>
      </w:r>
      <w:r>
        <w:tab/>
        <w:t>&lt;/UserProvider&gt;</w:t>
      </w:r>
    </w:p>
    <w:p w14:paraId="4A7D1CE8" w14:textId="77777777" w:rsidR="008A6981" w:rsidRDefault="008A6981" w:rsidP="00DB0C46">
      <w:pPr>
        <w:pStyle w:val="Code"/>
        <w:spacing w:before="0" w:line="360" w:lineRule="auto"/>
      </w:pPr>
      <w:r>
        <w:tab/>
        <w:t>);</w:t>
      </w:r>
    </w:p>
    <w:p w14:paraId="344723E1" w14:textId="3CCAD549" w:rsidR="008A6981" w:rsidRDefault="008A6981" w:rsidP="00DB0C46">
      <w:pPr>
        <w:pStyle w:val="Code"/>
        <w:spacing w:before="0" w:line="360" w:lineRule="auto"/>
      </w:pPr>
      <w:r>
        <w:t>};</w:t>
      </w:r>
    </w:p>
    <w:p w14:paraId="54CC1E05" w14:textId="139EBE70" w:rsidR="008A6981" w:rsidRDefault="008A6981" w:rsidP="00DB0C46">
      <w:pPr>
        <w:pStyle w:val="ThesisBody"/>
        <w:spacing w:after="0" w:line="360" w:lineRule="auto"/>
      </w:pPr>
      <w:r>
        <w:t>Within the AppContainer, the UserProvider component wraps the entire application, enabling access to user-related information and functionalities throughout the app.</w:t>
      </w:r>
    </w:p>
    <w:p w14:paraId="1ED6C371" w14:textId="31DD507C" w:rsidR="008A6981" w:rsidRDefault="008A6981" w:rsidP="00DB0C46">
      <w:pPr>
        <w:pStyle w:val="ThesisBody"/>
        <w:spacing w:after="0" w:line="360" w:lineRule="auto"/>
      </w:pPr>
      <w:r>
        <w:t>The QueryClientProvider component, which receives a client instance (querryClient), enables data fetching and management using a query client.</w:t>
      </w:r>
    </w:p>
    <w:p w14:paraId="216C4955" w14:textId="03C0AFC7" w:rsidR="008A6981" w:rsidRDefault="008A6981" w:rsidP="00DB0C46">
      <w:pPr>
        <w:pStyle w:val="ThesisBody"/>
        <w:spacing w:after="0" w:line="360" w:lineRule="auto"/>
      </w:pPr>
      <w:r>
        <w:t>The NavigationContainer component, utilizing the DarkTheme, provides the navigation context and handles the navigation logic for the application.</w:t>
      </w:r>
    </w:p>
    <w:p w14:paraId="61C2ABA4" w14:textId="0ABA202C" w:rsidR="008A6981" w:rsidRDefault="008A6981" w:rsidP="00DB0C46">
      <w:pPr>
        <w:pStyle w:val="ThesisBody"/>
        <w:spacing w:after="0" w:line="360" w:lineRule="auto"/>
      </w:pPr>
      <w:r>
        <w:t>The StatusBar component defines the appearance of the status bar, specifying a light style for the status bar content.</w:t>
      </w:r>
    </w:p>
    <w:p w14:paraId="187B8E32" w14:textId="258A52FC" w:rsidR="008A6981" w:rsidRDefault="008A6981" w:rsidP="00DB0C46">
      <w:pPr>
        <w:pStyle w:val="ThesisBody"/>
        <w:spacing w:after="0" w:line="360" w:lineRule="auto"/>
      </w:pPr>
      <w:r>
        <w:t>The Stack.Navigator component is responsible for managing the navigation stack and screen transitions. It defines screenOptions, such as hiding the header and specifying a cardStyle for screen transitions.</w:t>
      </w:r>
    </w:p>
    <w:p w14:paraId="38781134" w14:textId="29109210" w:rsidR="008A6981" w:rsidRPr="008A6981" w:rsidRDefault="007C1844" w:rsidP="00DB0C46">
      <w:pPr>
        <w:pStyle w:val="ThesisBody"/>
        <w:spacing w:after="0" w:line="360" w:lineRule="auto"/>
      </w:pPr>
      <w:r>
        <w:t>The</w:t>
      </w:r>
      <w:r w:rsidR="008A6981">
        <w:t xml:space="preserve"> “{children}” expression renders the child components defined within the App function, corresponding to the various Stack.Screen components.</w:t>
      </w:r>
    </w:p>
    <w:p w14:paraId="350E42B2" w14:textId="7C100C58" w:rsidR="0026702D" w:rsidRPr="0026702D" w:rsidRDefault="0026702D" w:rsidP="00DB0C46">
      <w:pPr>
        <w:pStyle w:val="ThesisSubheading"/>
        <w:spacing w:before="0" w:after="0" w:line="360" w:lineRule="auto"/>
      </w:pPr>
      <w:bookmarkStart w:id="50" w:name="_Toc138528429"/>
      <w:r>
        <w:t>Api</w:t>
      </w:r>
      <w:bookmarkEnd w:id="50"/>
    </w:p>
    <w:p w14:paraId="03A43C88" w14:textId="249C7FE7" w:rsidR="0026702D" w:rsidRDefault="0026702D" w:rsidP="00DB0C46">
      <w:pPr>
        <w:pStyle w:val="ThesisBody"/>
        <w:spacing w:after="0" w:line="360" w:lineRule="auto"/>
      </w:pPr>
      <w:r>
        <w:t>This folder contains the necessary functions and interfaces for making API calls to the backend server. It includes modules that utilize the Axios library to handle HTTP requests and responses. These functions handle communication with the backend API, such as fetching data, sending requests, and handling responses.</w:t>
      </w:r>
    </w:p>
    <w:p w14:paraId="2E6F84BE" w14:textId="5063C9FC" w:rsidR="009F676E" w:rsidRDefault="009F676E" w:rsidP="00DB0C46">
      <w:pPr>
        <w:pStyle w:val="ThesisSub-subheading"/>
        <w:spacing w:before="0" w:after="0" w:line="360" w:lineRule="auto"/>
      </w:pPr>
      <w:r>
        <w:t>API Constants</w:t>
      </w:r>
    </w:p>
    <w:p w14:paraId="51117F20" w14:textId="7DDB2B46" w:rsidR="009F676E" w:rsidRDefault="009F676E" w:rsidP="00DB0C46">
      <w:pPr>
        <w:pStyle w:val="ThesisBody"/>
        <w:spacing w:after="0" w:line="360" w:lineRule="auto"/>
      </w:pPr>
      <w:r>
        <w:t>This is a Typescript file where we define our routes for the necessary endpoints.</w:t>
      </w:r>
    </w:p>
    <w:p w14:paraId="5AC1DC09" w14:textId="7E1F682E" w:rsidR="009F676E" w:rsidRDefault="009F676E" w:rsidP="00DB0C46">
      <w:pPr>
        <w:pStyle w:val="ThesisBody"/>
        <w:spacing w:after="0" w:line="360" w:lineRule="auto"/>
      </w:pPr>
      <w:r>
        <w:t>Firstly, we create a function to make the route between two points and add a ‘/’ between them:</w:t>
      </w:r>
    </w:p>
    <w:p w14:paraId="5E302ABD" w14:textId="77777777" w:rsidR="007C1844" w:rsidRPr="009F676E" w:rsidRDefault="007C1844" w:rsidP="00DB0C46">
      <w:pPr>
        <w:pStyle w:val="ThesisBody"/>
        <w:spacing w:after="0" w:line="360" w:lineRule="auto"/>
      </w:pPr>
    </w:p>
    <w:p w14:paraId="774F8320" w14:textId="77777777" w:rsidR="009F676E" w:rsidRPr="009F676E" w:rsidRDefault="009F676E" w:rsidP="00DB0C46">
      <w:pPr>
        <w:pStyle w:val="Code"/>
        <w:spacing w:before="0" w:line="360" w:lineRule="auto"/>
      </w:pPr>
      <w:r w:rsidRPr="009F676E">
        <w:lastRenderedPageBreak/>
        <w:t>function makeRoute&lt;B extends string, R extends string&gt;(</w:t>
      </w:r>
    </w:p>
    <w:p w14:paraId="4066606E" w14:textId="77777777" w:rsidR="009F676E" w:rsidRPr="009F676E" w:rsidRDefault="009F676E" w:rsidP="00DB0C46">
      <w:pPr>
        <w:pStyle w:val="Code"/>
        <w:spacing w:before="0" w:line="360" w:lineRule="auto"/>
      </w:pPr>
      <w:r w:rsidRPr="009F676E">
        <w:t>    base: B,</w:t>
      </w:r>
    </w:p>
    <w:p w14:paraId="328E34E7" w14:textId="77777777" w:rsidR="009F676E" w:rsidRPr="009F676E" w:rsidRDefault="009F676E" w:rsidP="00DB0C46">
      <w:pPr>
        <w:pStyle w:val="Code"/>
        <w:spacing w:before="0" w:line="360" w:lineRule="auto"/>
      </w:pPr>
      <w:r w:rsidRPr="009F676E">
        <w:t>    route: R</w:t>
      </w:r>
    </w:p>
    <w:p w14:paraId="14904CB3" w14:textId="77777777" w:rsidR="009F676E" w:rsidRPr="009F676E" w:rsidRDefault="009F676E" w:rsidP="00DB0C46">
      <w:pPr>
        <w:pStyle w:val="Code"/>
        <w:spacing w:before="0" w:line="360" w:lineRule="auto"/>
      </w:pPr>
      <w:r w:rsidRPr="009F676E">
        <w:t>): `${B}/${R}` {</w:t>
      </w:r>
    </w:p>
    <w:p w14:paraId="7EDB2D24" w14:textId="77777777" w:rsidR="009F676E" w:rsidRPr="009F676E" w:rsidRDefault="009F676E" w:rsidP="00DB0C46">
      <w:pPr>
        <w:pStyle w:val="Code"/>
        <w:spacing w:before="0" w:line="360" w:lineRule="auto"/>
      </w:pPr>
      <w:r w:rsidRPr="009F676E">
        <w:t>    return `${base}/${route}` as const</w:t>
      </w:r>
    </w:p>
    <w:p w14:paraId="395FAE2C" w14:textId="77777777" w:rsidR="009F676E" w:rsidRPr="009F676E" w:rsidRDefault="009F676E" w:rsidP="00DB0C46">
      <w:pPr>
        <w:pStyle w:val="Code"/>
        <w:spacing w:before="0" w:line="360" w:lineRule="auto"/>
      </w:pPr>
      <w:r w:rsidRPr="009F676E">
        <w:t>}</w:t>
      </w:r>
    </w:p>
    <w:p w14:paraId="18AC7B8C" w14:textId="5064F7F0" w:rsidR="009F676E" w:rsidRPr="009F676E" w:rsidRDefault="009F676E" w:rsidP="00DB0C46">
      <w:pPr>
        <w:pStyle w:val="ThesisBody"/>
        <w:spacing w:after="0" w:line="360" w:lineRule="auto"/>
      </w:pPr>
      <w:r>
        <w:t>Then we use it to create our route to the controllers:</w:t>
      </w:r>
    </w:p>
    <w:p w14:paraId="2C0C6AC0" w14:textId="77777777" w:rsidR="009F676E" w:rsidRPr="009F676E" w:rsidRDefault="009F676E" w:rsidP="00DB0C46">
      <w:pPr>
        <w:pStyle w:val="Code"/>
        <w:spacing w:before="0" w:line="360" w:lineRule="auto"/>
      </w:pPr>
      <w:r w:rsidRPr="009F676E">
        <w:t>const baseUrl = "http://192.168.1.168:5000/api"</w:t>
      </w:r>
    </w:p>
    <w:p w14:paraId="736806C3" w14:textId="77777777" w:rsidR="009F676E" w:rsidRPr="009F676E" w:rsidRDefault="009F676E" w:rsidP="00DB0C46">
      <w:pPr>
        <w:pStyle w:val="Code"/>
        <w:spacing w:before="0" w:line="360" w:lineRule="auto"/>
      </w:pPr>
    </w:p>
    <w:p w14:paraId="78D85DD3" w14:textId="77777777" w:rsidR="009F676E" w:rsidRPr="009F676E" w:rsidRDefault="009F676E" w:rsidP="00DB0C46">
      <w:pPr>
        <w:pStyle w:val="Code"/>
        <w:spacing w:before="0" w:line="360" w:lineRule="auto"/>
      </w:pPr>
      <w:r w:rsidRPr="009F676E">
        <w:t>const controllers = {</w:t>
      </w:r>
    </w:p>
    <w:p w14:paraId="1F945294" w14:textId="77777777" w:rsidR="009F676E" w:rsidRDefault="009F676E" w:rsidP="00DB0C46">
      <w:pPr>
        <w:pStyle w:val="Code"/>
        <w:spacing w:before="0" w:line="360" w:lineRule="auto"/>
      </w:pPr>
      <w:r w:rsidRPr="009F676E">
        <w:t>    auth: makeRoute(baseUrl, "auth"),</w:t>
      </w:r>
    </w:p>
    <w:p w14:paraId="00E16AA4" w14:textId="327744F7" w:rsidR="009F676E" w:rsidRDefault="009F676E" w:rsidP="00DB0C46">
      <w:pPr>
        <w:pStyle w:val="Code"/>
        <w:spacing w:before="0" w:line="360" w:lineRule="auto"/>
      </w:pPr>
      <w:r>
        <w:t xml:space="preserve">    ...</w:t>
      </w:r>
    </w:p>
    <w:p w14:paraId="414525FF" w14:textId="238D3807" w:rsidR="009F676E" w:rsidRPr="009F676E" w:rsidRDefault="009F676E" w:rsidP="00DB0C46">
      <w:pPr>
        <w:pStyle w:val="Code"/>
        <w:spacing w:before="0" w:line="360" w:lineRule="auto"/>
      </w:pPr>
      <w:r>
        <w:t>}</w:t>
      </w:r>
    </w:p>
    <w:p w14:paraId="462B5289" w14:textId="691A76EC" w:rsidR="009F676E" w:rsidRDefault="009F676E" w:rsidP="00DB0C46">
      <w:pPr>
        <w:pStyle w:val="ThesisBody"/>
        <w:spacing w:after="0" w:line="360" w:lineRule="auto"/>
      </w:pPr>
      <w:r>
        <w:t xml:space="preserve">This will result in </w:t>
      </w:r>
      <w:r w:rsidRPr="009F676E">
        <w:t>“</w:t>
      </w:r>
      <w:hyperlink r:id="rId34" w:history="1">
        <w:r w:rsidRPr="009F676E">
          <w:t>http://192.168.1.168:5000/api/auth</w:t>
        </w:r>
      </w:hyperlink>
      <w:r w:rsidRPr="009F676E">
        <w:t>”</w:t>
      </w:r>
      <w:r>
        <w:t>.</w:t>
      </w:r>
    </w:p>
    <w:p w14:paraId="50AD09D3" w14:textId="24C30975" w:rsidR="009F676E" w:rsidRDefault="009F676E" w:rsidP="00DB0C46">
      <w:pPr>
        <w:pStyle w:val="ThesisBody"/>
        <w:spacing w:after="0" w:line="360" w:lineRule="auto"/>
      </w:pPr>
      <w:r>
        <w:t>Finally, we create our endpoints by reusing our makeRoute function:</w:t>
      </w:r>
    </w:p>
    <w:p w14:paraId="2EFE2374" w14:textId="77777777" w:rsidR="009F676E" w:rsidRPr="009F676E" w:rsidRDefault="009F676E" w:rsidP="00DB0C46">
      <w:pPr>
        <w:pStyle w:val="Code"/>
        <w:spacing w:before="0" w:line="360" w:lineRule="auto"/>
      </w:pPr>
      <w:r w:rsidRPr="009F676E">
        <w:t>export const ApiEndpoints = {</w:t>
      </w:r>
    </w:p>
    <w:p w14:paraId="66A2F659" w14:textId="77777777" w:rsidR="009F676E" w:rsidRPr="009F676E" w:rsidRDefault="009F676E" w:rsidP="00DB0C46">
      <w:pPr>
        <w:pStyle w:val="Code"/>
        <w:spacing w:before="0" w:line="360" w:lineRule="auto"/>
      </w:pPr>
      <w:r w:rsidRPr="009F676E">
        <w:t>    Auth: {</w:t>
      </w:r>
    </w:p>
    <w:p w14:paraId="14D1B30A" w14:textId="77777777" w:rsidR="009F676E" w:rsidRPr="009F676E" w:rsidRDefault="009F676E" w:rsidP="00DB0C46">
      <w:pPr>
        <w:pStyle w:val="Code"/>
        <w:spacing w:before="0" w:line="360" w:lineRule="auto"/>
      </w:pPr>
      <w:r w:rsidRPr="009F676E">
        <w:t>        login: makeRoute(controllers.auth, "login"),</w:t>
      </w:r>
    </w:p>
    <w:p w14:paraId="5EE42898" w14:textId="154BA649" w:rsidR="009F676E" w:rsidRPr="009F676E" w:rsidRDefault="009F676E" w:rsidP="00DB0C46">
      <w:pPr>
        <w:pStyle w:val="Code"/>
        <w:spacing w:before="0" w:line="360" w:lineRule="auto"/>
      </w:pPr>
      <w:r w:rsidRPr="009F676E">
        <w:t xml:space="preserve">     ...</w:t>
      </w:r>
    </w:p>
    <w:p w14:paraId="4017C086" w14:textId="4F0D5854" w:rsidR="009F676E" w:rsidRPr="009F676E" w:rsidRDefault="009F676E" w:rsidP="00DB0C46">
      <w:pPr>
        <w:pStyle w:val="Code"/>
        <w:spacing w:before="0" w:line="360" w:lineRule="auto"/>
      </w:pPr>
      <w:r w:rsidRPr="009F676E">
        <w:t>}</w:t>
      </w:r>
    </w:p>
    <w:p w14:paraId="491D8015" w14:textId="087B4016" w:rsidR="009F676E" w:rsidRDefault="009F676E" w:rsidP="00DB0C46">
      <w:pPr>
        <w:pStyle w:val="ThesisBody"/>
        <w:spacing w:after="0" w:line="360" w:lineRule="auto"/>
      </w:pPr>
      <w:r>
        <w:t>We export this member which will result in us having a collection of API endpoints with the structure of: [ApiEndpoints.Controller.method]. For example:</w:t>
      </w:r>
    </w:p>
    <w:p w14:paraId="2BF8D5BC" w14:textId="679AB304" w:rsidR="00412C11" w:rsidRPr="009F676E" w:rsidRDefault="009F676E" w:rsidP="00DB0C46">
      <w:pPr>
        <w:pStyle w:val="Code"/>
        <w:spacing w:before="0" w:line="360" w:lineRule="auto"/>
        <w:jc w:val="center"/>
      </w:pPr>
      <w:r w:rsidRPr="009F676E">
        <w:t>await axios.</w:t>
      </w:r>
      <w:r>
        <w:t>[</w:t>
      </w:r>
      <w:r w:rsidR="00412C11">
        <w:t xml:space="preserve">http </w:t>
      </w:r>
      <w:r>
        <w:t>method]</w:t>
      </w:r>
      <w:r w:rsidRPr="009F676E">
        <w:t>(ApiEndpoints.Auth.register,</w:t>
      </w:r>
      <w:r>
        <w:t>[other parameters]</w:t>
      </w:r>
      <w:r w:rsidRPr="009F676E">
        <w:t>)</w:t>
      </w:r>
      <w:r w:rsidR="00412C11">
        <w:t xml:space="preserve"> </w:t>
      </w:r>
    </w:p>
    <w:p w14:paraId="1CF00FD8" w14:textId="7CD20835" w:rsidR="00AC7865" w:rsidRDefault="00412C11" w:rsidP="00DB0C46">
      <w:pPr>
        <w:pStyle w:val="ThesisSub-subheading"/>
        <w:spacing w:before="0" w:after="0" w:line="360" w:lineRule="auto"/>
      </w:pPr>
      <w:r>
        <w:t>API Calls</w:t>
      </w:r>
    </w:p>
    <w:p w14:paraId="3B7E68DD" w14:textId="399E9062" w:rsidR="006C7959" w:rsidRDefault="006C7959" w:rsidP="00DB0C46">
      <w:pPr>
        <w:pStyle w:val="ThesisBody"/>
        <w:spacing w:after="0" w:line="360" w:lineRule="auto"/>
      </w:pPr>
      <w:r>
        <w:t>Let's take a closer look at how API calls are defined in the code snippets provided.</w:t>
      </w:r>
    </w:p>
    <w:p w14:paraId="0DBFD0B1" w14:textId="76B8A138" w:rsidR="00412C11" w:rsidRDefault="006C7959" w:rsidP="00DB0C46">
      <w:pPr>
        <w:pStyle w:val="ThesisBody"/>
        <w:spacing w:after="0" w:line="360" w:lineRule="auto"/>
      </w:pPr>
      <w:r>
        <w:t>In the StudentStatistics.ts file, there is a simple HTTP G</w:t>
      </w:r>
      <w:r w:rsidR="009946AE">
        <w:t>et</w:t>
      </w:r>
      <w:r>
        <w:t xml:space="preserve"> method that retrieves the statistics of a student. The function responsible for this is defined as:</w:t>
      </w:r>
    </w:p>
    <w:p w14:paraId="23AA7A49" w14:textId="77777777" w:rsidR="00412C11" w:rsidRPr="00412C11" w:rsidRDefault="00412C11" w:rsidP="00DB0C46">
      <w:pPr>
        <w:pStyle w:val="Code"/>
        <w:spacing w:before="0" w:line="360" w:lineRule="auto"/>
      </w:pPr>
      <w:r w:rsidRPr="00412C11">
        <w:t>export const fetchStudentStatistics = async (personId: string) =&gt; {</w:t>
      </w:r>
    </w:p>
    <w:p w14:paraId="5E220F66" w14:textId="77777777" w:rsidR="00412C11" w:rsidRPr="00412C11" w:rsidRDefault="00412C11" w:rsidP="00DB0C46">
      <w:pPr>
        <w:pStyle w:val="Code"/>
        <w:spacing w:before="0" w:line="360" w:lineRule="auto"/>
      </w:pPr>
      <w:r w:rsidRPr="00412C11">
        <w:t>    const response = await axios.get(</w:t>
      </w:r>
    </w:p>
    <w:p w14:paraId="5BB59478" w14:textId="77777777" w:rsidR="00412C11" w:rsidRPr="00412C11" w:rsidRDefault="00412C11" w:rsidP="00DB0C46">
      <w:pPr>
        <w:pStyle w:val="Code"/>
        <w:spacing w:before="0" w:line="360" w:lineRule="auto"/>
      </w:pPr>
      <w:r w:rsidRPr="00412C11">
        <w:t>        `${ApiEndpoints.Statistics.studentStatistics}/${personId}`</w:t>
      </w:r>
    </w:p>
    <w:p w14:paraId="600DA652" w14:textId="77777777" w:rsidR="00412C11" w:rsidRPr="00412C11" w:rsidRDefault="00412C11" w:rsidP="00DB0C46">
      <w:pPr>
        <w:pStyle w:val="Code"/>
        <w:spacing w:before="0" w:line="360" w:lineRule="auto"/>
      </w:pPr>
      <w:r w:rsidRPr="00412C11">
        <w:t>    )</w:t>
      </w:r>
    </w:p>
    <w:p w14:paraId="06B272C1" w14:textId="77777777" w:rsidR="00412C11" w:rsidRPr="00412C11" w:rsidRDefault="00412C11" w:rsidP="00DB0C46">
      <w:pPr>
        <w:pStyle w:val="Code"/>
        <w:spacing w:before="0" w:line="360" w:lineRule="auto"/>
      </w:pPr>
      <w:r w:rsidRPr="00412C11">
        <w:t>    return response.data</w:t>
      </w:r>
    </w:p>
    <w:p w14:paraId="06E91D39" w14:textId="77777777" w:rsidR="00412C11" w:rsidRPr="00412C11" w:rsidRDefault="00412C11" w:rsidP="00DB0C46">
      <w:pPr>
        <w:pStyle w:val="Code"/>
        <w:spacing w:before="0" w:line="360" w:lineRule="auto"/>
      </w:pPr>
      <w:r w:rsidRPr="00412C11">
        <w:t>}</w:t>
      </w:r>
    </w:p>
    <w:p w14:paraId="078D8809" w14:textId="77777777" w:rsidR="006C7959" w:rsidRDefault="006C7959" w:rsidP="00DB0C46">
      <w:pPr>
        <w:pStyle w:val="ThesisBody"/>
        <w:spacing w:after="0" w:line="360" w:lineRule="auto"/>
      </w:pPr>
      <w:r w:rsidRPr="006C7959">
        <w:t>This function makes a straightforward request by appending the student's ID as a path parameter to the specified endpoint. It fetches the statistics related to that particular student.</w:t>
      </w:r>
    </w:p>
    <w:p w14:paraId="3104EF94" w14:textId="77777777" w:rsidR="006C7959" w:rsidRPr="006C7959" w:rsidRDefault="006C7959" w:rsidP="00DB0C46">
      <w:pPr>
        <w:spacing w:before="0" w:after="0" w:line="360" w:lineRule="auto"/>
        <w:ind w:firstLine="425"/>
      </w:pPr>
      <w:r w:rsidRPr="006C7959">
        <w:lastRenderedPageBreak/>
        <w:t>Moving on to an HTTP POST request, we have the following code:</w:t>
      </w:r>
    </w:p>
    <w:p w14:paraId="6975EDB9" w14:textId="77777777" w:rsidR="00412C11" w:rsidRPr="00412C11" w:rsidRDefault="00412C11" w:rsidP="00DB0C46">
      <w:pPr>
        <w:pStyle w:val="Code"/>
        <w:spacing w:before="0" w:line="360" w:lineRule="auto"/>
      </w:pPr>
      <w:r w:rsidRPr="00412C11">
        <w:t>export const loginUser = async (userPayload: any) =&gt; {</w:t>
      </w:r>
    </w:p>
    <w:p w14:paraId="6C2DB3D6" w14:textId="77777777" w:rsidR="00412C11" w:rsidRPr="00412C11" w:rsidRDefault="00412C11" w:rsidP="00DB0C46">
      <w:pPr>
        <w:pStyle w:val="Code"/>
        <w:spacing w:before="0" w:line="360" w:lineRule="auto"/>
      </w:pPr>
      <w:r w:rsidRPr="00412C11">
        <w:t>    let { data: response } = await axios.post(ApiEndpoints.Auth.login, {</w:t>
      </w:r>
    </w:p>
    <w:p w14:paraId="30590C95" w14:textId="77777777" w:rsidR="00412C11" w:rsidRPr="00412C11" w:rsidRDefault="00412C11" w:rsidP="00DB0C46">
      <w:pPr>
        <w:pStyle w:val="Code"/>
        <w:spacing w:before="0" w:line="360" w:lineRule="auto"/>
      </w:pPr>
      <w:r w:rsidRPr="00412C11">
        <w:t>        username: userPayload.credentials,</w:t>
      </w:r>
    </w:p>
    <w:p w14:paraId="56654CAA" w14:textId="1C1EBFAD" w:rsidR="00412C11" w:rsidRPr="00412C11" w:rsidRDefault="00412C11" w:rsidP="00DB0C46">
      <w:pPr>
        <w:pStyle w:val="Code"/>
        <w:spacing w:before="0" w:line="360" w:lineRule="auto"/>
      </w:pPr>
      <w:r>
        <w:t xml:space="preserve">        ...</w:t>
      </w:r>
    </w:p>
    <w:p w14:paraId="073AEAA8" w14:textId="77777777" w:rsidR="00412C11" w:rsidRPr="00412C11" w:rsidRDefault="00412C11" w:rsidP="00DB0C46">
      <w:pPr>
        <w:pStyle w:val="Code"/>
        <w:spacing w:before="0" w:line="360" w:lineRule="auto"/>
      </w:pPr>
      <w:r w:rsidRPr="00412C11">
        <w:t>        password: userPayload.password,</w:t>
      </w:r>
    </w:p>
    <w:p w14:paraId="7A48DAC9" w14:textId="77777777" w:rsidR="00412C11" w:rsidRPr="00412C11" w:rsidRDefault="00412C11" w:rsidP="00DB0C46">
      <w:pPr>
        <w:pStyle w:val="Code"/>
        <w:spacing w:before="0" w:line="360" w:lineRule="auto"/>
      </w:pPr>
      <w:r w:rsidRPr="00412C11">
        <w:t>    })</w:t>
      </w:r>
    </w:p>
    <w:p w14:paraId="57FE5438" w14:textId="64A34F8A" w:rsidR="00412C11" w:rsidRPr="00412C11" w:rsidRDefault="00412C11" w:rsidP="00DB0C46">
      <w:pPr>
        <w:pStyle w:val="Code"/>
        <w:spacing w:before="0" w:line="360" w:lineRule="auto"/>
      </w:pPr>
      <w:r w:rsidRPr="00412C11">
        <w:t xml:space="preserve">   ...</w:t>
      </w:r>
    </w:p>
    <w:p w14:paraId="0FB3529A" w14:textId="2978C3A4" w:rsidR="00412C11" w:rsidRDefault="006C7959" w:rsidP="00DB0C46">
      <w:pPr>
        <w:pStyle w:val="ThesisBody"/>
        <w:spacing w:after="0" w:line="360" w:lineRule="auto"/>
      </w:pPr>
      <w:r>
        <w:t xml:space="preserve">   </w:t>
      </w:r>
      <w:r w:rsidRPr="006C7959">
        <w:t>In this case, the code defines a login request. It includes a body parameter that contains all the necessary information for a user login. The payload includes the user's credentials, such as the username</w:t>
      </w:r>
      <w:r>
        <w:t>, email or phone number</w:t>
      </w:r>
      <w:r w:rsidRPr="006C7959">
        <w:t xml:space="preserve"> and password, which are sent to the specified endpoint for authentication.</w:t>
      </w:r>
    </w:p>
    <w:p w14:paraId="4C72C127" w14:textId="79E2EC9B" w:rsidR="0026702D" w:rsidRPr="0026702D" w:rsidRDefault="0026702D" w:rsidP="00DB0C46">
      <w:pPr>
        <w:pStyle w:val="ThesisSubheading"/>
        <w:spacing w:before="0" w:after="0" w:line="360" w:lineRule="auto"/>
      </w:pPr>
      <w:bookmarkStart w:id="51" w:name="_Toc138528430"/>
      <w:r>
        <w:t>Assets</w:t>
      </w:r>
      <w:bookmarkEnd w:id="51"/>
    </w:p>
    <w:p w14:paraId="28E0B296" w14:textId="5230B40F" w:rsidR="00AC7865" w:rsidRPr="00AC7865" w:rsidRDefault="0026702D" w:rsidP="00DB0C46">
      <w:pPr>
        <w:pStyle w:val="ThesisBody"/>
        <w:spacing w:after="0" w:line="360" w:lineRule="auto"/>
      </w:pPr>
      <w:r>
        <w:t>This folder stores various assets used in the application, such as Lottie animation</w:t>
      </w:r>
      <w:r w:rsidR="00AC7865">
        <w:t xml:space="preserve"> </w:t>
      </w:r>
      <w:r w:rsidR="00431773">
        <w:t>JSON</w:t>
      </w:r>
      <w:r w:rsidR="00AC7865">
        <w:t xml:space="preserve"> files</w:t>
      </w:r>
      <w:r>
        <w:t xml:space="preserve">. </w:t>
      </w:r>
    </w:p>
    <w:p w14:paraId="773E3C7E" w14:textId="5EBF2614" w:rsidR="00B578B5" w:rsidRDefault="00AC7865" w:rsidP="00DB0C46">
      <w:pPr>
        <w:pStyle w:val="ThesisSubheading"/>
        <w:spacing w:before="0" w:after="0" w:line="360" w:lineRule="auto"/>
      </w:pPr>
      <w:bookmarkStart w:id="52" w:name="_Toc138528431"/>
      <w:r>
        <w:t>Components</w:t>
      </w:r>
      <w:bookmarkEnd w:id="52"/>
    </w:p>
    <w:p w14:paraId="444BB568" w14:textId="29A3A92F" w:rsidR="00B578B5" w:rsidRPr="00B578B5" w:rsidRDefault="00B578B5" w:rsidP="00DB0C46">
      <w:pPr>
        <w:pStyle w:val="ThesisBody"/>
        <w:spacing w:after="0" w:line="360" w:lineRule="auto"/>
      </w:pPr>
      <w:r>
        <w:t>The components folder holds reusable UI components that are used across multiple screens or sections of the application. These components help to maintain a consistent look and feel throughout the app and improve code reusability.</w:t>
      </w:r>
    </w:p>
    <w:p w14:paraId="2066492C" w14:textId="3463A745" w:rsidR="00B578B5" w:rsidRDefault="00B578B5" w:rsidP="00DB0C46">
      <w:pPr>
        <w:pStyle w:val="ThesisSub-subheading"/>
        <w:spacing w:before="0" w:after="0" w:line="360" w:lineRule="auto"/>
      </w:pPr>
      <w:r>
        <w:t>BottomAppbarLayout</w:t>
      </w:r>
    </w:p>
    <w:p w14:paraId="25E0E917" w14:textId="35CB6ECD" w:rsidR="006C7959" w:rsidRPr="006C7959" w:rsidRDefault="00B578B5" w:rsidP="00DB0C46">
      <w:pPr>
        <w:pStyle w:val="ThesisBody"/>
        <w:spacing w:after="0" w:line="360" w:lineRule="auto"/>
      </w:pPr>
      <w:r>
        <w:t>This functional component is responsible for rendering a bottom app bar layout with icons for navigation.</w:t>
      </w:r>
      <w:r w:rsidR="006C7959">
        <w:t xml:space="preserve"> Studens, professors and admins use it, but it’s customized for each role.</w:t>
      </w:r>
    </w:p>
    <w:p w14:paraId="5DD70E0C" w14:textId="277E3180" w:rsidR="00B578B5" w:rsidRDefault="00B578B5" w:rsidP="00DB0C46">
      <w:pPr>
        <w:pStyle w:val="Code"/>
        <w:spacing w:before="0" w:line="360" w:lineRule="auto"/>
      </w:pPr>
      <w:r>
        <w:t>const BottomAppbarLayout = ({ navigation, children }: BottomAppbarProps) =&gt; {</w:t>
      </w:r>
    </w:p>
    <w:p w14:paraId="0C08D342" w14:textId="77777777" w:rsidR="006C7959" w:rsidRPr="006C7959" w:rsidRDefault="00B578B5" w:rsidP="00DB0C46">
      <w:pPr>
        <w:pStyle w:val="Code"/>
        <w:spacing w:before="0" w:line="360" w:lineRule="auto"/>
      </w:pPr>
      <w:r w:rsidRPr="006C7959">
        <w:tab/>
      </w:r>
      <w:r w:rsidR="006C7959" w:rsidRPr="006C7959">
        <w:t>const { role, personId } = useUser()</w:t>
      </w:r>
    </w:p>
    <w:p w14:paraId="02F954FA" w14:textId="0A06B63A" w:rsidR="006C7959" w:rsidRPr="006C7959" w:rsidRDefault="006C7959" w:rsidP="00DB0C46">
      <w:pPr>
        <w:pStyle w:val="Code"/>
        <w:spacing w:before="0" w:line="360" w:lineRule="auto"/>
      </w:pPr>
      <w:r w:rsidRPr="006C7959">
        <w:t xml:space="preserve">    </w:t>
      </w:r>
      <w:r>
        <w:t xml:space="preserve">  </w:t>
      </w:r>
      <w:r w:rsidRPr="006C7959">
        <w:t>const isAdmin = role === ROLES.admin</w:t>
      </w:r>
    </w:p>
    <w:p w14:paraId="363FC5EB" w14:textId="311716C4" w:rsidR="00B578B5" w:rsidRDefault="006C7959" w:rsidP="00DB0C46">
      <w:pPr>
        <w:pStyle w:val="Code"/>
        <w:spacing w:before="0" w:line="360" w:lineRule="auto"/>
      </w:pPr>
      <w:r>
        <w:tab/>
        <w:t>...</w:t>
      </w:r>
    </w:p>
    <w:p w14:paraId="1FA0392B" w14:textId="74A956EC" w:rsidR="006C7959" w:rsidRDefault="006C7959" w:rsidP="00DB0C46">
      <w:pPr>
        <w:pStyle w:val="Code"/>
        <w:spacing w:before="0" w:line="360" w:lineRule="auto"/>
      </w:pPr>
      <w:r>
        <w:t>}</w:t>
      </w:r>
    </w:p>
    <w:p w14:paraId="21CF6C96" w14:textId="77777777" w:rsidR="006C7959" w:rsidRDefault="006C7959" w:rsidP="00DB0C46">
      <w:pPr>
        <w:pStyle w:val="ThesisBody"/>
        <w:spacing w:after="0" w:line="360" w:lineRule="auto"/>
      </w:pPr>
      <w:r>
        <w:t>The first thing we do, is get the user’s role and personId from our useUser(). The useUser() is a context we defined in our application that holds user data. It wraps the whole application in such a way that every component has access to information like: name, personId, role etc.</w:t>
      </w:r>
    </w:p>
    <w:p w14:paraId="6E09A7ED" w14:textId="77777777" w:rsidR="006C7959" w:rsidRPr="006C7959" w:rsidRDefault="006C7959" w:rsidP="00DB0C46">
      <w:pPr>
        <w:pStyle w:val="Code"/>
        <w:spacing w:before="0" w:line="360" w:lineRule="auto"/>
      </w:pPr>
      <w:r w:rsidRPr="006C7959">
        <w:t>const [hasUnreadNotifications, setHasUnreadNotifications] = useState(false)</w:t>
      </w:r>
    </w:p>
    <w:p w14:paraId="037C22B7" w14:textId="77777777" w:rsidR="006C7959" w:rsidRPr="006C7959" w:rsidRDefault="006C7959" w:rsidP="00DB0C46">
      <w:pPr>
        <w:pStyle w:val="Code"/>
        <w:spacing w:before="0" w:line="360" w:lineRule="auto"/>
      </w:pPr>
    </w:p>
    <w:p w14:paraId="4C4C8472" w14:textId="77777777" w:rsidR="006C7959" w:rsidRPr="006C7959" w:rsidRDefault="006C7959" w:rsidP="00DB0C46">
      <w:pPr>
        <w:pStyle w:val="Code"/>
        <w:spacing w:before="0" w:line="360" w:lineRule="auto"/>
      </w:pPr>
      <w:r w:rsidRPr="006C7959">
        <w:lastRenderedPageBreak/>
        <w:t>    useQuery(</w:t>
      </w:r>
    </w:p>
    <w:p w14:paraId="2E81EB92" w14:textId="77777777" w:rsidR="006C7959" w:rsidRPr="006C7959" w:rsidRDefault="006C7959" w:rsidP="00DB0C46">
      <w:pPr>
        <w:pStyle w:val="Code"/>
        <w:spacing w:before="0" w:line="360" w:lineRule="auto"/>
      </w:pPr>
      <w:r w:rsidRPr="006C7959">
        <w:t>        ["notifications", personId],</w:t>
      </w:r>
    </w:p>
    <w:p w14:paraId="493717EE" w14:textId="77777777" w:rsidR="006C7959" w:rsidRPr="006C7959" w:rsidRDefault="006C7959" w:rsidP="00DB0C46">
      <w:pPr>
        <w:pStyle w:val="Code"/>
        <w:spacing w:before="0" w:line="360" w:lineRule="auto"/>
      </w:pPr>
      <w:r w:rsidRPr="006C7959">
        <w:t>        () =&gt; fetchHasUnreadNotifications(personId),</w:t>
      </w:r>
    </w:p>
    <w:p w14:paraId="619DE1C5" w14:textId="77777777" w:rsidR="006C7959" w:rsidRPr="006C7959" w:rsidRDefault="006C7959" w:rsidP="00DB0C46">
      <w:pPr>
        <w:pStyle w:val="Code"/>
        <w:spacing w:before="0" w:line="360" w:lineRule="auto"/>
      </w:pPr>
      <w:r w:rsidRPr="006C7959">
        <w:t>        {</w:t>
      </w:r>
    </w:p>
    <w:p w14:paraId="00EB3A62" w14:textId="77777777" w:rsidR="006C7959" w:rsidRPr="006C7959" w:rsidRDefault="006C7959" w:rsidP="00DB0C46">
      <w:pPr>
        <w:pStyle w:val="Code"/>
        <w:spacing w:before="0" w:line="360" w:lineRule="auto"/>
      </w:pPr>
      <w:r w:rsidRPr="006C7959">
        <w:t>            onSuccess: (data) =&gt; {</w:t>
      </w:r>
    </w:p>
    <w:p w14:paraId="5B2B5FB9" w14:textId="77777777" w:rsidR="006C7959" w:rsidRPr="006C7959" w:rsidRDefault="006C7959" w:rsidP="00DB0C46">
      <w:pPr>
        <w:pStyle w:val="Code"/>
        <w:spacing w:before="0" w:line="360" w:lineRule="auto"/>
      </w:pPr>
      <w:r w:rsidRPr="006C7959">
        <w:t>                setHasUnreadNotifications(data)</w:t>
      </w:r>
    </w:p>
    <w:p w14:paraId="2A0416CC" w14:textId="77777777" w:rsidR="006C7959" w:rsidRPr="006C7959" w:rsidRDefault="006C7959" w:rsidP="00DB0C46">
      <w:pPr>
        <w:pStyle w:val="Code"/>
        <w:spacing w:before="0" w:line="360" w:lineRule="auto"/>
      </w:pPr>
      <w:r w:rsidRPr="006C7959">
        <w:t>            },</w:t>
      </w:r>
    </w:p>
    <w:p w14:paraId="79EB6633" w14:textId="77777777" w:rsidR="006C7959" w:rsidRPr="006C7959" w:rsidRDefault="006C7959" w:rsidP="00DB0C46">
      <w:pPr>
        <w:pStyle w:val="Code"/>
        <w:spacing w:before="0" w:line="360" w:lineRule="auto"/>
      </w:pPr>
      <w:r w:rsidRPr="006C7959">
        <w:t>            onError: (error) =&gt; console.log(error),</w:t>
      </w:r>
    </w:p>
    <w:p w14:paraId="56BCA76A" w14:textId="77777777" w:rsidR="006C7959" w:rsidRPr="006C7959" w:rsidRDefault="006C7959" w:rsidP="00DB0C46">
      <w:pPr>
        <w:pStyle w:val="Code"/>
        <w:spacing w:before="0" w:line="360" w:lineRule="auto"/>
      </w:pPr>
      <w:r w:rsidRPr="006C7959">
        <w:t>            refetchInterval: 25000,</w:t>
      </w:r>
    </w:p>
    <w:p w14:paraId="1E6F7523" w14:textId="77777777" w:rsidR="006C7959" w:rsidRPr="006C7959" w:rsidRDefault="006C7959" w:rsidP="00DB0C46">
      <w:pPr>
        <w:pStyle w:val="Code"/>
        <w:spacing w:before="0" w:line="360" w:lineRule="auto"/>
      </w:pPr>
      <w:r w:rsidRPr="006C7959">
        <w:t>        }</w:t>
      </w:r>
    </w:p>
    <w:p w14:paraId="7D49977F" w14:textId="48627D3E" w:rsidR="006C7959" w:rsidRDefault="006C7959" w:rsidP="00DB0C46">
      <w:pPr>
        <w:pStyle w:val="Code"/>
        <w:spacing w:before="0" w:line="360" w:lineRule="auto"/>
      </w:pPr>
      <w:r w:rsidRPr="006C7959">
        <w:t>    )</w:t>
      </w:r>
    </w:p>
    <w:p w14:paraId="51FA802E" w14:textId="45410EAB" w:rsidR="006C7959" w:rsidRDefault="006C7959" w:rsidP="00DB0C46">
      <w:pPr>
        <w:pStyle w:val="ThesisBody"/>
        <w:spacing w:after="0" w:line="360" w:lineRule="auto"/>
      </w:pPr>
      <w:r>
        <w:t>Then we use React’s useState hook in order to manage the state for the unread notifications.</w:t>
      </w:r>
    </w:p>
    <w:p w14:paraId="58FE1518" w14:textId="63614279" w:rsidR="006C7959" w:rsidRDefault="0032535B" w:rsidP="00DB0C46">
      <w:pPr>
        <w:pStyle w:val="ThesisBody"/>
        <w:spacing w:after="0" w:line="360" w:lineRule="auto"/>
      </w:pPr>
      <w:r>
        <w:t>The “</w:t>
      </w:r>
      <w:r w:rsidRPr="006C7959">
        <w:t>hasUnreadNotifications</w:t>
      </w:r>
      <w:r>
        <w:t xml:space="preserve">” is updated inside an useQuery hook, which is defined in the react-query package. The useQuery has a few parameters. The first is a query key, unique for each query which is used </w:t>
      </w:r>
      <w:r w:rsidRPr="0032535B">
        <w:t xml:space="preserve">internally for refetching, caching, and sharing </w:t>
      </w:r>
      <w:r>
        <w:t>the</w:t>
      </w:r>
      <w:r w:rsidRPr="0032535B">
        <w:t xml:space="preserve"> queries throughout </w:t>
      </w:r>
      <w:r>
        <w:t>the</w:t>
      </w:r>
      <w:r w:rsidRPr="0032535B">
        <w:t xml:space="preserve"> application</w:t>
      </w:r>
      <w:r>
        <w:t>.</w:t>
      </w:r>
    </w:p>
    <w:p w14:paraId="1CEEB9B0" w14:textId="77777777" w:rsidR="0032535B" w:rsidRDefault="0032535B" w:rsidP="00DB0C46">
      <w:pPr>
        <w:pStyle w:val="ThesisBody"/>
        <w:spacing w:after="0" w:line="360" w:lineRule="auto"/>
      </w:pPr>
      <w:r>
        <w:t xml:space="preserve">We then have the query function, which we imported from our API methods. </w:t>
      </w:r>
    </w:p>
    <w:p w14:paraId="2A1B9504" w14:textId="0A8EA222" w:rsidR="0032535B" w:rsidRDefault="0032535B" w:rsidP="00DB0C46">
      <w:pPr>
        <w:pStyle w:val="ThesisBody"/>
        <w:spacing w:after="0" w:line="360" w:lineRule="auto"/>
      </w:pPr>
      <w:r>
        <w:t xml:space="preserve">If the query is successful, we update the </w:t>
      </w:r>
      <w:r w:rsidRPr="006C7959">
        <w:t>hasUnreadNotifications</w:t>
      </w:r>
      <w:r>
        <w:t xml:space="preserve"> variable with the data returned from the API call. Otherwise, we log the error.</w:t>
      </w:r>
    </w:p>
    <w:p w14:paraId="435D253E" w14:textId="707101D2" w:rsidR="0032535B" w:rsidRDefault="0032535B" w:rsidP="00DB0C46">
      <w:pPr>
        <w:pStyle w:val="ThesisBody"/>
        <w:spacing w:after="0" w:line="360" w:lineRule="auto"/>
      </w:pPr>
      <w:r>
        <w:t>The “refetchInterval” is used to create polling, in order to continuously check every 25 seconds, in this case, if there are new notifications.</w:t>
      </w:r>
    </w:p>
    <w:p w14:paraId="2E837ADD" w14:textId="56D15BA6" w:rsidR="0032535B" w:rsidRDefault="0032535B" w:rsidP="00DB0C46">
      <w:pPr>
        <w:pStyle w:val="ThesisBody"/>
        <w:spacing w:after="0" w:line="360" w:lineRule="auto"/>
      </w:pPr>
      <w:r>
        <w:t xml:space="preserve">Then we have the </w:t>
      </w:r>
      <w:r w:rsidR="004265BE">
        <w:t xml:space="preserve">return statement that defines the JSX (JavaScript XML) markup that will be rendered as the output of the component: </w:t>
      </w:r>
    </w:p>
    <w:p w14:paraId="5A02E493" w14:textId="2FD53F56" w:rsidR="004265BE" w:rsidRPr="004265BE" w:rsidRDefault="004265BE" w:rsidP="00DB0C46">
      <w:pPr>
        <w:pStyle w:val="Code"/>
        <w:spacing w:before="0" w:line="360" w:lineRule="auto"/>
      </w:pPr>
      <w:r w:rsidRPr="004265BE">
        <w:t>return (&lt;Flex justify="between" style={{ height: "100%" }}&gt;</w:t>
      </w:r>
    </w:p>
    <w:p w14:paraId="3C07C1FB" w14:textId="77777777" w:rsidR="004265BE" w:rsidRPr="004265BE" w:rsidRDefault="004265BE" w:rsidP="00DB0C46">
      <w:pPr>
        <w:pStyle w:val="Code"/>
        <w:spacing w:before="0" w:line="360" w:lineRule="auto"/>
      </w:pPr>
      <w:r w:rsidRPr="004265BE">
        <w:t>            {children}</w:t>
      </w:r>
    </w:p>
    <w:p w14:paraId="10A98737" w14:textId="77777777" w:rsidR="004265BE" w:rsidRPr="004265BE" w:rsidRDefault="004265BE" w:rsidP="00DB0C46">
      <w:pPr>
        <w:pStyle w:val="Code"/>
        <w:spacing w:before="0" w:line="360" w:lineRule="auto"/>
      </w:pPr>
      <w:r w:rsidRPr="004265BE">
        <w:t>            &lt;View style={{ height: 0 }} /&gt;</w:t>
      </w:r>
    </w:p>
    <w:p w14:paraId="52B4F1F7" w14:textId="77777777" w:rsidR="004265BE" w:rsidRPr="004265BE" w:rsidRDefault="004265BE" w:rsidP="00DB0C46">
      <w:pPr>
        <w:pStyle w:val="Code"/>
        <w:spacing w:before="0" w:line="360" w:lineRule="auto"/>
      </w:pPr>
      <w:r w:rsidRPr="004265BE">
        <w:t>            &lt;View style={{ marginTop: 64 }}&gt;</w:t>
      </w:r>
    </w:p>
    <w:p w14:paraId="02B37849" w14:textId="77777777" w:rsidR="004265BE" w:rsidRPr="004265BE" w:rsidRDefault="004265BE" w:rsidP="00DB0C46">
      <w:pPr>
        <w:pStyle w:val="Code"/>
        <w:spacing w:before="0" w:line="360" w:lineRule="auto"/>
      </w:pPr>
      <w:r w:rsidRPr="004265BE">
        <w:t>                &lt;Appbar style={[styles.AppBar]} elevated={true}&gt;</w:t>
      </w:r>
    </w:p>
    <w:p w14:paraId="3A1A3D0C" w14:textId="77777777" w:rsidR="004265BE" w:rsidRPr="004265BE" w:rsidRDefault="004265BE" w:rsidP="00DB0C46">
      <w:pPr>
        <w:pStyle w:val="Code"/>
        <w:spacing w:before="0" w:line="360" w:lineRule="auto"/>
      </w:pPr>
      <w:r w:rsidRPr="004265BE">
        <w:t>                    &lt;Appbar.Action</w:t>
      </w:r>
    </w:p>
    <w:p w14:paraId="1BA4B581" w14:textId="77777777" w:rsidR="004265BE" w:rsidRPr="004265BE" w:rsidRDefault="004265BE" w:rsidP="00DB0C46">
      <w:pPr>
        <w:pStyle w:val="Code"/>
        <w:spacing w:before="0" w:line="360" w:lineRule="auto"/>
      </w:pPr>
      <w:r w:rsidRPr="004265BE">
        <w:t>                        icon="home"</w:t>
      </w:r>
    </w:p>
    <w:p w14:paraId="18D3CC90" w14:textId="77777777" w:rsidR="004265BE" w:rsidRPr="004265BE" w:rsidRDefault="004265BE" w:rsidP="00DB0C46">
      <w:pPr>
        <w:pStyle w:val="Code"/>
        <w:spacing w:before="0" w:line="360" w:lineRule="auto"/>
      </w:pPr>
      <w:r w:rsidRPr="004265BE">
        <w:t>                        iconColor="white"</w:t>
      </w:r>
    </w:p>
    <w:p w14:paraId="105B7AB8" w14:textId="77777777" w:rsidR="004265BE" w:rsidRPr="004265BE" w:rsidRDefault="004265BE" w:rsidP="00DB0C46">
      <w:pPr>
        <w:pStyle w:val="Code"/>
        <w:spacing w:before="0" w:line="360" w:lineRule="auto"/>
      </w:pPr>
      <w:r w:rsidRPr="004265BE">
        <w:t>                        onPress={() =&gt; navigation.navigate("Home")}</w:t>
      </w:r>
    </w:p>
    <w:p w14:paraId="207FA67C" w14:textId="77777777" w:rsidR="004265BE" w:rsidRPr="004265BE" w:rsidRDefault="004265BE" w:rsidP="00DB0C46">
      <w:pPr>
        <w:pStyle w:val="Code"/>
        <w:spacing w:before="0" w:line="360" w:lineRule="auto"/>
      </w:pPr>
      <w:r w:rsidRPr="004265BE">
        <w:t>                    /&gt;</w:t>
      </w:r>
    </w:p>
    <w:p w14:paraId="5C229B04" w14:textId="77777777" w:rsidR="004265BE" w:rsidRPr="004265BE" w:rsidRDefault="004265BE" w:rsidP="00DB0C46">
      <w:pPr>
        <w:pStyle w:val="Code"/>
        <w:spacing w:before="0" w:line="360" w:lineRule="auto"/>
      </w:pPr>
      <w:r w:rsidRPr="004265BE">
        <w:t>                    {!isAdmin &amp;&amp; (</w:t>
      </w:r>
    </w:p>
    <w:p w14:paraId="36A1DC98" w14:textId="77777777" w:rsidR="004265BE" w:rsidRPr="004265BE" w:rsidRDefault="004265BE" w:rsidP="00DB0C46">
      <w:pPr>
        <w:pStyle w:val="Code"/>
        <w:spacing w:before="0" w:line="360" w:lineRule="auto"/>
      </w:pPr>
      <w:r w:rsidRPr="004265BE">
        <w:t>                        &lt;Appbar.Action</w:t>
      </w:r>
    </w:p>
    <w:p w14:paraId="7A987B85" w14:textId="77777777" w:rsidR="004265BE" w:rsidRPr="004265BE" w:rsidRDefault="004265BE" w:rsidP="00DB0C46">
      <w:pPr>
        <w:pStyle w:val="Code"/>
        <w:spacing w:before="0" w:line="360" w:lineRule="auto"/>
      </w:pPr>
      <w:r w:rsidRPr="004265BE">
        <w:t>                            icon="chart-line"</w:t>
      </w:r>
    </w:p>
    <w:p w14:paraId="46C7A862" w14:textId="77777777" w:rsidR="004265BE" w:rsidRPr="004265BE" w:rsidRDefault="004265BE" w:rsidP="00DB0C46">
      <w:pPr>
        <w:pStyle w:val="Code"/>
        <w:spacing w:before="0" w:line="360" w:lineRule="auto"/>
      </w:pPr>
      <w:r w:rsidRPr="004265BE">
        <w:lastRenderedPageBreak/>
        <w:t>                            iconColor="white"</w:t>
      </w:r>
    </w:p>
    <w:p w14:paraId="7493963C" w14:textId="77777777" w:rsidR="004265BE" w:rsidRPr="004265BE" w:rsidRDefault="004265BE" w:rsidP="00DB0C46">
      <w:pPr>
        <w:pStyle w:val="Code"/>
        <w:spacing w:before="0" w:line="360" w:lineRule="auto"/>
      </w:pPr>
      <w:r w:rsidRPr="004265BE">
        <w:t>                            onPress={() =&gt; {</w:t>
      </w:r>
    </w:p>
    <w:p w14:paraId="5CF76572" w14:textId="77777777" w:rsidR="004265BE" w:rsidRPr="004265BE" w:rsidRDefault="004265BE" w:rsidP="00DB0C46">
      <w:pPr>
        <w:pStyle w:val="Code"/>
        <w:spacing w:before="0" w:line="360" w:lineRule="auto"/>
      </w:pPr>
      <w:r w:rsidRPr="004265BE">
        <w:t>                                if (role in navigationRoutes) {</w:t>
      </w:r>
    </w:p>
    <w:p w14:paraId="19FBA4C0" w14:textId="77777777" w:rsidR="004265BE" w:rsidRPr="004265BE" w:rsidRDefault="004265BE" w:rsidP="00DB0C46">
      <w:pPr>
        <w:pStyle w:val="Code"/>
        <w:spacing w:before="0" w:line="360" w:lineRule="auto"/>
      </w:pPr>
      <w:r w:rsidRPr="004265BE">
        <w:t>                                    navigation.navigate(navigationRoutes[role])</w:t>
      </w:r>
    </w:p>
    <w:p w14:paraId="65EC2786" w14:textId="77777777" w:rsidR="004265BE" w:rsidRPr="004265BE" w:rsidRDefault="004265BE" w:rsidP="00DB0C46">
      <w:pPr>
        <w:pStyle w:val="Code"/>
        <w:spacing w:before="0" w:line="360" w:lineRule="auto"/>
      </w:pPr>
      <w:r w:rsidRPr="004265BE">
        <w:t>                                }</w:t>
      </w:r>
    </w:p>
    <w:p w14:paraId="2FB52E5A" w14:textId="77777777" w:rsidR="004265BE" w:rsidRPr="004265BE" w:rsidRDefault="004265BE" w:rsidP="00DB0C46">
      <w:pPr>
        <w:pStyle w:val="Code"/>
        <w:spacing w:before="0" w:line="360" w:lineRule="auto"/>
      </w:pPr>
      <w:r w:rsidRPr="004265BE">
        <w:t>                            }}</w:t>
      </w:r>
    </w:p>
    <w:p w14:paraId="54BFF109" w14:textId="77777777" w:rsidR="004265BE" w:rsidRPr="004265BE" w:rsidRDefault="004265BE" w:rsidP="00DB0C46">
      <w:pPr>
        <w:pStyle w:val="Code"/>
        <w:spacing w:before="0" w:line="360" w:lineRule="auto"/>
      </w:pPr>
      <w:r w:rsidRPr="004265BE">
        <w:t>                        /&gt;</w:t>
      </w:r>
    </w:p>
    <w:p w14:paraId="628EC4E7" w14:textId="77777777" w:rsidR="004265BE" w:rsidRPr="004265BE" w:rsidRDefault="004265BE" w:rsidP="00DB0C46">
      <w:pPr>
        <w:pStyle w:val="Code"/>
        <w:spacing w:before="0" w:line="360" w:lineRule="auto"/>
      </w:pPr>
      <w:r w:rsidRPr="004265BE">
        <w:t>                    )}</w:t>
      </w:r>
    </w:p>
    <w:p w14:paraId="1A24BB92" w14:textId="77777777" w:rsidR="004265BE" w:rsidRPr="004265BE" w:rsidRDefault="004265BE" w:rsidP="00DB0C46">
      <w:pPr>
        <w:pStyle w:val="Code"/>
        <w:spacing w:before="0" w:line="360" w:lineRule="auto"/>
      </w:pPr>
      <w:r w:rsidRPr="004265BE">
        <w:t>                    {isAdmin &amp;&amp; (</w:t>
      </w:r>
    </w:p>
    <w:p w14:paraId="0E3C87DD" w14:textId="77777777" w:rsidR="004265BE" w:rsidRPr="004265BE" w:rsidRDefault="004265BE" w:rsidP="00DB0C46">
      <w:pPr>
        <w:pStyle w:val="Code"/>
        <w:spacing w:before="0" w:line="360" w:lineRule="auto"/>
      </w:pPr>
      <w:r w:rsidRPr="004265BE">
        <w:t>                        &lt;Appbar.Action</w:t>
      </w:r>
    </w:p>
    <w:p w14:paraId="4334E920" w14:textId="77777777" w:rsidR="004265BE" w:rsidRPr="004265BE" w:rsidRDefault="004265BE" w:rsidP="00DB0C46">
      <w:pPr>
        <w:pStyle w:val="Code"/>
        <w:spacing w:before="0" w:line="360" w:lineRule="auto"/>
      </w:pPr>
      <w:r w:rsidRPr="004265BE">
        <w:t>                            icon="account-group"</w:t>
      </w:r>
    </w:p>
    <w:p w14:paraId="5FE0412C" w14:textId="77777777" w:rsidR="004265BE" w:rsidRPr="004265BE" w:rsidRDefault="004265BE" w:rsidP="00DB0C46">
      <w:pPr>
        <w:pStyle w:val="Code"/>
        <w:spacing w:before="0" w:line="360" w:lineRule="auto"/>
      </w:pPr>
      <w:r w:rsidRPr="004265BE">
        <w:t>                            iconColor="white"</w:t>
      </w:r>
    </w:p>
    <w:p w14:paraId="393118F1" w14:textId="77777777" w:rsidR="004265BE" w:rsidRPr="004265BE" w:rsidRDefault="004265BE" w:rsidP="00DB0C46">
      <w:pPr>
        <w:pStyle w:val="Code"/>
        <w:spacing w:before="0" w:line="360" w:lineRule="auto"/>
      </w:pPr>
      <w:r w:rsidRPr="004265BE">
        <w:t>                            onPress={() =&gt; navigation.navigate("AdminPeople")}</w:t>
      </w:r>
    </w:p>
    <w:p w14:paraId="2B9694DE" w14:textId="77777777" w:rsidR="004265BE" w:rsidRPr="004265BE" w:rsidRDefault="004265BE" w:rsidP="00DB0C46">
      <w:pPr>
        <w:pStyle w:val="Code"/>
        <w:spacing w:before="0" w:line="360" w:lineRule="auto"/>
      </w:pPr>
      <w:r w:rsidRPr="004265BE">
        <w:t>                        /&gt;</w:t>
      </w:r>
    </w:p>
    <w:p w14:paraId="20DEA919" w14:textId="5219CB95" w:rsidR="004265BE" w:rsidRPr="004265BE" w:rsidRDefault="004265BE" w:rsidP="00DB0C46">
      <w:pPr>
        <w:pStyle w:val="Code"/>
        <w:spacing w:before="0" w:line="360" w:lineRule="auto"/>
      </w:pPr>
      <w:r w:rsidRPr="004265BE">
        <w:t>                    )}</w:t>
      </w:r>
    </w:p>
    <w:p w14:paraId="1909E0C7" w14:textId="77777777" w:rsidR="004265BE" w:rsidRPr="004265BE" w:rsidRDefault="004265BE" w:rsidP="00DB0C46">
      <w:pPr>
        <w:pStyle w:val="Code"/>
        <w:spacing w:before="0" w:line="360" w:lineRule="auto"/>
      </w:pPr>
      <w:r w:rsidRPr="004265BE">
        <w:t>                    {!isAdmin &amp;&amp; (</w:t>
      </w:r>
    </w:p>
    <w:p w14:paraId="2B00EAB7" w14:textId="77777777" w:rsidR="004265BE" w:rsidRPr="004265BE" w:rsidRDefault="004265BE" w:rsidP="00DB0C46">
      <w:pPr>
        <w:pStyle w:val="Code"/>
        <w:spacing w:before="0" w:line="360" w:lineRule="auto"/>
      </w:pPr>
      <w:r w:rsidRPr="004265BE">
        <w:t>                        &lt;Appbar.Action</w:t>
      </w:r>
    </w:p>
    <w:p w14:paraId="5D393FB4" w14:textId="77777777" w:rsidR="004265BE" w:rsidRPr="004265BE" w:rsidRDefault="004265BE" w:rsidP="00DB0C46">
      <w:pPr>
        <w:pStyle w:val="Code"/>
        <w:spacing w:before="0" w:line="360" w:lineRule="auto"/>
      </w:pPr>
      <w:r w:rsidRPr="004265BE">
        <w:t>                            icon={</w:t>
      </w:r>
    </w:p>
    <w:p w14:paraId="64A5E540" w14:textId="77777777" w:rsidR="004265BE" w:rsidRDefault="004265BE" w:rsidP="00DB0C46">
      <w:pPr>
        <w:pStyle w:val="Code"/>
        <w:spacing w:before="0" w:line="360" w:lineRule="auto"/>
      </w:pPr>
      <w:r w:rsidRPr="004265BE">
        <w:t>                                !hasUnreadNotifications ? "bell" : "bell-</w:t>
      </w:r>
    </w:p>
    <w:p w14:paraId="784DB255" w14:textId="31D141A1" w:rsidR="004265BE" w:rsidRPr="004265BE" w:rsidRDefault="004265BE" w:rsidP="00DB0C46">
      <w:pPr>
        <w:pStyle w:val="Code"/>
        <w:spacing w:before="0" w:line="360" w:lineRule="auto"/>
      </w:pPr>
      <w:r>
        <w:t xml:space="preserve">                                                                   </w:t>
      </w:r>
      <w:r w:rsidRPr="004265BE">
        <w:t>badge"</w:t>
      </w:r>
    </w:p>
    <w:p w14:paraId="57BF4DD4" w14:textId="77777777" w:rsidR="004265BE" w:rsidRPr="004265BE" w:rsidRDefault="004265BE" w:rsidP="00DB0C46">
      <w:pPr>
        <w:pStyle w:val="Code"/>
        <w:spacing w:before="0" w:line="360" w:lineRule="auto"/>
      </w:pPr>
      <w:r w:rsidRPr="004265BE">
        <w:t>                            }</w:t>
      </w:r>
    </w:p>
    <w:p w14:paraId="6119AE08" w14:textId="77777777" w:rsidR="004265BE" w:rsidRPr="004265BE" w:rsidRDefault="004265BE" w:rsidP="00DB0C46">
      <w:pPr>
        <w:pStyle w:val="Code"/>
        <w:spacing w:before="0" w:line="360" w:lineRule="auto"/>
      </w:pPr>
      <w:r w:rsidRPr="004265BE">
        <w:t>                            iconColor="white"</w:t>
      </w:r>
    </w:p>
    <w:p w14:paraId="3F22244D" w14:textId="77777777" w:rsidR="004265BE" w:rsidRDefault="004265BE" w:rsidP="00DB0C46">
      <w:pPr>
        <w:pStyle w:val="Code"/>
        <w:spacing w:before="0" w:line="360" w:lineRule="auto"/>
      </w:pPr>
      <w:r w:rsidRPr="004265BE">
        <w:t xml:space="preserve">                            onPress={() =&gt; </w:t>
      </w:r>
    </w:p>
    <w:p w14:paraId="313657F4" w14:textId="1EFCF813" w:rsidR="004265BE" w:rsidRPr="004265BE" w:rsidRDefault="004265BE" w:rsidP="00DB0C46">
      <w:pPr>
        <w:pStyle w:val="Code"/>
        <w:spacing w:before="0" w:line="360" w:lineRule="auto"/>
      </w:pPr>
      <w:r>
        <w:t xml:space="preserve">                                 </w:t>
      </w:r>
      <w:r w:rsidRPr="004265BE">
        <w:t>navigation.navigate("Notifications")}</w:t>
      </w:r>
    </w:p>
    <w:p w14:paraId="0CD8E676" w14:textId="77777777" w:rsidR="004265BE" w:rsidRPr="004265BE" w:rsidRDefault="004265BE" w:rsidP="00DB0C46">
      <w:pPr>
        <w:pStyle w:val="Code"/>
        <w:spacing w:before="0" w:line="360" w:lineRule="auto"/>
      </w:pPr>
      <w:r w:rsidRPr="004265BE">
        <w:t>                        /&gt;</w:t>
      </w:r>
    </w:p>
    <w:p w14:paraId="780E06E5" w14:textId="77777777" w:rsidR="004265BE" w:rsidRPr="004265BE" w:rsidRDefault="004265BE" w:rsidP="00DB0C46">
      <w:pPr>
        <w:pStyle w:val="Code"/>
        <w:spacing w:before="0" w:line="360" w:lineRule="auto"/>
      </w:pPr>
      <w:r w:rsidRPr="004265BE">
        <w:t>                    )}</w:t>
      </w:r>
    </w:p>
    <w:p w14:paraId="4D2B6AB7" w14:textId="77777777" w:rsidR="004265BE" w:rsidRPr="004265BE" w:rsidRDefault="004265BE" w:rsidP="00DB0C46">
      <w:pPr>
        <w:pStyle w:val="Code"/>
        <w:spacing w:before="0" w:line="360" w:lineRule="auto"/>
      </w:pPr>
      <w:r w:rsidRPr="004265BE">
        <w:t>                    &lt;Appbar.Action</w:t>
      </w:r>
    </w:p>
    <w:p w14:paraId="15A9BB23" w14:textId="77777777" w:rsidR="004265BE" w:rsidRPr="004265BE" w:rsidRDefault="004265BE" w:rsidP="00DB0C46">
      <w:pPr>
        <w:pStyle w:val="Code"/>
        <w:spacing w:before="0" w:line="360" w:lineRule="auto"/>
      </w:pPr>
      <w:r w:rsidRPr="004265BE">
        <w:t>                        icon="cog"</w:t>
      </w:r>
    </w:p>
    <w:p w14:paraId="2B7CDA39" w14:textId="77777777" w:rsidR="004265BE" w:rsidRPr="004265BE" w:rsidRDefault="004265BE" w:rsidP="00DB0C46">
      <w:pPr>
        <w:pStyle w:val="Code"/>
        <w:spacing w:before="0" w:line="360" w:lineRule="auto"/>
      </w:pPr>
      <w:r w:rsidRPr="004265BE">
        <w:t>                        iconColor="white"</w:t>
      </w:r>
    </w:p>
    <w:p w14:paraId="6FCC927F" w14:textId="77777777" w:rsidR="004265BE" w:rsidRPr="004265BE" w:rsidRDefault="004265BE" w:rsidP="00DB0C46">
      <w:pPr>
        <w:pStyle w:val="Code"/>
        <w:spacing w:before="0" w:line="360" w:lineRule="auto"/>
      </w:pPr>
      <w:r w:rsidRPr="004265BE">
        <w:t>                        onPress={() =&gt; navigation.navigate("Settings")}</w:t>
      </w:r>
    </w:p>
    <w:p w14:paraId="161D1185" w14:textId="77777777" w:rsidR="004265BE" w:rsidRPr="004265BE" w:rsidRDefault="004265BE" w:rsidP="00DB0C46">
      <w:pPr>
        <w:pStyle w:val="Code"/>
        <w:spacing w:before="0" w:line="360" w:lineRule="auto"/>
      </w:pPr>
      <w:r w:rsidRPr="004265BE">
        <w:t>                    /&gt;</w:t>
      </w:r>
    </w:p>
    <w:p w14:paraId="7435C6B2" w14:textId="77777777" w:rsidR="004265BE" w:rsidRPr="004265BE" w:rsidRDefault="004265BE" w:rsidP="00DB0C46">
      <w:pPr>
        <w:pStyle w:val="Code"/>
        <w:spacing w:before="0" w:line="360" w:lineRule="auto"/>
      </w:pPr>
      <w:r w:rsidRPr="004265BE">
        <w:t>                &lt;/Appbar&gt;</w:t>
      </w:r>
    </w:p>
    <w:p w14:paraId="4E14A162" w14:textId="77777777" w:rsidR="004265BE" w:rsidRPr="004265BE" w:rsidRDefault="004265BE" w:rsidP="00DB0C46">
      <w:pPr>
        <w:pStyle w:val="Code"/>
        <w:spacing w:before="0" w:line="360" w:lineRule="auto"/>
      </w:pPr>
      <w:r w:rsidRPr="004265BE">
        <w:t>            &lt;/View&gt;</w:t>
      </w:r>
    </w:p>
    <w:p w14:paraId="35EDC769" w14:textId="2B811B74" w:rsidR="004265BE" w:rsidRPr="004265BE" w:rsidRDefault="004265BE" w:rsidP="00DB0C46">
      <w:pPr>
        <w:pStyle w:val="Code"/>
        <w:spacing w:before="0" w:line="360" w:lineRule="auto"/>
      </w:pPr>
      <w:r w:rsidRPr="004265BE">
        <w:t>        &lt;/Flex&gt;</w:t>
      </w:r>
      <w:r w:rsidR="00431773">
        <w:t>)</w:t>
      </w:r>
    </w:p>
    <w:p w14:paraId="444AA0DC" w14:textId="7C989E02" w:rsidR="004265BE" w:rsidRDefault="004265BE" w:rsidP="00DB0C46">
      <w:pPr>
        <w:pStyle w:val="ThesisBody"/>
        <w:spacing w:after="0" w:line="360" w:lineRule="auto"/>
      </w:pPr>
      <w:r>
        <w:t>We can notice a few things:</w:t>
      </w:r>
    </w:p>
    <w:p w14:paraId="6C201EE0" w14:textId="166E64CF" w:rsidR="004265BE" w:rsidRPr="004265BE" w:rsidRDefault="004265BE" w:rsidP="00DB0C46">
      <w:pPr>
        <w:pStyle w:val="ListParagraph"/>
        <w:numPr>
          <w:ilvl w:val="0"/>
          <w:numId w:val="22"/>
        </w:numPr>
        <w:spacing w:before="0" w:after="0" w:line="360" w:lineRule="auto"/>
      </w:pPr>
      <w:r w:rsidRPr="004265BE">
        <w:t xml:space="preserve">The app bar's layout is dynamically adjusted based on the user's role. For example, if the user is an admin, certain icons or actions may be omitted from </w:t>
      </w:r>
      <w:r w:rsidRPr="004265BE">
        <w:lastRenderedPageBreak/>
        <w:t>the app bar. Conversely, admins have access to specific pages like the "People" page.</w:t>
      </w:r>
    </w:p>
    <w:p w14:paraId="18054AF9" w14:textId="211DCD37" w:rsidR="004265BE" w:rsidRPr="004265BE" w:rsidRDefault="004265BE" w:rsidP="00DB0C46">
      <w:pPr>
        <w:pStyle w:val="ThesisBody"/>
        <w:spacing w:after="0" w:line="360" w:lineRule="auto"/>
      </w:pPr>
      <w:r w:rsidRPr="004265BE">
        <w:t>It utilizes the navigationRoutes object, which maps role names to corresponding screen names. For example, navigationRoutes[role] determines the appropriate screen to navigate</w:t>
      </w:r>
      <w:r>
        <w:t xml:space="preserve"> to,</w:t>
      </w:r>
      <w:r w:rsidRPr="004265BE">
        <w:t xml:space="preserve"> based on the user's role.</w:t>
      </w:r>
    </w:p>
    <w:p w14:paraId="5F808925" w14:textId="4C429563" w:rsidR="006C7959" w:rsidRDefault="004265BE" w:rsidP="00DB0C46">
      <w:pPr>
        <w:pStyle w:val="ListParagraph"/>
        <w:numPr>
          <w:ilvl w:val="0"/>
          <w:numId w:val="22"/>
        </w:numPr>
        <w:spacing w:before="0" w:after="0" w:line="360" w:lineRule="auto"/>
      </w:pPr>
      <w:r w:rsidRPr="004265BE">
        <w:t>The notification icon's appearance is responsive and changes based on whether the user has any unread notifications. If there are no unread notifications, a regular bell icon is displayed. However, if there are unread notifications, a badge may be added to the bell icon to indicate the presence of unread notifications.</w:t>
      </w:r>
    </w:p>
    <w:p w14:paraId="6724CE77" w14:textId="699D8CB7" w:rsidR="007C1844" w:rsidRDefault="007C1844" w:rsidP="00DB0C46">
      <w:pPr>
        <w:pStyle w:val="ThesisSub-subheading"/>
        <w:spacing w:before="0" w:after="0" w:line="360" w:lineRule="auto"/>
      </w:pPr>
      <w:r w:rsidRPr="007C1844">
        <w:t>PaginatedHorizontalList</w:t>
      </w:r>
    </w:p>
    <w:p w14:paraId="35E35B03" w14:textId="072A5B98" w:rsidR="007C1844" w:rsidRDefault="007C1844" w:rsidP="00DB0C46">
      <w:pPr>
        <w:pStyle w:val="ThesisBody"/>
        <w:spacing w:after="0" w:line="360" w:lineRule="auto"/>
      </w:pPr>
      <w:r>
        <w:t>This component is designed to display a horizontally scrollable list with pagination functionality.</w:t>
      </w:r>
    </w:p>
    <w:p w14:paraId="2509091A" w14:textId="77777777" w:rsidR="007C1844" w:rsidRPr="007C1844" w:rsidRDefault="007C1844" w:rsidP="00DB0C46">
      <w:pPr>
        <w:pStyle w:val="Code"/>
        <w:spacing w:before="0" w:line="360" w:lineRule="auto"/>
      </w:pPr>
      <w:r w:rsidRPr="007C1844">
        <w:t>const PaginatedHorizontalList = forwardRef&lt;any, Props&gt;(</w:t>
      </w:r>
    </w:p>
    <w:p w14:paraId="66AEEA22" w14:textId="77777777" w:rsidR="007C1844" w:rsidRPr="007C1844" w:rsidRDefault="007C1844" w:rsidP="00DB0C46">
      <w:pPr>
        <w:pStyle w:val="Code"/>
        <w:spacing w:before="0" w:line="360" w:lineRule="auto"/>
      </w:pPr>
      <w:r w:rsidRPr="007C1844">
        <w:t>    ({ children, navItems }, ref) =&gt; {</w:t>
      </w:r>
    </w:p>
    <w:p w14:paraId="5F590353" w14:textId="77777777" w:rsidR="007C1844" w:rsidRPr="007C1844" w:rsidRDefault="007C1844" w:rsidP="00DB0C46">
      <w:pPr>
        <w:pStyle w:val="Code"/>
        <w:spacing w:before="0" w:line="360" w:lineRule="auto"/>
      </w:pPr>
      <w:r w:rsidRPr="007C1844">
        <w:t>        const [activeIndex, setActiveIndex] = useState(0)</w:t>
      </w:r>
    </w:p>
    <w:p w14:paraId="74E17359" w14:textId="77777777" w:rsidR="007C1844" w:rsidRPr="007C1844" w:rsidRDefault="007C1844" w:rsidP="00DB0C46">
      <w:pPr>
        <w:pStyle w:val="Code"/>
        <w:spacing w:before="0" w:line="360" w:lineRule="auto"/>
      </w:pPr>
      <w:r w:rsidRPr="007C1844">
        <w:t>        const [isScrolling, setIsScrolling] = useState(false)</w:t>
      </w:r>
    </w:p>
    <w:p w14:paraId="08130244" w14:textId="77777777" w:rsidR="007C1844" w:rsidRDefault="007C1844" w:rsidP="00DB0C46">
      <w:pPr>
        <w:pStyle w:val="Code"/>
        <w:spacing w:before="0" w:line="360" w:lineRule="auto"/>
      </w:pPr>
      <w:r w:rsidRPr="007C1844">
        <w:t>        const scrollRef = useRef&lt;ScrollView&gt;(null)</w:t>
      </w:r>
    </w:p>
    <w:p w14:paraId="567E692A" w14:textId="63785078" w:rsidR="007C1844" w:rsidRDefault="007C1844" w:rsidP="00DB0C46">
      <w:pPr>
        <w:pStyle w:val="Code"/>
        <w:spacing w:before="0" w:line="360" w:lineRule="auto"/>
      </w:pPr>
      <w:r>
        <w:tab/>
        <w:t>...</w:t>
      </w:r>
    </w:p>
    <w:p w14:paraId="0C2FF7DD" w14:textId="38C465DC" w:rsidR="007C1844" w:rsidRPr="007C1844" w:rsidRDefault="007C1844" w:rsidP="00DB0C46">
      <w:pPr>
        <w:pStyle w:val="Code"/>
        <w:spacing w:before="0" w:line="360" w:lineRule="auto"/>
      </w:pPr>
      <w:r>
        <w:t>}</w:t>
      </w:r>
    </w:p>
    <w:p w14:paraId="1BF8106B" w14:textId="77777777" w:rsidR="007C1844" w:rsidRDefault="007C1844" w:rsidP="00DB0C46">
      <w:pPr>
        <w:pStyle w:val="ThesisBody"/>
        <w:spacing w:after="0" w:line="360" w:lineRule="auto"/>
      </w:pPr>
      <w:r>
        <w:t>Firstly, we define some state variables. “activeIndex” tracks the currently active item and “isScrolling” indicates if the list is currently being scrolled.</w:t>
      </w:r>
    </w:p>
    <w:p w14:paraId="64EA12A1" w14:textId="44252DC2" w:rsidR="007C1844" w:rsidRDefault="007C1844" w:rsidP="00DB0C46">
      <w:pPr>
        <w:pStyle w:val="ThesisBody"/>
        <w:spacing w:after="0" w:line="360" w:lineRule="auto"/>
      </w:pPr>
      <w:r>
        <w:t xml:space="preserve">A “scrollRef” is created </w:t>
      </w:r>
      <w:r w:rsidR="000F2751">
        <w:t>using useRef</w:t>
      </w:r>
      <w:r>
        <w:t xml:space="preserve"> to access the ScrollView component.</w:t>
      </w:r>
    </w:p>
    <w:p w14:paraId="10973E58" w14:textId="305E99D1" w:rsidR="000F2751" w:rsidRDefault="000F2751" w:rsidP="00DB0C46">
      <w:pPr>
        <w:pStyle w:val="ThesisBody"/>
        <w:spacing w:after="0" w:line="360" w:lineRule="auto"/>
      </w:pPr>
      <w:r>
        <w:t>Then we have a few functions defined:</w:t>
      </w:r>
    </w:p>
    <w:p w14:paraId="5B3AE9B2" w14:textId="77777777" w:rsidR="000F2751" w:rsidRPr="000F2751" w:rsidRDefault="000F2751" w:rsidP="00DB0C46">
      <w:pPr>
        <w:pStyle w:val="Code"/>
        <w:spacing w:before="0" w:line="360" w:lineRule="auto"/>
        <w:ind w:firstLine="720"/>
      </w:pPr>
      <w:r w:rsidRPr="000F2751">
        <w:t>const onPress = (targetIndex: number) =&gt; () =&gt; {</w:t>
      </w:r>
    </w:p>
    <w:p w14:paraId="7E2437F0" w14:textId="77777777" w:rsidR="000F2751" w:rsidRPr="000F2751" w:rsidRDefault="000F2751" w:rsidP="00DB0C46">
      <w:pPr>
        <w:pStyle w:val="Code"/>
        <w:spacing w:before="0" w:line="360" w:lineRule="auto"/>
      </w:pPr>
      <w:r w:rsidRPr="000F2751">
        <w:t>            scrollRef.current?.scrollTo({</w:t>
      </w:r>
    </w:p>
    <w:p w14:paraId="4E82F011" w14:textId="77777777" w:rsidR="000F2751" w:rsidRPr="000F2751" w:rsidRDefault="000F2751" w:rsidP="00DB0C46">
      <w:pPr>
        <w:pStyle w:val="Code"/>
        <w:spacing w:before="0" w:line="360" w:lineRule="auto"/>
      </w:pPr>
      <w:r w:rsidRPr="000F2751">
        <w:t>                x: Dimensions.get("window").width * targetIndex,</w:t>
      </w:r>
    </w:p>
    <w:p w14:paraId="10409C03" w14:textId="77777777" w:rsidR="000F2751" w:rsidRPr="000F2751" w:rsidRDefault="000F2751" w:rsidP="00DB0C46">
      <w:pPr>
        <w:pStyle w:val="Code"/>
        <w:spacing w:before="0" w:line="360" w:lineRule="auto"/>
      </w:pPr>
      <w:r w:rsidRPr="000F2751">
        <w:t>                animated: true,</w:t>
      </w:r>
    </w:p>
    <w:p w14:paraId="19ADDEC8" w14:textId="77777777" w:rsidR="000F2751" w:rsidRPr="000F2751" w:rsidRDefault="000F2751" w:rsidP="00DB0C46">
      <w:pPr>
        <w:pStyle w:val="Code"/>
        <w:spacing w:before="0" w:line="360" w:lineRule="auto"/>
      </w:pPr>
      <w:r w:rsidRPr="000F2751">
        <w:t>            })</w:t>
      </w:r>
    </w:p>
    <w:p w14:paraId="3E486145" w14:textId="77777777" w:rsidR="000F2751" w:rsidRPr="000F2751" w:rsidRDefault="000F2751" w:rsidP="00DB0C46">
      <w:pPr>
        <w:pStyle w:val="Code"/>
        <w:spacing w:before="0" w:line="360" w:lineRule="auto"/>
      </w:pPr>
      <w:r w:rsidRPr="000F2751">
        <w:t>            setActiveIndex(targetIndex)</w:t>
      </w:r>
    </w:p>
    <w:p w14:paraId="79C859E5" w14:textId="77777777" w:rsidR="000F2751" w:rsidRPr="000F2751" w:rsidRDefault="000F2751" w:rsidP="00DB0C46">
      <w:pPr>
        <w:pStyle w:val="Code"/>
        <w:spacing w:before="0" w:line="360" w:lineRule="auto"/>
      </w:pPr>
      <w:r w:rsidRPr="000F2751">
        <w:t>        }</w:t>
      </w:r>
    </w:p>
    <w:p w14:paraId="162DB17C" w14:textId="7B171692" w:rsidR="000F2751" w:rsidRPr="000F2751" w:rsidRDefault="000F2751" w:rsidP="00DB0C46">
      <w:pPr>
        <w:pStyle w:val="ThesisBody"/>
        <w:spacing w:after="0" w:line="360" w:lineRule="auto"/>
      </w:pPr>
      <w:r>
        <w:t>This function is defined to handle the “onPress” event of each navigation item. It scrolls the list to the corresponding item.</w:t>
      </w:r>
    </w:p>
    <w:p w14:paraId="71FEAF4C" w14:textId="77777777" w:rsidR="000F2751" w:rsidRPr="000F2751" w:rsidRDefault="000F2751" w:rsidP="00DB0C46">
      <w:pPr>
        <w:pStyle w:val="Code"/>
        <w:spacing w:before="0" w:line="360" w:lineRule="auto"/>
      </w:pPr>
      <w:r w:rsidRPr="000F2751">
        <w:t>        const onMomentumScrollEnd = (e: any) =&gt; {</w:t>
      </w:r>
    </w:p>
    <w:p w14:paraId="5297DADD" w14:textId="77777777" w:rsidR="000F2751" w:rsidRPr="000F2751" w:rsidRDefault="000F2751" w:rsidP="00DB0C46">
      <w:pPr>
        <w:pStyle w:val="Code"/>
        <w:spacing w:before="0" w:line="360" w:lineRule="auto"/>
      </w:pPr>
      <w:r w:rsidRPr="000F2751">
        <w:t>            const { nativeEvent } = e</w:t>
      </w:r>
    </w:p>
    <w:p w14:paraId="26B42BA0" w14:textId="77777777" w:rsidR="000F2751" w:rsidRPr="000F2751" w:rsidRDefault="000F2751" w:rsidP="00DB0C46">
      <w:pPr>
        <w:pStyle w:val="Code"/>
        <w:spacing w:before="0" w:line="360" w:lineRule="auto"/>
      </w:pPr>
      <w:r w:rsidRPr="000F2751">
        <w:t>            const index = Math.round(</w:t>
      </w:r>
    </w:p>
    <w:p w14:paraId="68FA5CB5" w14:textId="77777777" w:rsidR="000F2751" w:rsidRPr="000F2751" w:rsidRDefault="000F2751" w:rsidP="00DB0C46">
      <w:pPr>
        <w:pStyle w:val="Code"/>
        <w:spacing w:before="0" w:line="360" w:lineRule="auto"/>
      </w:pPr>
      <w:r w:rsidRPr="000F2751">
        <w:lastRenderedPageBreak/>
        <w:t>                nativeEvent.contentOffset.x / Dimensions.get("window").width</w:t>
      </w:r>
    </w:p>
    <w:p w14:paraId="67C385CF" w14:textId="77777777" w:rsidR="000F2751" w:rsidRPr="000F2751" w:rsidRDefault="000F2751" w:rsidP="00DB0C46">
      <w:pPr>
        <w:pStyle w:val="Code"/>
        <w:spacing w:before="0" w:line="360" w:lineRule="auto"/>
      </w:pPr>
      <w:r w:rsidRPr="000F2751">
        <w:t>            )</w:t>
      </w:r>
    </w:p>
    <w:p w14:paraId="52F15248" w14:textId="77777777" w:rsidR="000F2751" w:rsidRPr="000F2751" w:rsidRDefault="000F2751" w:rsidP="00DB0C46">
      <w:pPr>
        <w:pStyle w:val="Code"/>
        <w:spacing w:before="0" w:line="360" w:lineRule="auto"/>
      </w:pPr>
      <w:r w:rsidRPr="000F2751">
        <w:t>            setActiveIndex(index)</w:t>
      </w:r>
    </w:p>
    <w:p w14:paraId="0EEE6635" w14:textId="77777777" w:rsidR="000F2751" w:rsidRPr="000F2751" w:rsidRDefault="000F2751" w:rsidP="00DB0C46">
      <w:pPr>
        <w:pStyle w:val="Code"/>
        <w:spacing w:before="0" w:line="360" w:lineRule="auto"/>
      </w:pPr>
      <w:r w:rsidRPr="000F2751">
        <w:t>            setIsScrolling(false)</w:t>
      </w:r>
    </w:p>
    <w:p w14:paraId="6AD3AEC2" w14:textId="77777777" w:rsidR="000F2751" w:rsidRPr="000F2751" w:rsidRDefault="000F2751" w:rsidP="00DB0C46">
      <w:pPr>
        <w:pStyle w:val="Code"/>
        <w:spacing w:before="0" w:line="360" w:lineRule="auto"/>
      </w:pPr>
      <w:r w:rsidRPr="000F2751">
        <w:t>        }</w:t>
      </w:r>
    </w:p>
    <w:p w14:paraId="482E4E76" w14:textId="05507E00" w:rsidR="000F2751" w:rsidRDefault="000F2751" w:rsidP="00DB0C46">
      <w:pPr>
        <w:pStyle w:val="ThesisBody"/>
        <w:spacing w:after="0" w:line="360" w:lineRule="auto"/>
      </w:pPr>
      <w:r w:rsidRPr="000F2751">
        <w:t>The onMomentumScrollEnd function is invoked when the momentum scrolling ends. It determines the current active index based on the content offset of the scroll view.</w:t>
      </w:r>
    </w:p>
    <w:p w14:paraId="2CF10492" w14:textId="2E8890F8" w:rsidR="000F2751" w:rsidRPr="000F2751" w:rsidRDefault="000F2751" w:rsidP="00DB0C46">
      <w:pPr>
        <w:pStyle w:val="Code"/>
        <w:spacing w:before="0" w:line="360" w:lineRule="auto"/>
        <w:ind w:firstLine="720"/>
      </w:pPr>
      <w:r w:rsidRPr="000F2751">
        <w:t>useImperativeHandle(ref, () =&gt; ({</w:t>
      </w:r>
    </w:p>
    <w:p w14:paraId="35491661" w14:textId="77777777" w:rsidR="000F2751" w:rsidRPr="000F2751" w:rsidRDefault="000F2751" w:rsidP="00DB0C46">
      <w:pPr>
        <w:pStyle w:val="Code"/>
        <w:spacing w:before="0" w:line="360" w:lineRule="auto"/>
      </w:pPr>
      <w:r w:rsidRPr="000F2751">
        <w:t>            scrollTo: (x: number) =&gt; {</w:t>
      </w:r>
    </w:p>
    <w:p w14:paraId="4FEC49B3" w14:textId="77777777" w:rsidR="000F2751" w:rsidRPr="000F2751" w:rsidRDefault="000F2751" w:rsidP="00DB0C46">
      <w:pPr>
        <w:pStyle w:val="Code"/>
        <w:spacing w:before="0" w:line="360" w:lineRule="auto"/>
      </w:pPr>
      <w:r w:rsidRPr="000F2751">
        <w:t>                setIsScrolling(true)</w:t>
      </w:r>
    </w:p>
    <w:p w14:paraId="36D4364A" w14:textId="77777777" w:rsidR="000F2751" w:rsidRPr="000F2751" w:rsidRDefault="000F2751" w:rsidP="00DB0C46">
      <w:pPr>
        <w:pStyle w:val="Code"/>
        <w:spacing w:before="0" w:line="360" w:lineRule="auto"/>
      </w:pPr>
      <w:r w:rsidRPr="000F2751">
        <w:t>                scrollRef.current?.scrollTo({</w:t>
      </w:r>
    </w:p>
    <w:p w14:paraId="06337BB2" w14:textId="77777777" w:rsidR="000F2751" w:rsidRPr="000F2751" w:rsidRDefault="000F2751" w:rsidP="00DB0C46">
      <w:pPr>
        <w:pStyle w:val="Code"/>
        <w:spacing w:before="0" w:line="360" w:lineRule="auto"/>
      </w:pPr>
      <w:r w:rsidRPr="000F2751">
        <w:t>                    x: x,</w:t>
      </w:r>
    </w:p>
    <w:p w14:paraId="001D01BB" w14:textId="77777777" w:rsidR="000F2751" w:rsidRPr="000F2751" w:rsidRDefault="000F2751" w:rsidP="00DB0C46">
      <w:pPr>
        <w:pStyle w:val="Code"/>
        <w:spacing w:before="0" w:line="360" w:lineRule="auto"/>
      </w:pPr>
      <w:r w:rsidRPr="000F2751">
        <w:t>                    animated: true,</w:t>
      </w:r>
    </w:p>
    <w:p w14:paraId="73D820E5" w14:textId="77777777" w:rsidR="000F2751" w:rsidRPr="000F2751" w:rsidRDefault="000F2751" w:rsidP="00DB0C46">
      <w:pPr>
        <w:pStyle w:val="Code"/>
        <w:spacing w:before="0" w:line="360" w:lineRule="auto"/>
      </w:pPr>
      <w:r w:rsidRPr="000F2751">
        <w:t>                })</w:t>
      </w:r>
    </w:p>
    <w:p w14:paraId="4572F9B6" w14:textId="77777777" w:rsidR="000F2751" w:rsidRPr="000F2751" w:rsidRDefault="000F2751" w:rsidP="00DB0C46">
      <w:pPr>
        <w:pStyle w:val="Code"/>
        <w:spacing w:before="0" w:line="360" w:lineRule="auto"/>
      </w:pPr>
      <w:r w:rsidRPr="000F2751">
        <w:t>                setActiveIndex(Math.round(x / Dimensions.get("window").width))</w:t>
      </w:r>
    </w:p>
    <w:p w14:paraId="66E2A164" w14:textId="77777777" w:rsidR="000F2751" w:rsidRPr="000F2751" w:rsidRDefault="000F2751" w:rsidP="00DB0C46">
      <w:pPr>
        <w:pStyle w:val="Code"/>
        <w:spacing w:before="0" w:line="360" w:lineRule="auto"/>
      </w:pPr>
      <w:r w:rsidRPr="000F2751">
        <w:t>            },</w:t>
      </w:r>
    </w:p>
    <w:p w14:paraId="1F567736" w14:textId="77777777" w:rsidR="000F2751" w:rsidRPr="000F2751" w:rsidRDefault="000F2751" w:rsidP="00DB0C46">
      <w:pPr>
        <w:pStyle w:val="Code"/>
        <w:spacing w:before="0" w:line="360" w:lineRule="auto"/>
      </w:pPr>
      <w:r w:rsidRPr="000F2751">
        <w:t>        }))</w:t>
      </w:r>
    </w:p>
    <w:p w14:paraId="5FD7F364" w14:textId="50B7C455" w:rsidR="000F2751" w:rsidRDefault="000F2751" w:rsidP="00DB0C46">
      <w:pPr>
        <w:pStyle w:val="ThesisBody"/>
        <w:spacing w:after="0" w:line="360" w:lineRule="auto"/>
      </w:pPr>
      <w:r>
        <w:t>T</w:t>
      </w:r>
      <w:r w:rsidRPr="000F2751">
        <w:t xml:space="preserve">he </w:t>
      </w:r>
      <w:r>
        <w:t>“</w:t>
      </w:r>
      <w:r w:rsidRPr="000F2751">
        <w:t>useImperativeHandle</w:t>
      </w:r>
      <w:r>
        <w:t>”</w:t>
      </w:r>
      <w:r w:rsidRPr="000F2751">
        <w:t xml:space="preserve"> hook is used to expose the </w:t>
      </w:r>
      <w:r>
        <w:t>“</w:t>
      </w:r>
      <w:r w:rsidRPr="000F2751">
        <w:t>scrollTo</w:t>
      </w:r>
      <w:r>
        <w:t>”</w:t>
      </w:r>
      <w:r w:rsidRPr="000F2751">
        <w:t xml:space="preserve"> method externally via the ref prop. This allows external components to programmatically scroll the list.</w:t>
      </w:r>
    </w:p>
    <w:p w14:paraId="2FF2BC57" w14:textId="244EDECD" w:rsidR="000F2751" w:rsidRDefault="000F2751" w:rsidP="00DB0C46">
      <w:pPr>
        <w:pStyle w:val="ThesisBody"/>
        <w:spacing w:after="0" w:line="360" w:lineRule="auto"/>
      </w:pPr>
      <w:r>
        <w:t>Finally, we have the return statement with the structure:</w:t>
      </w:r>
    </w:p>
    <w:p w14:paraId="44C14DAF" w14:textId="748DEBE5" w:rsidR="000F2751" w:rsidRPr="000F2751" w:rsidRDefault="000F2751" w:rsidP="00DB0C46">
      <w:pPr>
        <w:pStyle w:val="Code"/>
        <w:spacing w:before="0" w:line="360" w:lineRule="auto"/>
      </w:pPr>
      <w:r w:rsidRPr="000F2751">
        <w:t>   return (</w:t>
      </w:r>
    </w:p>
    <w:p w14:paraId="46CE0585" w14:textId="77777777" w:rsidR="000F2751" w:rsidRPr="000F2751" w:rsidRDefault="000F2751" w:rsidP="00DB0C46">
      <w:pPr>
        <w:pStyle w:val="Code"/>
        <w:spacing w:before="0" w:line="360" w:lineRule="auto"/>
      </w:pPr>
      <w:r w:rsidRPr="000F2751">
        <w:t>            &lt;View style={styles.container}&gt;</w:t>
      </w:r>
    </w:p>
    <w:p w14:paraId="68B69C13" w14:textId="77777777" w:rsidR="000F2751" w:rsidRPr="000F2751" w:rsidRDefault="000F2751" w:rsidP="00DB0C46">
      <w:pPr>
        <w:pStyle w:val="Code"/>
        <w:spacing w:before="0" w:line="360" w:lineRule="auto"/>
      </w:pPr>
      <w:r w:rsidRPr="000F2751">
        <w:t>                &lt;View style={styles.navContainer}&gt;</w:t>
      </w:r>
    </w:p>
    <w:p w14:paraId="408E8029" w14:textId="77777777" w:rsidR="000F2751" w:rsidRPr="000F2751" w:rsidRDefault="000F2751" w:rsidP="00DB0C46">
      <w:pPr>
        <w:pStyle w:val="Code"/>
        <w:spacing w:before="0" w:line="360" w:lineRule="auto"/>
      </w:pPr>
      <w:r w:rsidRPr="000F2751">
        <w:t>                    {navItems.map((icon, index) =&gt; (</w:t>
      </w:r>
    </w:p>
    <w:p w14:paraId="35D77704" w14:textId="77777777" w:rsidR="000F2751" w:rsidRPr="000F2751" w:rsidRDefault="000F2751" w:rsidP="00DB0C46">
      <w:pPr>
        <w:pStyle w:val="Code"/>
        <w:spacing w:before="0" w:line="360" w:lineRule="auto"/>
      </w:pPr>
      <w:r w:rsidRPr="000F2751">
        <w:t>                        &lt;MenuItem</w:t>
      </w:r>
    </w:p>
    <w:p w14:paraId="25FDB14B" w14:textId="77777777" w:rsidR="000F2751" w:rsidRPr="000F2751" w:rsidRDefault="000F2751" w:rsidP="00DB0C46">
      <w:pPr>
        <w:pStyle w:val="Code"/>
        <w:spacing w:before="0" w:line="360" w:lineRule="auto"/>
      </w:pPr>
      <w:r w:rsidRPr="000F2751">
        <w:t>                            children={icon}</w:t>
      </w:r>
    </w:p>
    <w:p w14:paraId="10873FC0" w14:textId="77777777" w:rsidR="000F2751" w:rsidRPr="000F2751" w:rsidRDefault="000F2751" w:rsidP="00DB0C46">
      <w:pPr>
        <w:pStyle w:val="Code"/>
        <w:spacing w:before="0" w:line="360" w:lineRule="auto"/>
      </w:pPr>
      <w:r w:rsidRPr="000F2751">
        <w:t>                            active={activeIndex === index}</w:t>
      </w:r>
    </w:p>
    <w:p w14:paraId="2FA55063" w14:textId="77777777" w:rsidR="000F2751" w:rsidRPr="000F2751" w:rsidRDefault="000F2751" w:rsidP="00DB0C46">
      <w:pPr>
        <w:pStyle w:val="Code"/>
        <w:spacing w:before="0" w:line="360" w:lineRule="auto"/>
      </w:pPr>
      <w:r w:rsidRPr="000F2751">
        <w:t>                            onPress={onPress(index)}</w:t>
      </w:r>
    </w:p>
    <w:p w14:paraId="7409C32C" w14:textId="77777777" w:rsidR="000F2751" w:rsidRPr="000F2751" w:rsidRDefault="000F2751" w:rsidP="00DB0C46">
      <w:pPr>
        <w:pStyle w:val="Code"/>
        <w:spacing w:before="0" w:line="360" w:lineRule="auto"/>
      </w:pPr>
      <w:r w:rsidRPr="000F2751">
        <w:t>                            key={index}</w:t>
      </w:r>
    </w:p>
    <w:p w14:paraId="35916DB0" w14:textId="77777777" w:rsidR="000F2751" w:rsidRPr="000F2751" w:rsidRDefault="000F2751" w:rsidP="00DB0C46">
      <w:pPr>
        <w:pStyle w:val="Code"/>
        <w:spacing w:before="0" w:line="360" w:lineRule="auto"/>
      </w:pPr>
      <w:r w:rsidRPr="000F2751">
        <w:t>                        /&gt;</w:t>
      </w:r>
    </w:p>
    <w:p w14:paraId="2729D8C6" w14:textId="77777777" w:rsidR="000F2751" w:rsidRPr="000F2751" w:rsidRDefault="000F2751" w:rsidP="00DB0C46">
      <w:pPr>
        <w:pStyle w:val="Code"/>
        <w:spacing w:before="0" w:line="360" w:lineRule="auto"/>
      </w:pPr>
      <w:r w:rsidRPr="000F2751">
        <w:t>                    ))}</w:t>
      </w:r>
    </w:p>
    <w:p w14:paraId="0B6DE39F" w14:textId="77777777" w:rsidR="000F2751" w:rsidRPr="000F2751" w:rsidRDefault="000F2751" w:rsidP="00DB0C46">
      <w:pPr>
        <w:pStyle w:val="Code"/>
        <w:spacing w:before="0" w:line="360" w:lineRule="auto"/>
      </w:pPr>
      <w:r w:rsidRPr="000F2751">
        <w:t>                &lt;/View&gt;</w:t>
      </w:r>
    </w:p>
    <w:p w14:paraId="11C20D60" w14:textId="77777777" w:rsidR="000F2751" w:rsidRPr="000F2751" w:rsidRDefault="000F2751" w:rsidP="00DB0C46">
      <w:pPr>
        <w:pStyle w:val="Code"/>
        <w:spacing w:before="0" w:line="360" w:lineRule="auto"/>
      </w:pPr>
      <w:r w:rsidRPr="000F2751">
        <w:t>                &lt;ScrollView</w:t>
      </w:r>
    </w:p>
    <w:p w14:paraId="5C87E1B5" w14:textId="77777777" w:rsidR="000F2751" w:rsidRPr="000F2751" w:rsidRDefault="000F2751" w:rsidP="00DB0C46">
      <w:pPr>
        <w:pStyle w:val="Code"/>
        <w:spacing w:before="0" w:line="360" w:lineRule="auto"/>
      </w:pPr>
      <w:r w:rsidRPr="000F2751">
        <w:t>                    horizontal</w:t>
      </w:r>
    </w:p>
    <w:p w14:paraId="63EAC1AE" w14:textId="77777777" w:rsidR="000F2751" w:rsidRPr="000F2751" w:rsidRDefault="000F2751" w:rsidP="00DB0C46">
      <w:pPr>
        <w:pStyle w:val="Code"/>
        <w:spacing w:before="0" w:line="360" w:lineRule="auto"/>
      </w:pPr>
      <w:r w:rsidRPr="000F2751">
        <w:t>                    pagingEnabled</w:t>
      </w:r>
    </w:p>
    <w:p w14:paraId="401523C0" w14:textId="77777777" w:rsidR="000F2751" w:rsidRPr="000F2751" w:rsidRDefault="000F2751" w:rsidP="00DB0C46">
      <w:pPr>
        <w:pStyle w:val="Code"/>
        <w:spacing w:before="0" w:line="360" w:lineRule="auto"/>
      </w:pPr>
      <w:r w:rsidRPr="000F2751">
        <w:t>                    nestedScrollEnabled</w:t>
      </w:r>
    </w:p>
    <w:p w14:paraId="06095A0A" w14:textId="77777777" w:rsidR="000F2751" w:rsidRPr="000F2751" w:rsidRDefault="000F2751" w:rsidP="00DB0C46">
      <w:pPr>
        <w:pStyle w:val="Code"/>
        <w:spacing w:before="0" w:line="360" w:lineRule="auto"/>
      </w:pPr>
      <w:r w:rsidRPr="000F2751">
        <w:t>                    onMomentumScrollEnd={onMomentumScrollEnd}</w:t>
      </w:r>
    </w:p>
    <w:p w14:paraId="2FCFEA94" w14:textId="77777777" w:rsidR="000F2751" w:rsidRPr="000F2751" w:rsidRDefault="000F2751" w:rsidP="00DB0C46">
      <w:pPr>
        <w:pStyle w:val="Code"/>
        <w:spacing w:before="0" w:line="360" w:lineRule="auto"/>
      </w:pPr>
      <w:r w:rsidRPr="000F2751">
        <w:t>                    showsHorizontalScrollIndicator={false}</w:t>
      </w:r>
    </w:p>
    <w:p w14:paraId="56670B67" w14:textId="77777777" w:rsidR="000F2751" w:rsidRPr="000F2751" w:rsidRDefault="000F2751" w:rsidP="00DB0C46">
      <w:pPr>
        <w:pStyle w:val="Code"/>
        <w:spacing w:before="0" w:line="360" w:lineRule="auto"/>
      </w:pPr>
      <w:r w:rsidRPr="000F2751">
        <w:lastRenderedPageBreak/>
        <w:t>                    showsVerticalScrollIndicator={false}</w:t>
      </w:r>
    </w:p>
    <w:p w14:paraId="4A2D4DE0" w14:textId="77777777" w:rsidR="000F2751" w:rsidRPr="000F2751" w:rsidRDefault="000F2751" w:rsidP="00DB0C46">
      <w:pPr>
        <w:pStyle w:val="Code"/>
        <w:spacing w:before="0" w:line="360" w:lineRule="auto"/>
      </w:pPr>
      <w:r w:rsidRPr="000F2751">
        <w:t>                    ref={scrollRef}</w:t>
      </w:r>
    </w:p>
    <w:p w14:paraId="471173F3" w14:textId="77777777" w:rsidR="000F2751" w:rsidRPr="000F2751" w:rsidRDefault="000F2751" w:rsidP="00DB0C46">
      <w:pPr>
        <w:pStyle w:val="Code"/>
        <w:spacing w:before="0" w:line="360" w:lineRule="auto"/>
      </w:pPr>
      <w:r w:rsidRPr="000F2751">
        <w:t>                &gt;</w:t>
      </w:r>
    </w:p>
    <w:p w14:paraId="039A087F" w14:textId="77777777" w:rsidR="000F2751" w:rsidRPr="000F2751" w:rsidRDefault="000F2751" w:rsidP="00DB0C46">
      <w:pPr>
        <w:pStyle w:val="Code"/>
        <w:spacing w:before="0" w:line="360" w:lineRule="auto"/>
      </w:pPr>
      <w:r w:rsidRPr="000F2751">
        <w:t>                    {children.map((child, index) =&gt; (</w:t>
      </w:r>
    </w:p>
    <w:p w14:paraId="4744B419" w14:textId="77777777" w:rsidR="000F2751" w:rsidRPr="000F2751" w:rsidRDefault="000F2751" w:rsidP="00DB0C46">
      <w:pPr>
        <w:pStyle w:val="Code"/>
        <w:spacing w:before="0" w:line="360" w:lineRule="auto"/>
      </w:pPr>
      <w:r w:rsidRPr="000F2751">
        <w:t>                        &lt;View style={styles.childrenContainer} key={index}&gt;</w:t>
      </w:r>
    </w:p>
    <w:p w14:paraId="31BDF342" w14:textId="77777777" w:rsidR="000F2751" w:rsidRPr="000F2751" w:rsidRDefault="000F2751" w:rsidP="00DB0C46">
      <w:pPr>
        <w:pStyle w:val="Code"/>
        <w:spacing w:before="0" w:line="360" w:lineRule="auto"/>
      </w:pPr>
      <w:r w:rsidRPr="000F2751">
        <w:t>                            {child}</w:t>
      </w:r>
    </w:p>
    <w:p w14:paraId="5F29EC16" w14:textId="77777777" w:rsidR="000F2751" w:rsidRPr="000F2751" w:rsidRDefault="000F2751" w:rsidP="00DB0C46">
      <w:pPr>
        <w:pStyle w:val="Code"/>
        <w:spacing w:before="0" w:line="360" w:lineRule="auto"/>
      </w:pPr>
      <w:r w:rsidRPr="000F2751">
        <w:t>                        &lt;/View&gt;</w:t>
      </w:r>
    </w:p>
    <w:p w14:paraId="66530246" w14:textId="77777777" w:rsidR="000F2751" w:rsidRPr="000F2751" w:rsidRDefault="000F2751" w:rsidP="00DB0C46">
      <w:pPr>
        <w:pStyle w:val="Code"/>
        <w:spacing w:before="0" w:line="360" w:lineRule="auto"/>
      </w:pPr>
      <w:r w:rsidRPr="000F2751">
        <w:t>                    ))}</w:t>
      </w:r>
    </w:p>
    <w:p w14:paraId="198B220E" w14:textId="77777777" w:rsidR="000F2751" w:rsidRPr="000F2751" w:rsidRDefault="000F2751" w:rsidP="00DB0C46">
      <w:pPr>
        <w:pStyle w:val="Code"/>
        <w:spacing w:before="0" w:line="360" w:lineRule="auto"/>
      </w:pPr>
      <w:r w:rsidRPr="000F2751">
        <w:t>                &lt;/ScrollView&gt;</w:t>
      </w:r>
    </w:p>
    <w:p w14:paraId="09A638C6" w14:textId="77777777" w:rsidR="000F2751" w:rsidRPr="000F2751" w:rsidRDefault="000F2751" w:rsidP="00DB0C46">
      <w:pPr>
        <w:pStyle w:val="Code"/>
        <w:spacing w:before="0" w:line="360" w:lineRule="auto"/>
      </w:pPr>
      <w:r w:rsidRPr="000F2751">
        <w:t>            &lt;/View&gt;</w:t>
      </w:r>
    </w:p>
    <w:p w14:paraId="48DCB48F" w14:textId="77777777" w:rsidR="000F2751" w:rsidRPr="000F2751" w:rsidRDefault="000F2751" w:rsidP="00DB0C46">
      <w:pPr>
        <w:pStyle w:val="Code"/>
        <w:spacing w:before="0" w:line="360" w:lineRule="auto"/>
      </w:pPr>
      <w:r w:rsidRPr="000F2751">
        <w:t>        )</w:t>
      </w:r>
    </w:p>
    <w:p w14:paraId="56B7CBBB" w14:textId="4CBCEC00" w:rsidR="000F2751" w:rsidRDefault="000F2751" w:rsidP="00DB0C46">
      <w:pPr>
        <w:pStyle w:val="ThesisBody"/>
        <w:spacing w:after="0" w:line="360" w:lineRule="auto"/>
      </w:pPr>
      <w:r>
        <w:t>The navigation container maps the navItems array to MenuItem components. It determines the active item based on activeIndex and sets the corresponding item's active state.</w:t>
      </w:r>
    </w:p>
    <w:p w14:paraId="7D86D2A6" w14:textId="460942F5" w:rsidR="00822DA3" w:rsidRDefault="000F2751" w:rsidP="00DB0C46">
      <w:pPr>
        <w:pStyle w:val="ThesisBody"/>
        <w:spacing w:after="0" w:line="360" w:lineRule="auto"/>
      </w:pPr>
      <w:r>
        <w:t>The ScrollView component is set to scroll horizontally (horizontal prop) and enables paging (pagingEnabled prop) for smooth scrolling. It uses the onMomentumScrollEnd function to handle the end of scrolling.</w:t>
      </w:r>
    </w:p>
    <w:p w14:paraId="0E6EB296" w14:textId="77777777" w:rsidR="003C77B5" w:rsidRDefault="003C77B5" w:rsidP="00DB0C46">
      <w:pPr>
        <w:pStyle w:val="ThesisBody"/>
        <w:spacing w:after="0" w:line="360" w:lineRule="auto"/>
      </w:pPr>
    </w:p>
    <w:p w14:paraId="5DFAE198" w14:textId="77777777" w:rsidR="003C77B5" w:rsidRDefault="003C77B5" w:rsidP="00DB0C46">
      <w:pPr>
        <w:pStyle w:val="ThesisBody"/>
        <w:spacing w:after="0" w:line="360" w:lineRule="auto"/>
      </w:pPr>
    </w:p>
    <w:p w14:paraId="56FB2226" w14:textId="77777777" w:rsidR="003C77B5" w:rsidRDefault="003C77B5" w:rsidP="00DB0C46">
      <w:pPr>
        <w:pStyle w:val="ThesisBody"/>
        <w:spacing w:after="0" w:line="360" w:lineRule="auto"/>
      </w:pPr>
    </w:p>
    <w:p w14:paraId="6CE5BE89" w14:textId="036C89F7" w:rsidR="0026702D" w:rsidRDefault="00AC7865" w:rsidP="00DB0C46">
      <w:pPr>
        <w:pStyle w:val="ThesisSubheading"/>
        <w:spacing w:before="0" w:after="0" w:line="360" w:lineRule="auto"/>
      </w:pPr>
      <w:bookmarkStart w:id="53" w:name="_Toc138528432"/>
      <w:r>
        <w:t>Constants</w:t>
      </w:r>
      <w:bookmarkEnd w:id="53"/>
    </w:p>
    <w:p w14:paraId="65185BF7" w14:textId="39BED4A0" w:rsidR="00B578B5" w:rsidRDefault="0026702D" w:rsidP="00DB0C46">
      <w:pPr>
        <w:pStyle w:val="ThesisBody"/>
        <w:spacing w:after="0" w:line="360" w:lineRule="auto"/>
      </w:pPr>
      <w:r>
        <w:t xml:space="preserve">In the constants folder, </w:t>
      </w:r>
      <w:r w:rsidR="00AC7865">
        <w:t>there are</w:t>
      </w:r>
      <w:r>
        <w:t xml:space="preserve"> files that define values used throughout the application.</w:t>
      </w:r>
      <w:r w:rsidR="008A6981">
        <w:t xml:space="preserve"> For example, we have the same constants presented in the backend part, along with some others, like the list of icons used in the icon picker.</w:t>
      </w:r>
    </w:p>
    <w:p w14:paraId="4F544665" w14:textId="736ED364" w:rsidR="0026702D" w:rsidRDefault="00AC7865" w:rsidP="00DB0C46">
      <w:pPr>
        <w:pStyle w:val="ThesisSubheading"/>
        <w:spacing w:before="0" w:after="0" w:line="360" w:lineRule="auto"/>
      </w:pPr>
      <w:bookmarkStart w:id="54" w:name="_Toc138528433"/>
      <w:r>
        <w:t>Screens</w:t>
      </w:r>
      <w:bookmarkEnd w:id="54"/>
    </w:p>
    <w:p w14:paraId="0B7831BB" w14:textId="198C782C" w:rsidR="00F27F66" w:rsidRPr="00F27F66" w:rsidRDefault="0026702D" w:rsidP="00DB0C46">
      <w:pPr>
        <w:pStyle w:val="ThesisBody"/>
        <w:spacing w:after="0" w:line="360" w:lineRule="auto"/>
      </w:pPr>
      <w:r>
        <w:t>This folder holds the different screens or pages of the application. Each screen represents a separate user interface component that users interact with. These screens are typically composed of various UI components, and they define the structure and behavior of the user interface for specific features or functionalities.</w:t>
      </w:r>
    </w:p>
    <w:p w14:paraId="7372FA17" w14:textId="20A9909D" w:rsidR="007C1844" w:rsidRDefault="00B00015" w:rsidP="00DB0C46">
      <w:pPr>
        <w:pStyle w:val="ThesisSub-subheading"/>
        <w:spacing w:before="0" w:after="0" w:line="360" w:lineRule="auto"/>
      </w:pPr>
      <w:r>
        <w:t>Common Home</w:t>
      </w:r>
    </w:p>
    <w:p w14:paraId="4F5226B3" w14:textId="1ECE7E41" w:rsidR="00B00015" w:rsidRDefault="00B00015" w:rsidP="00DB0C46">
      <w:pPr>
        <w:pStyle w:val="ThesisBody"/>
        <w:spacing w:after="0" w:line="360" w:lineRule="auto"/>
      </w:pPr>
      <w:r w:rsidRPr="00B00015">
        <w:t xml:space="preserve">The </w:t>
      </w:r>
      <w:r w:rsidR="00431773">
        <w:t>“</w:t>
      </w:r>
      <w:r w:rsidRPr="00B00015">
        <w:t>CommonHome</w:t>
      </w:r>
      <w:r w:rsidR="00431773">
        <w:t>”</w:t>
      </w:r>
      <w:r w:rsidRPr="00B00015">
        <w:t xml:space="preserve"> component renders the </w:t>
      </w:r>
      <w:r>
        <w:t>students and professors’</w:t>
      </w:r>
      <w:r w:rsidRPr="00B00015">
        <w:t xml:space="preserve"> home screen, which includes a list of courses and various actions related to those courses.</w:t>
      </w:r>
    </w:p>
    <w:p w14:paraId="02441249" w14:textId="318BC35D" w:rsidR="00B00015" w:rsidRDefault="00B00015" w:rsidP="00DB0C46">
      <w:pPr>
        <w:pStyle w:val="ThesisBody"/>
        <w:spacing w:after="0" w:line="360" w:lineRule="auto"/>
      </w:pPr>
      <w:r>
        <w:t>From the component we can observe:</w:t>
      </w:r>
    </w:p>
    <w:p w14:paraId="69673BF3" w14:textId="3BAB4C6D" w:rsidR="00B00015" w:rsidRDefault="00B00015" w:rsidP="00DB0C46">
      <w:pPr>
        <w:pStyle w:val="ThesisBody"/>
        <w:spacing w:after="0" w:line="360" w:lineRule="auto"/>
      </w:pPr>
      <w:r>
        <w:lastRenderedPageBreak/>
        <w:t>The component defines several state variables using the useState hook to manage the component's state.</w:t>
      </w:r>
    </w:p>
    <w:p w14:paraId="3873CE9B" w14:textId="354C209E" w:rsidR="00B00015" w:rsidRDefault="00B00015" w:rsidP="00DB0C46">
      <w:pPr>
        <w:pStyle w:val="ThesisBody"/>
        <w:spacing w:after="0" w:line="360" w:lineRule="auto"/>
      </w:pPr>
      <w:r>
        <w:t>“courses”: stores the list of courses.</w:t>
      </w:r>
    </w:p>
    <w:p w14:paraId="3CD399C5" w14:textId="00689EC5" w:rsidR="00B00015" w:rsidRDefault="00B00015" w:rsidP="00DB0C46">
      <w:pPr>
        <w:pStyle w:val="ThesisBody"/>
        <w:spacing w:after="0" w:line="360" w:lineRule="auto"/>
      </w:pPr>
      <w:r>
        <w:t>“courseFullWidth” determines whether the course cards should occupy the full width of the screen.</w:t>
      </w:r>
    </w:p>
    <w:p w14:paraId="7D598D13" w14:textId="1CFAB814" w:rsidR="00B00015" w:rsidRDefault="00B00015" w:rsidP="00DB0C46">
      <w:pPr>
        <w:pStyle w:val="ThesisBody"/>
        <w:spacing w:after="0" w:line="360" w:lineRule="auto"/>
      </w:pPr>
      <w:r>
        <w:t>“</w:t>
      </w:r>
      <w:r w:rsidRPr="00B00015">
        <w:t>joinCourseModalVisible</w:t>
      </w:r>
      <w:r>
        <w:t>”</w:t>
      </w:r>
      <w:r w:rsidRPr="00B00015">
        <w:t>,</w:t>
      </w:r>
      <w:r>
        <w:t xml:space="preserve"> “</w:t>
      </w:r>
      <w:r w:rsidRPr="00B00015">
        <w:t>joinCourseModalError</w:t>
      </w:r>
      <w:r>
        <w:t>”</w:t>
      </w:r>
      <w:r w:rsidRPr="00B00015">
        <w:t xml:space="preserve">, and </w:t>
      </w:r>
      <w:r>
        <w:t>“</w:t>
      </w:r>
      <w:r w:rsidRPr="00B00015">
        <w:t>joinCourseModalCourseCode</w:t>
      </w:r>
      <w:r>
        <w:t>”</w:t>
      </w:r>
      <w:r w:rsidRPr="00B00015">
        <w:t xml:space="preserve"> manage the visibility, error state, and entered course code for the join course modal</w:t>
      </w:r>
      <w:r>
        <w:t>.</w:t>
      </w:r>
    </w:p>
    <w:p w14:paraId="572ECA70" w14:textId="11B5D9DA" w:rsidR="00B00015" w:rsidRDefault="00B00015" w:rsidP="00DB0C46">
      <w:pPr>
        <w:pStyle w:val="ThesisBody"/>
        <w:spacing w:after="0" w:line="360" w:lineRule="auto"/>
      </w:pPr>
      <w:r>
        <w:t>“createCourseModalVisible” manages the visibility of the create course modal.</w:t>
      </w:r>
    </w:p>
    <w:p w14:paraId="4DC9EC18" w14:textId="6934F169" w:rsidR="00B00015" w:rsidRDefault="00B00015" w:rsidP="00DB0C46">
      <w:pPr>
        <w:pStyle w:val="ThesisBody"/>
        <w:spacing w:after="0" w:line="360" w:lineRule="auto"/>
      </w:pPr>
      <w:r>
        <w:t>“personId”, “role”, and “firstName” are obtained from the “useUser” context hook, which provides user-related data.</w:t>
      </w:r>
    </w:p>
    <w:p w14:paraId="72FA66A8" w14:textId="77777777" w:rsidR="00B00015" w:rsidRPr="00B00015" w:rsidRDefault="00B00015" w:rsidP="00DB0C46">
      <w:pPr>
        <w:pStyle w:val="Code"/>
        <w:spacing w:before="0" w:line="360" w:lineRule="auto"/>
      </w:pPr>
      <w:r w:rsidRPr="00B00015">
        <w:t>const [courses, setCourses] = useState&lt;IDisplayCourses[]&gt;([])</w:t>
      </w:r>
    </w:p>
    <w:p w14:paraId="0B41250F" w14:textId="77777777" w:rsidR="00B00015" w:rsidRPr="00B00015" w:rsidRDefault="00B00015" w:rsidP="00DB0C46">
      <w:pPr>
        <w:pStyle w:val="Code"/>
        <w:spacing w:before="0" w:line="360" w:lineRule="auto"/>
      </w:pPr>
    </w:p>
    <w:p w14:paraId="5D3764D3" w14:textId="77777777" w:rsidR="00B00015" w:rsidRPr="00B00015" w:rsidRDefault="00B00015" w:rsidP="00DB0C46">
      <w:pPr>
        <w:pStyle w:val="Code"/>
        <w:spacing w:before="0" w:line="360" w:lineRule="auto"/>
      </w:pPr>
      <w:r w:rsidRPr="00B00015">
        <w:t>    const { personId, role, firstName } = useUser()</w:t>
      </w:r>
    </w:p>
    <w:p w14:paraId="3123CB38" w14:textId="77777777" w:rsidR="00B00015" w:rsidRPr="00B00015" w:rsidRDefault="00B00015" w:rsidP="00DB0C46">
      <w:pPr>
        <w:pStyle w:val="Code"/>
        <w:spacing w:before="0" w:line="360" w:lineRule="auto"/>
      </w:pPr>
      <w:r w:rsidRPr="00B00015">
        <w:t>    const [courseFullWidth, setCourseFullWidth] = useState(false)</w:t>
      </w:r>
    </w:p>
    <w:p w14:paraId="4537F1A5" w14:textId="77777777" w:rsidR="00B00015" w:rsidRPr="00B00015" w:rsidRDefault="00B00015" w:rsidP="00DB0C46">
      <w:pPr>
        <w:pStyle w:val="Code"/>
        <w:spacing w:before="0" w:line="360" w:lineRule="auto"/>
      </w:pPr>
    </w:p>
    <w:p w14:paraId="4D9003AB" w14:textId="77777777" w:rsidR="00431773" w:rsidRDefault="00B00015" w:rsidP="00DB0C46">
      <w:pPr>
        <w:pStyle w:val="Code"/>
        <w:spacing w:before="0" w:line="360" w:lineRule="auto"/>
      </w:pPr>
      <w:r w:rsidRPr="00B00015">
        <w:t xml:space="preserve">    const [joinCourseModalVisible, setJoinCourseModalVisible] = </w:t>
      </w:r>
    </w:p>
    <w:p w14:paraId="0E3E19AA" w14:textId="3E66DB3C" w:rsidR="00B00015" w:rsidRPr="00B00015" w:rsidRDefault="00431773" w:rsidP="00DB0C46">
      <w:pPr>
        <w:pStyle w:val="Code"/>
        <w:spacing w:before="0" w:line="360" w:lineRule="auto"/>
      </w:pPr>
      <w:r>
        <w:t xml:space="preserve">                                                    </w:t>
      </w:r>
      <w:r w:rsidR="00B00015" w:rsidRPr="00B00015">
        <w:t>useState(false)</w:t>
      </w:r>
    </w:p>
    <w:p w14:paraId="7F6B569C" w14:textId="77777777" w:rsidR="00B00015" w:rsidRPr="00B00015" w:rsidRDefault="00B00015" w:rsidP="00DB0C46">
      <w:pPr>
        <w:pStyle w:val="Code"/>
        <w:spacing w:before="0" w:line="360" w:lineRule="auto"/>
      </w:pPr>
      <w:r w:rsidRPr="00B00015">
        <w:t>    const [joinCourseModalError, setJoinCourseModalError] = useState(false)</w:t>
      </w:r>
    </w:p>
    <w:p w14:paraId="04A41236" w14:textId="25818710" w:rsidR="00431773" w:rsidRPr="00B00015" w:rsidRDefault="00B00015" w:rsidP="00DB0C46">
      <w:pPr>
        <w:pStyle w:val="Code"/>
        <w:spacing w:before="0" w:line="360" w:lineRule="auto"/>
      </w:pPr>
      <w:r w:rsidRPr="00B00015">
        <w:t>    const [joinCourseModalCourseCode, setJoinCourseModalCourseCode] =</w:t>
      </w:r>
    </w:p>
    <w:p w14:paraId="07935DAB" w14:textId="38F7ACE1" w:rsidR="00B00015" w:rsidRPr="00B00015" w:rsidRDefault="00B00015" w:rsidP="00DB0C46">
      <w:pPr>
        <w:pStyle w:val="Code"/>
        <w:spacing w:before="0" w:line="360" w:lineRule="auto"/>
      </w:pPr>
      <w:r w:rsidRPr="00B00015">
        <w:t xml:space="preserve">      </w:t>
      </w:r>
      <w:r w:rsidR="00431773">
        <w:t xml:space="preserve">                                            </w:t>
      </w:r>
      <w:r w:rsidRPr="00B00015">
        <w:t>  useState("")</w:t>
      </w:r>
    </w:p>
    <w:p w14:paraId="4A81CEF6" w14:textId="420248A4" w:rsidR="00B00015" w:rsidRDefault="00B00015" w:rsidP="00DB0C46">
      <w:pPr>
        <w:pStyle w:val="ThesisBody"/>
        <w:spacing w:after="0" w:line="360" w:lineRule="auto"/>
      </w:pPr>
      <w:r w:rsidRPr="00B00015">
        <w:t>Th</w:t>
      </w:r>
      <w:r>
        <w:t>is</w:t>
      </w:r>
      <w:r w:rsidRPr="00B00015">
        <w:t xml:space="preserve"> component uses the useInfiniteQuery hook from react-query to fetch and query data related to the courses. It makes use of the fetchFunction based on the user's role (student or professor) to fetch the appropriate data. The fetched data is stored in the </w:t>
      </w:r>
      <w:r>
        <w:t>“</w:t>
      </w:r>
      <w:r w:rsidRPr="00B00015">
        <w:t>pages</w:t>
      </w:r>
      <w:r>
        <w:t>”</w:t>
      </w:r>
      <w:r w:rsidRPr="00B00015">
        <w:t xml:space="preserve"> variable.</w:t>
      </w:r>
    </w:p>
    <w:p w14:paraId="7E9464DE" w14:textId="77777777" w:rsidR="00B00015" w:rsidRPr="00B00015" w:rsidRDefault="00B00015" w:rsidP="00DB0C46">
      <w:pPr>
        <w:pStyle w:val="Code"/>
        <w:spacing w:before="0" w:line="360" w:lineRule="auto"/>
      </w:pPr>
      <w:r w:rsidRPr="00B00015">
        <w:t>const fetchFunction = isStudent ? fetchJoinedCourses : fetchCreatedCourses</w:t>
      </w:r>
    </w:p>
    <w:p w14:paraId="1DEE922F" w14:textId="77777777" w:rsidR="00B00015" w:rsidRPr="00B00015" w:rsidRDefault="00B00015" w:rsidP="00DB0C46">
      <w:pPr>
        <w:pStyle w:val="Code"/>
        <w:spacing w:before="0" w:line="360" w:lineRule="auto"/>
      </w:pPr>
    </w:p>
    <w:p w14:paraId="646AE086" w14:textId="77777777" w:rsidR="00B00015" w:rsidRPr="00B00015" w:rsidRDefault="00B00015" w:rsidP="00DB0C46">
      <w:pPr>
        <w:pStyle w:val="Code"/>
        <w:spacing w:before="0" w:line="360" w:lineRule="auto"/>
      </w:pPr>
      <w:r w:rsidRPr="00B00015">
        <w:t>    const {</w:t>
      </w:r>
    </w:p>
    <w:p w14:paraId="73347182" w14:textId="77777777" w:rsidR="00B00015" w:rsidRPr="00B00015" w:rsidRDefault="00B00015" w:rsidP="00DB0C46">
      <w:pPr>
        <w:pStyle w:val="Code"/>
        <w:spacing w:before="0" w:line="360" w:lineRule="auto"/>
      </w:pPr>
      <w:r w:rsidRPr="00B00015">
        <w:t>        refetch,</w:t>
      </w:r>
    </w:p>
    <w:p w14:paraId="3DF37998" w14:textId="77777777" w:rsidR="00B00015" w:rsidRPr="00B00015" w:rsidRDefault="00B00015" w:rsidP="00DB0C46">
      <w:pPr>
        <w:pStyle w:val="Code"/>
        <w:spacing w:before="0" w:line="360" w:lineRule="auto"/>
      </w:pPr>
      <w:r w:rsidRPr="00B00015">
        <w:t>        data: pages,</w:t>
      </w:r>
    </w:p>
    <w:p w14:paraId="408C8F51" w14:textId="77777777" w:rsidR="00B00015" w:rsidRPr="00B00015" w:rsidRDefault="00B00015" w:rsidP="00DB0C46">
      <w:pPr>
        <w:pStyle w:val="Code"/>
        <w:spacing w:before="0" w:line="360" w:lineRule="auto"/>
      </w:pPr>
      <w:r w:rsidRPr="00B00015">
        <w:t>        fetchNextPage,</w:t>
      </w:r>
    </w:p>
    <w:p w14:paraId="6B62DAC2" w14:textId="77777777" w:rsidR="00B00015" w:rsidRPr="00B00015" w:rsidRDefault="00B00015" w:rsidP="00DB0C46">
      <w:pPr>
        <w:pStyle w:val="Code"/>
        <w:spacing w:before="0" w:line="360" w:lineRule="auto"/>
      </w:pPr>
      <w:r w:rsidRPr="00B00015">
        <w:t>        hasNextPage,</w:t>
      </w:r>
    </w:p>
    <w:p w14:paraId="4A6F377E" w14:textId="77777777" w:rsidR="00B00015" w:rsidRPr="00B00015" w:rsidRDefault="00B00015" w:rsidP="00DB0C46">
      <w:pPr>
        <w:pStyle w:val="Code"/>
        <w:spacing w:before="0" w:line="360" w:lineRule="auto"/>
      </w:pPr>
      <w:r w:rsidRPr="00B00015">
        <w:t>    } = useInfiniteQuery(</w:t>
      </w:r>
    </w:p>
    <w:p w14:paraId="27B0AFB9" w14:textId="77777777" w:rsidR="00B00015" w:rsidRPr="00B00015" w:rsidRDefault="00B00015" w:rsidP="00DB0C46">
      <w:pPr>
        <w:pStyle w:val="Code"/>
        <w:spacing w:before="0" w:line="360" w:lineRule="auto"/>
      </w:pPr>
      <w:r w:rsidRPr="00B00015">
        <w:t>        ["courses", personId, pageSize],</w:t>
      </w:r>
    </w:p>
    <w:p w14:paraId="4052029B" w14:textId="77777777" w:rsidR="00B00015" w:rsidRPr="00B00015" w:rsidRDefault="00B00015" w:rsidP="00DB0C46">
      <w:pPr>
        <w:pStyle w:val="Code"/>
        <w:spacing w:before="0" w:line="360" w:lineRule="auto"/>
      </w:pPr>
      <w:r w:rsidRPr="00B00015">
        <w:t>        ({ pageParam = 1 }) =&gt;</w:t>
      </w:r>
    </w:p>
    <w:p w14:paraId="253AC934" w14:textId="77777777" w:rsidR="00B00015" w:rsidRPr="00B00015" w:rsidRDefault="00B00015" w:rsidP="00DB0C46">
      <w:pPr>
        <w:pStyle w:val="Code"/>
        <w:spacing w:before="0" w:line="360" w:lineRule="auto"/>
      </w:pPr>
      <w:r w:rsidRPr="00B00015">
        <w:t>            fetchFunction({</w:t>
      </w:r>
    </w:p>
    <w:p w14:paraId="5B45A203" w14:textId="77777777" w:rsidR="00B00015" w:rsidRPr="00B00015" w:rsidRDefault="00B00015" w:rsidP="00DB0C46">
      <w:pPr>
        <w:pStyle w:val="Code"/>
        <w:spacing w:before="0" w:line="360" w:lineRule="auto"/>
      </w:pPr>
      <w:r w:rsidRPr="00B00015">
        <w:lastRenderedPageBreak/>
        <w:t>                personId,</w:t>
      </w:r>
    </w:p>
    <w:p w14:paraId="196529EE" w14:textId="77777777" w:rsidR="00B00015" w:rsidRPr="00B00015" w:rsidRDefault="00B00015" w:rsidP="00DB0C46">
      <w:pPr>
        <w:pStyle w:val="Code"/>
        <w:spacing w:before="0" w:line="360" w:lineRule="auto"/>
      </w:pPr>
      <w:r w:rsidRPr="00B00015">
        <w:t>                creatorId: personId,</w:t>
      </w:r>
    </w:p>
    <w:p w14:paraId="590644F5" w14:textId="77777777" w:rsidR="00B00015" w:rsidRPr="00B00015" w:rsidRDefault="00B00015" w:rsidP="00DB0C46">
      <w:pPr>
        <w:pStyle w:val="Code"/>
        <w:spacing w:before="0" w:line="360" w:lineRule="auto"/>
      </w:pPr>
      <w:r w:rsidRPr="00B00015">
        <w:t>                pageParam,</w:t>
      </w:r>
    </w:p>
    <w:p w14:paraId="60905F5E" w14:textId="77777777" w:rsidR="00B00015" w:rsidRPr="00B00015" w:rsidRDefault="00B00015" w:rsidP="00DB0C46">
      <w:pPr>
        <w:pStyle w:val="Code"/>
        <w:spacing w:before="0" w:line="360" w:lineRule="auto"/>
      </w:pPr>
      <w:r w:rsidRPr="00B00015">
        <w:t>                pageSize,</w:t>
      </w:r>
    </w:p>
    <w:p w14:paraId="1DA7765D" w14:textId="77777777" w:rsidR="00B00015" w:rsidRPr="00B00015" w:rsidRDefault="00B00015" w:rsidP="00DB0C46">
      <w:pPr>
        <w:pStyle w:val="Code"/>
        <w:spacing w:before="0" w:line="360" w:lineRule="auto"/>
      </w:pPr>
      <w:r w:rsidRPr="00B00015">
        <w:t>            }),</w:t>
      </w:r>
    </w:p>
    <w:p w14:paraId="3C747FC3" w14:textId="77777777" w:rsidR="00B00015" w:rsidRPr="00B00015" w:rsidRDefault="00B00015" w:rsidP="00DB0C46">
      <w:pPr>
        <w:pStyle w:val="Code"/>
        <w:spacing w:before="0" w:line="360" w:lineRule="auto"/>
      </w:pPr>
      <w:r w:rsidRPr="00B00015">
        <w:t>        {</w:t>
      </w:r>
    </w:p>
    <w:p w14:paraId="5C563B99" w14:textId="77777777" w:rsidR="00B00015" w:rsidRPr="00B00015" w:rsidRDefault="00B00015" w:rsidP="00DB0C46">
      <w:pPr>
        <w:pStyle w:val="Code"/>
        <w:spacing w:before="0" w:line="360" w:lineRule="auto"/>
      </w:pPr>
      <w:r w:rsidRPr="00B00015">
        <w:t>            getNextPageParam: (lastPage) =&gt; {</w:t>
      </w:r>
    </w:p>
    <w:p w14:paraId="73393BAA" w14:textId="77777777" w:rsidR="00B00015" w:rsidRPr="00B00015" w:rsidRDefault="00B00015" w:rsidP="00DB0C46">
      <w:pPr>
        <w:pStyle w:val="Code"/>
        <w:spacing w:before="0" w:line="360" w:lineRule="auto"/>
      </w:pPr>
      <w:r w:rsidRPr="00B00015">
        <w:t>                if (lastPage.page != lastPage.totalPages) {</w:t>
      </w:r>
    </w:p>
    <w:p w14:paraId="75B2D5DA" w14:textId="77777777" w:rsidR="00B00015" w:rsidRPr="00B00015" w:rsidRDefault="00B00015" w:rsidP="00DB0C46">
      <w:pPr>
        <w:pStyle w:val="Code"/>
        <w:spacing w:before="0" w:line="360" w:lineRule="auto"/>
      </w:pPr>
      <w:r w:rsidRPr="00B00015">
        <w:t>                    return lastPage.page + 1</w:t>
      </w:r>
    </w:p>
    <w:p w14:paraId="68C2F804" w14:textId="77777777" w:rsidR="00B00015" w:rsidRPr="00B00015" w:rsidRDefault="00B00015" w:rsidP="00DB0C46">
      <w:pPr>
        <w:pStyle w:val="Code"/>
        <w:spacing w:before="0" w:line="360" w:lineRule="auto"/>
      </w:pPr>
      <w:r w:rsidRPr="00B00015">
        <w:t>                }</w:t>
      </w:r>
    </w:p>
    <w:p w14:paraId="1AB199FB" w14:textId="77777777" w:rsidR="00B00015" w:rsidRPr="00B00015" w:rsidRDefault="00B00015" w:rsidP="00DB0C46">
      <w:pPr>
        <w:pStyle w:val="Code"/>
        <w:spacing w:before="0" w:line="360" w:lineRule="auto"/>
      </w:pPr>
      <w:r w:rsidRPr="00B00015">
        <w:t>                return false</w:t>
      </w:r>
    </w:p>
    <w:p w14:paraId="2A6CF492" w14:textId="77777777" w:rsidR="00B00015" w:rsidRPr="00B00015" w:rsidRDefault="00B00015" w:rsidP="00DB0C46">
      <w:pPr>
        <w:pStyle w:val="Code"/>
        <w:spacing w:before="0" w:line="360" w:lineRule="auto"/>
      </w:pPr>
      <w:r w:rsidRPr="00B00015">
        <w:t>            },</w:t>
      </w:r>
    </w:p>
    <w:p w14:paraId="30EF5C55" w14:textId="77777777" w:rsidR="00B00015" w:rsidRPr="00B00015" w:rsidRDefault="00B00015" w:rsidP="00DB0C46">
      <w:pPr>
        <w:pStyle w:val="Code"/>
        <w:spacing w:before="0" w:line="360" w:lineRule="auto"/>
      </w:pPr>
    </w:p>
    <w:p w14:paraId="69B5F3CE" w14:textId="77777777" w:rsidR="00B00015" w:rsidRPr="00B00015" w:rsidRDefault="00B00015" w:rsidP="00DB0C46">
      <w:pPr>
        <w:pStyle w:val="Code"/>
        <w:spacing w:before="0" w:line="360" w:lineRule="auto"/>
      </w:pPr>
      <w:r w:rsidRPr="00B00015">
        <w:t>            enabled: true,</w:t>
      </w:r>
    </w:p>
    <w:p w14:paraId="04571841" w14:textId="77777777" w:rsidR="00B00015" w:rsidRPr="00B00015" w:rsidRDefault="00B00015" w:rsidP="00DB0C46">
      <w:pPr>
        <w:pStyle w:val="Code"/>
        <w:spacing w:before="0" w:line="360" w:lineRule="auto"/>
      </w:pPr>
      <w:r w:rsidRPr="00B00015">
        <w:t>        }</w:t>
      </w:r>
    </w:p>
    <w:p w14:paraId="1C4A371A" w14:textId="77777777" w:rsidR="00B00015" w:rsidRPr="00B00015" w:rsidRDefault="00B00015" w:rsidP="00DB0C46">
      <w:pPr>
        <w:pStyle w:val="Code"/>
        <w:spacing w:before="0" w:line="360" w:lineRule="auto"/>
      </w:pPr>
      <w:r w:rsidRPr="00B00015">
        <w:t>    )</w:t>
      </w:r>
    </w:p>
    <w:p w14:paraId="67C4F2B4" w14:textId="73B80166" w:rsidR="00B00015" w:rsidRDefault="00B00015" w:rsidP="00DB0C46">
      <w:pPr>
        <w:pStyle w:val="ThesisBody"/>
        <w:spacing w:after="0" w:line="360" w:lineRule="auto"/>
      </w:pPr>
      <w:r w:rsidRPr="00B00015">
        <w:t>The useEffect hook is used to update the courses state variable whenever the pages data changes. It flattens the pages data using flatMap and sets the courses state with the new data.</w:t>
      </w:r>
    </w:p>
    <w:p w14:paraId="6D5B27DC" w14:textId="77777777" w:rsidR="00B00015" w:rsidRPr="00B00015" w:rsidRDefault="00B00015" w:rsidP="00DB0C46">
      <w:pPr>
        <w:pStyle w:val="Code"/>
        <w:spacing w:before="0" w:line="360" w:lineRule="auto"/>
      </w:pPr>
      <w:r w:rsidRPr="00B00015">
        <w:t>    useEffect(() =&gt; {</w:t>
      </w:r>
    </w:p>
    <w:p w14:paraId="5D15237F" w14:textId="77777777" w:rsidR="00B00015" w:rsidRPr="00B00015" w:rsidRDefault="00B00015" w:rsidP="00DB0C46">
      <w:pPr>
        <w:pStyle w:val="Code"/>
        <w:spacing w:before="0" w:line="360" w:lineRule="auto"/>
      </w:pPr>
      <w:r w:rsidRPr="00B00015">
        <w:t>        if (pages) {</w:t>
      </w:r>
    </w:p>
    <w:p w14:paraId="0EFFB3A7" w14:textId="77777777" w:rsidR="00B00015" w:rsidRPr="00B00015" w:rsidRDefault="00B00015" w:rsidP="00DB0C46">
      <w:pPr>
        <w:pStyle w:val="Code"/>
        <w:spacing w:before="0" w:line="360" w:lineRule="auto"/>
      </w:pPr>
      <w:r w:rsidRPr="00B00015">
        <w:t>            const newCourses = pages.pages.flatMap((page) =&gt; page.data)</w:t>
      </w:r>
    </w:p>
    <w:p w14:paraId="029BD275" w14:textId="77777777" w:rsidR="00B00015" w:rsidRPr="00B00015" w:rsidRDefault="00B00015" w:rsidP="00DB0C46">
      <w:pPr>
        <w:pStyle w:val="Code"/>
        <w:spacing w:before="0" w:line="360" w:lineRule="auto"/>
      </w:pPr>
      <w:r w:rsidRPr="00B00015">
        <w:t>            setCourses(newCourses)</w:t>
      </w:r>
    </w:p>
    <w:p w14:paraId="2EE57C3E" w14:textId="77777777" w:rsidR="00B00015" w:rsidRPr="00B00015" w:rsidRDefault="00B00015" w:rsidP="00DB0C46">
      <w:pPr>
        <w:pStyle w:val="Code"/>
        <w:spacing w:before="0" w:line="360" w:lineRule="auto"/>
      </w:pPr>
      <w:r w:rsidRPr="00B00015">
        <w:t>        }</w:t>
      </w:r>
    </w:p>
    <w:p w14:paraId="34DC10AC" w14:textId="77777777" w:rsidR="00B00015" w:rsidRPr="00B00015" w:rsidRDefault="00B00015" w:rsidP="00DB0C46">
      <w:pPr>
        <w:pStyle w:val="Code"/>
        <w:spacing w:before="0" w:line="360" w:lineRule="auto"/>
      </w:pPr>
      <w:r w:rsidRPr="00B00015">
        <w:t>    }, [pages])</w:t>
      </w:r>
    </w:p>
    <w:p w14:paraId="63E83CDD" w14:textId="50CE2018" w:rsidR="00B00015" w:rsidRDefault="00B00015" w:rsidP="00DB0C46">
      <w:pPr>
        <w:pStyle w:val="ThesisBody"/>
        <w:spacing w:after="0" w:line="360" w:lineRule="auto"/>
      </w:pPr>
      <w:r w:rsidRPr="00B00015">
        <w:t>The component uses the useMutation hook from react-query to handle the mutation for joining a course. It defines the mutation function and provides callbacks for successful and error cases.</w:t>
      </w:r>
    </w:p>
    <w:p w14:paraId="06870428" w14:textId="77777777" w:rsidR="00B00015" w:rsidRPr="00B00015" w:rsidRDefault="00B00015" w:rsidP="00DB0C46">
      <w:pPr>
        <w:pStyle w:val="Code"/>
        <w:spacing w:before="0" w:line="360" w:lineRule="auto"/>
      </w:pPr>
      <w:r w:rsidRPr="00B00015">
        <w:t>    const joinCourseMutation = useMutation({</w:t>
      </w:r>
    </w:p>
    <w:p w14:paraId="04B72CAE" w14:textId="77777777" w:rsidR="00B00015" w:rsidRPr="00B00015" w:rsidRDefault="00B00015" w:rsidP="00DB0C46">
      <w:pPr>
        <w:pStyle w:val="Code"/>
        <w:spacing w:before="0" w:line="360" w:lineRule="auto"/>
      </w:pPr>
      <w:r w:rsidRPr="00B00015">
        <w:t>        mutationFn: (data: any) =&gt; joinCourse(data),</w:t>
      </w:r>
    </w:p>
    <w:p w14:paraId="0239C0E4" w14:textId="77777777" w:rsidR="00B00015" w:rsidRPr="00B00015" w:rsidRDefault="00B00015" w:rsidP="00DB0C46">
      <w:pPr>
        <w:pStyle w:val="Code"/>
        <w:spacing w:before="0" w:line="360" w:lineRule="auto"/>
      </w:pPr>
      <w:r w:rsidRPr="00B00015">
        <w:t>        onSuccess: () =&gt; {</w:t>
      </w:r>
    </w:p>
    <w:p w14:paraId="7CA9AEB6" w14:textId="77777777" w:rsidR="00B00015" w:rsidRPr="00B00015" w:rsidRDefault="00B00015" w:rsidP="00DB0C46">
      <w:pPr>
        <w:pStyle w:val="Code"/>
        <w:spacing w:before="0" w:line="360" w:lineRule="auto"/>
      </w:pPr>
      <w:r w:rsidRPr="00B00015">
        <w:t>            setJoinCourseModalVisible(false)</w:t>
      </w:r>
    </w:p>
    <w:p w14:paraId="14A06BB1" w14:textId="77777777" w:rsidR="00B00015" w:rsidRPr="00B00015" w:rsidRDefault="00B00015" w:rsidP="00DB0C46">
      <w:pPr>
        <w:pStyle w:val="Code"/>
        <w:spacing w:before="0" w:line="360" w:lineRule="auto"/>
      </w:pPr>
      <w:r w:rsidRPr="00B00015">
        <w:t>            refetch()</w:t>
      </w:r>
    </w:p>
    <w:p w14:paraId="69501B2C" w14:textId="77777777" w:rsidR="00B00015" w:rsidRPr="00B00015" w:rsidRDefault="00B00015" w:rsidP="00DB0C46">
      <w:pPr>
        <w:pStyle w:val="Code"/>
        <w:spacing w:before="0" w:line="360" w:lineRule="auto"/>
      </w:pPr>
      <w:r w:rsidRPr="00B00015">
        <w:t>        },</w:t>
      </w:r>
    </w:p>
    <w:p w14:paraId="412F57D4" w14:textId="77777777" w:rsidR="00B00015" w:rsidRPr="00B00015" w:rsidRDefault="00B00015" w:rsidP="00DB0C46">
      <w:pPr>
        <w:pStyle w:val="Code"/>
        <w:spacing w:before="0" w:line="360" w:lineRule="auto"/>
      </w:pPr>
      <w:r w:rsidRPr="00B00015">
        <w:t>        onError: (data) =&gt; {</w:t>
      </w:r>
    </w:p>
    <w:p w14:paraId="5049289F" w14:textId="77777777" w:rsidR="00B00015" w:rsidRPr="00B00015" w:rsidRDefault="00B00015" w:rsidP="00DB0C46">
      <w:pPr>
        <w:pStyle w:val="Code"/>
        <w:spacing w:before="0" w:line="360" w:lineRule="auto"/>
      </w:pPr>
      <w:r w:rsidRPr="00B00015">
        <w:t>            setJoinCourseModalError(true)</w:t>
      </w:r>
    </w:p>
    <w:p w14:paraId="21A835FA" w14:textId="77777777" w:rsidR="00B00015" w:rsidRPr="00B00015" w:rsidRDefault="00B00015" w:rsidP="00DB0C46">
      <w:pPr>
        <w:pStyle w:val="Code"/>
        <w:spacing w:before="0" w:line="360" w:lineRule="auto"/>
      </w:pPr>
      <w:r w:rsidRPr="00B00015">
        <w:t>        },</w:t>
      </w:r>
    </w:p>
    <w:p w14:paraId="4D2B85F8" w14:textId="77777777" w:rsidR="00B00015" w:rsidRPr="00B00015" w:rsidRDefault="00B00015" w:rsidP="00DB0C46">
      <w:pPr>
        <w:pStyle w:val="Code"/>
        <w:spacing w:before="0" w:line="360" w:lineRule="auto"/>
      </w:pPr>
      <w:r w:rsidRPr="00B00015">
        <w:t>    })</w:t>
      </w:r>
    </w:p>
    <w:p w14:paraId="19BF663E" w14:textId="77777777" w:rsidR="00B00015" w:rsidRPr="00B00015" w:rsidRDefault="00B00015" w:rsidP="00DB0C46">
      <w:pPr>
        <w:pStyle w:val="Code"/>
        <w:spacing w:before="0" w:line="360" w:lineRule="auto"/>
      </w:pPr>
      <w:r w:rsidRPr="00B00015">
        <w:t>    const handleJoinCourse = async () =&gt; {</w:t>
      </w:r>
    </w:p>
    <w:p w14:paraId="5EC2289F" w14:textId="77777777" w:rsidR="00B00015" w:rsidRPr="00B00015" w:rsidRDefault="00B00015" w:rsidP="00DB0C46">
      <w:pPr>
        <w:pStyle w:val="Code"/>
        <w:spacing w:before="0" w:line="360" w:lineRule="auto"/>
      </w:pPr>
      <w:r w:rsidRPr="00B00015">
        <w:lastRenderedPageBreak/>
        <w:t>        joinCourseMutation.mutate({</w:t>
      </w:r>
    </w:p>
    <w:p w14:paraId="599D3C45" w14:textId="77777777" w:rsidR="00B00015" w:rsidRPr="00B00015" w:rsidRDefault="00B00015" w:rsidP="00DB0C46">
      <w:pPr>
        <w:pStyle w:val="Code"/>
        <w:spacing w:before="0" w:line="360" w:lineRule="auto"/>
      </w:pPr>
      <w:r w:rsidRPr="00B00015">
        <w:t>            courseCode: joinCourseModalCourseCode,</w:t>
      </w:r>
    </w:p>
    <w:p w14:paraId="001DFB1D" w14:textId="77777777" w:rsidR="00B00015" w:rsidRPr="00B00015" w:rsidRDefault="00B00015" w:rsidP="00DB0C46">
      <w:pPr>
        <w:pStyle w:val="Code"/>
        <w:spacing w:before="0" w:line="360" w:lineRule="auto"/>
      </w:pPr>
      <w:r w:rsidRPr="00B00015">
        <w:t>            personId,</w:t>
      </w:r>
    </w:p>
    <w:p w14:paraId="1937250F" w14:textId="77777777" w:rsidR="00B00015" w:rsidRPr="00B00015" w:rsidRDefault="00B00015" w:rsidP="00DB0C46">
      <w:pPr>
        <w:pStyle w:val="Code"/>
        <w:spacing w:before="0" w:line="360" w:lineRule="auto"/>
      </w:pPr>
      <w:r w:rsidRPr="00B00015">
        <w:t>        })</w:t>
      </w:r>
    </w:p>
    <w:p w14:paraId="4868F5A2" w14:textId="22795FF5" w:rsidR="00B00015" w:rsidRPr="00B00015" w:rsidRDefault="00B00015" w:rsidP="00DB0C46">
      <w:pPr>
        <w:pStyle w:val="Code"/>
        <w:spacing w:before="0" w:line="360" w:lineRule="auto"/>
      </w:pPr>
      <w:r w:rsidRPr="00B00015">
        <w:t>    }</w:t>
      </w:r>
    </w:p>
    <w:p w14:paraId="46EAFB8B" w14:textId="67EC2086" w:rsidR="00B00015" w:rsidRDefault="00FC74C2" w:rsidP="00DB0C46">
      <w:pPr>
        <w:pStyle w:val="ThesisBody"/>
        <w:spacing w:after="0" w:line="360" w:lineRule="auto"/>
      </w:pPr>
      <w:r>
        <w:t xml:space="preserve">The rendering includes a </w:t>
      </w:r>
      <w:r w:rsidR="007A244C">
        <w:t xml:space="preserve">“BottomAppbarLayout” with a </w:t>
      </w:r>
      <w:r>
        <w:t xml:space="preserve">“Scroll View” for scrollable content. </w:t>
      </w:r>
      <w:r w:rsidR="007A244C">
        <w:t>The “fetchNextPage” and “hasNextPage” are defined into the useInfiniteQuery and, by using them, we can achieve a paginated scroll view.</w:t>
      </w:r>
    </w:p>
    <w:p w14:paraId="57FDA6B6" w14:textId="77777777" w:rsidR="007A244C" w:rsidRPr="007A244C" w:rsidRDefault="007A244C" w:rsidP="00DB0C46">
      <w:pPr>
        <w:pStyle w:val="Code"/>
        <w:spacing w:before="0" w:line="360" w:lineRule="auto"/>
      </w:pPr>
      <w:r w:rsidRPr="007A244C">
        <w:t>&lt;BottomAppbarLayout navigation={navigation}&gt;</w:t>
      </w:r>
    </w:p>
    <w:p w14:paraId="38F1899B" w14:textId="77777777" w:rsidR="007A244C" w:rsidRPr="007A244C" w:rsidRDefault="007A244C" w:rsidP="00DB0C46">
      <w:pPr>
        <w:pStyle w:val="Code"/>
        <w:spacing w:before="0" w:line="360" w:lineRule="auto"/>
      </w:pPr>
      <w:r w:rsidRPr="007A244C">
        <w:t>                &lt;ScrollView</w:t>
      </w:r>
    </w:p>
    <w:p w14:paraId="2538D1F5" w14:textId="77777777" w:rsidR="007A244C" w:rsidRPr="007A244C" w:rsidRDefault="007A244C" w:rsidP="00DB0C46">
      <w:pPr>
        <w:pStyle w:val="Code"/>
        <w:spacing w:before="0" w:line="360" w:lineRule="auto"/>
      </w:pPr>
      <w:r w:rsidRPr="007A244C">
        <w:t>                    onScroll={({ nativeEvent }) =&gt; {</w:t>
      </w:r>
    </w:p>
    <w:p w14:paraId="0FDB64E5" w14:textId="77777777" w:rsidR="007A244C" w:rsidRPr="007A244C" w:rsidRDefault="007A244C" w:rsidP="00DB0C46">
      <w:pPr>
        <w:pStyle w:val="Code"/>
        <w:spacing w:before="0" w:line="360" w:lineRule="auto"/>
      </w:pPr>
      <w:r w:rsidRPr="007A244C">
        <w:t>                        if (</w:t>
      </w:r>
    </w:p>
    <w:p w14:paraId="6EBA6434" w14:textId="77777777" w:rsidR="007A244C" w:rsidRPr="007A244C" w:rsidRDefault="007A244C" w:rsidP="00DB0C46">
      <w:pPr>
        <w:pStyle w:val="Code"/>
        <w:spacing w:before="0" w:line="360" w:lineRule="auto"/>
      </w:pPr>
      <w:r w:rsidRPr="007A244C">
        <w:t>                            nativeEvent.layoutMeasurement.height +</w:t>
      </w:r>
    </w:p>
    <w:p w14:paraId="7FA315E0" w14:textId="77777777" w:rsidR="007A244C" w:rsidRPr="007A244C" w:rsidRDefault="007A244C" w:rsidP="00DB0C46">
      <w:pPr>
        <w:pStyle w:val="Code"/>
        <w:spacing w:before="0" w:line="360" w:lineRule="auto"/>
      </w:pPr>
      <w:r w:rsidRPr="007A244C">
        <w:t>                                nativeEvent.contentOffset.y &gt;=</w:t>
      </w:r>
    </w:p>
    <w:p w14:paraId="2E8B1D4D" w14:textId="77777777" w:rsidR="007A244C" w:rsidRPr="007A244C" w:rsidRDefault="007A244C" w:rsidP="00DB0C46">
      <w:pPr>
        <w:pStyle w:val="Code"/>
        <w:spacing w:before="0" w:line="360" w:lineRule="auto"/>
      </w:pPr>
      <w:r w:rsidRPr="007A244C">
        <w:t>                                nativeEvent.contentSize.height &amp;&amp;</w:t>
      </w:r>
    </w:p>
    <w:p w14:paraId="29EFCE3E" w14:textId="77777777" w:rsidR="007A244C" w:rsidRPr="007A244C" w:rsidRDefault="007A244C" w:rsidP="00DB0C46">
      <w:pPr>
        <w:pStyle w:val="Code"/>
        <w:spacing w:before="0" w:line="360" w:lineRule="auto"/>
      </w:pPr>
      <w:r w:rsidRPr="007A244C">
        <w:t>                            hasNextPage</w:t>
      </w:r>
    </w:p>
    <w:p w14:paraId="6FC7EDFF" w14:textId="77777777" w:rsidR="007A244C" w:rsidRPr="007A244C" w:rsidRDefault="007A244C" w:rsidP="00DB0C46">
      <w:pPr>
        <w:pStyle w:val="Code"/>
        <w:spacing w:before="0" w:line="360" w:lineRule="auto"/>
      </w:pPr>
      <w:r w:rsidRPr="007A244C">
        <w:t>                        ) {</w:t>
      </w:r>
    </w:p>
    <w:p w14:paraId="640248CB" w14:textId="77777777" w:rsidR="007A244C" w:rsidRPr="007A244C" w:rsidRDefault="007A244C" w:rsidP="00DB0C46">
      <w:pPr>
        <w:pStyle w:val="Code"/>
        <w:spacing w:before="0" w:line="360" w:lineRule="auto"/>
      </w:pPr>
      <w:r w:rsidRPr="007A244C">
        <w:t>                            fetchNextPage()</w:t>
      </w:r>
    </w:p>
    <w:p w14:paraId="46AF8902" w14:textId="77777777" w:rsidR="007A244C" w:rsidRPr="007A244C" w:rsidRDefault="007A244C" w:rsidP="00DB0C46">
      <w:pPr>
        <w:pStyle w:val="Code"/>
        <w:spacing w:before="0" w:line="360" w:lineRule="auto"/>
      </w:pPr>
      <w:r w:rsidRPr="007A244C">
        <w:t>                        }</w:t>
      </w:r>
    </w:p>
    <w:p w14:paraId="5727F5D4" w14:textId="77777777" w:rsidR="007A244C" w:rsidRPr="007A244C" w:rsidRDefault="007A244C" w:rsidP="00DB0C46">
      <w:pPr>
        <w:pStyle w:val="Code"/>
        <w:spacing w:before="0" w:line="360" w:lineRule="auto"/>
      </w:pPr>
      <w:r w:rsidRPr="007A244C">
        <w:t>                    }}</w:t>
      </w:r>
    </w:p>
    <w:p w14:paraId="330EB9A2" w14:textId="77777777" w:rsidR="007A244C" w:rsidRPr="007A244C" w:rsidRDefault="007A244C" w:rsidP="00DB0C46">
      <w:pPr>
        <w:pStyle w:val="Code"/>
        <w:spacing w:before="0" w:line="360" w:lineRule="auto"/>
      </w:pPr>
      <w:r w:rsidRPr="007A244C">
        <w:t>                    scrollEventThrottle={0}</w:t>
      </w:r>
    </w:p>
    <w:p w14:paraId="56F439BE" w14:textId="77777777" w:rsidR="007A244C" w:rsidRPr="007A244C" w:rsidRDefault="007A244C" w:rsidP="00DB0C46">
      <w:pPr>
        <w:pStyle w:val="Code"/>
        <w:spacing w:before="0" w:line="360" w:lineRule="auto"/>
      </w:pPr>
      <w:r w:rsidRPr="007A244C">
        <w:t>                &gt;</w:t>
      </w:r>
    </w:p>
    <w:p w14:paraId="7306FC7D" w14:textId="6830CCD8" w:rsidR="007A244C" w:rsidRPr="007A244C" w:rsidRDefault="007A244C" w:rsidP="00DB0C46">
      <w:pPr>
        <w:pStyle w:val="Code"/>
        <w:spacing w:before="0" w:line="360" w:lineRule="auto"/>
      </w:pPr>
      <w:r w:rsidRPr="007A244C">
        <w:t>...</w:t>
      </w:r>
    </w:p>
    <w:p w14:paraId="4D29E200" w14:textId="6805DB56" w:rsidR="007A244C" w:rsidRPr="007A244C" w:rsidRDefault="007A244C" w:rsidP="00DB0C46">
      <w:pPr>
        <w:pStyle w:val="Code"/>
        <w:spacing w:before="0" w:line="360" w:lineRule="auto"/>
      </w:pPr>
      <w:r w:rsidRPr="007A244C">
        <w:t>/&gt;</w:t>
      </w:r>
    </w:p>
    <w:p w14:paraId="07BFE1C4" w14:textId="5C8A86D2" w:rsidR="007A244C" w:rsidRDefault="007A244C" w:rsidP="00DB0C46">
      <w:pPr>
        <w:pStyle w:val="ThesisBody"/>
        <w:spacing w:after="0" w:line="360" w:lineRule="auto"/>
      </w:pPr>
      <w:r>
        <w:t>Inside the Scroll View we can categorize the components as such:</w:t>
      </w:r>
    </w:p>
    <w:p w14:paraId="22987EF0" w14:textId="3123D840" w:rsidR="00621B15" w:rsidRDefault="00621B15" w:rsidP="00DB0C46">
      <w:pPr>
        <w:pStyle w:val="ThesisBody"/>
        <w:spacing w:after="0" w:line="360" w:lineRule="auto"/>
      </w:pPr>
      <w:r>
        <w:t>The user’s welcome message;</w:t>
      </w:r>
    </w:p>
    <w:p w14:paraId="4F318EE2" w14:textId="7E2E1CA7" w:rsidR="00621B15" w:rsidRDefault="00621B15" w:rsidP="00DB0C46">
      <w:pPr>
        <w:pStyle w:val="ThesisBody"/>
        <w:spacing w:after="0" w:line="360" w:lineRule="auto"/>
      </w:pPr>
      <w:r>
        <w:t>Join/Create course buttons.</w:t>
      </w:r>
    </w:p>
    <w:p w14:paraId="0AD03662" w14:textId="7558689B" w:rsidR="00621B15" w:rsidRDefault="00621B15" w:rsidP="00DB0C46">
      <w:pPr>
        <w:pStyle w:val="ThesisBody"/>
        <w:spacing w:after="0" w:line="360" w:lineRule="auto"/>
      </w:pPr>
      <w:r>
        <w:t>Course cards;</w:t>
      </w:r>
    </w:p>
    <w:p w14:paraId="77B1E411" w14:textId="5D864F1D" w:rsidR="00621B15" w:rsidRDefault="00621B15" w:rsidP="00DB0C46">
      <w:pPr>
        <w:pStyle w:val="ThesisBody"/>
        <w:spacing w:after="0" w:line="360" w:lineRule="auto"/>
      </w:pPr>
      <w:r>
        <w:t>Modals</w:t>
      </w:r>
    </w:p>
    <w:p w14:paraId="1F934309" w14:textId="06D20114" w:rsidR="00621B15" w:rsidRDefault="00621B15" w:rsidP="00DB0C46">
      <w:pPr>
        <w:pStyle w:val="ThesisBody"/>
        <w:spacing w:after="0" w:line="360" w:lineRule="auto"/>
      </w:pPr>
      <w:r>
        <w:t>The user’s welcome message is composed by some simple “Text” components inside a vertical stack:</w:t>
      </w:r>
    </w:p>
    <w:p w14:paraId="0467502E" w14:textId="333FC225" w:rsidR="00621B15" w:rsidRPr="00621B15" w:rsidRDefault="00621B15" w:rsidP="00DB0C46">
      <w:pPr>
        <w:pStyle w:val="Code"/>
        <w:spacing w:before="0" w:line="360" w:lineRule="auto"/>
      </w:pPr>
      <w:r w:rsidRPr="00621B15">
        <w:t xml:space="preserve">    </w:t>
      </w:r>
      <w:r>
        <w:tab/>
        <w:t xml:space="preserve">            </w:t>
      </w:r>
      <w:r w:rsidRPr="00621B15">
        <w:t>&lt;VStack style={{ marginHorizontal: 25 }} spacing={10}&gt;</w:t>
      </w:r>
    </w:p>
    <w:p w14:paraId="0A7BA2B8" w14:textId="77777777" w:rsidR="00621B15" w:rsidRPr="00621B15" w:rsidRDefault="00621B15" w:rsidP="00DB0C46">
      <w:pPr>
        <w:pStyle w:val="Code"/>
        <w:spacing w:before="0" w:line="360" w:lineRule="auto"/>
      </w:pPr>
      <w:r w:rsidRPr="00621B15">
        <w:t>                        &lt;Text</w:t>
      </w:r>
    </w:p>
    <w:p w14:paraId="441E348D" w14:textId="77777777" w:rsidR="00621B15" w:rsidRPr="00621B15" w:rsidRDefault="00621B15" w:rsidP="00DB0C46">
      <w:pPr>
        <w:pStyle w:val="Code"/>
        <w:spacing w:before="0" w:line="360" w:lineRule="auto"/>
      </w:pPr>
      <w:r w:rsidRPr="00621B15">
        <w:t>                            style={{</w:t>
      </w:r>
    </w:p>
    <w:p w14:paraId="55D2D88B" w14:textId="77777777" w:rsidR="00621B15" w:rsidRPr="00621B15" w:rsidRDefault="00621B15" w:rsidP="00DB0C46">
      <w:pPr>
        <w:pStyle w:val="Code"/>
        <w:spacing w:before="0" w:line="360" w:lineRule="auto"/>
      </w:pPr>
      <w:r w:rsidRPr="00621B15">
        <w:t>                                color: COLORS.white,</w:t>
      </w:r>
    </w:p>
    <w:p w14:paraId="14CA25BD" w14:textId="77777777" w:rsidR="00621B15" w:rsidRPr="00621B15" w:rsidRDefault="00621B15" w:rsidP="00DB0C46">
      <w:pPr>
        <w:pStyle w:val="Code"/>
        <w:spacing w:before="0" w:line="360" w:lineRule="auto"/>
      </w:pPr>
      <w:r w:rsidRPr="00621B15">
        <w:t>                                fontSize: 30,</w:t>
      </w:r>
    </w:p>
    <w:p w14:paraId="2A1683F3" w14:textId="77777777" w:rsidR="00621B15" w:rsidRPr="00621B15" w:rsidRDefault="00621B15" w:rsidP="00DB0C46">
      <w:pPr>
        <w:pStyle w:val="Code"/>
        <w:spacing w:before="0" w:line="360" w:lineRule="auto"/>
      </w:pPr>
      <w:r w:rsidRPr="00621B15">
        <w:t>                                fontWeight: "bold",</w:t>
      </w:r>
    </w:p>
    <w:p w14:paraId="3CD0D546" w14:textId="77777777" w:rsidR="00621B15" w:rsidRPr="00621B15" w:rsidRDefault="00621B15" w:rsidP="00DB0C46">
      <w:pPr>
        <w:pStyle w:val="Code"/>
        <w:spacing w:before="0" w:line="360" w:lineRule="auto"/>
      </w:pPr>
      <w:r w:rsidRPr="00621B15">
        <w:lastRenderedPageBreak/>
        <w:t>                            }}</w:t>
      </w:r>
    </w:p>
    <w:p w14:paraId="3292A9A9" w14:textId="77777777" w:rsidR="00621B15" w:rsidRPr="00621B15" w:rsidRDefault="00621B15" w:rsidP="00DB0C46">
      <w:pPr>
        <w:pStyle w:val="Code"/>
        <w:spacing w:before="0" w:line="360" w:lineRule="auto"/>
      </w:pPr>
      <w:r w:rsidRPr="00621B15">
        <w:t>                        &gt;</w:t>
      </w:r>
    </w:p>
    <w:p w14:paraId="3F8379F5" w14:textId="77777777" w:rsidR="00621B15" w:rsidRPr="00621B15" w:rsidRDefault="00621B15" w:rsidP="00DB0C46">
      <w:pPr>
        <w:pStyle w:val="Code"/>
        <w:spacing w:before="0" w:line="360" w:lineRule="auto"/>
      </w:pPr>
      <w:r w:rsidRPr="00621B15">
        <w:t>                            Hello, {firstName}</w:t>
      </w:r>
    </w:p>
    <w:p w14:paraId="31EA835F" w14:textId="77777777" w:rsidR="00621B15" w:rsidRPr="00621B15" w:rsidRDefault="00621B15" w:rsidP="00DB0C46">
      <w:pPr>
        <w:pStyle w:val="Code"/>
        <w:spacing w:before="0" w:line="360" w:lineRule="auto"/>
      </w:pPr>
      <w:r w:rsidRPr="00621B15">
        <w:t>                        &lt;/Text&gt;</w:t>
      </w:r>
    </w:p>
    <w:p w14:paraId="0CBEA569" w14:textId="77777777" w:rsidR="00621B15" w:rsidRPr="00621B15" w:rsidRDefault="00621B15" w:rsidP="00DB0C46">
      <w:pPr>
        <w:pStyle w:val="Code"/>
        <w:spacing w:before="0" w:line="360" w:lineRule="auto"/>
      </w:pPr>
      <w:r w:rsidRPr="00621B15">
        <w:t>                        &lt;Text style={{ color: COLORS.white, fontSize: 16 }}&gt;</w:t>
      </w:r>
    </w:p>
    <w:p w14:paraId="08DC7514" w14:textId="77777777" w:rsidR="00621B15" w:rsidRPr="00621B15" w:rsidRDefault="00621B15" w:rsidP="00DB0C46">
      <w:pPr>
        <w:pStyle w:val="Code"/>
        <w:spacing w:before="0" w:line="360" w:lineRule="auto"/>
      </w:pPr>
      <w:r w:rsidRPr="00621B15">
        <w:t>                            Welcome to your{" "}</w:t>
      </w:r>
    </w:p>
    <w:p w14:paraId="0C844222" w14:textId="77777777" w:rsidR="00621B15" w:rsidRPr="00621B15" w:rsidRDefault="00621B15" w:rsidP="00DB0C46">
      <w:pPr>
        <w:pStyle w:val="Code"/>
        <w:spacing w:before="0" w:line="360" w:lineRule="auto"/>
      </w:pPr>
      <w:r w:rsidRPr="00621B15">
        <w:t>                            &lt;Text style={{ color: COLORS.blue }}&gt;courses&lt;/Text&gt;.</w:t>
      </w:r>
    </w:p>
    <w:p w14:paraId="48E9B8DD" w14:textId="77777777" w:rsidR="00621B15" w:rsidRPr="00621B15" w:rsidRDefault="00621B15" w:rsidP="00DB0C46">
      <w:pPr>
        <w:pStyle w:val="Code"/>
        <w:spacing w:before="0" w:line="360" w:lineRule="auto"/>
      </w:pPr>
      <w:r w:rsidRPr="00621B15">
        <w:t>                        &lt;/Text&gt;</w:t>
      </w:r>
    </w:p>
    <w:p w14:paraId="4965DE10" w14:textId="77777777" w:rsidR="00621B15" w:rsidRPr="00621B15" w:rsidRDefault="00621B15" w:rsidP="00DB0C46">
      <w:pPr>
        <w:pStyle w:val="Code"/>
        <w:spacing w:before="0" w:line="360" w:lineRule="auto"/>
      </w:pPr>
      <w:r w:rsidRPr="00621B15">
        <w:t>                    &lt;/VStack&gt;</w:t>
      </w:r>
    </w:p>
    <w:p w14:paraId="7FF89D12" w14:textId="77777777" w:rsidR="00621B15" w:rsidRDefault="00621B15" w:rsidP="00DB0C46">
      <w:pPr>
        <w:pStyle w:val="ThesisBody"/>
        <w:spacing w:after="0" w:line="360" w:lineRule="auto"/>
      </w:pPr>
      <w:r>
        <w:t>The “Join” and “Create” course buttons allow users to join or create a course and their visibility depends on the user’s role.</w:t>
      </w:r>
    </w:p>
    <w:p w14:paraId="542BD3B8" w14:textId="79E65404" w:rsidR="00621B15" w:rsidRPr="00621B15" w:rsidRDefault="00621B15" w:rsidP="00DB0C46">
      <w:pPr>
        <w:pStyle w:val="Code"/>
        <w:spacing w:before="0" w:line="360" w:lineRule="auto"/>
      </w:pPr>
      <w:r>
        <w:t xml:space="preserve">                        </w:t>
      </w:r>
      <w:r w:rsidRPr="00621B15">
        <w:t>&lt;Button</w:t>
      </w:r>
    </w:p>
    <w:p w14:paraId="30662D62" w14:textId="77777777" w:rsidR="00621B15" w:rsidRPr="00621B15" w:rsidRDefault="00621B15" w:rsidP="00DB0C46">
      <w:pPr>
        <w:pStyle w:val="Code"/>
        <w:spacing w:before="0" w:line="360" w:lineRule="auto"/>
      </w:pPr>
      <w:r w:rsidRPr="00621B15">
        <w:t>                                icon="plus-circle-outline"</w:t>
      </w:r>
    </w:p>
    <w:p w14:paraId="5AE7E5E3" w14:textId="77777777" w:rsidR="00621B15" w:rsidRPr="00621B15" w:rsidRDefault="00621B15" w:rsidP="00DB0C46">
      <w:pPr>
        <w:pStyle w:val="Code"/>
        <w:spacing w:before="0" w:line="360" w:lineRule="auto"/>
      </w:pPr>
      <w:r w:rsidRPr="00621B15">
        <w:t>                                contentStyle={{</w:t>
      </w:r>
    </w:p>
    <w:p w14:paraId="0D6B14C7" w14:textId="77777777" w:rsidR="00621B15" w:rsidRPr="00621B15" w:rsidRDefault="00621B15" w:rsidP="00DB0C46">
      <w:pPr>
        <w:pStyle w:val="Code"/>
        <w:spacing w:before="0" w:line="360" w:lineRule="auto"/>
      </w:pPr>
      <w:r w:rsidRPr="00621B15">
        <w:t>                                    backgroundColor: COLORS.blue,</w:t>
      </w:r>
    </w:p>
    <w:p w14:paraId="6008CB91" w14:textId="77777777" w:rsidR="00621B15" w:rsidRPr="00621B15" w:rsidRDefault="00621B15" w:rsidP="00DB0C46">
      <w:pPr>
        <w:pStyle w:val="Code"/>
        <w:spacing w:before="0" w:line="360" w:lineRule="auto"/>
      </w:pPr>
      <w:r w:rsidRPr="00621B15">
        <w:t>                                    flexDirection: "row-reverse",</w:t>
      </w:r>
    </w:p>
    <w:p w14:paraId="4C765922" w14:textId="77777777" w:rsidR="00621B15" w:rsidRPr="00621B15" w:rsidRDefault="00621B15" w:rsidP="00DB0C46">
      <w:pPr>
        <w:pStyle w:val="Code"/>
        <w:spacing w:before="0" w:line="360" w:lineRule="auto"/>
      </w:pPr>
      <w:r w:rsidRPr="00621B15">
        <w:t>                                }}</w:t>
      </w:r>
    </w:p>
    <w:p w14:paraId="734656EC" w14:textId="77777777" w:rsidR="00621B15" w:rsidRPr="00621B15" w:rsidRDefault="00621B15" w:rsidP="00DB0C46">
      <w:pPr>
        <w:pStyle w:val="Code"/>
        <w:spacing w:before="0" w:line="360" w:lineRule="auto"/>
      </w:pPr>
      <w:r w:rsidRPr="00621B15">
        <w:t>                                mode="contained"</w:t>
      </w:r>
    </w:p>
    <w:p w14:paraId="6C819950" w14:textId="77777777" w:rsidR="00621B15" w:rsidRPr="00621B15" w:rsidRDefault="00621B15" w:rsidP="00DB0C46">
      <w:pPr>
        <w:pStyle w:val="Code"/>
        <w:spacing w:before="0" w:line="360" w:lineRule="auto"/>
      </w:pPr>
      <w:r w:rsidRPr="00621B15">
        <w:t>                                onPress={() =&gt; {</w:t>
      </w:r>
    </w:p>
    <w:p w14:paraId="42E37C63" w14:textId="77777777" w:rsidR="00621B15" w:rsidRPr="00621B15" w:rsidRDefault="00621B15" w:rsidP="00DB0C46">
      <w:pPr>
        <w:pStyle w:val="Code"/>
        <w:spacing w:before="0" w:line="360" w:lineRule="auto"/>
      </w:pPr>
      <w:r w:rsidRPr="00621B15">
        <w:t>                                    isStudent</w:t>
      </w:r>
    </w:p>
    <w:p w14:paraId="2C27B237" w14:textId="77777777" w:rsidR="00621B15" w:rsidRPr="00621B15" w:rsidRDefault="00621B15" w:rsidP="00DB0C46">
      <w:pPr>
        <w:pStyle w:val="Code"/>
        <w:spacing w:before="0" w:line="360" w:lineRule="auto"/>
      </w:pPr>
      <w:r w:rsidRPr="00621B15">
        <w:t>                                        ? setJoinCourseModalVisible(true)</w:t>
      </w:r>
    </w:p>
    <w:p w14:paraId="09ECB011" w14:textId="77777777" w:rsidR="00621B15" w:rsidRPr="00621B15" w:rsidRDefault="00621B15" w:rsidP="00DB0C46">
      <w:pPr>
        <w:pStyle w:val="Code"/>
        <w:spacing w:before="0" w:line="360" w:lineRule="auto"/>
      </w:pPr>
      <w:r w:rsidRPr="00621B15">
        <w:t>                                        : setCreateCourseModalVisible(true)</w:t>
      </w:r>
    </w:p>
    <w:p w14:paraId="582B259C" w14:textId="77777777" w:rsidR="00621B15" w:rsidRPr="00621B15" w:rsidRDefault="00621B15" w:rsidP="00DB0C46">
      <w:pPr>
        <w:pStyle w:val="Code"/>
        <w:spacing w:before="0" w:line="360" w:lineRule="auto"/>
      </w:pPr>
      <w:r w:rsidRPr="00621B15">
        <w:t>                                }}</w:t>
      </w:r>
    </w:p>
    <w:p w14:paraId="0A4EBCAC" w14:textId="77777777" w:rsidR="00621B15" w:rsidRPr="00621B15" w:rsidRDefault="00621B15" w:rsidP="00DB0C46">
      <w:pPr>
        <w:pStyle w:val="Code"/>
        <w:spacing w:before="0" w:line="360" w:lineRule="auto"/>
      </w:pPr>
      <w:r w:rsidRPr="00621B15">
        <w:t>                            &gt;</w:t>
      </w:r>
    </w:p>
    <w:p w14:paraId="09A8D4A6" w14:textId="77777777" w:rsidR="00621B15" w:rsidRPr="00621B15" w:rsidRDefault="00621B15" w:rsidP="00DB0C46">
      <w:pPr>
        <w:pStyle w:val="Code"/>
        <w:spacing w:before="0" w:line="360" w:lineRule="auto"/>
      </w:pPr>
      <w:r w:rsidRPr="00621B15">
        <w:t>                                {isStudent ? "Join" : "Create"}</w:t>
      </w:r>
    </w:p>
    <w:p w14:paraId="2CF2A6B1" w14:textId="77777777" w:rsidR="00621B15" w:rsidRPr="00621B15" w:rsidRDefault="00621B15" w:rsidP="00DB0C46">
      <w:pPr>
        <w:pStyle w:val="Code"/>
        <w:spacing w:before="0" w:line="360" w:lineRule="auto"/>
      </w:pPr>
      <w:r w:rsidRPr="00621B15">
        <w:t>                            &lt;/Button&gt;</w:t>
      </w:r>
    </w:p>
    <w:p w14:paraId="21AEA2AF" w14:textId="46C3ED19" w:rsidR="00621B15" w:rsidRDefault="00621B15" w:rsidP="00DB0C46">
      <w:pPr>
        <w:pStyle w:val="ThesisBody"/>
        <w:spacing w:after="0" w:line="360" w:lineRule="auto"/>
      </w:pPr>
      <w:r w:rsidRPr="00621B15">
        <w:t xml:space="preserve"> The courses state variable is mapped to render individual course cards using a TouchableRipple component. The course details such as name, icon, section count, and progress (if the user is a student) are displayed. These cards are wrapped in a </w:t>
      </w:r>
      <w:r>
        <w:t>“</w:t>
      </w:r>
      <w:r w:rsidRPr="00621B15">
        <w:t>HStack</w:t>
      </w:r>
      <w:r>
        <w:t>” (horizontal stack)</w:t>
      </w:r>
      <w:r w:rsidRPr="00621B15">
        <w:t xml:space="preserve"> with justified spacing and wrapped to fit the screen.</w:t>
      </w:r>
      <w:r>
        <w:t xml:space="preserve"> </w:t>
      </w:r>
    </w:p>
    <w:p w14:paraId="7DBAB17B" w14:textId="51E1CD1B" w:rsidR="00621B15" w:rsidRPr="00621B15" w:rsidRDefault="00621B15" w:rsidP="00DB0C46">
      <w:pPr>
        <w:pStyle w:val="Code"/>
        <w:spacing w:before="0" w:line="360" w:lineRule="auto"/>
      </w:pPr>
      <w:r>
        <w:t xml:space="preserve">                   </w:t>
      </w:r>
      <w:r w:rsidRPr="00621B15">
        <w:t>&lt;HStack justify="between" wrap="wrap"&gt;</w:t>
      </w:r>
    </w:p>
    <w:p w14:paraId="7E37AFD2" w14:textId="77777777" w:rsidR="00621B15" w:rsidRPr="00621B15" w:rsidRDefault="00621B15" w:rsidP="00DB0C46">
      <w:pPr>
        <w:pStyle w:val="Code"/>
        <w:spacing w:before="0" w:line="360" w:lineRule="auto"/>
      </w:pPr>
      <w:r w:rsidRPr="00621B15">
        <w:t>                            {courses.map((course) =&gt; (</w:t>
      </w:r>
    </w:p>
    <w:p w14:paraId="3960FA1C" w14:textId="77777777" w:rsidR="00621B15" w:rsidRPr="00621B15" w:rsidRDefault="00621B15" w:rsidP="00DB0C46">
      <w:pPr>
        <w:pStyle w:val="Code"/>
        <w:spacing w:before="0" w:line="360" w:lineRule="auto"/>
      </w:pPr>
      <w:r w:rsidRPr="00621B15">
        <w:t>                                &lt;TouchableRipple</w:t>
      </w:r>
    </w:p>
    <w:p w14:paraId="5867D086" w14:textId="77777777" w:rsidR="00621B15" w:rsidRPr="00621B15" w:rsidRDefault="00621B15" w:rsidP="00DB0C46">
      <w:pPr>
        <w:pStyle w:val="Code"/>
        <w:spacing w:before="0" w:line="360" w:lineRule="auto"/>
      </w:pPr>
      <w:r w:rsidRPr="00621B15">
        <w:t>                                    key={course.id}</w:t>
      </w:r>
    </w:p>
    <w:p w14:paraId="21B7820B" w14:textId="77777777" w:rsidR="00621B15" w:rsidRPr="00621B15" w:rsidRDefault="00621B15" w:rsidP="00DB0C46">
      <w:pPr>
        <w:pStyle w:val="Code"/>
        <w:spacing w:before="0" w:line="360" w:lineRule="auto"/>
      </w:pPr>
      <w:r w:rsidRPr="00621B15">
        <w:t>                                    style={{</w:t>
      </w:r>
    </w:p>
    <w:p w14:paraId="3ACE8FDB" w14:textId="5710F5CF" w:rsidR="00621B15" w:rsidRPr="00621B15" w:rsidRDefault="00621B15" w:rsidP="00DB0C46">
      <w:pPr>
        <w:pStyle w:val="Code"/>
        <w:spacing w:before="0" w:line="360" w:lineRule="auto"/>
      </w:pPr>
      <w:r>
        <w:t xml:space="preserve">                                    ...</w:t>
      </w:r>
    </w:p>
    <w:p w14:paraId="21719841" w14:textId="77777777" w:rsidR="00621B15" w:rsidRPr="00621B15" w:rsidRDefault="00621B15" w:rsidP="00DB0C46">
      <w:pPr>
        <w:pStyle w:val="Code"/>
        <w:spacing w:before="0" w:line="360" w:lineRule="auto"/>
      </w:pPr>
      <w:r w:rsidRPr="00621B15">
        <w:t>                                    }}</w:t>
      </w:r>
    </w:p>
    <w:p w14:paraId="1DEACB55" w14:textId="77777777" w:rsidR="00621B15" w:rsidRPr="00621B15" w:rsidRDefault="00621B15" w:rsidP="00DB0C46">
      <w:pPr>
        <w:pStyle w:val="Code"/>
        <w:spacing w:before="0" w:line="360" w:lineRule="auto"/>
      </w:pPr>
      <w:r w:rsidRPr="00621B15">
        <w:t>                                    onPress={() =&gt;</w:t>
      </w:r>
    </w:p>
    <w:p w14:paraId="53874DED" w14:textId="77777777" w:rsidR="00621B15" w:rsidRPr="00621B15" w:rsidRDefault="00621B15" w:rsidP="00DB0C46">
      <w:pPr>
        <w:pStyle w:val="Code"/>
        <w:spacing w:before="0" w:line="360" w:lineRule="auto"/>
      </w:pPr>
      <w:r w:rsidRPr="00621B15">
        <w:t>                                        navigation.navigate("Course", {</w:t>
      </w:r>
    </w:p>
    <w:p w14:paraId="08C552F8" w14:textId="77777777" w:rsidR="00621B15" w:rsidRPr="00621B15" w:rsidRDefault="00621B15" w:rsidP="00DB0C46">
      <w:pPr>
        <w:pStyle w:val="Code"/>
        <w:spacing w:before="0" w:line="360" w:lineRule="auto"/>
      </w:pPr>
      <w:r w:rsidRPr="00621B15">
        <w:lastRenderedPageBreak/>
        <w:t>                                            courseId: course.id,</w:t>
      </w:r>
    </w:p>
    <w:p w14:paraId="150CADB7" w14:textId="77777777" w:rsidR="00621B15" w:rsidRPr="00621B15" w:rsidRDefault="00621B15" w:rsidP="00DB0C46">
      <w:pPr>
        <w:pStyle w:val="Code"/>
        <w:spacing w:before="0" w:line="360" w:lineRule="auto"/>
      </w:pPr>
      <w:r w:rsidRPr="00621B15">
        <w:t>                                        })</w:t>
      </w:r>
    </w:p>
    <w:p w14:paraId="2271131C" w14:textId="77777777" w:rsidR="00621B15" w:rsidRPr="00621B15" w:rsidRDefault="00621B15" w:rsidP="00DB0C46">
      <w:pPr>
        <w:pStyle w:val="Code"/>
        <w:spacing w:before="0" w:line="360" w:lineRule="auto"/>
      </w:pPr>
      <w:r w:rsidRPr="00621B15">
        <w:t>                                    }</w:t>
      </w:r>
    </w:p>
    <w:p w14:paraId="66F6D38A" w14:textId="77777777" w:rsidR="00621B15" w:rsidRPr="00621B15" w:rsidRDefault="00621B15" w:rsidP="00DB0C46">
      <w:pPr>
        <w:pStyle w:val="Code"/>
        <w:spacing w:before="0" w:line="360" w:lineRule="auto"/>
      </w:pPr>
      <w:r w:rsidRPr="00621B15">
        <w:t>                                    onLongPress={() =&gt; {</w:t>
      </w:r>
    </w:p>
    <w:p w14:paraId="261E4215" w14:textId="77777777" w:rsidR="00621B15" w:rsidRPr="00621B15" w:rsidRDefault="00621B15" w:rsidP="00DB0C46">
      <w:pPr>
        <w:pStyle w:val="Code"/>
        <w:spacing w:before="0" w:line="360" w:lineRule="auto"/>
      </w:pPr>
      <w:r w:rsidRPr="00621B15">
        <w:t>                                        Clipboard.setStringAsync(</w:t>
      </w:r>
    </w:p>
    <w:p w14:paraId="71D9D726" w14:textId="77777777" w:rsidR="00621B15" w:rsidRPr="00621B15" w:rsidRDefault="00621B15" w:rsidP="00DB0C46">
      <w:pPr>
        <w:pStyle w:val="Code"/>
        <w:spacing w:before="0" w:line="360" w:lineRule="auto"/>
      </w:pPr>
      <w:r w:rsidRPr="00621B15">
        <w:t>                                            course.code</w:t>
      </w:r>
    </w:p>
    <w:p w14:paraId="4D1FBD7F" w14:textId="77777777" w:rsidR="00621B15" w:rsidRPr="00621B15" w:rsidRDefault="00621B15" w:rsidP="00DB0C46">
      <w:pPr>
        <w:pStyle w:val="Code"/>
        <w:spacing w:before="0" w:line="360" w:lineRule="auto"/>
      </w:pPr>
      <w:r w:rsidRPr="00621B15">
        <w:t>                                        ).then((content) =&gt; {</w:t>
      </w:r>
    </w:p>
    <w:p w14:paraId="55B5922B" w14:textId="77777777" w:rsidR="00621B15" w:rsidRPr="00621B15" w:rsidRDefault="00621B15" w:rsidP="00DB0C46">
      <w:pPr>
        <w:pStyle w:val="Code"/>
        <w:spacing w:before="0" w:line="360" w:lineRule="auto"/>
      </w:pPr>
      <w:r w:rsidRPr="00621B15">
        <w:t>                                            ToastAndroid.show(</w:t>
      </w:r>
    </w:p>
    <w:p w14:paraId="0E2609CA" w14:textId="77777777" w:rsidR="00621B15" w:rsidRDefault="00621B15" w:rsidP="00DB0C46">
      <w:pPr>
        <w:pStyle w:val="Code"/>
        <w:spacing w:before="0" w:line="360" w:lineRule="auto"/>
      </w:pPr>
      <w:r w:rsidRPr="00621B15">
        <w:t xml:space="preserve">                                                "Course code copied to </w:t>
      </w:r>
      <w:r>
        <w:t xml:space="preserve"> </w:t>
      </w:r>
    </w:p>
    <w:p w14:paraId="31B55E14" w14:textId="503C2328" w:rsidR="00621B15" w:rsidRPr="00621B15" w:rsidRDefault="00621B15" w:rsidP="00DB0C46">
      <w:pPr>
        <w:pStyle w:val="Code"/>
        <w:spacing w:before="0" w:line="360" w:lineRule="auto"/>
      </w:pPr>
      <w:r>
        <w:t xml:space="preserve">                                                 </w:t>
      </w:r>
      <w:r w:rsidRPr="00621B15">
        <w:t>clipboard",</w:t>
      </w:r>
    </w:p>
    <w:p w14:paraId="15E6F2AB" w14:textId="77777777" w:rsidR="00621B15" w:rsidRPr="00621B15" w:rsidRDefault="00621B15" w:rsidP="00DB0C46">
      <w:pPr>
        <w:pStyle w:val="Code"/>
        <w:spacing w:before="0" w:line="360" w:lineRule="auto"/>
      </w:pPr>
      <w:r w:rsidRPr="00621B15">
        <w:t>                                                ToastAndroid.SHORT</w:t>
      </w:r>
    </w:p>
    <w:p w14:paraId="57F855F3" w14:textId="77777777" w:rsidR="00621B15" w:rsidRPr="00621B15" w:rsidRDefault="00621B15" w:rsidP="00DB0C46">
      <w:pPr>
        <w:pStyle w:val="Code"/>
        <w:spacing w:before="0" w:line="360" w:lineRule="auto"/>
      </w:pPr>
      <w:r w:rsidRPr="00621B15">
        <w:t>                                            )</w:t>
      </w:r>
    </w:p>
    <w:p w14:paraId="6D061E38" w14:textId="77777777" w:rsidR="00621B15" w:rsidRPr="00621B15" w:rsidRDefault="00621B15" w:rsidP="00DB0C46">
      <w:pPr>
        <w:pStyle w:val="Code"/>
        <w:spacing w:before="0" w:line="360" w:lineRule="auto"/>
      </w:pPr>
      <w:r w:rsidRPr="00621B15">
        <w:t>                                        })</w:t>
      </w:r>
    </w:p>
    <w:p w14:paraId="1EC24D78" w14:textId="77777777" w:rsidR="00621B15" w:rsidRPr="00621B15" w:rsidRDefault="00621B15" w:rsidP="00DB0C46">
      <w:pPr>
        <w:pStyle w:val="Code"/>
        <w:spacing w:before="0" w:line="360" w:lineRule="auto"/>
      </w:pPr>
      <w:r w:rsidRPr="00621B15">
        <w:t>                                    }}</w:t>
      </w:r>
    </w:p>
    <w:p w14:paraId="1F22C9A4" w14:textId="77777777" w:rsidR="00621B15" w:rsidRDefault="00621B15" w:rsidP="00DB0C46">
      <w:pPr>
        <w:pStyle w:val="Code"/>
        <w:spacing w:before="0" w:line="360" w:lineRule="auto"/>
      </w:pPr>
      <w:r w:rsidRPr="00621B15">
        <w:t>                                &gt;</w:t>
      </w:r>
    </w:p>
    <w:p w14:paraId="45AA02BA" w14:textId="26133D75" w:rsidR="00621B15" w:rsidRPr="00621B15" w:rsidRDefault="00621B15" w:rsidP="00DB0C46">
      <w:pPr>
        <w:pStyle w:val="Code"/>
        <w:spacing w:before="0" w:line="360" w:lineRule="auto"/>
      </w:pPr>
      <w:r>
        <w:t xml:space="preserve">                     ...</w:t>
      </w:r>
    </w:p>
    <w:p w14:paraId="61D6DC0E" w14:textId="1F55149A" w:rsidR="00707CE2" w:rsidRPr="00621B15" w:rsidRDefault="00707CE2" w:rsidP="00DB0C46">
      <w:pPr>
        <w:pStyle w:val="ThesisSection"/>
        <w:numPr>
          <w:ilvl w:val="0"/>
          <w:numId w:val="0"/>
        </w:numPr>
        <w:spacing w:before="0" w:after="0" w:line="360" w:lineRule="auto"/>
      </w:pPr>
    </w:p>
    <w:p w14:paraId="0621DF65" w14:textId="77777777" w:rsidR="00BD7638" w:rsidRDefault="00BD7638" w:rsidP="00DB0C46">
      <w:pPr>
        <w:spacing w:before="0" w:after="0" w:line="360" w:lineRule="auto"/>
        <w:rPr>
          <w:rFonts w:asciiTheme="majorHAnsi" w:eastAsiaTheme="majorEastAsia" w:hAnsiTheme="majorHAnsi" w:cstheme="majorBidi"/>
          <w:smallCaps/>
          <w:spacing w:val="20"/>
          <w:kern w:val="56"/>
          <w:sz w:val="32"/>
          <w:szCs w:val="56"/>
        </w:rPr>
      </w:pPr>
    </w:p>
    <w:p w14:paraId="5B14FA3C" w14:textId="7A2841CC" w:rsidR="00BD7638" w:rsidRDefault="003C77B5" w:rsidP="00DB0C46">
      <w:pPr>
        <w:spacing w:before="0" w:after="0" w:line="360" w:lineRule="auto"/>
        <w:rPr>
          <w:rFonts w:asciiTheme="majorHAnsi" w:eastAsiaTheme="majorEastAsia" w:hAnsiTheme="majorHAnsi" w:cstheme="majorBidi"/>
          <w:smallCaps/>
          <w:spacing w:val="20"/>
          <w:kern w:val="56"/>
          <w:sz w:val="32"/>
          <w:szCs w:val="56"/>
        </w:rPr>
      </w:pPr>
      <w:r>
        <w:rPr>
          <w:rFonts w:asciiTheme="majorHAnsi" w:eastAsiaTheme="majorEastAsia" w:hAnsiTheme="majorHAnsi" w:cstheme="majorBidi"/>
          <w:smallCaps/>
          <w:spacing w:val="20"/>
          <w:kern w:val="56"/>
          <w:sz w:val="32"/>
          <w:szCs w:val="56"/>
        </w:rPr>
        <w:br w:type="page"/>
      </w:r>
    </w:p>
    <w:p w14:paraId="32E23A1F" w14:textId="09903287" w:rsidR="00BD7638" w:rsidRPr="00257E04" w:rsidRDefault="00CF37A5" w:rsidP="00DB0C46">
      <w:pPr>
        <w:pStyle w:val="ThesisSection"/>
        <w:spacing w:before="0" w:after="0" w:line="360" w:lineRule="auto"/>
      </w:pPr>
      <w:bookmarkStart w:id="55" w:name="_Toc138528434"/>
      <w:r w:rsidRPr="00257E04">
        <w:lastRenderedPageBreak/>
        <w:t>Testing and Validation</w:t>
      </w:r>
      <w:bookmarkEnd w:id="55"/>
    </w:p>
    <w:p w14:paraId="30C58C7F" w14:textId="596FC8AC" w:rsidR="001433D5" w:rsidRDefault="001433D5" w:rsidP="00DB0C46">
      <w:pPr>
        <w:pStyle w:val="ThesisBody"/>
        <w:spacing w:after="0" w:line="360" w:lineRule="auto"/>
      </w:pPr>
      <w:r w:rsidRPr="001433D5">
        <w:t xml:space="preserve">In the development of the application, manual testing and validation were conducted to ensure the functionality and reliability of the software. </w:t>
      </w:r>
    </w:p>
    <w:p w14:paraId="6A76FEE4" w14:textId="79A43CA1" w:rsidR="001433D5" w:rsidRDefault="001433D5" w:rsidP="00DB0C46">
      <w:pPr>
        <w:pStyle w:val="ThesisHeading"/>
        <w:spacing w:before="0" w:after="0" w:line="360" w:lineRule="auto"/>
      </w:pPr>
      <w:bookmarkStart w:id="56" w:name="_Toc138528435"/>
      <w:r w:rsidRPr="001433D5">
        <w:t>Functional Testing</w:t>
      </w:r>
      <w:bookmarkEnd w:id="56"/>
    </w:p>
    <w:p w14:paraId="7E9A022B" w14:textId="2413E010" w:rsidR="001433D5" w:rsidRDefault="001433D5" w:rsidP="00DB0C46">
      <w:pPr>
        <w:pStyle w:val="ThesisBody"/>
        <w:spacing w:after="0" w:line="360" w:lineRule="auto"/>
      </w:pPr>
      <w:r w:rsidRPr="001433D5">
        <w:t>Functional testing involved verifying that each feature of the application worked as intended. Test cases were created based on the specified requirements and user stories. The application was tested by manually executing various actions and inputs to ensure the expected behavior was observed. For example, different user roles were tested to validate their respective access rights</w:t>
      </w:r>
      <w:r>
        <w:t>.</w:t>
      </w:r>
    </w:p>
    <w:p w14:paraId="5B64CB6F" w14:textId="4D794690" w:rsidR="001433D5" w:rsidRDefault="001433D5" w:rsidP="00DB0C46">
      <w:pPr>
        <w:pStyle w:val="ThesisHeading"/>
        <w:spacing w:before="0" w:after="0" w:line="360" w:lineRule="auto"/>
      </w:pPr>
      <w:bookmarkStart w:id="57" w:name="_Toc138528436"/>
      <w:r>
        <w:t>User Interface Testing</w:t>
      </w:r>
      <w:bookmarkEnd w:id="57"/>
    </w:p>
    <w:p w14:paraId="5FBB87AE" w14:textId="49F1BBFC" w:rsidR="001433D5" w:rsidRDefault="001433D5" w:rsidP="00DB0C46">
      <w:pPr>
        <w:pStyle w:val="ThesisBody"/>
        <w:spacing w:after="0" w:line="360" w:lineRule="auto"/>
      </w:pPr>
      <w:r w:rsidRPr="001433D5">
        <w:t>User interface (UI) testing focused on evaluating the usability and responsiveness of the application's interface. The application was tested across multiple devices to ensure a consistent and user-friendly experience. Elements such as buttons, forms, navigation, and data display were reviewed to ensure proper functionality and adherence to design guidelines.</w:t>
      </w:r>
    </w:p>
    <w:p w14:paraId="6DE8B56A" w14:textId="2C549808" w:rsidR="001433D5" w:rsidRDefault="001433D5" w:rsidP="00DB0C46">
      <w:pPr>
        <w:pStyle w:val="ThesisHeading"/>
        <w:spacing w:before="0" w:after="0" w:line="360" w:lineRule="auto"/>
      </w:pPr>
      <w:bookmarkStart w:id="58" w:name="_Toc138528437"/>
      <w:r>
        <w:t>Error Handling and Validation</w:t>
      </w:r>
      <w:bookmarkEnd w:id="58"/>
    </w:p>
    <w:p w14:paraId="12C41B6D" w14:textId="1384A1D7" w:rsidR="001433D5" w:rsidRDefault="001433D5" w:rsidP="00DB0C46">
      <w:pPr>
        <w:pStyle w:val="ThesisBody"/>
        <w:spacing w:after="0" w:line="360" w:lineRule="auto"/>
      </w:pPr>
      <w:r>
        <w:t>The application's error handling and validation mechanisms were manually tested. Various error scenarios were simulated, such as entering invalid input, submitting incomplete forms, or triggering error conditions. The application's response to these scenarios, including error messages and appropriate validation feedback, was evaluated to ensure accurate and user-friendly error handling.</w:t>
      </w:r>
    </w:p>
    <w:p w14:paraId="3B4310CB" w14:textId="22259202" w:rsidR="001433D5" w:rsidRDefault="001433D5" w:rsidP="00DB0C46">
      <w:pPr>
        <w:pStyle w:val="ThesisHeading"/>
        <w:spacing w:before="0" w:after="0" w:line="360" w:lineRule="auto"/>
      </w:pPr>
      <w:bookmarkStart w:id="59" w:name="_Toc138528438"/>
      <w:r>
        <w:t>Integration Testing</w:t>
      </w:r>
      <w:bookmarkEnd w:id="59"/>
    </w:p>
    <w:p w14:paraId="7CB8C9BF" w14:textId="16E82027" w:rsidR="001433D5" w:rsidRDefault="001433D5" w:rsidP="00DB0C46">
      <w:pPr>
        <w:pStyle w:val="ThesisBody"/>
        <w:spacing w:after="0" w:line="360" w:lineRule="auto"/>
      </w:pPr>
      <w:r>
        <w:t>Integration testing involved testing the interactions and data flow between different components of the application. For example, the integration between the frontend and backend systems was manually validated to ensure seamless communication and data consistency. API endpoints were tested to verify proper data retrieval, updates, and error handling.</w:t>
      </w:r>
    </w:p>
    <w:p w14:paraId="2D0B07C2" w14:textId="7F2A4A27" w:rsidR="001433D5" w:rsidRDefault="001433D5" w:rsidP="00DB0C46">
      <w:pPr>
        <w:pStyle w:val="ThesisHeading"/>
        <w:spacing w:before="0" w:after="0" w:line="360" w:lineRule="auto"/>
      </w:pPr>
      <w:bookmarkStart w:id="60" w:name="_Toc138528439"/>
      <w:r>
        <w:t>Data Validation and Database Testing</w:t>
      </w:r>
      <w:bookmarkEnd w:id="60"/>
    </w:p>
    <w:p w14:paraId="6C5F95A8" w14:textId="4ADB5B77" w:rsidR="001433D5" w:rsidRPr="001433D5" w:rsidRDefault="001433D5" w:rsidP="00DB0C46">
      <w:pPr>
        <w:pStyle w:val="ThesisBody"/>
        <w:spacing w:after="0" w:line="360" w:lineRule="auto"/>
      </w:pPr>
      <w:r>
        <w:lastRenderedPageBreak/>
        <w:t>Data validation and database testing were performed to ensure the integrity and accuracy of the data stored in the application's database. Test data was carefully created and inserted into the database to cover different scenarios. Queries and database operations were manually executed to verify data integrity, proper filtering, and sorting functionality.</w:t>
      </w:r>
    </w:p>
    <w:p w14:paraId="29C36143" w14:textId="04ACEE38" w:rsidR="001433D5" w:rsidRPr="00257E04" w:rsidRDefault="00CF37A5" w:rsidP="00DB0C46">
      <w:pPr>
        <w:pStyle w:val="ThesisSection"/>
        <w:spacing w:before="0" w:after="0" w:line="360" w:lineRule="auto"/>
      </w:pPr>
      <w:bookmarkStart w:id="61" w:name="_Toc138528440"/>
      <w:r w:rsidRPr="00257E04">
        <w:t>Conclusion</w:t>
      </w:r>
      <w:r w:rsidR="001433D5" w:rsidRPr="00257E04">
        <w:t>s</w:t>
      </w:r>
      <w:bookmarkEnd w:id="61"/>
    </w:p>
    <w:p w14:paraId="2109AB97" w14:textId="778CE5A2" w:rsidR="001433D5" w:rsidRDefault="001433D5" w:rsidP="00DB0C46">
      <w:pPr>
        <w:pStyle w:val="ThesisBody"/>
        <w:spacing w:after="0" w:line="360" w:lineRule="auto"/>
      </w:pPr>
      <w:r>
        <w:t>In conclusion, this thesis project focused on the development of a web application called "QuizzDOS" for managing quizzes, courses, and user statistics. Throughout the project, several key aspects were addressed, including application architecture, user interface design, backend implementation, frontend implementation, database management, and data analysis.</w:t>
      </w:r>
    </w:p>
    <w:p w14:paraId="61D80C09" w14:textId="48D18841" w:rsidR="001433D5" w:rsidRDefault="001433D5" w:rsidP="00DB0C46">
      <w:pPr>
        <w:pStyle w:val="ThesisBody"/>
        <w:spacing w:after="0" w:line="360" w:lineRule="auto"/>
      </w:pPr>
      <w:r>
        <w:t xml:space="preserve">The </w:t>
      </w:r>
      <w:r w:rsidR="00431773">
        <w:t>backend</w:t>
      </w:r>
      <w:r>
        <w:t xml:space="preserve"> was built using the Microsoft .NET framework, specifically utilizing technologies such as ASP.NET Core, Entity Framework Core, and Microsoft SQL Server. These technologies provided a robust and scalable foundation for the application's backend functionality, ensuring efficient data management and seamless integration with the frontend.</w:t>
      </w:r>
    </w:p>
    <w:p w14:paraId="55317559" w14:textId="33847924" w:rsidR="001433D5" w:rsidRDefault="001433D5" w:rsidP="00DB0C46">
      <w:pPr>
        <w:pStyle w:val="ThesisBody"/>
        <w:spacing w:after="0" w:line="360" w:lineRule="auto"/>
      </w:pPr>
      <w:r>
        <w:t>The frontend of the application was designed with a user-centric approach, emphasizing intuitive user interfaces, responsive layouts, and effective data visualization. The use of modern web development frameworks and libraries, such as React Native and React Native Paper, contributed to an enhanced user experience and improved usability across different devices and screen sizes.</w:t>
      </w:r>
    </w:p>
    <w:p w14:paraId="09E10BAB" w14:textId="6D1DA5B4" w:rsidR="001433D5" w:rsidRDefault="001433D5" w:rsidP="00DB0C46">
      <w:pPr>
        <w:pStyle w:val="ThesisBody"/>
        <w:spacing w:after="0" w:line="360" w:lineRule="auto"/>
      </w:pPr>
      <w:r>
        <w:t xml:space="preserve">A major focus of the application was on managing quizzes, courses, and user statistics. Various features were implemented to allow users to create quizzes, enrol in courses, track their quiz performance, and view comprehensive statistics. </w:t>
      </w:r>
    </w:p>
    <w:p w14:paraId="4360B2B2" w14:textId="6AD707BA" w:rsidR="001433D5" w:rsidRDefault="001433D5" w:rsidP="00DB0C46">
      <w:pPr>
        <w:pStyle w:val="ThesisBody"/>
        <w:spacing w:after="0" w:line="360" w:lineRule="auto"/>
      </w:pPr>
      <w:r>
        <w:t xml:space="preserve">Throughout the development process, manual testing and validation were performed to ensure the application's functionality, usability, and reliability. This involved functional testing, user interface testing, error handling and validation testing, integration testing, and data validation and database testing. </w:t>
      </w:r>
    </w:p>
    <w:p w14:paraId="6DBB81C9" w14:textId="4A00C7B9" w:rsidR="001433D5" w:rsidRDefault="001433D5" w:rsidP="00DB0C46">
      <w:pPr>
        <w:pStyle w:val="ThesisBody"/>
        <w:spacing w:after="0" w:line="360" w:lineRule="auto"/>
      </w:pPr>
      <w:r>
        <w:t xml:space="preserve">Overall, the QuizzDOS web application successfully achieved its objectives by providing an intuitive and efficient platform for managing quizzes, courses, and user </w:t>
      </w:r>
      <w:r>
        <w:lastRenderedPageBreak/>
        <w:t xml:space="preserve">statistics. The project demonstrated the successful implementation of industry-standard technologies and practices in web application development. </w:t>
      </w:r>
    </w:p>
    <w:p w14:paraId="31FD946D" w14:textId="74EAAF6A" w:rsidR="001433D5" w:rsidRDefault="001433D5" w:rsidP="00DB0C46">
      <w:pPr>
        <w:pStyle w:val="ThesisBody"/>
        <w:spacing w:after="0" w:line="360" w:lineRule="auto"/>
      </w:pPr>
      <w:r>
        <w:t>As a result of this thesis, valuable insights were gained into the development lifecycle of a web application, including requirements analysis, system design, implementation, testing, and deployment. The project showcased the significance of user-centred design, database management, data analysis, and the importance of continuous testing and validation in ensuring a high-quality software product.</w:t>
      </w:r>
    </w:p>
    <w:p w14:paraId="03D840FD" w14:textId="004A8F24" w:rsidR="003C77B5" w:rsidRDefault="001433D5" w:rsidP="00DB0C46">
      <w:pPr>
        <w:pStyle w:val="ThesisBody"/>
        <w:spacing w:after="0" w:line="360" w:lineRule="auto"/>
      </w:pPr>
      <w:r>
        <w:t>Moving forward, potential areas for improvement and future work include expanding the application's features, incorporating more advanced data analysis techniques, implementing additional automated tests, and further optimizing the application's performance and scalability.</w:t>
      </w:r>
    </w:p>
    <w:p w14:paraId="41F11644" w14:textId="626C3B97" w:rsidR="003C77B5" w:rsidRPr="003C77B5" w:rsidRDefault="003C77B5" w:rsidP="00DB0C46">
      <w:pPr>
        <w:spacing w:before="0" w:after="0" w:line="360" w:lineRule="auto"/>
      </w:pPr>
      <w:r>
        <w:br w:type="page"/>
      </w:r>
    </w:p>
    <w:p w14:paraId="55C231C8" w14:textId="351AD2BB" w:rsidR="00431773" w:rsidRPr="00431773" w:rsidRDefault="00CF37A5" w:rsidP="00DB0C46">
      <w:pPr>
        <w:pStyle w:val="ThesisSection"/>
        <w:spacing w:before="0" w:after="0" w:line="360" w:lineRule="auto"/>
      </w:pPr>
      <w:bookmarkStart w:id="62" w:name="_Toc138528441"/>
      <w:r>
        <w:lastRenderedPageBreak/>
        <w:t>References</w:t>
      </w:r>
      <w:bookmarkEnd w:id="62"/>
    </w:p>
    <w:p w14:paraId="1ED87249" w14:textId="340049A5" w:rsidR="004D41B2" w:rsidRPr="00661101" w:rsidRDefault="004D41B2" w:rsidP="00DB0C46">
      <w:pPr>
        <w:pStyle w:val="Ref"/>
        <w:spacing w:after="0" w:line="360" w:lineRule="auto"/>
      </w:pPr>
      <w:r w:rsidRPr="00661101">
        <w:rPr>
          <w:rStyle w:val="Hyperlink"/>
          <w:color w:val="auto"/>
        </w:rPr>
        <w:t xml:space="preserve">“What Is .NET? An Open-Source Developer Platform.” Microsoft, </w:t>
      </w:r>
      <w:hyperlink r:id="rId35" w:history="1">
        <w:r w:rsidRPr="00661101">
          <w:rPr>
            <w:rStyle w:val="Hyperlink"/>
            <w:color w:val="7F7F7F" w:themeColor="text1" w:themeTint="80"/>
          </w:rPr>
          <w:t>https://dotnet.microsoft.com/en-us/learn/dotnet/what-is-dotnet</w:t>
        </w:r>
        <w:r w:rsidRPr="00661101">
          <w:rPr>
            <w:rStyle w:val="Hyperlink"/>
            <w:color w:val="auto"/>
          </w:rPr>
          <w:t>. Accessed 14 June 2023</w:t>
        </w:r>
      </w:hyperlink>
      <w:r w:rsidRPr="00661101">
        <w:rPr>
          <w:rStyle w:val="Hyperlink"/>
          <w:color w:val="auto"/>
        </w:rPr>
        <w:t xml:space="preserve">. </w:t>
      </w:r>
    </w:p>
    <w:p w14:paraId="0A11FAB1" w14:textId="5D0911DD" w:rsidR="004D41B2" w:rsidRPr="00661101" w:rsidRDefault="006F6BFE" w:rsidP="00DB0C46">
      <w:pPr>
        <w:pStyle w:val="Ref"/>
        <w:spacing w:after="0" w:line="360" w:lineRule="auto"/>
        <w:rPr>
          <w:lang w:val="ro-RO" w:eastAsia="ro-RO"/>
        </w:rPr>
      </w:pPr>
      <w:r w:rsidRPr="00661101">
        <w:rPr>
          <w:lang w:val="ro-RO" w:eastAsia="ro-RO"/>
        </w:rPr>
        <w:t xml:space="preserve">zuckerthoben. Get Started with Swashbuckle and ASP.NET Core. 10 Mar. 2023, </w:t>
      </w:r>
      <w:r w:rsidRPr="00661101">
        <w:rPr>
          <w:color w:val="7F7F7F" w:themeColor="text1" w:themeTint="80"/>
          <w:lang w:val="ro-RO" w:eastAsia="ro-RO"/>
        </w:rPr>
        <w:t>https://learn.microsoft.com/en-us/aspnet/core/tutorials/getting-started-with-swashbuckle</w:t>
      </w:r>
      <w:r w:rsidRPr="00661101">
        <w:rPr>
          <w:lang w:val="ro-RO" w:eastAsia="ro-RO"/>
        </w:rPr>
        <w:t>.</w:t>
      </w:r>
    </w:p>
    <w:p w14:paraId="075FC648" w14:textId="30B6CD43" w:rsidR="006F6BFE" w:rsidRDefault="006F6BFE" w:rsidP="00DB0C46">
      <w:pPr>
        <w:pStyle w:val="Ref"/>
        <w:spacing w:after="0" w:line="360" w:lineRule="auto"/>
        <w:rPr>
          <w:lang w:val="ro-RO" w:eastAsia="ro-RO"/>
        </w:rPr>
      </w:pPr>
      <w:r w:rsidRPr="00661101">
        <w:rPr>
          <w:lang w:val="ro-RO" w:eastAsia="ro-RO"/>
        </w:rPr>
        <w:t xml:space="preserve">Json.NET - Newtonsoft. </w:t>
      </w:r>
      <w:hyperlink r:id="rId36" w:history="1">
        <w:r w:rsidR="00A62363" w:rsidRPr="004F440D">
          <w:rPr>
            <w:rStyle w:val="Hyperlink"/>
            <w:color w:val="7F7F7F" w:themeColor="text1" w:themeTint="80"/>
            <w:lang w:val="ro-RO" w:eastAsia="ro-RO"/>
          </w:rPr>
          <w:t>https://www.newtonsoft.com/json</w:t>
        </w:r>
        <w:r w:rsidR="00A62363" w:rsidRPr="004F440D">
          <w:rPr>
            <w:rStyle w:val="Hyperlink"/>
            <w:lang w:val="ro-RO" w:eastAsia="ro-RO"/>
          </w:rPr>
          <w:t>. Accessed 14 June 2023</w:t>
        </w:r>
      </w:hyperlink>
      <w:r w:rsidRPr="00661101">
        <w:rPr>
          <w:lang w:val="ro-RO" w:eastAsia="ro-RO"/>
        </w:rPr>
        <w:t>.</w:t>
      </w:r>
    </w:p>
    <w:p w14:paraId="56386F70" w14:textId="5A5A9190" w:rsidR="00A62363" w:rsidRPr="00A62363" w:rsidRDefault="00A62363" w:rsidP="00DB0C46">
      <w:pPr>
        <w:pStyle w:val="Ref"/>
        <w:spacing w:after="0" w:line="360" w:lineRule="auto"/>
        <w:rPr>
          <w:lang w:val="ro-RO" w:eastAsia="ro-RO"/>
        </w:rPr>
      </w:pPr>
      <w:r w:rsidRPr="00A62363">
        <w:rPr>
          <w:lang w:val="ro-RO" w:eastAsia="ro-RO"/>
        </w:rPr>
        <w:t>auth0.com. </w:t>
      </w:r>
      <w:r w:rsidRPr="00CE6D2E">
        <w:rPr>
          <w:i/>
          <w:iCs/>
          <w:lang w:val="ro-RO" w:eastAsia="ro-RO"/>
        </w:rPr>
        <w:t>JWT.IO</w:t>
      </w:r>
      <w:r w:rsidRPr="00A62363">
        <w:rPr>
          <w:lang w:val="ro-RO" w:eastAsia="ro-RO"/>
        </w:rPr>
        <w:t xml:space="preserve">. </w:t>
      </w:r>
      <w:r w:rsidRPr="00CE6D2E">
        <w:rPr>
          <w:color w:val="7F7F7F" w:themeColor="text1" w:themeTint="80"/>
          <w:lang w:val="ro-RO" w:eastAsia="ro-RO"/>
        </w:rPr>
        <w:t>http://jwt.io/</w:t>
      </w:r>
      <w:r w:rsidRPr="00A62363">
        <w:rPr>
          <w:lang w:val="ro-RO" w:eastAsia="ro-RO"/>
        </w:rPr>
        <w:t>. Accessed 14 June 2023.</w:t>
      </w:r>
    </w:p>
    <w:p w14:paraId="4A2A3932" w14:textId="77777777" w:rsidR="006F6BFE" w:rsidRPr="00661101" w:rsidRDefault="006F6BFE" w:rsidP="00DB0C46">
      <w:pPr>
        <w:pStyle w:val="Ref"/>
        <w:spacing w:after="0" w:line="360" w:lineRule="auto"/>
        <w:rPr>
          <w:lang w:val="ro-RO" w:eastAsia="ro-RO"/>
        </w:rPr>
      </w:pPr>
      <w:r w:rsidRPr="00661101">
        <w:rPr>
          <w:lang w:val="ro-RO" w:eastAsia="ro-RO"/>
        </w:rPr>
        <w:t xml:space="preserve">EF Core Power Tools - Visual Studio Marketplace. </w:t>
      </w:r>
      <w:r w:rsidRPr="00661101">
        <w:rPr>
          <w:color w:val="7F7F7F" w:themeColor="text1" w:themeTint="80"/>
          <w:lang w:val="ro-RO" w:eastAsia="ro-RO"/>
        </w:rPr>
        <w:t>https://marketplace.visualstudio.com/items?itemName=ErikEJ.EFCorePowerTools. Accessed 14 June 2023</w:t>
      </w:r>
      <w:r w:rsidRPr="00661101">
        <w:rPr>
          <w:lang w:val="ro-RO" w:eastAsia="ro-RO"/>
        </w:rPr>
        <w:t>.</w:t>
      </w:r>
    </w:p>
    <w:p w14:paraId="7E06076E" w14:textId="77777777" w:rsidR="006F6BFE" w:rsidRPr="00661101" w:rsidRDefault="006F6BFE" w:rsidP="00DB0C46">
      <w:pPr>
        <w:pStyle w:val="Ref"/>
        <w:spacing w:after="0" w:line="360" w:lineRule="auto"/>
        <w:rPr>
          <w:lang w:val="ro-RO" w:eastAsia="ro-RO"/>
        </w:rPr>
      </w:pPr>
      <w:r w:rsidRPr="00661101">
        <w:rPr>
          <w:lang w:val="ro-RO" w:eastAsia="ro-RO"/>
        </w:rPr>
        <w:t xml:space="preserve">React Native · Learn Once, Write Anywhere. </w:t>
      </w:r>
      <w:r w:rsidRPr="00CE6D2E">
        <w:rPr>
          <w:color w:val="7F7F7F" w:themeColor="text1" w:themeTint="80"/>
          <w:lang w:val="ro-RO" w:eastAsia="ro-RO"/>
        </w:rPr>
        <w:t>https://reactnative.dev/</w:t>
      </w:r>
      <w:r w:rsidRPr="00661101">
        <w:rPr>
          <w:lang w:val="ro-RO" w:eastAsia="ro-RO"/>
        </w:rPr>
        <w:t>. Accessed 14 June 2023.</w:t>
      </w:r>
    </w:p>
    <w:p w14:paraId="43ADF36F" w14:textId="77777777" w:rsidR="006F6BFE" w:rsidRPr="00661101" w:rsidRDefault="006F6BFE" w:rsidP="00DB0C46">
      <w:pPr>
        <w:pStyle w:val="Ref"/>
        <w:spacing w:after="0" w:line="360" w:lineRule="auto"/>
        <w:rPr>
          <w:lang w:val="ro-RO" w:eastAsia="ro-RO"/>
        </w:rPr>
      </w:pPr>
      <w:r w:rsidRPr="00661101">
        <w:rPr>
          <w:lang w:val="ro-RO" w:eastAsia="ro-RO"/>
        </w:rPr>
        <w:t xml:space="preserve">“Expo.” Expo, </w:t>
      </w:r>
      <w:r w:rsidRPr="00661101">
        <w:rPr>
          <w:color w:val="7F7F7F" w:themeColor="text1" w:themeTint="80"/>
          <w:lang w:val="ro-RO" w:eastAsia="ro-RO"/>
        </w:rPr>
        <w:t>https://expo.dev/</w:t>
      </w:r>
      <w:r w:rsidRPr="00661101">
        <w:rPr>
          <w:lang w:val="ro-RO" w:eastAsia="ro-RO"/>
        </w:rPr>
        <w:t>. Accessed 14 June 2023.</w:t>
      </w:r>
    </w:p>
    <w:p w14:paraId="40F7A222" w14:textId="77777777" w:rsidR="006F6BFE" w:rsidRPr="00661101" w:rsidRDefault="006F6BFE" w:rsidP="00DB0C46">
      <w:pPr>
        <w:pStyle w:val="Ref"/>
        <w:spacing w:after="0" w:line="360" w:lineRule="auto"/>
        <w:rPr>
          <w:lang w:val="ro-RO" w:eastAsia="ro-RO"/>
        </w:rPr>
      </w:pPr>
      <w:r w:rsidRPr="00661101">
        <w:rPr>
          <w:lang w:val="ro-RO" w:eastAsia="ro-RO"/>
        </w:rPr>
        <w:t xml:space="preserve">Getting Started | React Native Material. </w:t>
      </w:r>
      <w:r w:rsidRPr="00661101">
        <w:rPr>
          <w:color w:val="7F7F7F" w:themeColor="text1" w:themeTint="80"/>
          <w:lang w:val="ro-RO" w:eastAsia="ro-RO"/>
        </w:rPr>
        <w:t>https://react-native-material.com//docs/getting-started</w:t>
      </w:r>
      <w:r w:rsidRPr="00661101">
        <w:rPr>
          <w:lang w:val="ro-RO" w:eastAsia="ro-RO"/>
        </w:rPr>
        <w:t>. Accessed 14 June 2023.</w:t>
      </w:r>
    </w:p>
    <w:p w14:paraId="69330260" w14:textId="60C75407" w:rsidR="006F6BFE" w:rsidRDefault="006F6BFE" w:rsidP="00DB0C46">
      <w:pPr>
        <w:pStyle w:val="Ref"/>
        <w:spacing w:after="0" w:line="360" w:lineRule="auto"/>
        <w:rPr>
          <w:lang w:val="ro-RO" w:eastAsia="ro-RO"/>
        </w:rPr>
      </w:pPr>
      <w:r w:rsidRPr="00661101">
        <w:rPr>
          <w:lang w:val="ro-RO" w:eastAsia="ro-RO"/>
        </w:rPr>
        <w:t xml:space="preserve">React Native Paper. </w:t>
      </w:r>
      <w:hyperlink r:id="rId37" w:history="1">
        <w:r w:rsidR="00661101" w:rsidRPr="00661101">
          <w:rPr>
            <w:rStyle w:val="Hyperlink"/>
            <w:color w:val="7F7F7F" w:themeColor="text1" w:themeTint="80"/>
            <w:lang w:val="ro-RO" w:eastAsia="ro-RO"/>
          </w:rPr>
          <w:t>https://reactnativepaper.com/</w:t>
        </w:r>
      </w:hyperlink>
      <w:r w:rsidRPr="00661101">
        <w:rPr>
          <w:lang w:val="ro-RO" w:eastAsia="ro-RO"/>
        </w:rPr>
        <w:t>. Accessed 14 June 2023.</w:t>
      </w:r>
    </w:p>
    <w:p w14:paraId="1C461271" w14:textId="68FF087D" w:rsidR="00CE6D2E" w:rsidRPr="00661101" w:rsidRDefault="00CE6D2E" w:rsidP="00DB0C46">
      <w:pPr>
        <w:pStyle w:val="Ref"/>
        <w:spacing w:after="0" w:line="360" w:lineRule="auto"/>
        <w:rPr>
          <w:lang w:val="ro-RO" w:eastAsia="ro-RO"/>
        </w:rPr>
      </w:pPr>
      <w:r w:rsidRPr="00CE6D2E">
        <w:rPr>
          <w:lang w:val="ro-RO" w:eastAsia="ro-RO"/>
        </w:rPr>
        <w:t xml:space="preserve">React Navigation | React Navigation. </w:t>
      </w:r>
      <w:r w:rsidRPr="00CE6D2E">
        <w:rPr>
          <w:color w:val="7F7F7F" w:themeColor="text1" w:themeTint="80"/>
          <w:lang w:val="ro-RO" w:eastAsia="ro-RO"/>
        </w:rPr>
        <w:t>https://reactnavigation.org/</w:t>
      </w:r>
      <w:r w:rsidRPr="00CE6D2E">
        <w:rPr>
          <w:lang w:val="ro-RO" w:eastAsia="ro-RO"/>
        </w:rPr>
        <w:t>. Accessed 14 June 2023.</w:t>
      </w:r>
    </w:p>
    <w:p w14:paraId="0339CB8A" w14:textId="77777777" w:rsidR="006F6BFE" w:rsidRPr="00661101" w:rsidRDefault="006F6BFE" w:rsidP="00DB0C46">
      <w:pPr>
        <w:pStyle w:val="Ref"/>
        <w:spacing w:after="0" w:line="360" w:lineRule="auto"/>
        <w:rPr>
          <w:lang w:val="ro-RO" w:eastAsia="ro-RO"/>
        </w:rPr>
      </w:pPr>
      <w:r w:rsidRPr="00661101">
        <w:rPr>
          <w:lang w:val="ro-RO" w:eastAsia="ro-RO"/>
        </w:rPr>
        <w:t xml:space="preserve">TanStack Query | React Query, Solid Query, Svelte Query, Vue Query. </w:t>
      </w:r>
      <w:r w:rsidRPr="00661101">
        <w:rPr>
          <w:color w:val="7F7F7F" w:themeColor="text1" w:themeTint="80"/>
          <w:lang w:val="ro-RO" w:eastAsia="ro-RO"/>
        </w:rPr>
        <w:t>https://tanstack.com/query/v3/</w:t>
      </w:r>
      <w:r w:rsidRPr="00661101">
        <w:rPr>
          <w:lang w:val="ro-RO" w:eastAsia="ro-RO"/>
        </w:rPr>
        <w:t>. Accessed 14 June 2023.</w:t>
      </w:r>
    </w:p>
    <w:p w14:paraId="6946D112" w14:textId="77777777" w:rsidR="00661101" w:rsidRPr="00661101" w:rsidRDefault="00661101" w:rsidP="00DB0C46">
      <w:pPr>
        <w:pStyle w:val="Ref"/>
        <w:spacing w:after="0" w:line="360" w:lineRule="auto"/>
        <w:rPr>
          <w:lang w:val="ro-RO" w:eastAsia="ro-RO"/>
        </w:rPr>
      </w:pPr>
      <w:r w:rsidRPr="00661101">
        <w:rPr>
          <w:lang w:val="ro-RO" w:eastAsia="ro-RO"/>
        </w:rPr>
        <w:t xml:space="preserve">Getting Started | Axios Docs. </w:t>
      </w:r>
      <w:r w:rsidRPr="00661101">
        <w:rPr>
          <w:color w:val="7F7F7F" w:themeColor="text1" w:themeTint="80"/>
          <w:lang w:val="ro-RO" w:eastAsia="ro-RO"/>
        </w:rPr>
        <w:t>https://axios-http.com/docs/intro</w:t>
      </w:r>
      <w:r w:rsidRPr="00661101">
        <w:rPr>
          <w:lang w:val="ro-RO" w:eastAsia="ro-RO"/>
        </w:rPr>
        <w:t>. Accessed 14 June 2023.</w:t>
      </w:r>
    </w:p>
    <w:p w14:paraId="397EE6FA" w14:textId="2EE62895" w:rsidR="00661101" w:rsidRDefault="00661101" w:rsidP="00DB0C46">
      <w:pPr>
        <w:pStyle w:val="Ref"/>
        <w:spacing w:after="0" w:line="360" w:lineRule="auto"/>
        <w:rPr>
          <w:lang w:val="ro-RO" w:eastAsia="ro-RO"/>
        </w:rPr>
      </w:pPr>
      <w:r w:rsidRPr="00661101">
        <w:rPr>
          <w:lang w:val="ro-RO" w:eastAsia="ro-RO"/>
        </w:rPr>
        <w:t xml:space="preserve">“Lottie-React-Native.” Npm, 14 May 2023, </w:t>
      </w:r>
      <w:hyperlink r:id="rId38" w:history="1">
        <w:r w:rsidR="00CE6D2E" w:rsidRPr="004F440D">
          <w:rPr>
            <w:rStyle w:val="Hyperlink"/>
            <w:color w:val="7F7F7F" w:themeColor="text1" w:themeTint="80"/>
            <w:lang w:val="ro-RO" w:eastAsia="ro-RO"/>
          </w:rPr>
          <w:t>https://www.npmjs.com/package/lottie-react-native</w:t>
        </w:r>
      </w:hyperlink>
      <w:r w:rsidRPr="00661101">
        <w:rPr>
          <w:lang w:val="ro-RO" w:eastAsia="ro-RO"/>
        </w:rPr>
        <w:t>.</w:t>
      </w:r>
    </w:p>
    <w:p w14:paraId="26DB9E3A" w14:textId="0CD0FEBC" w:rsidR="00CE6D2E" w:rsidRPr="00CE6D2E" w:rsidRDefault="00CE6D2E" w:rsidP="00DB0C46">
      <w:pPr>
        <w:pStyle w:val="Ref"/>
        <w:spacing w:after="0" w:line="360" w:lineRule="auto"/>
        <w:rPr>
          <w:lang w:val="ro-RO" w:eastAsia="ro-RO"/>
        </w:rPr>
      </w:pPr>
      <w:r w:rsidRPr="00661101">
        <w:rPr>
          <w:lang w:val="ro-RO" w:eastAsia="ro-RO"/>
        </w:rPr>
        <w:t xml:space="preserve">“React-Native-Chart-Kit.” Npm, 8 Feb. 2022, </w:t>
      </w:r>
      <w:hyperlink r:id="rId39" w:history="1">
        <w:r w:rsidRPr="004F440D">
          <w:rPr>
            <w:rStyle w:val="Hyperlink"/>
            <w:color w:val="7F7F7F" w:themeColor="text1" w:themeTint="80"/>
            <w:lang w:val="ro-RO" w:eastAsia="ro-RO"/>
          </w:rPr>
          <w:t>https://www.npmjs.com/package/react-native-chart-kit</w:t>
        </w:r>
      </w:hyperlink>
      <w:r w:rsidRPr="00661101">
        <w:rPr>
          <w:lang w:val="ro-RO" w:eastAsia="ro-RO"/>
        </w:rPr>
        <w:t>.</w:t>
      </w:r>
    </w:p>
    <w:p w14:paraId="5E593608" w14:textId="0C93DD52" w:rsidR="00CE6D2E" w:rsidRDefault="00CE6D2E" w:rsidP="00DB0C46">
      <w:pPr>
        <w:pStyle w:val="Ref"/>
        <w:spacing w:after="0" w:line="360" w:lineRule="auto"/>
        <w:rPr>
          <w:lang w:val="ro-RO" w:eastAsia="ro-RO"/>
        </w:rPr>
      </w:pPr>
      <w:r w:rsidRPr="00661101">
        <w:rPr>
          <w:lang w:val="ro-RO" w:eastAsia="ro-RO"/>
        </w:rPr>
        <w:t xml:space="preserve">React-Native-Vector-Icons Directory. </w:t>
      </w:r>
      <w:r w:rsidRPr="00661101">
        <w:rPr>
          <w:color w:val="7F7F7F" w:themeColor="text1" w:themeTint="80"/>
          <w:lang w:val="ro-RO" w:eastAsia="ro-RO"/>
        </w:rPr>
        <w:t>https://oblador.github.io/react-native-vector-icons/</w:t>
      </w:r>
      <w:r w:rsidRPr="00661101">
        <w:rPr>
          <w:lang w:val="ro-RO" w:eastAsia="ro-RO"/>
        </w:rPr>
        <w:t>. Accessed 14 June 2023.</w:t>
      </w:r>
    </w:p>
    <w:p w14:paraId="64B25747" w14:textId="6F8F51C4" w:rsidR="00CE6D2E" w:rsidRDefault="00CE6D2E" w:rsidP="00DB0C46">
      <w:pPr>
        <w:pStyle w:val="Ref"/>
        <w:spacing w:after="0" w:line="360" w:lineRule="auto"/>
        <w:rPr>
          <w:lang w:val="ro-RO" w:eastAsia="ro-RO"/>
        </w:rPr>
      </w:pPr>
      <w:r w:rsidRPr="00661101">
        <w:rPr>
          <w:lang w:val="ro-RO" w:eastAsia="ro-RO"/>
        </w:rPr>
        <w:lastRenderedPageBreak/>
        <w:t xml:space="preserve">JavaScript With Syntax For Types. </w:t>
      </w:r>
      <w:r w:rsidRPr="00661101">
        <w:rPr>
          <w:color w:val="7F7F7F" w:themeColor="text1" w:themeTint="80"/>
          <w:lang w:val="ro-RO" w:eastAsia="ro-RO"/>
        </w:rPr>
        <w:t>https://www.typescriptlang.org/</w:t>
      </w:r>
      <w:r w:rsidRPr="00661101">
        <w:rPr>
          <w:lang w:val="ro-RO" w:eastAsia="ro-RO"/>
        </w:rPr>
        <w:t>. Accessed 14 June 2023.</w:t>
      </w:r>
    </w:p>
    <w:p w14:paraId="6375AEFC" w14:textId="4A299D5E" w:rsidR="00291A7E" w:rsidRPr="00291A7E" w:rsidRDefault="00291A7E" w:rsidP="00DB0C46">
      <w:pPr>
        <w:pStyle w:val="Ref"/>
        <w:spacing w:after="0" w:line="360" w:lineRule="auto"/>
        <w:rPr>
          <w:lang w:val="ro-RO" w:eastAsia="ro-RO"/>
        </w:rPr>
      </w:pPr>
      <w:r w:rsidRPr="00661101">
        <w:rPr>
          <w:lang w:val="ro-RO" w:eastAsia="ro-RO"/>
        </w:rPr>
        <w:t xml:space="preserve">erinstellato-ms. Download SQL Server Management Studio (SSMS) - SQL Server Management Studio (SSMS). 24 May 2023, </w:t>
      </w:r>
      <w:r w:rsidRPr="00661101">
        <w:rPr>
          <w:color w:val="7F7F7F" w:themeColor="text1" w:themeTint="80"/>
          <w:lang w:val="ro-RO" w:eastAsia="ro-RO"/>
        </w:rPr>
        <w:t>https://learn.microsoft.com/en-us/sql/ssms/download-sql-server-management-studio-ssms</w:t>
      </w:r>
      <w:r w:rsidRPr="00661101">
        <w:rPr>
          <w:lang w:val="ro-RO" w:eastAsia="ro-RO"/>
        </w:rPr>
        <w:t>.</w:t>
      </w:r>
    </w:p>
    <w:p w14:paraId="261226F9" w14:textId="77777777" w:rsidR="00661101" w:rsidRPr="00661101" w:rsidRDefault="00661101" w:rsidP="00DB0C46">
      <w:pPr>
        <w:pStyle w:val="Ref"/>
        <w:spacing w:after="0" w:line="360" w:lineRule="auto"/>
        <w:rPr>
          <w:lang w:val="ro-RO" w:eastAsia="ro-RO"/>
        </w:rPr>
      </w:pPr>
      <w:r w:rsidRPr="00661101">
        <w:rPr>
          <w:lang w:val="ro-RO" w:eastAsia="ro-RO"/>
        </w:rPr>
        <w:t xml:space="preserve">ajcvickers. Overview of Entity Framework Core - EF Core. 25 May 2021, </w:t>
      </w:r>
      <w:r w:rsidRPr="00661101">
        <w:rPr>
          <w:color w:val="7F7F7F" w:themeColor="text1" w:themeTint="80"/>
          <w:lang w:val="ro-RO" w:eastAsia="ro-RO"/>
        </w:rPr>
        <w:t>https://learn.microsoft.com/en-us/ef/core/</w:t>
      </w:r>
      <w:r w:rsidRPr="00661101">
        <w:rPr>
          <w:lang w:val="ro-RO" w:eastAsia="ro-RO"/>
        </w:rPr>
        <w:t>.</w:t>
      </w:r>
    </w:p>
    <w:p w14:paraId="3025EF29" w14:textId="77777777" w:rsidR="00291A7E" w:rsidRDefault="00291A7E" w:rsidP="00DB0C46">
      <w:pPr>
        <w:pStyle w:val="Ref"/>
        <w:spacing w:after="0" w:line="360" w:lineRule="auto"/>
        <w:rPr>
          <w:lang w:val="ro-RO" w:eastAsia="ro-RO"/>
        </w:rPr>
      </w:pPr>
      <w:r w:rsidRPr="00661101">
        <w:rPr>
          <w:lang w:val="ro-RO" w:eastAsia="ro-RO"/>
        </w:rPr>
        <w:t xml:space="preserve">“GitHub: Let’s Build from Here.” GitHub, </w:t>
      </w:r>
      <w:r w:rsidRPr="00661101">
        <w:rPr>
          <w:color w:val="7F7F7F" w:themeColor="text1" w:themeTint="80"/>
          <w:lang w:val="ro-RO" w:eastAsia="ro-RO"/>
        </w:rPr>
        <w:t>https://github.com/</w:t>
      </w:r>
      <w:r w:rsidRPr="00661101">
        <w:rPr>
          <w:lang w:val="ro-RO" w:eastAsia="ro-RO"/>
        </w:rPr>
        <w:t>. Accessed 14 June 2023.</w:t>
      </w:r>
    </w:p>
    <w:p w14:paraId="3BA51439" w14:textId="6AD451F7" w:rsidR="00291A7E" w:rsidRPr="00291A7E" w:rsidRDefault="00291A7E" w:rsidP="00DB0C46">
      <w:pPr>
        <w:pStyle w:val="Ref"/>
        <w:spacing w:after="0" w:line="360" w:lineRule="auto"/>
        <w:rPr>
          <w:lang w:val="ro-RO" w:eastAsia="ro-RO"/>
        </w:rPr>
      </w:pPr>
      <w:r w:rsidRPr="00661101">
        <w:rPr>
          <w:lang w:val="ro-RO" w:eastAsia="ro-RO"/>
        </w:rPr>
        <w:t xml:space="preserve">“GitHub Desktop.” GitHub Desktop, </w:t>
      </w:r>
      <w:r w:rsidRPr="00661101">
        <w:rPr>
          <w:color w:val="7F7F7F" w:themeColor="text1" w:themeTint="80"/>
          <w:lang w:val="ro-RO" w:eastAsia="ro-RO"/>
        </w:rPr>
        <w:t>https://desktop.github.com/</w:t>
      </w:r>
      <w:r w:rsidRPr="00661101">
        <w:rPr>
          <w:lang w:val="ro-RO" w:eastAsia="ro-RO"/>
        </w:rPr>
        <w:t>. Accessed 14 June 2023.</w:t>
      </w:r>
    </w:p>
    <w:p w14:paraId="6D62AF53" w14:textId="292CAB51" w:rsidR="00291A7E" w:rsidRPr="00431773" w:rsidRDefault="00291A7E" w:rsidP="00DB0C46">
      <w:pPr>
        <w:pStyle w:val="Ref"/>
        <w:spacing w:after="0" w:line="360" w:lineRule="auto"/>
        <w:rPr>
          <w:lang w:val="ro-RO" w:eastAsia="ro-RO"/>
        </w:rPr>
      </w:pPr>
      <w:r w:rsidRPr="00661101">
        <w:rPr>
          <w:lang w:val="ro-RO" w:eastAsia="ro-RO"/>
        </w:rPr>
        <w:t xml:space="preserve">Atlassian. “Jira | Issue &amp; Project Tracking Software.” Atlassian, </w:t>
      </w:r>
      <w:r w:rsidRPr="00661101">
        <w:rPr>
          <w:color w:val="7F7F7F" w:themeColor="text1" w:themeTint="80"/>
          <w:lang w:val="ro-RO" w:eastAsia="ro-RO"/>
        </w:rPr>
        <w:t>https://www.atlassian.com/software/jira</w:t>
      </w:r>
      <w:r w:rsidRPr="00661101">
        <w:rPr>
          <w:lang w:val="ro-RO" w:eastAsia="ro-RO"/>
        </w:rPr>
        <w:t>. Accessed 14 June 2023.</w:t>
      </w:r>
    </w:p>
    <w:p w14:paraId="500E4FA6" w14:textId="77777777" w:rsidR="00291A7E" w:rsidRPr="00661101" w:rsidRDefault="00291A7E" w:rsidP="00DB0C46">
      <w:pPr>
        <w:pStyle w:val="Ref"/>
        <w:spacing w:after="0" w:line="360" w:lineRule="auto"/>
        <w:rPr>
          <w:lang w:val="ro-RO" w:eastAsia="ro-RO"/>
        </w:rPr>
      </w:pPr>
      <w:r w:rsidRPr="00661101">
        <w:rPr>
          <w:lang w:val="ro-RO" w:eastAsia="ro-RO"/>
        </w:rPr>
        <w:t xml:space="preserve">Introducing ChatGPT. </w:t>
      </w:r>
      <w:r w:rsidRPr="00661101">
        <w:rPr>
          <w:color w:val="7F7F7F" w:themeColor="text1" w:themeTint="80"/>
          <w:lang w:val="ro-RO" w:eastAsia="ro-RO"/>
        </w:rPr>
        <w:t>https://openai.com/blog/chatgpt</w:t>
      </w:r>
      <w:r w:rsidRPr="00661101">
        <w:rPr>
          <w:lang w:val="ro-RO" w:eastAsia="ro-RO"/>
        </w:rPr>
        <w:t>. Accessed 14 June 2023.</w:t>
      </w:r>
    </w:p>
    <w:p w14:paraId="78AA907B" w14:textId="110B4EBB" w:rsidR="00FA3F17" w:rsidRDefault="00661101" w:rsidP="00DB0C46">
      <w:pPr>
        <w:pStyle w:val="Ref"/>
        <w:spacing w:after="0" w:line="360" w:lineRule="auto"/>
        <w:rPr>
          <w:lang w:val="ro-RO" w:eastAsia="ro-RO"/>
        </w:rPr>
      </w:pPr>
      <w:r w:rsidRPr="00661101">
        <w:rPr>
          <w:lang w:val="ro-RO" w:eastAsia="ro-RO"/>
        </w:rPr>
        <w:t xml:space="preserve">OpenAI API. </w:t>
      </w:r>
      <w:r w:rsidRPr="00661101">
        <w:rPr>
          <w:color w:val="7F7F7F" w:themeColor="text1" w:themeTint="80"/>
          <w:lang w:val="ro-RO" w:eastAsia="ro-RO"/>
        </w:rPr>
        <w:t>https://platform.openai.com</w:t>
      </w:r>
      <w:r w:rsidRPr="00661101">
        <w:rPr>
          <w:lang w:val="ro-RO" w:eastAsia="ro-RO"/>
        </w:rPr>
        <w:t>. Accessed 14 June 2023.</w:t>
      </w:r>
    </w:p>
    <w:p w14:paraId="7983542E" w14:textId="6EC6B502" w:rsidR="00380641" w:rsidRPr="00380641" w:rsidRDefault="00380641" w:rsidP="00DB0C46">
      <w:pPr>
        <w:pStyle w:val="Ref"/>
        <w:spacing w:after="0" w:line="360" w:lineRule="auto"/>
        <w:rPr>
          <w:lang w:val="ro-RO" w:eastAsia="ro-RO"/>
        </w:rPr>
      </w:pPr>
      <w:r w:rsidRPr="00380641">
        <w:rPr>
          <w:rFonts w:ascii="Times New Roman" w:eastAsia="Times New Roman" w:hAnsi="Times New Roman" w:cs="Times New Roman"/>
          <w:lang w:val="ro-RO" w:eastAsia="ro-RO"/>
        </w:rPr>
        <w:t>“Gantt.Com.” </w:t>
      </w:r>
      <w:r w:rsidRPr="00380641">
        <w:rPr>
          <w:rFonts w:ascii="Times New Roman" w:eastAsia="Times New Roman" w:hAnsi="Times New Roman" w:cs="Times New Roman"/>
          <w:i/>
          <w:iCs/>
          <w:lang w:val="ro-RO" w:eastAsia="ro-RO"/>
        </w:rPr>
        <w:t>Gantt.Com</w:t>
      </w:r>
      <w:r w:rsidRPr="00380641">
        <w:rPr>
          <w:rFonts w:ascii="Times New Roman" w:eastAsia="Times New Roman" w:hAnsi="Times New Roman" w:cs="Times New Roman"/>
          <w:lang w:val="ro-RO" w:eastAsia="ro-RO"/>
        </w:rPr>
        <w:t xml:space="preserve">, </w:t>
      </w:r>
      <w:r w:rsidRPr="00380641">
        <w:rPr>
          <w:rFonts w:ascii="Times New Roman" w:eastAsia="Times New Roman" w:hAnsi="Times New Roman" w:cs="Times New Roman"/>
          <w:color w:val="7F7F7F" w:themeColor="text1" w:themeTint="80"/>
          <w:lang w:val="ro-RO" w:eastAsia="ro-RO"/>
        </w:rPr>
        <w:t>https://www.gantt.com</w:t>
      </w:r>
      <w:r w:rsidRPr="00380641">
        <w:rPr>
          <w:rFonts w:ascii="Times New Roman" w:eastAsia="Times New Roman" w:hAnsi="Times New Roman" w:cs="Times New Roman"/>
          <w:lang w:val="ro-RO" w:eastAsia="ro-RO"/>
        </w:rPr>
        <w:t xml:space="preserve">. Accessed </w:t>
      </w:r>
      <w:r>
        <w:rPr>
          <w:rFonts w:ascii="Times New Roman" w:eastAsia="Times New Roman" w:hAnsi="Times New Roman" w:cs="Times New Roman"/>
          <w:lang w:val="ro-RO" w:eastAsia="ro-RO"/>
        </w:rPr>
        <w:t>14</w:t>
      </w:r>
      <w:r w:rsidRPr="00380641">
        <w:rPr>
          <w:rFonts w:ascii="Times New Roman" w:eastAsia="Times New Roman" w:hAnsi="Times New Roman" w:cs="Times New Roman"/>
          <w:lang w:val="ro-RO" w:eastAsia="ro-RO"/>
        </w:rPr>
        <w:t xml:space="preserve"> June 2023.</w:t>
      </w:r>
    </w:p>
    <w:p w14:paraId="4F134846" w14:textId="3E41688A" w:rsidR="00380641" w:rsidRPr="00431773" w:rsidRDefault="00380641" w:rsidP="00DB0C46">
      <w:pPr>
        <w:spacing w:before="0" w:after="0" w:line="360" w:lineRule="auto"/>
        <w:ind w:hanging="480"/>
        <w:rPr>
          <w:lang w:val="ro-RO" w:eastAsia="ro-RO"/>
        </w:rPr>
      </w:pPr>
    </w:p>
    <w:sectPr w:rsidR="00380641" w:rsidRPr="00431773" w:rsidSect="00644E98">
      <w:headerReference w:type="even" r:id="rId40"/>
      <w:headerReference w:type="default" r:id="rId41"/>
      <w:footerReference w:type="even" r:id="rId42"/>
      <w:footerReference w:type="default" r:id="rId43"/>
      <w:headerReference w:type="first" r:id="rId44"/>
      <w:footerReference w:type="first" r:id="rId45"/>
      <w:type w:val="oddPage"/>
      <w:pgSz w:w="11906" w:h="16838" w:code="9"/>
      <w:pgMar w:top="1411" w:right="1138" w:bottom="1138" w:left="1138" w:header="1138" w:footer="11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3B515" w14:textId="77777777" w:rsidR="00CB27C9" w:rsidRDefault="00CB27C9" w:rsidP="000356FE">
      <w:pPr>
        <w:spacing w:after="0"/>
      </w:pPr>
      <w:r>
        <w:separator/>
      </w:r>
    </w:p>
  </w:endnote>
  <w:endnote w:type="continuationSeparator" w:id="0">
    <w:p w14:paraId="0263C658" w14:textId="77777777" w:rsidR="00CB27C9" w:rsidRDefault="00CB27C9" w:rsidP="000356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999936"/>
      <w:docPartObj>
        <w:docPartGallery w:val="Page Numbers (Bottom of Page)"/>
        <w:docPartUnique/>
      </w:docPartObj>
    </w:sdtPr>
    <w:sdtEndPr>
      <w:rPr>
        <w:noProof/>
      </w:rPr>
    </w:sdtEndPr>
    <w:sdtContent>
      <w:p w14:paraId="18A7CEA7" w14:textId="77777777" w:rsidR="001D4A8C" w:rsidRDefault="001D4A8C" w:rsidP="00EF0F5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9866560"/>
      <w:docPartObj>
        <w:docPartGallery w:val="Page Numbers (Bottom of Page)"/>
        <w:docPartUnique/>
      </w:docPartObj>
    </w:sdtPr>
    <w:sdtEndPr>
      <w:rPr>
        <w:noProof/>
      </w:rPr>
    </w:sdtEndPr>
    <w:sdtContent>
      <w:p w14:paraId="06589DA8" w14:textId="77777777" w:rsidR="001D4A8C" w:rsidRDefault="001D4A8C" w:rsidP="00EF0F5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596474"/>
      <w:docPartObj>
        <w:docPartGallery w:val="Page Numbers (Bottom of Page)"/>
        <w:docPartUnique/>
      </w:docPartObj>
    </w:sdtPr>
    <w:sdtContent>
      <w:p w14:paraId="16EE7E25" w14:textId="77777777" w:rsidR="001D4A8C" w:rsidRDefault="001D4A8C" w:rsidP="00EF0F58">
        <w:pPr>
          <w:pStyle w:val="Footer"/>
        </w:pPr>
        <w:r>
          <w:fldChar w:fldCharType="begin"/>
        </w:r>
        <w:r>
          <w:instrText xml:space="preserve"> PAGE  \* roman  \* MERGEFORMAT </w:instrText>
        </w:r>
        <w:r>
          <w:fldChar w:fldCharType="separate"/>
        </w:r>
        <w:r>
          <w:rPr>
            <w:noProof/>
          </w:rPr>
          <w:t>xvii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436395"/>
      <w:docPartObj>
        <w:docPartGallery w:val="Page Numbers (Bottom of Page)"/>
        <w:docPartUnique/>
      </w:docPartObj>
    </w:sdtPr>
    <w:sdtEndPr>
      <w:rPr>
        <w:noProof/>
      </w:rPr>
    </w:sdtEndPr>
    <w:sdtContent>
      <w:p w14:paraId="3CC9F75A" w14:textId="77777777" w:rsidR="001D4A8C" w:rsidRDefault="001D4A8C" w:rsidP="00EF0F58">
        <w:pPr>
          <w:pStyle w:val="Footer"/>
        </w:pPr>
        <w:r>
          <w:fldChar w:fldCharType="begin"/>
        </w:r>
        <w:r>
          <w:instrText xml:space="preserve"> PAGE  \* roman  \* MERGEFORMAT </w:instrText>
        </w:r>
        <w:r>
          <w:fldChar w:fldCharType="separate"/>
        </w:r>
        <w:r>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5B51C" w14:textId="77777777" w:rsidR="001D4A8C" w:rsidRDefault="001D4A8C" w:rsidP="00EF0F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2177388"/>
      <w:docPartObj>
        <w:docPartGallery w:val="Page Numbers (Bottom of Page)"/>
        <w:docPartUnique/>
      </w:docPartObj>
    </w:sdtPr>
    <w:sdtContent>
      <w:p w14:paraId="3C8F3FB6" w14:textId="77777777" w:rsidR="001D4A8C" w:rsidRDefault="001D4A8C" w:rsidP="00EF0F58">
        <w:pPr>
          <w:pStyle w:val="Footer"/>
        </w:pPr>
        <w:r w:rsidRPr="001B53D6">
          <w:fldChar w:fldCharType="begin"/>
        </w:r>
        <w:r w:rsidRPr="001B53D6">
          <w:instrText xml:space="preserve"> PAGE   \* MERGEFORMAT </w:instrText>
        </w:r>
        <w:r w:rsidRPr="001B53D6">
          <w:fldChar w:fldCharType="separate"/>
        </w:r>
        <w:r w:rsidRPr="001B53D6">
          <w:t>2</w:t>
        </w:r>
        <w:r w:rsidRPr="001B53D6">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3702"/>
      <w:docPartObj>
        <w:docPartGallery w:val="Page Numbers (Bottom of Page)"/>
        <w:docPartUnique/>
      </w:docPartObj>
    </w:sdtPr>
    <w:sdtEndPr>
      <w:rPr>
        <w:noProof/>
      </w:rPr>
    </w:sdtEndPr>
    <w:sdtContent>
      <w:p w14:paraId="396C046E" w14:textId="77777777" w:rsidR="001D4A8C" w:rsidRDefault="001D4A8C" w:rsidP="00EF0F5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674988"/>
      <w:docPartObj>
        <w:docPartGallery w:val="Page Numbers (Bottom of Page)"/>
        <w:docPartUnique/>
      </w:docPartObj>
    </w:sdtPr>
    <w:sdtEndPr>
      <w:rPr>
        <w:noProof/>
      </w:rPr>
    </w:sdtEndPr>
    <w:sdtContent>
      <w:p w14:paraId="1E6D471D" w14:textId="77777777" w:rsidR="001D4A8C" w:rsidRDefault="001D4A8C" w:rsidP="00EF0F5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11C0A" w14:textId="77777777" w:rsidR="00CB27C9" w:rsidRDefault="00CB27C9" w:rsidP="000356FE">
      <w:pPr>
        <w:spacing w:after="0"/>
      </w:pPr>
      <w:r>
        <w:separator/>
      </w:r>
    </w:p>
  </w:footnote>
  <w:footnote w:type="continuationSeparator" w:id="0">
    <w:p w14:paraId="18C0D7A9" w14:textId="77777777" w:rsidR="00CB27C9" w:rsidRDefault="00CB27C9" w:rsidP="000356F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BCE20" w14:textId="77777777" w:rsidR="001D4A8C" w:rsidRPr="002C2504" w:rsidRDefault="001D4A8C" w:rsidP="004155DE">
    <w:pPr>
      <w:rPr>
        <w:rFonts w:asciiTheme="majorHAnsi" w:hAnsiTheme="majorHAnsi" w:cstheme="majorHAnsi"/>
        <w:smallCaps/>
        <w:color w:val="A5A5A5" w:themeColor="accent3"/>
        <w:spacing w:val="20"/>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19520" w14:textId="77777777" w:rsidR="001D4A8C" w:rsidRPr="004A324F" w:rsidRDefault="001D4A8C" w:rsidP="00E310AE">
    <w:pPr>
      <w:pStyle w:val="Header"/>
      <w:jc w:val="right"/>
      <w:rPr>
        <w:rFonts w:asciiTheme="majorHAnsi" w:hAnsiTheme="majorHAnsi" w:cstheme="majorHAnsi"/>
        <w:smallCaps/>
        <w:color w:val="A5A5A5" w:themeColor="accent3"/>
        <w:spacing w:val="2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9686" w14:textId="58DCB81D" w:rsidR="001D4A8C" w:rsidRPr="002C2504" w:rsidRDefault="001D4A8C" w:rsidP="004155DE">
    <w:pPr>
      <w:rPr>
        <w:rFonts w:asciiTheme="majorHAnsi" w:hAnsiTheme="majorHAnsi" w:cstheme="majorHAnsi"/>
        <w:smallCaps/>
        <w:color w:val="A5A5A5" w:themeColor="accent3"/>
        <w:spacing w:val="20"/>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F3C31" w14:textId="7012E114" w:rsidR="001D4A8C" w:rsidRPr="004A324F" w:rsidRDefault="001D4A8C" w:rsidP="00E310AE">
    <w:pPr>
      <w:pStyle w:val="Header"/>
      <w:jc w:val="right"/>
      <w:rPr>
        <w:rFonts w:asciiTheme="majorHAnsi" w:hAnsiTheme="majorHAnsi" w:cstheme="majorHAnsi"/>
        <w:smallCaps/>
        <w:color w:val="A5A5A5" w:themeColor="accent3"/>
        <w:spacing w:val="20"/>
        <w:sz w:val="20"/>
        <w:szCs w:val="20"/>
      </w:rPr>
    </w:pPr>
    <w:r w:rsidRPr="004A324F">
      <w:rPr>
        <w:rFonts w:asciiTheme="majorHAnsi" w:hAnsiTheme="majorHAnsi" w:cstheme="majorHAnsi"/>
        <w:smallCaps/>
        <w:color w:val="A5A5A5" w:themeColor="accent3"/>
        <w:spacing w:val="20"/>
        <w:sz w:val="20"/>
        <w:szCs w:val="20"/>
      </w:rPr>
      <w:fldChar w:fldCharType="begin"/>
    </w:r>
    <w:r w:rsidRPr="004A324F">
      <w:rPr>
        <w:rFonts w:asciiTheme="majorHAnsi" w:hAnsiTheme="majorHAnsi" w:cstheme="majorHAnsi"/>
        <w:smallCaps/>
        <w:color w:val="A5A5A5" w:themeColor="accent3"/>
        <w:spacing w:val="20"/>
        <w:sz w:val="20"/>
        <w:szCs w:val="20"/>
      </w:rPr>
      <w:instrText xml:space="preserve"> STYLEREF  "Thesis Heading" \n  \* MERGEFORMAT </w:instrText>
    </w:r>
    <w:r w:rsidRPr="004A324F">
      <w:rPr>
        <w:rFonts w:asciiTheme="majorHAnsi" w:hAnsiTheme="majorHAnsi" w:cstheme="majorHAnsi"/>
        <w:smallCaps/>
        <w:color w:val="A5A5A5" w:themeColor="accent3"/>
        <w:spacing w:val="20"/>
        <w:sz w:val="20"/>
        <w:szCs w:val="20"/>
      </w:rPr>
      <w:fldChar w:fldCharType="separate"/>
    </w:r>
    <w:r w:rsidR="009045B8" w:rsidRPr="009045B8">
      <w:rPr>
        <w:rFonts w:asciiTheme="majorHAnsi" w:hAnsiTheme="majorHAnsi" w:cstheme="majorHAnsi"/>
        <w:b/>
        <w:bCs/>
        <w:smallCaps/>
        <w:noProof/>
        <w:color w:val="A5A5A5" w:themeColor="accent3"/>
        <w:spacing w:val="20"/>
        <w:sz w:val="20"/>
        <w:szCs w:val="20"/>
        <w:lang w:val="en-US"/>
      </w:rPr>
      <w:t>2.5</w:t>
    </w:r>
    <w:r w:rsidRPr="004A324F">
      <w:rPr>
        <w:rFonts w:asciiTheme="majorHAnsi" w:hAnsiTheme="majorHAnsi" w:cstheme="majorHAnsi"/>
        <w:smallCaps/>
        <w:color w:val="A5A5A5" w:themeColor="accent3"/>
        <w:spacing w:val="20"/>
        <w:sz w:val="20"/>
        <w:szCs w:val="20"/>
      </w:rPr>
      <w:fldChar w:fldCharType="end"/>
    </w:r>
    <w:r>
      <w:rPr>
        <w:rFonts w:asciiTheme="majorHAnsi" w:hAnsiTheme="majorHAnsi" w:cstheme="majorHAnsi"/>
        <w:smallCaps/>
        <w:color w:val="A5A5A5" w:themeColor="accent3"/>
        <w:spacing w:val="20"/>
        <w:sz w:val="20"/>
        <w:szCs w:val="20"/>
      </w:rPr>
      <w:t xml:space="preserve">  </w:t>
    </w:r>
    <w:r w:rsidRPr="004A324F">
      <w:rPr>
        <w:rFonts w:asciiTheme="majorHAnsi" w:hAnsiTheme="majorHAnsi" w:cstheme="majorHAnsi"/>
        <w:smallCaps/>
        <w:color w:val="A5A5A5" w:themeColor="accent3"/>
        <w:spacing w:val="20"/>
        <w:sz w:val="20"/>
        <w:szCs w:val="20"/>
      </w:rPr>
      <w:t xml:space="preserve">|  </w:t>
    </w:r>
    <w:r w:rsidRPr="004A324F">
      <w:rPr>
        <w:rFonts w:asciiTheme="majorHAnsi" w:hAnsiTheme="majorHAnsi" w:cstheme="majorHAnsi"/>
        <w:smallCaps/>
        <w:color w:val="A5A5A5" w:themeColor="accent3"/>
        <w:spacing w:val="20"/>
        <w:sz w:val="20"/>
        <w:szCs w:val="20"/>
      </w:rPr>
      <w:fldChar w:fldCharType="begin"/>
    </w:r>
    <w:r w:rsidRPr="004A324F">
      <w:rPr>
        <w:rFonts w:asciiTheme="majorHAnsi" w:hAnsiTheme="majorHAnsi" w:cstheme="majorHAnsi"/>
        <w:smallCaps/>
        <w:color w:val="A5A5A5" w:themeColor="accent3"/>
        <w:spacing w:val="20"/>
        <w:sz w:val="20"/>
        <w:szCs w:val="20"/>
      </w:rPr>
      <w:instrText xml:space="preserve"> STYLEREF  "Thesis Heading"  \* MERGEFORMAT </w:instrText>
    </w:r>
    <w:r w:rsidRPr="004A324F">
      <w:rPr>
        <w:rFonts w:asciiTheme="majorHAnsi" w:hAnsiTheme="majorHAnsi" w:cstheme="majorHAnsi"/>
        <w:smallCaps/>
        <w:color w:val="A5A5A5" w:themeColor="accent3"/>
        <w:spacing w:val="20"/>
        <w:sz w:val="20"/>
        <w:szCs w:val="20"/>
      </w:rPr>
      <w:fldChar w:fldCharType="separate"/>
    </w:r>
    <w:r w:rsidR="009045B8">
      <w:rPr>
        <w:rFonts w:asciiTheme="majorHAnsi" w:hAnsiTheme="majorHAnsi" w:cstheme="majorHAnsi"/>
        <w:smallCaps/>
        <w:noProof/>
        <w:color w:val="A5A5A5" w:themeColor="accent3"/>
        <w:spacing w:val="20"/>
        <w:sz w:val="20"/>
        <w:szCs w:val="20"/>
      </w:rPr>
      <w:t>Class diagrams</w:t>
    </w:r>
    <w:r w:rsidRPr="004A324F">
      <w:rPr>
        <w:rFonts w:asciiTheme="majorHAnsi" w:hAnsiTheme="majorHAnsi" w:cstheme="majorHAnsi"/>
        <w:smallCaps/>
        <w:color w:val="A5A5A5" w:themeColor="accent3"/>
        <w:spacing w:val="20"/>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9ED77" w14:textId="77777777" w:rsidR="001D4A8C" w:rsidRDefault="001D4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44C"/>
    <w:multiLevelType w:val="hybridMultilevel"/>
    <w:tmpl w:val="A2CCD7B0"/>
    <w:lvl w:ilvl="0" w:tplc="B43C113C">
      <w:start w:val="3"/>
      <w:numFmt w:val="bullet"/>
      <w:lvlText w:val="-"/>
      <w:lvlJc w:val="left"/>
      <w:pPr>
        <w:ind w:left="720" w:hanging="360"/>
      </w:pPr>
      <w:rPr>
        <w:rFonts w:ascii="Garamond" w:eastAsiaTheme="minorHAnsi" w:hAnsi="Garamond"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5A70DBD"/>
    <w:multiLevelType w:val="hybridMultilevel"/>
    <w:tmpl w:val="839A28C2"/>
    <w:lvl w:ilvl="0" w:tplc="8D4E8136">
      <w:start w:val="1"/>
      <w:numFmt w:val="decimal"/>
      <w:lvlText w:val="1.%1  "/>
      <w:lvlJc w:val="left"/>
      <w:pPr>
        <w:ind w:left="1021" w:hanging="1021"/>
      </w:pPr>
      <w:rPr>
        <w:rFonts w:asciiTheme="majorHAnsi" w:hAnsiTheme="majorHAnsi" w:hint="default"/>
        <w:b w:val="0"/>
        <w:i w:val="0"/>
        <w:color w:val="auto"/>
        <w:spacing w:val="20"/>
        <w:kern w:val="0"/>
        <w:sz w:val="28"/>
        <w:szCs w:val="32"/>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D57360"/>
    <w:multiLevelType w:val="hybridMultilevel"/>
    <w:tmpl w:val="AA4CB2A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CE15042"/>
    <w:multiLevelType w:val="hybridMultilevel"/>
    <w:tmpl w:val="6C043EB2"/>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4" w15:restartNumberingAfterBreak="0">
    <w:nsid w:val="0F112964"/>
    <w:multiLevelType w:val="multilevel"/>
    <w:tmpl w:val="390E3888"/>
    <w:lvl w:ilvl="0">
      <w:start w:val="1"/>
      <w:numFmt w:val="decimal"/>
      <w:pStyle w:val="ThesisSection"/>
      <w:lvlText w:val="%1"/>
      <w:lvlJc w:val="left"/>
      <w:pPr>
        <w:ind w:left="5982" w:hanging="1021"/>
      </w:pPr>
      <w:rPr>
        <w:rFonts w:ascii="Cambria Math" w:hAnsi="Cambria Math" w:hint="default"/>
        <w:color w:val="A5A5A5" w:themeColor="accent3"/>
        <w:sz w:val="96"/>
      </w:rPr>
    </w:lvl>
    <w:lvl w:ilvl="1">
      <w:start w:val="1"/>
      <w:numFmt w:val="decimal"/>
      <w:pStyle w:val="ThesisHeading"/>
      <w:lvlText w:val="%1.%2"/>
      <w:lvlJc w:val="left"/>
      <w:pPr>
        <w:ind w:left="1021" w:hanging="1021"/>
      </w:pPr>
      <w:rPr>
        <w:rFonts w:asciiTheme="majorHAnsi" w:hAnsiTheme="majorHAnsi" w:hint="default"/>
        <w:sz w:val="32"/>
      </w:rPr>
    </w:lvl>
    <w:lvl w:ilvl="2">
      <w:start w:val="1"/>
      <w:numFmt w:val="decimal"/>
      <w:pStyle w:val="ThesisSubheading"/>
      <w:lvlText w:val="%1.%2.%3"/>
      <w:lvlJc w:val="left"/>
      <w:pPr>
        <w:ind w:left="10196" w:hanging="1106"/>
      </w:pPr>
      <w:rPr>
        <w:rFonts w:asciiTheme="majorHAnsi" w:hAnsiTheme="majorHAnsi" w:hint="default"/>
        <w:sz w:val="28"/>
      </w:rPr>
    </w:lvl>
    <w:lvl w:ilvl="3">
      <w:start w:val="1"/>
      <w:numFmt w:val="decimal"/>
      <w:pStyle w:val="ThesisSub-subheading"/>
      <w:lvlText w:val="%1.%2.%3.%4"/>
      <w:lvlJc w:val="left"/>
      <w:pPr>
        <w:ind w:left="2466" w:hanging="1190"/>
      </w:pPr>
      <w:rPr>
        <w:rFonts w:asciiTheme="majorHAnsi" w:hAnsiTheme="majorHAnsi" w:hint="default"/>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F06133"/>
    <w:multiLevelType w:val="hybridMultilevel"/>
    <w:tmpl w:val="48BE1BBA"/>
    <w:lvl w:ilvl="0" w:tplc="0418000F">
      <w:start w:val="1"/>
      <w:numFmt w:val="decimal"/>
      <w:lvlText w:val="%1."/>
      <w:lvlJc w:val="left"/>
      <w:pPr>
        <w:ind w:left="1145" w:hanging="360"/>
      </w:pPr>
    </w:lvl>
    <w:lvl w:ilvl="1" w:tplc="04180019">
      <w:start w:val="1"/>
      <w:numFmt w:val="lowerLetter"/>
      <w:lvlText w:val="%2."/>
      <w:lvlJc w:val="left"/>
      <w:pPr>
        <w:ind w:left="1865" w:hanging="360"/>
      </w:pPr>
    </w:lvl>
    <w:lvl w:ilvl="2" w:tplc="0418001B">
      <w:start w:val="1"/>
      <w:numFmt w:val="lowerRoman"/>
      <w:lvlText w:val="%3."/>
      <w:lvlJc w:val="right"/>
      <w:pPr>
        <w:ind w:left="2585" w:hanging="180"/>
      </w:pPr>
    </w:lvl>
    <w:lvl w:ilvl="3" w:tplc="0418000F" w:tentative="1">
      <w:start w:val="1"/>
      <w:numFmt w:val="decimal"/>
      <w:lvlText w:val="%4."/>
      <w:lvlJc w:val="left"/>
      <w:pPr>
        <w:ind w:left="3305" w:hanging="360"/>
      </w:pPr>
    </w:lvl>
    <w:lvl w:ilvl="4" w:tplc="04180019" w:tentative="1">
      <w:start w:val="1"/>
      <w:numFmt w:val="lowerLetter"/>
      <w:lvlText w:val="%5."/>
      <w:lvlJc w:val="left"/>
      <w:pPr>
        <w:ind w:left="4025" w:hanging="360"/>
      </w:pPr>
    </w:lvl>
    <w:lvl w:ilvl="5" w:tplc="0418001B" w:tentative="1">
      <w:start w:val="1"/>
      <w:numFmt w:val="lowerRoman"/>
      <w:lvlText w:val="%6."/>
      <w:lvlJc w:val="right"/>
      <w:pPr>
        <w:ind w:left="4745" w:hanging="180"/>
      </w:pPr>
    </w:lvl>
    <w:lvl w:ilvl="6" w:tplc="0418000F" w:tentative="1">
      <w:start w:val="1"/>
      <w:numFmt w:val="decimal"/>
      <w:lvlText w:val="%7."/>
      <w:lvlJc w:val="left"/>
      <w:pPr>
        <w:ind w:left="5465" w:hanging="360"/>
      </w:pPr>
    </w:lvl>
    <w:lvl w:ilvl="7" w:tplc="04180019" w:tentative="1">
      <w:start w:val="1"/>
      <w:numFmt w:val="lowerLetter"/>
      <w:lvlText w:val="%8."/>
      <w:lvlJc w:val="left"/>
      <w:pPr>
        <w:ind w:left="6185" w:hanging="360"/>
      </w:pPr>
    </w:lvl>
    <w:lvl w:ilvl="8" w:tplc="0418001B" w:tentative="1">
      <w:start w:val="1"/>
      <w:numFmt w:val="lowerRoman"/>
      <w:lvlText w:val="%9."/>
      <w:lvlJc w:val="right"/>
      <w:pPr>
        <w:ind w:left="6905" w:hanging="180"/>
      </w:pPr>
    </w:lvl>
  </w:abstractNum>
  <w:abstractNum w:abstractNumId="6" w15:restartNumberingAfterBreak="0">
    <w:nsid w:val="1660265C"/>
    <w:multiLevelType w:val="hybridMultilevel"/>
    <w:tmpl w:val="0652D6F4"/>
    <w:lvl w:ilvl="0" w:tplc="0418000F">
      <w:start w:val="1"/>
      <w:numFmt w:val="decimal"/>
      <w:lvlText w:val="%1."/>
      <w:lvlJc w:val="left"/>
      <w:pPr>
        <w:ind w:left="1145" w:hanging="360"/>
      </w:pPr>
    </w:lvl>
    <w:lvl w:ilvl="1" w:tplc="04180019" w:tentative="1">
      <w:start w:val="1"/>
      <w:numFmt w:val="lowerLetter"/>
      <w:lvlText w:val="%2."/>
      <w:lvlJc w:val="left"/>
      <w:pPr>
        <w:ind w:left="1865" w:hanging="360"/>
      </w:pPr>
    </w:lvl>
    <w:lvl w:ilvl="2" w:tplc="0418001B" w:tentative="1">
      <w:start w:val="1"/>
      <w:numFmt w:val="lowerRoman"/>
      <w:lvlText w:val="%3."/>
      <w:lvlJc w:val="right"/>
      <w:pPr>
        <w:ind w:left="2585" w:hanging="180"/>
      </w:pPr>
    </w:lvl>
    <w:lvl w:ilvl="3" w:tplc="0418000F" w:tentative="1">
      <w:start w:val="1"/>
      <w:numFmt w:val="decimal"/>
      <w:lvlText w:val="%4."/>
      <w:lvlJc w:val="left"/>
      <w:pPr>
        <w:ind w:left="3305" w:hanging="360"/>
      </w:pPr>
    </w:lvl>
    <w:lvl w:ilvl="4" w:tplc="04180019" w:tentative="1">
      <w:start w:val="1"/>
      <w:numFmt w:val="lowerLetter"/>
      <w:lvlText w:val="%5."/>
      <w:lvlJc w:val="left"/>
      <w:pPr>
        <w:ind w:left="4025" w:hanging="360"/>
      </w:pPr>
    </w:lvl>
    <w:lvl w:ilvl="5" w:tplc="0418001B" w:tentative="1">
      <w:start w:val="1"/>
      <w:numFmt w:val="lowerRoman"/>
      <w:lvlText w:val="%6."/>
      <w:lvlJc w:val="right"/>
      <w:pPr>
        <w:ind w:left="4745" w:hanging="180"/>
      </w:pPr>
    </w:lvl>
    <w:lvl w:ilvl="6" w:tplc="0418000F" w:tentative="1">
      <w:start w:val="1"/>
      <w:numFmt w:val="decimal"/>
      <w:lvlText w:val="%7."/>
      <w:lvlJc w:val="left"/>
      <w:pPr>
        <w:ind w:left="5465" w:hanging="360"/>
      </w:pPr>
    </w:lvl>
    <w:lvl w:ilvl="7" w:tplc="04180019" w:tentative="1">
      <w:start w:val="1"/>
      <w:numFmt w:val="lowerLetter"/>
      <w:lvlText w:val="%8."/>
      <w:lvlJc w:val="left"/>
      <w:pPr>
        <w:ind w:left="6185" w:hanging="360"/>
      </w:pPr>
    </w:lvl>
    <w:lvl w:ilvl="8" w:tplc="0418001B" w:tentative="1">
      <w:start w:val="1"/>
      <w:numFmt w:val="lowerRoman"/>
      <w:lvlText w:val="%9."/>
      <w:lvlJc w:val="right"/>
      <w:pPr>
        <w:ind w:left="6905" w:hanging="180"/>
      </w:pPr>
    </w:lvl>
  </w:abstractNum>
  <w:abstractNum w:abstractNumId="7" w15:restartNumberingAfterBreak="0">
    <w:nsid w:val="1D464DA8"/>
    <w:multiLevelType w:val="hybridMultilevel"/>
    <w:tmpl w:val="C8144E98"/>
    <w:lvl w:ilvl="0" w:tplc="0418000F">
      <w:start w:val="1"/>
      <w:numFmt w:val="decimal"/>
      <w:lvlText w:val="%1."/>
      <w:lvlJc w:val="left"/>
      <w:pPr>
        <w:ind w:left="1145" w:hanging="360"/>
      </w:pPr>
    </w:lvl>
    <w:lvl w:ilvl="1" w:tplc="04180019">
      <w:start w:val="1"/>
      <w:numFmt w:val="lowerLetter"/>
      <w:lvlText w:val="%2."/>
      <w:lvlJc w:val="left"/>
      <w:pPr>
        <w:ind w:left="1865" w:hanging="360"/>
      </w:pPr>
    </w:lvl>
    <w:lvl w:ilvl="2" w:tplc="0418001B" w:tentative="1">
      <w:start w:val="1"/>
      <w:numFmt w:val="lowerRoman"/>
      <w:lvlText w:val="%3."/>
      <w:lvlJc w:val="right"/>
      <w:pPr>
        <w:ind w:left="2585" w:hanging="180"/>
      </w:pPr>
    </w:lvl>
    <w:lvl w:ilvl="3" w:tplc="0418000F" w:tentative="1">
      <w:start w:val="1"/>
      <w:numFmt w:val="decimal"/>
      <w:lvlText w:val="%4."/>
      <w:lvlJc w:val="left"/>
      <w:pPr>
        <w:ind w:left="3305" w:hanging="360"/>
      </w:pPr>
    </w:lvl>
    <w:lvl w:ilvl="4" w:tplc="04180019" w:tentative="1">
      <w:start w:val="1"/>
      <w:numFmt w:val="lowerLetter"/>
      <w:lvlText w:val="%5."/>
      <w:lvlJc w:val="left"/>
      <w:pPr>
        <w:ind w:left="4025" w:hanging="360"/>
      </w:pPr>
    </w:lvl>
    <w:lvl w:ilvl="5" w:tplc="0418001B" w:tentative="1">
      <w:start w:val="1"/>
      <w:numFmt w:val="lowerRoman"/>
      <w:lvlText w:val="%6."/>
      <w:lvlJc w:val="right"/>
      <w:pPr>
        <w:ind w:left="4745" w:hanging="180"/>
      </w:pPr>
    </w:lvl>
    <w:lvl w:ilvl="6" w:tplc="0418000F" w:tentative="1">
      <w:start w:val="1"/>
      <w:numFmt w:val="decimal"/>
      <w:lvlText w:val="%7."/>
      <w:lvlJc w:val="left"/>
      <w:pPr>
        <w:ind w:left="5465" w:hanging="360"/>
      </w:pPr>
    </w:lvl>
    <w:lvl w:ilvl="7" w:tplc="04180019" w:tentative="1">
      <w:start w:val="1"/>
      <w:numFmt w:val="lowerLetter"/>
      <w:lvlText w:val="%8."/>
      <w:lvlJc w:val="left"/>
      <w:pPr>
        <w:ind w:left="6185" w:hanging="360"/>
      </w:pPr>
    </w:lvl>
    <w:lvl w:ilvl="8" w:tplc="0418001B" w:tentative="1">
      <w:start w:val="1"/>
      <w:numFmt w:val="lowerRoman"/>
      <w:lvlText w:val="%9."/>
      <w:lvlJc w:val="right"/>
      <w:pPr>
        <w:ind w:left="6905" w:hanging="180"/>
      </w:pPr>
    </w:lvl>
  </w:abstractNum>
  <w:abstractNum w:abstractNumId="8" w15:restartNumberingAfterBreak="0">
    <w:nsid w:val="252941B3"/>
    <w:multiLevelType w:val="hybridMultilevel"/>
    <w:tmpl w:val="8890752C"/>
    <w:lvl w:ilvl="0" w:tplc="04180001">
      <w:start w:val="1"/>
      <w:numFmt w:val="bullet"/>
      <w:lvlText w:val=""/>
      <w:lvlJc w:val="left"/>
      <w:pPr>
        <w:ind w:left="1145" w:hanging="360"/>
      </w:pPr>
      <w:rPr>
        <w:rFonts w:ascii="Symbol" w:hAnsi="Symbol" w:hint="default"/>
      </w:rPr>
    </w:lvl>
    <w:lvl w:ilvl="1" w:tplc="04180003">
      <w:start w:val="1"/>
      <w:numFmt w:val="bullet"/>
      <w:lvlText w:val="o"/>
      <w:lvlJc w:val="left"/>
      <w:pPr>
        <w:ind w:left="1865" w:hanging="360"/>
      </w:pPr>
      <w:rPr>
        <w:rFonts w:ascii="Courier New" w:hAnsi="Courier New" w:cs="Courier New" w:hint="default"/>
      </w:rPr>
    </w:lvl>
    <w:lvl w:ilvl="2" w:tplc="04180005">
      <w:start w:val="1"/>
      <w:numFmt w:val="bullet"/>
      <w:lvlText w:val=""/>
      <w:lvlJc w:val="left"/>
      <w:pPr>
        <w:ind w:left="2585" w:hanging="360"/>
      </w:pPr>
      <w:rPr>
        <w:rFonts w:ascii="Wingdings" w:hAnsi="Wingdings" w:hint="default"/>
      </w:rPr>
    </w:lvl>
    <w:lvl w:ilvl="3" w:tplc="04180001" w:tentative="1">
      <w:start w:val="1"/>
      <w:numFmt w:val="bullet"/>
      <w:lvlText w:val=""/>
      <w:lvlJc w:val="left"/>
      <w:pPr>
        <w:ind w:left="3305" w:hanging="360"/>
      </w:pPr>
      <w:rPr>
        <w:rFonts w:ascii="Symbol" w:hAnsi="Symbol" w:hint="default"/>
      </w:rPr>
    </w:lvl>
    <w:lvl w:ilvl="4" w:tplc="04180003" w:tentative="1">
      <w:start w:val="1"/>
      <w:numFmt w:val="bullet"/>
      <w:lvlText w:val="o"/>
      <w:lvlJc w:val="left"/>
      <w:pPr>
        <w:ind w:left="4025" w:hanging="360"/>
      </w:pPr>
      <w:rPr>
        <w:rFonts w:ascii="Courier New" w:hAnsi="Courier New" w:cs="Courier New" w:hint="default"/>
      </w:rPr>
    </w:lvl>
    <w:lvl w:ilvl="5" w:tplc="04180005" w:tentative="1">
      <w:start w:val="1"/>
      <w:numFmt w:val="bullet"/>
      <w:lvlText w:val=""/>
      <w:lvlJc w:val="left"/>
      <w:pPr>
        <w:ind w:left="4745" w:hanging="360"/>
      </w:pPr>
      <w:rPr>
        <w:rFonts w:ascii="Wingdings" w:hAnsi="Wingdings" w:hint="default"/>
      </w:rPr>
    </w:lvl>
    <w:lvl w:ilvl="6" w:tplc="04180001" w:tentative="1">
      <w:start w:val="1"/>
      <w:numFmt w:val="bullet"/>
      <w:lvlText w:val=""/>
      <w:lvlJc w:val="left"/>
      <w:pPr>
        <w:ind w:left="5465" w:hanging="360"/>
      </w:pPr>
      <w:rPr>
        <w:rFonts w:ascii="Symbol" w:hAnsi="Symbol" w:hint="default"/>
      </w:rPr>
    </w:lvl>
    <w:lvl w:ilvl="7" w:tplc="04180003" w:tentative="1">
      <w:start w:val="1"/>
      <w:numFmt w:val="bullet"/>
      <w:lvlText w:val="o"/>
      <w:lvlJc w:val="left"/>
      <w:pPr>
        <w:ind w:left="6185" w:hanging="360"/>
      </w:pPr>
      <w:rPr>
        <w:rFonts w:ascii="Courier New" w:hAnsi="Courier New" w:cs="Courier New" w:hint="default"/>
      </w:rPr>
    </w:lvl>
    <w:lvl w:ilvl="8" w:tplc="04180005" w:tentative="1">
      <w:start w:val="1"/>
      <w:numFmt w:val="bullet"/>
      <w:lvlText w:val=""/>
      <w:lvlJc w:val="left"/>
      <w:pPr>
        <w:ind w:left="6905" w:hanging="360"/>
      </w:pPr>
      <w:rPr>
        <w:rFonts w:ascii="Wingdings" w:hAnsi="Wingdings" w:hint="default"/>
      </w:rPr>
    </w:lvl>
  </w:abstractNum>
  <w:abstractNum w:abstractNumId="9" w15:restartNumberingAfterBreak="0">
    <w:nsid w:val="27291940"/>
    <w:multiLevelType w:val="hybridMultilevel"/>
    <w:tmpl w:val="E770300E"/>
    <w:lvl w:ilvl="0" w:tplc="CE5C144E">
      <w:start w:val="1"/>
      <w:numFmt w:val="decimal"/>
      <w:lvlText w:val="1.1.1.%1  "/>
      <w:lvlJc w:val="left"/>
      <w:pPr>
        <w:ind w:left="1287" w:hanging="360"/>
      </w:pPr>
      <w:rPr>
        <w:rFonts w:asciiTheme="majorHAnsi" w:hAnsiTheme="majorHAnsi" w:hint="default"/>
        <w:b w:val="0"/>
        <w:i w:val="0"/>
        <w:color w:val="auto"/>
        <w:spacing w:val="10"/>
        <w:kern w:val="0"/>
        <w:sz w:val="26"/>
        <w14:cntxtAlts w14: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281325C8"/>
    <w:multiLevelType w:val="multilevel"/>
    <w:tmpl w:val="3F6C91A0"/>
    <w:lvl w:ilvl="0">
      <w:start w:val="1"/>
      <w:numFmt w:val="decimal"/>
      <w:lvlText w:val="%1"/>
      <w:lvlJc w:val="left"/>
      <w:pPr>
        <w:ind w:left="1021" w:hanging="1021"/>
      </w:pPr>
      <w:rPr>
        <w:rFonts w:ascii="Cambria Math" w:hAnsi="Cambria Math" w:hint="default"/>
        <w:color w:val="A5A5A5" w:themeColor="accent3"/>
        <w:sz w:val="96"/>
      </w:rPr>
    </w:lvl>
    <w:lvl w:ilvl="1">
      <w:start w:val="1"/>
      <w:numFmt w:val="decimal"/>
      <w:lvlText w:val="%1.%2"/>
      <w:lvlJc w:val="left"/>
      <w:pPr>
        <w:ind w:left="1021" w:hanging="1021"/>
      </w:pPr>
      <w:rPr>
        <w:rFonts w:asciiTheme="majorHAnsi" w:hAnsiTheme="majorHAnsi" w:hint="default"/>
        <w:sz w:val="32"/>
      </w:rPr>
    </w:lvl>
    <w:lvl w:ilvl="2">
      <w:start w:val="1"/>
      <w:numFmt w:val="decimal"/>
      <w:lvlText w:val="%1.%2.%3"/>
      <w:lvlJc w:val="left"/>
      <w:pPr>
        <w:ind w:left="1531" w:hanging="1106"/>
      </w:pPr>
      <w:rPr>
        <w:rFonts w:asciiTheme="majorHAnsi" w:hAnsiTheme="majorHAnsi" w:hint="default"/>
        <w:sz w:val="28"/>
      </w:rPr>
    </w:lvl>
    <w:lvl w:ilvl="3">
      <w:start w:val="1"/>
      <w:numFmt w:val="decimal"/>
      <w:lvlText w:val="%1.%2.%3.%4"/>
      <w:lvlJc w:val="left"/>
      <w:pPr>
        <w:ind w:left="2041" w:hanging="1190"/>
      </w:pPr>
      <w:rPr>
        <w:rFonts w:asciiTheme="majorHAnsi" w:hAnsiTheme="majorHAnsi" w:hint="default"/>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56814C1"/>
    <w:multiLevelType w:val="hybridMultilevel"/>
    <w:tmpl w:val="D85AA5E0"/>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2" w15:restartNumberingAfterBreak="0">
    <w:nsid w:val="3D1646A9"/>
    <w:multiLevelType w:val="hybridMultilevel"/>
    <w:tmpl w:val="0CAA3ACA"/>
    <w:lvl w:ilvl="0" w:tplc="04180001">
      <w:start w:val="1"/>
      <w:numFmt w:val="bullet"/>
      <w:lvlText w:val=""/>
      <w:lvlJc w:val="left"/>
      <w:pPr>
        <w:ind w:left="1505" w:hanging="360"/>
      </w:pPr>
      <w:rPr>
        <w:rFonts w:ascii="Symbol" w:hAnsi="Symbol" w:hint="default"/>
      </w:rPr>
    </w:lvl>
    <w:lvl w:ilvl="1" w:tplc="04180003" w:tentative="1">
      <w:start w:val="1"/>
      <w:numFmt w:val="bullet"/>
      <w:lvlText w:val="o"/>
      <w:lvlJc w:val="left"/>
      <w:pPr>
        <w:ind w:left="2225" w:hanging="360"/>
      </w:pPr>
      <w:rPr>
        <w:rFonts w:ascii="Courier New" w:hAnsi="Courier New" w:cs="Courier New" w:hint="default"/>
      </w:rPr>
    </w:lvl>
    <w:lvl w:ilvl="2" w:tplc="04180005" w:tentative="1">
      <w:start w:val="1"/>
      <w:numFmt w:val="bullet"/>
      <w:lvlText w:val=""/>
      <w:lvlJc w:val="left"/>
      <w:pPr>
        <w:ind w:left="2945" w:hanging="360"/>
      </w:pPr>
      <w:rPr>
        <w:rFonts w:ascii="Wingdings" w:hAnsi="Wingdings" w:hint="default"/>
      </w:rPr>
    </w:lvl>
    <w:lvl w:ilvl="3" w:tplc="04180001" w:tentative="1">
      <w:start w:val="1"/>
      <w:numFmt w:val="bullet"/>
      <w:lvlText w:val=""/>
      <w:lvlJc w:val="left"/>
      <w:pPr>
        <w:ind w:left="3665" w:hanging="360"/>
      </w:pPr>
      <w:rPr>
        <w:rFonts w:ascii="Symbol" w:hAnsi="Symbol" w:hint="default"/>
      </w:rPr>
    </w:lvl>
    <w:lvl w:ilvl="4" w:tplc="04180003" w:tentative="1">
      <w:start w:val="1"/>
      <w:numFmt w:val="bullet"/>
      <w:lvlText w:val="o"/>
      <w:lvlJc w:val="left"/>
      <w:pPr>
        <w:ind w:left="4385" w:hanging="360"/>
      </w:pPr>
      <w:rPr>
        <w:rFonts w:ascii="Courier New" w:hAnsi="Courier New" w:cs="Courier New" w:hint="default"/>
      </w:rPr>
    </w:lvl>
    <w:lvl w:ilvl="5" w:tplc="04180005" w:tentative="1">
      <w:start w:val="1"/>
      <w:numFmt w:val="bullet"/>
      <w:lvlText w:val=""/>
      <w:lvlJc w:val="left"/>
      <w:pPr>
        <w:ind w:left="5105" w:hanging="360"/>
      </w:pPr>
      <w:rPr>
        <w:rFonts w:ascii="Wingdings" w:hAnsi="Wingdings" w:hint="default"/>
      </w:rPr>
    </w:lvl>
    <w:lvl w:ilvl="6" w:tplc="04180001" w:tentative="1">
      <w:start w:val="1"/>
      <w:numFmt w:val="bullet"/>
      <w:lvlText w:val=""/>
      <w:lvlJc w:val="left"/>
      <w:pPr>
        <w:ind w:left="5825" w:hanging="360"/>
      </w:pPr>
      <w:rPr>
        <w:rFonts w:ascii="Symbol" w:hAnsi="Symbol" w:hint="default"/>
      </w:rPr>
    </w:lvl>
    <w:lvl w:ilvl="7" w:tplc="04180003" w:tentative="1">
      <w:start w:val="1"/>
      <w:numFmt w:val="bullet"/>
      <w:lvlText w:val="o"/>
      <w:lvlJc w:val="left"/>
      <w:pPr>
        <w:ind w:left="6545" w:hanging="360"/>
      </w:pPr>
      <w:rPr>
        <w:rFonts w:ascii="Courier New" w:hAnsi="Courier New" w:cs="Courier New" w:hint="default"/>
      </w:rPr>
    </w:lvl>
    <w:lvl w:ilvl="8" w:tplc="04180005" w:tentative="1">
      <w:start w:val="1"/>
      <w:numFmt w:val="bullet"/>
      <w:lvlText w:val=""/>
      <w:lvlJc w:val="left"/>
      <w:pPr>
        <w:ind w:left="7265" w:hanging="360"/>
      </w:pPr>
      <w:rPr>
        <w:rFonts w:ascii="Wingdings" w:hAnsi="Wingdings" w:hint="default"/>
      </w:rPr>
    </w:lvl>
  </w:abstractNum>
  <w:abstractNum w:abstractNumId="13" w15:restartNumberingAfterBreak="0">
    <w:nsid w:val="3D8B3AEB"/>
    <w:multiLevelType w:val="multilevel"/>
    <w:tmpl w:val="F10E34BE"/>
    <w:lvl w:ilvl="0">
      <w:start w:val="1"/>
      <w:numFmt w:val="decimal"/>
      <w:lvlText w:val="%1"/>
      <w:lvlJc w:val="left"/>
      <w:pPr>
        <w:ind w:left="1021" w:hanging="1021"/>
      </w:pPr>
      <w:rPr>
        <w:rFonts w:ascii="Cambria Math" w:hAnsi="Cambria Math" w:hint="default"/>
        <w:color w:val="A5A5A5" w:themeColor="accent3"/>
        <w:sz w:val="96"/>
      </w:rPr>
    </w:lvl>
    <w:lvl w:ilvl="1">
      <w:start w:val="1"/>
      <w:numFmt w:val="decimal"/>
      <w:lvlText w:val="%1.%2"/>
      <w:lvlJc w:val="left"/>
      <w:pPr>
        <w:ind w:left="1021" w:hanging="1021"/>
      </w:pPr>
      <w:rPr>
        <w:rFonts w:asciiTheme="majorHAnsi" w:hAnsiTheme="majorHAnsi" w:hint="default"/>
        <w:sz w:val="32"/>
      </w:rPr>
    </w:lvl>
    <w:lvl w:ilvl="2">
      <w:start w:val="1"/>
      <w:numFmt w:val="decimal"/>
      <w:lvlText w:val="%1.%2.%3"/>
      <w:lvlJc w:val="left"/>
      <w:pPr>
        <w:ind w:left="1531" w:hanging="1106"/>
      </w:pPr>
      <w:rPr>
        <w:rFonts w:asciiTheme="majorHAnsi" w:hAnsiTheme="majorHAnsi" w:hint="default"/>
        <w:sz w:val="28"/>
      </w:rPr>
    </w:lvl>
    <w:lvl w:ilvl="3">
      <w:start w:val="1"/>
      <w:numFmt w:val="decimal"/>
      <w:lvlText w:val="%1.%2.%3.%4"/>
      <w:lvlJc w:val="left"/>
      <w:pPr>
        <w:ind w:left="2041" w:hanging="1190"/>
      </w:pPr>
      <w:rPr>
        <w:rFonts w:asciiTheme="majorHAnsi" w:hAnsiTheme="majorHAnsi" w:hint="default"/>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0815F79"/>
    <w:multiLevelType w:val="hybridMultilevel"/>
    <w:tmpl w:val="C4C8AB7A"/>
    <w:lvl w:ilvl="0" w:tplc="563A83BE">
      <w:start w:val="1"/>
      <w:numFmt w:val="decimal"/>
      <w:lvlText w:val="1.1.%1  "/>
      <w:lvlJc w:val="left"/>
      <w:pPr>
        <w:ind w:left="720" w:hanging="360"/>
      </w:pPr>
      <w:rPr>
        <w:rFonts w:asciiTheme="majorHAnsi" w:hAnsiTheme="majorHAnsi" w:hint="default"/>
        <w:b w:val="0"/>
        <w:i w:val="0"/>
        <w:color w:val="auto"/>
        <w:spacing w:val="20"/>
        <w:kern w:val="0"/>
        <w:sz w:val="28"/>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577053"/>
    <w:multiLevelType w:val="hybridMultilevel"/>
    <w:tmpl w:val="1344801E"/>
    <w:lvl w:ilvl="0" w:tplc="F0F0C82C">
      <w:start w:val="1"/>
      <w:numFmt w:val="decimal"/>
      <w:suff w:val="nothing"/>
      <w:lvlText w:val="%1  "/>
      <w:lvlJc w:val="left"/>
      <w:pPr>
        <w:ind w:left="0" w:firstLine="0"/>
      </w:pPr>
      <w:rPr>
        <w:rFonts w:ascii="Cambria Math" w:hAnsi="Cambria Math" w:hint="default"/>
        <w:b w:val="0"/>
        <w:i w:val="0"/>
        <w:color w:val="A5A5A5" w:themeColor="accent3"/>
        <w:spacing w:val="20"/>
        <w:kern w:val="0"/>
        <w:sz w:val="96"/>
        <w:szCs w:val="32"/>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7C778D"/>
    <w:multiLevelType w:val="multilevel"/>
    <w:tmpl w:val="09A8B1C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50DA0A61"/>
    <w:multiLevelType w:val="hybridMultilevel"/>
    <w:tmpl w:val="BB845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4E51A1B"/>
    <w:multiLevelType w:val="hybridMultilevel"/>
    <w:tmpl w:val="6F20A0A4"/>
    <w:lvl w:ilvl="0" w:tplc="0418000F">
      <w:start w:val="1"/>
      <w:numFmt w:val="decimal"/>
      <w:lvlText w:val="%1."/>
      <w:lvlJc w:val="left"/>
      <w:pPr>
        <w:ind w:left="1145" w:hanging="360"/>
      </w:pPr>
    </w:lvl>
    <w:lvl w:ilvl="1" w:tplc="04180019" w:tentative="1">
      <w:start w:val="1"/>
      <w:numFmt w:val="lowerLetter"/>
      <w:lvlText w:val="%2."/>
      <w:lvlJc w:val="left"/>
      <w:pPr>
        <w:ind w:left="1865" w:hanging="360"/>
      </w:pPr>
    </w:lvl>
    <w:lvl w:ilvl="2" w:tplc="0418001B" w:tentative="1">
      <w:start w:val="1"/>
      <w:numFmt w:val="lowerRoman"/>
      <w:lvlText w:val="%3."/>
      <w:lvlJc w:val="right"/>
      <w:pPr>
        <w:ind w:left="2585" w:hanging="180"/>
      </w:pPr>
    </w:lvl>
    <w:lvl w:ilvl="3" w:tplc="0418000F" w:tentative="1">
      <w:start w:val="1"/>
      <w:numFmt w:val="decimal"/>
      <w:lvlText w:val="%4."/>
      <w:lvlJc w:val="left"/>
      <w:pPr>
        <w:ind w:left="3305" w:hanging="360"/>
      </w:pPr>
    </w:lvl>
    <w:lvl w:ilvl="4" w:tplc="04180019" w:tentative="1">
      <w:start w:val="1"/>
      <w:numFmt w:val="lowerLetter"/>
      <w:lvlText w:val="%5."/>
      <w:lvlJc w:val="left"/>
      <w:pPr>
        <w:ind w:left="4025" w:hanging="360"/>
      </w:pPr>
    </w:lvl>
    <w:lvl w:ilvl="5" w:tplc="0418001B" w:tentative="1">
      <w:start w:val="1"/>
      <w:numFmt w:val="lowerRoman"/>
      <w:lvlText w:val="%6."/>
      <w:lvlJc w:val="right"/>
      <w:pPr>
        <w:ind w:left="4745" w:hanging="180"/>
      </w:pPr>
    </w:lvl>
    <w:lvl w:ilvl="6" w:tplc="0418000F" w:tentative="1">
      <w:start w:val="1"/>
      <w:numFmt w:val="decimal"/>
      <w:lvlText w:val="%7."/>
      <w:lvlJc w:val="left"/>
      <w:pPr>
        <w:ind w:left="5465" w:hanging="360"/>
      </w:pPr>
    </w:lvl>
    <w:lvl w:ilvl="7" w:tplc="04180019" w:tentative="1">
      <w:start w:val="1"/>
      <w:numFmt w:val="lowerLetter"/>
      <w:lvlText w:val="%8."/>
      <w:lvlJc w:val="left"/>
      <w:pPr>
        <w:ind w:left="6185" w:hanging="360"/>
      </w:pPr>
    </w:lvl>
    <w:lvl w:ilvl="8" w:tplc="0418001B" w:tentative="1">
      <w:start w:val="1"/>
      <w:numFmt w:val="lowerRoman"/>
      <w:lvlText w:val="%9."/>
      <w:lvlJc w:val="right"/>
      <w:pPr>
        <w:ind w:left="6905" w:hanging="180"/>
      </w:pPr>
    </w:lvl>
  </w:abstractNum>
  <w:abstractNum w:abstractNumId="19" w15:restartNumberingAfterBreak="0">
    <w:nsid w:val="55090EF4"/>
    <w:multiLevelType w:val="hybridMultilevel"/>
    <w:tmpl w:val="A53EC92C"/>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0" w15:restartNumberingAfterBreak="0">
    <w:nsid w:val="58D660BC"/>
    <w:multiLevelType w:val="hybridMultilevel"/>
    <w:tmpl w:val="A9E428C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1" w15:restartNumberingAfterBreak="0">
    <w:nsid w:val="5C183E49"/>
    <w:multiLevelType w:val="hybridMultilevel"/>
    <w:tmpl w:val="7D4A1E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5D1773EC"/>
    <w:multiLevelType w:val="hybridMultilevel"/>
    <w:tmpl w:val="EFD085C2"/>
    <w:lvl w:ilvl="0" w:tplc="0418000F">
      <w:start w:val="1"/>
      <w:numFmt w:val="decimal"/>
      <w:lvlText w:val="%1."/>
      <w:lvlJc w:val="left"/>
      <w:pPr>
        <w:ind w:left="1145" w:hanging="360"/>
      </w:pPr>
    </w:lvl>
    <w:lvl w:ilvl="1" w:tplc="04180019" w:tentative="1">
      <w:start w:val="1"/>
      <w:numFmt w:val="lowerLetter"/>
      <w:lvlText w:val="%2."/>
      <w:lvlJc w:val="left"/>
      <w:pPr>
        <w:ind w:left="1865" w:hanging="360"/>
      </w:pPr>
    </w:lvl>
    <w:lvl w:ilvl="2" w:tplc="0418001B" w:tentative="1">
      <w:start w:val="1"/>
      <w:numFmt w:val="lowerRoman"/>
      <w:lvlText w:val="%3."/>
      <w:lvlJc w:val="right"/>
      <w:pPr>
        <w:ind w:left="2585" w:hanging="180"/>
      </w:pPr>
    </w:lvl>
    <w:lvl w:ilvl="3" w:tplc="0418000F" w:tentative="1">
      <w:start w:val="1"/>
      <w:numFmt w:val="decimal"/>
      <w:lvlText w:val="%4."/>
      <w:lvlJc w:val="left"/>
      <w:pPr>
        <w:ind w:left="3305" w:hanging="360"/>
      </w:pPr>
    </w:lvl>
    <w:lvl w:ilvl="4" w:tplc="04180019" w:tentative="1">
      <w:start w:val="1"/>
      <w:numFmt w:val="lowerLetter"/>
      <w:lvlText w:val="%5."/>
      <w:lvlJc w:val="left"/>
      <w:pPr>
        <w:ind w:left="4025" w:hanging="360"/>
      </w:pPr>
    </w:lvl>
    <w:lvl w:ilvl="5" w:tplc="0418001B" w:tentative="1">
      <w:start w:val="1"/>
      <w:numFmt w:val="lowerRoman"/>
      <w:lvlText w:val="%6."/>
      <w:lvlJc w:val="right"/>
      <w:pPr>
        <w:ind w:left="4745" w:hanging="180"/>
      </w:pPr>
    </w:lvl>
    <w:lvl w:ilvl="6" w:tplc="0418000F" w:tentative="1">
      <w:start w:val="1"/>
      <w:numFmt w:val="decimal"/>
      <w:lvlText w:val="%7."/>
      <w:lvlJc w:val="left"/>
      <w:pPr>
        <w:ind w:left="5465" w:hanging="360"/>
      </w:pPr>
    </w:lvl>
    <w:lvl w:ilvl="7" w:tplc="04180019" w:tentative="1">
      <w:start w:val="1"/>
      <w:numFmt w:val="lowerLetter"/>
      <w:lvlText w:val="%8."/>
      <w:lvlJc w:val="left"/>
      <w:pPr>
        <w:ind w:left="6185" w:hanging="360"/>
      </w:pPr>
    </w:lvl>
    <w:lvl w:ilvl="8" w:tplc="0418001B" w:tentative="1">
      <w:start w:val="1"/>
      <w:numFmt w:val="lowerRoman"/>
      <w:lvlText w:val="%9."/>
      <w:lvlJc w:val="right"/>
      <w:pPr>
        <w:ind w:left="6905" w:hanging="180"/>
      </w:pPr>
    </w:lvl>
  </w:abstractNum>
  <w:abstractNum w:abstractNumId="23" w15:restartNumberingAfterBreak="0">
    <w:nsid w:val="5E1D541A"/>
    <w:multiLevelType w:val="hybridMultilevel"/>
    <w:tmpl w:val="5DE20984"/>
    <w:lvl w:ilvl="0" w:tplc="DA08E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992373"/>
    <w:multiLevelType w:val="hybridMultilevel"/>
    <w:tmpl w:val="75A81C18"/>
    <w:lvl w:ilvl="0" w:tplc="26D4F986">
      <w:start w:val="1"/>
      <w:numFmt w:val="decimal"/>
      <w:pStyle w:val="Ref"/>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6F1122E7"/>
    <w:multiLevelType w:val="hybridMultilevel"/>
    <w:tmpl w:val="7B8042B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729512F0"/>
    <w:multiLevelType w:val="hybridMultilevel"/>
    <w:tmpl w:val="79647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2EE6473"/>
    <w:multiLevelType w:val="hybridMultilevel"/>
    <w:tmpl w:val="CD72493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74B335E6"/>
    <w:multiLevelType w:val="hybridMultilevel"/>
    <w:tmpl w:val="154E9E5A"/>
    <w:lvl w:ilvl="0" w:tplc="777C52CE">
      <w:start w:val="1"/>
      <w:numFmt w:val="decimal"/>
      <w:suff w:val="space"/>
      <w:lvlText w:val="1.1.%1  "/>
      <w:lvlJc w:val="left"/>
      <w:pPr>
        <w:ind w:left="284" w:hanging="284"/>
      </w:pPr>
      <w:rPr>
        <w:rFonts w:asciiTheme="majorHAnsi" w:hAnsiTheme="majorHAnsi" w:hint="default"/>
        <w:b w:val="0"/>
        <w:i w:val="0"/>
        <w:color w:val="auto"/>
        <w:spacing w:val="20"/>
        <w:kern w:val="0"/>
        <w:sz w:val="28"/>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EA11BB"/>
    <w:multiLevelType w:val="hybridMultilevel"/>
    <w:tmpl w:val="E45AEA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7A415253"/>
    <w:multiLevelType w:val="hybridMultilevel"/>
    <w:tmpl w:val="337CAAF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757707891">
    <w:abstractNumId w:val="1"/>
  </w:num>
  <w:num w:numId="2" w16cid:durableId="1975060289">
    <w:abstractNumId w:val="28"/>
  </w:num>
  <w:num w:numId="3" w16cid:durableId="1376463893">
    <w:abstractNumId w:val="23"/>
  </w:num>
  <w:num w:numId="4" w16cid:durableId="1806925089">
    <w:abstractNumId w:val="15"/>
  </w:num>
  <w:num w:numId="5" w16cid:durableId="1947734672">
    <w:abstractNumId w:val="14"/>
  </w:num>
  <w:num w:numId="6" w16cid:durableId="184297703">
    <w:abstractNumId w:val="9"/>
  </w:num>
  <w:num w:numId="7" w16cid:durableId="200017201">
    <w:abstractNumId w:val="13"/>
  </w:num>
  <w:num w:numId="8" w16cid:durableId="13474456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5089676">
    <w:abstractNumId w:val="10"/>
  </w:num>
  <w:num w:numId="10" w16cid:durableId="102724380">
    <w:abstractNumId w:val="4"/>
  </w:num>
  <w:num w:numId="11" w16cid:durableId="1963262404">
    <w:abstractNumId w:val="25"/>
  </w:num>
  <w:num w:numId="12" w16cid:durableId="1184132268">
    <w:abstractNumId w:val="21"/>
  </w:num>
  <w:num w:numId="13" w16cid:durableId="2017730799">
    <w:abstractNumId w:val="8"/>
  </w:num>
  <w:num w:numId="14" w16cid:durableId="2021228488">
    <w:abstractNumId w:val="27"/>
  </w:num>
  <w:num w:numId="15" w16cid:durableId="1496654065">
    <w:abstractNumId w:val="30"/>
  </w:num>
  <w:num w:numId="16" w16cid:durableId="984972495">
    <w:abstractNumId w:val="29"/>
  </w:num>
  <w:num w:numId="17" w16cid:durableId="1093165075">
    <w:abstractNumId w:val="2"/>
  </w:num>
  <w:num w:numId="18" w16cid:durableId="2012638670">
    <w:abstractNumId w:val="0"/>
  </w:num>
  <w:num w:numId="19" w16cid:durableId="20728439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62003981">
    <w:abstractNumId w:val="20"/>
  </w:num>
  <w:num w:numId="21" w16cid:durableId="878274205">
    <w:abstractNumId w:val="18"/>
  </w:num>
  <w:num w:numId="22" w16cid:durableId="228735677">
    <w:abstractNumId w:val="6"/>
  </w:num>
  <w:num w:numId="23" w16cid:durableId="573977857">
    <w:abstractNumId w:val="7"/>
  </w:num>
  <w:num w:numId="24" w16cid:durableId="1750154021">
    <w:abstractNumId w:val="12"/>
  </w:num>
  <w:num w:numId="25" w16cid:durableId="1511942000">
    <w:abstractNumId w:val="5"/>
  </w:num>
  <w:num w:numId="26" w16cid:durableId="447939048">
    <w:abstractNumId w:val="22"/>
  </w:num>
  <w:num w:numId="27" w16cid:durableId="1064061065">
    <w:abstractNumId w:val="24"/>
  </w:num>
  <w:num w:numId="28" w16cid:durableId="898176223">
    <w:abstractNumId w:val="17"/>
  </w:num>
  <w:num w:numId="29" w16cid:durableId="1343703299">
    <w:abstractNumId w:val="11"/>
  </w:num>
  <w:num w:numId="30" w16cid:durableId="343290980">
    <w:abstractNumId w:val="3"/>
  </w:num>
  <w:num w:numId="31" w16cid:durableId="912740236">
    <w:abstractNumId w:val="26"/>
  </w:num>
  <w:num w:numId="32" w16cid:durableId="1597133030">
    <w:abstractNumId w:val="16"/>
  </w:num>
  <w:num w:numId="33" w16cid:durableId="10704958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439301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C27"/>
    <w:rsid w:val="00005727"/>
    <w:rsid w:val="00006197"/>
    <w:rsid w:val="00012991"/>
    <w:rsid w:val="00013764"/>
    <w:rsid w:val="000178CB"/>
    <w:rsid w:val="00017C67"/>
    <w:rsid w:val="00021017"/>
    <w:rsid w:val="0002244F"/>
    <w:rsid w:val="00025683"/>
    <w:rsid w:val="000307D8"/>
    <w:rsid w:val="000356FE"/>
    <w:rsid w:val="00037F4E"/>
    <w:rsid w:val="000435A3"/>
    <w:rsid w:val="00044971"/>
    <w:rsid w:val="000603C2"/>
    <w:rsid w:val="00063532"/>
    <w:rsid w:val="000666C9"/>
    <w:rsid w:val="00075319"/>
    <w:rsid w:val="000837E7"/>
    <w:rsid w:val="000906E4"/>
    <w:rsid w:val="00093EFB"/>
    <w:rsid w:val="00094C65"/>
    <w:rsid w:val="000959DC"/>
    <w:rsid w:val="00096DBA"/>
    <w:rsid w:val="000A7627"/>
    <w:rsid w:val="000A776B"/>
    <w:rsid w:val="000B4D67"/>
    <w:rsid w:val="000B527C"/>
    <w:rsid w:val="000C21A3"/>
    <w:rsid w:val="000C6833"/>
    <w:rsid w:val="000D08DC"/>
    <w:rsid w:val="000D0F21"/>
    <w:rsid w:val="000D4350"/>
    <w:rsid w:val="000D47DD"/>
    <w:rsid w:val="000D6603"/>
    <w:rsid w:val="000E3A8F"/>
    <w:rsid w:val="000E58B3"/>
    <w:rsid w:val="000F2751"/>
    <w:rsid w:val="001005ED"/>
    <w:rsid w:val="001015DE"/>
    <w:rsid w:val="0010221E"/>
    <w:rsid w:val="0010536C"/>
    <w:rsid w:val="00107A23"/>
    <w:rsid w:val="00111147"/>
    <w:rsid w:val="00136875"/>
    <w:rsid w:val="0014094F"/>
    <w:rsid w:val="00143035"/>
    <w:rsid w:val="001433D5"/>
    <w:rsid w:val="001540AA"/>
    <w:rsid w:val="00154C96"/>
    <w:rsid w:val="00172E1D"/>
    <w:rsid w:val="00174205"/>
    <w:rsid w:val="0018692B"/>
    <w:rsid w:val="001A1F1C"/>
    <w:rsid w:val="001A42E4"/>
    <w:rsid w:val="001B53D6"/>
    <w:rsid w:val="001C2D10"/>
    <w:rsid w:val="001D4A8C"/>
    <w:rsid w:val="001E0753"/>
    <w:rsid w:val="001E0D9F"/>
    <w:rsid w:val="001E2DBB"/>
    <w:rsid w:val="001E6F01"/>
    <w:rsid w:val="001F3168"/>
    <w:rsid w:val="001F4771"/>
    <w:rsid w:val="001F5F28"/>
    <w:rsid w:val="001F7092"/>
    <w:rsid w:val="00201605"/>
    <w:rsid w:val="002035B7"/>
    <w:rsid w:val="00205755"/>
    <w:rsid w:val="00211620"/>
    <w:rsid w:val="00213BEE"/>
    <w:rsid w:val="002162D4"/>
    <w:rsid w:val="00216B3F"/>
    <w:rsid w:val="00221DEF"/>
    <w:rsid w:val="0024667A"/>
    <w:rsid w:val="00251A16"/>
    <w:rsid w:val="002562B0"/>
    <w:rsid w:val="00257E04"/>
    <w:rsid w:val="00260414"/>
    <w:rsid w:val="00263BCC"/>
    <w:rsid w:val="00263BFB"/>
    <w:rsid w:val="0026702D"/>
    <w:rsid w:val="00272339"/>
    <w:rsid w:val="00291A7E"/>
    <w:rsid w:val="00291AD0"/>
    <w:rsid w:val="0029351B"/>
    <w:rsid w:val="00296078"/>
    <w:rsid w:val="002A6B00"/>
    <w:rsid w:val="002B172F"/>
    <w:rsid w:val="002B22BC"/>
    <w:rsid w:val="002B41B5"/>
    <w:rsid w:val="002C0D48"/>
    <w:rsid w:val="002C2504"/>
    <w:rsid w:val="002C2D5C"/>
    <w:rsid w:val="002C37F8"/>
    <w:rsid w:val="002C5FD7"/>
    <w:rsid w:val="002D702B"/>
    <w:rsid w:val="002E1242"/>
    <w:rsid w:val="002E203A"/>
    <w:rsid w:val="002E3D15"/>
    <w:rsid w:val="002E5926"/>
    <w:rsid w:val="002F15EA"/>
    <w:rsid w:val="002F54F7"/>
    <w:rsid w:val="00300A13"/>
    <w:rsid w:val="00301C3F"/>
    <w:rsid w:val="003033A7"/>
    <w:rsid w:val="00313C4C"/>
    <w:rsid w:val="00316131"/>
    <w:rsid w:val="00321483"/>
    <w:rsid w:val="00321FF5"/>
    <w:rsid w:val="00323E80"/>
    <w:rsid w:val="0032535B"/>
    <w:rsid w:val="00334B36"/>
    <w:rsid w:val="00335535"/>
    <w:rsid w:val="00344F2F"/>
    <w:rsid w:val="0035639C"/>
    <w:rsid w:val="0036196D"/>
    <w:rsid w:val="00377537"/>
    <w:rsid w:val="00380641"/>
    <w:rsid w:val="00392603"/>
    <w:rsid w:val="00395B53"/>
    <w:rsid w:val="003970EB"/>
    <w:rsid w:val="003A31A5"/>
    <w:rsid w:val="003B1D52"/>
    <w:rsid w:val="003B227B"/>
    <w:rsid w:val="003B569E"/>
    <w:rsid w:val="003B5FD0"/>
    <w:rsid w:val="003C77B5"/>
    <w:rsid w:val="003D70FA"/>
    <w:rsid w:val="003D71FC"/>
    <w:rsid w:val="003E22C4"/>
    <w:rsid w:val="003F0B70"/>
    <w:rsid w:val="003F0CE6"/>
    <w:rsid w:val="00400871"/>
    <w:rsid w:val="0040300E"/>
    <w:rsid w:val="0040347A"/>
    <w:rsid w:val="00410C68"/>
    <w:rsid w:val="00412824"/>
    <w:rsid w:val="00412C11"/>
    <w:rsid w:val="004155DE"/>
    <w:rsid w:val="004176DD"/>
    <w:rsid w:val="00422A06"/>
    <w:rsid w:val="004265BE"/>
    <w:rsid w:val="00431773"/>
    <w:rsid w:val="00434F7B"/>
    <w:rsid w:val="004422CB"/>
    <w:rsid w:val="00446708"/>
    <w:rsid w:val="0045040F"/>
    <w:rsid w:val="004511AA"/>
    <w:rsid w:val="004629FC"/>
    <w:rsid w:val="00462CB8"/>
    <w:rsid w:val="0046325D"/>
    <w:rsid w:val="00466948"/>
    <w:rsid w:val="00472BAB"/>
    <w:rsid w:val="00480B5D"/>
    <w:rsid w:val="00494A1E"/>
    <w:rsid w:val="004A2253"/>
    <w:rsid w:val="004A324F"/>
    <w:rsid w:val="004A4574"/>
    <w:rsid w:val="004B114F"/>
    <w:rsid w:val="004B7D68"/>
    <w:rsid w:val="004C1209"/>
    <w:rsid w:val="004C3D39"/>
    <w:rsid w:val="004D41B2"/>
    <w:rsid w:val="004D7FD9"/>
    <w:rsid w:val="004E37B3"/>
    <w:rsid w:val="004E7FC2"/>
    <w:rsid w:val="004F5AAC"/>
    <w:rsid w:val="004F6C6B"/>
    <w:rsid w:val="00502D17"/>
    <w:rsid w:val="00511447"/>
    <w:rsid w:val="0051275E"/>
    <w:rsid w:val="0051394E"/>
    <w:rsid w:val="00523444"/>
    <w:rsid w:val="005267A9"/>
    <w:rsid w:val="00532C7D"/>
    <w:rsid w:val="0053572C"/>
    <w:rsid w:val="00536428"/>
    <w:rsid w:val="00542071"/>
    <w:rsid w:val="005466B1"/>
    <w:rsid w:val="0054794E"/>
    <w:rsid w:val="0055161F"/>
    <w:rsid w:val="0055276B"/>
    <w:rsid w:val="0056269B"/>
    <w:rsid w:val="00570D7D"/>
    <w:rsid w:val="0057114A"/>
    <w:rsid w:val="005724AA"/>
    <w:rsid w:val="005A11B7"/>
    <w:rsid w:val="005A2902"/>
    <w:rsid w:val="005A3533"/>
    <w:rsid w:val="005A4B54"/>
    <w:rsid w:val="005A5C25"/>
    <w:rsid w:val="005B2934"/>
    <w:rsid w:val="005B4F0B"/>
    <w:rsid w:val="005C3FC6"/>
    <w:rsid w:val="005D0FCD"/>
    <w:rsid w:val="005F313B"/>
    <w:rsid w:val="006050E6"/>
    <w:rsid w:val="0060713C"/>
    <w:rsid w:val="006142BD"/>
    <w:rsid w:val="0061468E"/>
    <w:rsid w:val="00621701"/>
    <w:rsid w:val="00621B15"/>
    <w:rsid w:val="0062762F"/>
    <w:rsid w:val="00630CE5"/>
    <w:rsid w:val="006373A1"/>
    <w:rsid w:val="00640883"/>
    <w:rsid w:val="00642F5E"/>
    <w:rsid w:val="00643D77"/>
    <w:rsid w:val="00644E98"/>
    <w:rsid w:val="0065426A"/>
    <w:rsid w:val="00654F54"/>
    <w:rsid w:val="00655A4F"/>
    <w:rsid w:val="00655D17"/>
    <w:rsid w:val="00661101"/>
    <w:rsid w:val="00670FCA"/>
    <w:rsid w:val="00687F81"/>
    <w:rsid w:val="00691C5D"/>
    <w:rsid w:val="00691C81"/>
    <w:rsid w:val="006938BD"/>
    <w:rsid w:val="00694FBF"/>
    <w:rsid w:val="00697AD3"/>
    <w:rsid w:val="006A1242"/>
    <w:rsid w:val="006A43BA"/>
    <w:rsid w:val="006B09C0"/>
    <w:rsid w:val="006C1441"/>
    <w:rsid w:val="006C4AED"/>
    <w:rsid w:val="006C6EC2"/>
    <w:rsid w:val="006C7959"/>
    <w:rsid w:val="006D15F0"/>
    <w:rsid w:val="006D5DC9"/>
    <w:rsid w:val="006E235B"/>
    <w:rsid w:val="006E51F1"/>
    <w:rsid w:val="006F39C6"/>
    <w:rsid w:val="006F6BFE"/>
    <w:rsid w:val="00701498"/>
    <w:rsid w:val="00703613"/>
    <w:rsid w:val="007059A1"/>
    <w:rsid w:val="00707CE2"/>
    <w:rsid w:val="007113A8"/>
    <w:rsid w:val="00724D4C"/>
    <w:rsid w:val="00732916"/>
    <w:rsid w:val="00734412"/>
    <w:rsid w:val="00751FB2"/>
    <w:rsid w:val="007612B7"/>
    <w:rsid w:val="00763A94"/>
    <w:rsid w:val="0076794B"/>
    <w:rsid w:val="007707A9"/>
    <w:rsid w:val="007717E1"/>
    <w:rsid w:val="00772944"/>
    <w:rsid w:val="00775571"/>
    <w:rsid w:val="00791CBB"/>
    <w:rsid w:val="007A009E"/>
    <w:rsid w:val="007A244C"/>
    <w:rsid w:val="007A5936"/>
    <w:rsid w:val="007C1844"/>
    <w:rsid w:val="007C1C27"/>
    <w:rsid w:val="007C39E8"/>
    <w:rsid w:val="007C52ED"/>
    <w:rsid w:val="007C5DDA"/>
    <w:rsid w:val="007D03A1"/>
    <w:rsid w:val="007D3656"/>
    <w:rsid w:val="007E7F10"/>
    <w:rsid w:val="007F3561"/>
    <w:rsid w:val="0080385F"/>
    <w:rsid w:val="008109F7"/>
    <w:rsid w:val="00814312"/>
    <w:rsid w:val="0081657B"/>
    <w:rsid w:val="00821033"/>
    <w:rsid w:val="00822DA3"/>
    <w:rsid w:val="00825B35"/>
    <w:rsid w:val="00830B11"/>
    <w:rsid w:val="008376C9"/>
    <w:rsid w:val="00837934"/>
    <w:rsid w:val="00841D12"/>
    <w:rsid w:val="00852C6E"/>
    <w:rsid w:val="008533CA"/>
    <w:rsid w:val="00860435"/>
    <w:rsid w:val="0086047C"/>
    <w:rsid w:val="00860A8C"/>
    <w:rsid w:val="00863736"/>
    <w:rsid w:val="00875DFA"/>
    <w:rsid w:val="008852EF"/>
    <w:rsid w:val="00886FF6"/>
    <w:rsid w:val="00890B42"/>
    <w:rsid w:val="008A2D0E"/>
    <w:rsid w:val="008A6981"/>
    <w:rsid w:val="008D1506"/>
    <w:rsid w:val="008D39E8"/>
    <w:rsid w:val="008E18C6"/>
    <w:rsid w:val="008F0C94"/>
    <w:rsid w:val="008F3343"/>
    <w:rsid w:val="009045B8"/>
    <w:rsid w:val="0091082C"/>
    <w:rsid w:val="00912F2D"/>
    <w:rsid w:val="00915C38"/>
    <w:rsid w:val="00925154"/>
    <w:rsid w:val="00932E71"/>
    <w:rsid w:val="00935599"/>
    <w:rsid w:val="00937B97"/>
    <w:rsid w:val="00942994"/>
    <w:rsid w:val="009503F4"/>
    <w:rsid w:val="00957F56"/>
    <w:rsid w:val="00960A25"/>
    <w:rsid w:val="0097061E"/>
    <w:rsid w:val="00975903"/>
    <w:rsid w:val="00975D70"/>
    <w:rsid w:val="009806E8"/>
    <w:rsid w:val="00982F55"/>
    <w:rsid w:val="00986C8F"/>
    <w:rsid w:val="009935CF"/>
    <w:rsid w:val="00994451"/>
    <w:rsid w:val="009946AE"/>
    <w:rsid w:val="009A0EEE"/>
    <w:rsid w:val="009A2B70"/>
    <w:rsid w:val="009A6BF5"/>
    <w:rsid w:val="009B57B9"/>
    <w:rsid w:val="009C37DB"/>
    <w:rsid w:val="009D0787"/>
    <w:rsid w:val="009D1380"/>
    <w:rsid w:val="009D44DA"/>
    <w:rsid w:val="009D635E"/>
    <w:rsid w:val="009D7495"/>
    <w:rsid w:val="009E068F"/>
    <w:rsid w:val="009E20D1"/>
    <w:rsid w:val="009E4392"/>
    <w:rsid w:val="009E5860"/>
    <w:rsid w:val="009F1B08"/>
    <w:rsid w:val="009F663C"/>
    <w:rsid w:val="009F6696"/>
    <w:rsid w:val="009F676E"/>
    <w:rsid w:val="00A0628B"/>
    <w:rsid w:val="00A1439D"/>
    <w:rsid w:val="00A25D4A"/>
    <w:rsid w:val="00A26EDD"/>
    <w:rsid w:val="00A30B55"/>
    <w:rsid w:val="00A31F4E"/>
    <w:rsid w:val="00A41878"/>
    <w:rsid w:val="00A45C50"/>
    <w:rsid w:val="00A46B0F"/>
    <w:rsid w:val="00A5789F"/>
    <w:rsid w:val="00A62363"/>
    <w:rsid w:val="00A63E8A"/>
    <w:rsid w:val="00A65FB3"/>
    <w:rsid w:val="00A816AE"/>
    <w:rsid w:val="00A8356A"/>
    <w:rsid w:val="00A97DBE"/>
    <w:rsid w:val="00AA1C1F"/>
    <w:rsid w:val="00AA7ADE"/>
    <w:rsid w:val="00AC3F6A"/>
    <w:rsid w:val="00AC7865"/>
    <w:rsid w:val="00AD0B41"/>
    <w:rsid w:val="00AE14A1"/>
    <w:rsid w:val="00AE2537"/>
    <w:rsid w:val="00B00015"/>
    <w:rsid w:val="00B05892"/>
    <w:rsid w:val="00B15656"/>
    <w:rsid w:val="00B16EC6"/>
    <w:rsid w:val="00B334E2"/>
    <w:rsid w:val="00B35BC1"/>
    <w:rsid w:val="00B40E15"/>
    <w:rsid w:val="00B4184D"/>
    <w:rsid w:val="00B43A31"/>
    <w:rsid w:val="00B50148"/>
    <w:rsid w:val="00B50466"/>
    <w:rsid w:val="00B578B5"/>
    <w:rsid w:val="00B63A05"/>
    <w:rsid w:val="00B70E69"/>
    <w:rsid w:val="00B72A2B"/>
    <w:rsid w:val="00B73953"/>
    <w:rsid w:val="00B83172"/>
    <w:rsid w:val="00B9255C"/>
    <w:rsid w:val="00BA570F"/>
    <w:rsid w:val="00BA6222"/>
    <w:rsid w:val="00BB4DEB"/>
    <w:rsid w:val="00BC4052"/>
    <w:rsid w:val="00BC5460"/>
    <w:rsid w:val="00BC5FE1"/>
    <w:rsid w:val="00BC6478"/>
    <w:rsid w:val="00BD08D5"/>
    <w:rsid w:val="00BD12D3"/>
    <w:rsid w:val="00BD28B4"/>
    <w:rsid w:val="00BD5E76"/>
    <w:rsid w:val="00BD7638"/>
    <w:rsid w:val="00BE5E08"/>
    <w:rsid w:val="00BE6DD6"/>
    <w:rsid w:val="00BF0B4A"/>
    <w:rsid w:val="00BF37E0"/>
    <w:rsid w:val="00C01F3B"/>
    <w:rsid w:val="00C05F58"/>
    <w:rsid w:val="00C102EC"/>
    <w:rsid w:val="00C16AEF"/>
    <w:rsid w:val="00C16B43"/>
    <w:rsid w:val="00C20670"/>
    <w:rsid w:val="00C276E3"/>
    <w:rsid w:val="00C32756"/>
    <w:rsid w:val="00C32F8D"/>
    <w:rsid w:val="00C34639"/>
    <w:rsid w:val="00C47F3D"/>
    <w:rsid w:val="00C5054D"/>
    <w:rsid w:val="00C52FB3"/>
    <w:rsid w:val="00C615F3"/>
    <w:rsid w:val="00C64EC1"/>
    <w:rsid w:val="00C66269"/>
    <w:rsid w:val="00C72DAA"/>
    <w:rsid w:val="00C7670C"/>
    <w:rsid w:val="00C96882"/>
    <w:rsid w:val="00CA5261"/>
    <w:rsid w:val="00CB27C9"/>
    <w:rsid w:val="00CB35C8"/>
    <w:rsid w:val="00CB7651"/>
    <w:rsid w:val="00CB78A3"/>
    <w:rsid w:val="00CC1D87"/>
    <w:rsid w:val="00CC3051"/>
    <w:rsid w:val="00CC318B"/>
    <w:rsid w:val="00CC4FAB"/>
    <w:rsid w:val="00CC7000"/>
    <w:rsid w:val="00CD4094"/>
    <w:rsid w:val="00CE15DF"/>
    <w:rsid w:val="00CE1EF4"/>
    <w:rsid w:val="00CE6D2E"/>
    <w:rsid w:val="00CE7903"/>
    <w:rsid w:val="00CF3382"/>
    <w:rsid w:val="00CF37A5"/>
    <w:rsid w:val="00CF3E6E"/>
    <w:rsid w:val="00D00E41"/>
    <w:rsid w:val="00D07018"/>
    <w:rsid w:val="00D074E4"/>
    <w:rsid w:val="00D10BDA"/>
    <w:rsid w:val="00D12448"/>
    <w:rsid w:val="00D26827"/>
    <w:rsid w:val="00D45231"/>
    <w:rsid w:val="00D45F30"/>
    <w:rsid w:val="00D470D3"/>
    <w:rsid w:val="00D558F1"/>
    <w:rsid w:val="00D72BDE"/>
    <w:rsid w:val="00D81453"/>
    <w:rsid w:val="00D81A98"/>
    <w:rsid w:val="00D8654A"/>
    <w:rsid w:val="00D934A1"/>
    <w:rsid w:val="00D93523"/>
    <w:rsid w:val="00DA673B"/>
    <w:rsid w:val="00DB0C46"/>
    <w:rsid w:val="00DB17F6"/>
    <w:rsid w:val="00DB756F"/>
    <w:rsid w:val="00DB7665"/>
    <w:rsid w:val="00DC30C7"/>
    <w:rsid w:val="00DD3657"/>
    <w:rsid w:val="00DD374D"/>
    <w:rsid w:val="00DD4061"/>
    <w:rsid w:val="00DE3DB6"/>
    <w:rsid w:val="00DE6727"/>
    <w:rsid w:val="00DE7FF4"/>
    <w:rsid w:val="00DF7E8B"/>
    <w:rsid w:val="00E11EC6"/>
    <w:rsid w:val="00E243BE"/>
    <w:rsid w:val="00E310AE"/>
    <w:rsid w:val="00E324A5"/>
    <w:rsid w:val="00E345BE"/>
    <w:rsid w:val="00E42AB6"/>
    <w:rsid w:val="00E46C3D"/>
    <w:rsid w:val="00E522EC"/>
    <w:rsid w:val="00E56194"/>
    <w:rsid w:val="00E56675"/>
    <w:rsid w:val="00E6597F"/>
    <w:rsid w:val="00E663DF"/>
    <w:rsid w:val="00E7582B"/>
    <w:rsid w:val="00E76F75"/>
    <w:rsid w:val="00E95E0D"/>
    <w:rsid w:val="00EA06C6"/>
    <w:rsid w:val="00EA63E3"/>
    <w:rsid w:val="00EB167E"/>
    <w:rsid w:val="00EB46C8"/>
    <w:rsid w:val="00EC1B7A"/>
    <w:rsid w:val="00EC60FC"/>
    <w:rsid w:val="00ED0779"/>
    <w:rsid w:val="00ED5B85"/>
    <w:rsid w:val="00EF0F58"/>
    <w:rsid w:val="00EF36AC"/>
    <w:rsid w:val="00EF51B6"/>
    <w:rsid w:val="00EF5598"/>
    <w:rsid w:val="00F03B66"/>
    <w:rsid w:val="00F14389"/>
    <w:rsid w:val="00F21AB8"/>
    <w:rsid w:val="00F27F66"/>
    <w:rsid w:val="00F33A65"/>
    <w:rsid w:val="00F405AF"/>
    <w:rsid w:val="00F40A80"/>
    <w:rsid w:val="00F55B9E"/>
    <w:rsid w:val="00F67866"/>
    <w:rsid w:val="00F703AD"/>
    <w:rsid w:val="00F7629C"/>
    <w:rsid w:val="00F817DC"/>
    <w:rsid w:val="00F84473"/>
    <w:rsid w:val="00F8686E"/>
    <w:rsid w:val="00F917FF"/>
    <w:rsid w:val="00F971C9"/>
    <w:rsid w:val="00FA1718"/>
    <w:rsid w:val="00FA3F17"/>
    <w:rsid w:val="00FA578F"/>
    <w:rsid w:val="00FA66F3"/>
    <w:rsid w:val="00FB1A4B"/>
    <w:rsid w:val="00FB6CA8"/>
    <w:rsid w:val="00FC5EE3"/>
    <w:rsid w:val="00FC74C2"/>
    <w:rsid w:val="00FC7808"/>
    <w:rsid w:val="00FD385D"/>
    <w:rsid w:val="00FD5005"/>
    <w:rsid w:val="00FE7961"/>
    <w:rsid w:val="00FF3891"/>
    <w:rsid w:val="00FF3951"/>
    <w:rsid w:val="00FF5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30922"/>
  <w15:chartTrackingRefBased/>
  <w15:docId w15:val="{4AF336DA-8A15-4761-89FE-D50A0CD6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GB" w:eastAsia="en-US" w:bidi="ar-SA"/>
      </w:rPr>
    </w:rPrDefault>
    <w:pPrDefault>
      <w:pPr>
        <w:spacing w:before="320" w:after="320"/>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semiHidden/>
    <w:qFormat/>
    <w:rsid w:val="00D558F1"/>
  </w:style>
  <w:style w:type="paragraph" w:styleId="Heading1">
    <w:name w:val="heading 1"/>
    <w:basedOn w:val="Normal"/>
    <w:next w:val="Normal"/>
    <w:link w:val="Heading1Char"/>
    <w:uiPriority w:val="9"/>
    <w:semiHidden/>
    <w:rsid w:val="00637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qFormat/>
    <w:rsid w:val="003F0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CE6"/>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F0C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semiHidden/>
    <w:qFormat/>
    <w:rsid w:val="007113A8"/>
    <w:pPr>
      <w:spacing w:after="0"/>
      <w:contextualSpacing/>
      <w:jc w:val="both"/>
    </w:pPr>
    <w:rPr>
      <w:rFonts w:asciiTheme="majorHAnsi" w:eastAsiaTheme="majorEastAsia" w:hAnsiTheme="majorHAnsi" w:cstheme="majorBidi"/>
      <w:spacing w:val="-10"/>
      <w:kern w:val="28"/>
      <w:sz w:val="56"/>
      <w:szCs w:val="56"/>
    </w:rPr>
  </w:style>
  <w:style w:type="paragraph" w:customStyle="1" w:styleId="ThesisBody">
    <w:name w:val="Thesis Body"/>
    <w:next w:val="ThesisBodyIndent"/>
    <w:link w:val="ThesisBodyChar"/>
    <w:qFormat/>
    <w:rsid w:val="00644E98"/>
    <w:pPr>
      <w:spacing w:before="0" w:after="160" w:line="276" w:lineRule="auto"/>
      <w:ind w:firstLine="850"/>
      <w:jc w:val="both"/>
    </w:pPr>
  </w:style>
  <w:style w:type="paragraph" w:customStyle="1" w:styleId="ThesisBodyIndent">
    <w:name w:val="Thesis Body Indent"/>
    <w:basedOn w:val="ThesisBody"/>
    <w:link w:val="ThesisBodyIndentChar"/>
    <w:qFormat/>
    <w:rsid w:val="002C2504"/>
    <w:pPr>
      <w:ind w:firstLine="425"/>
    </w:pPr>
  </w:style>
  <w:style w:type="character" w:customStyle="1" w:styleId="TitleChar">
    <w:name w:val="Title Char"/>
    <w:basedOn w:val="DefaultParagraphFont"/>
    <w:link w:val="Title"/>
    <w:uiPriority w:val="10"/>
    <w:semiHidden/>
    <w:rsid w:val="00B83172"/>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semiHidden/>
    <w:qFormat/>
    <w:rsid w:val="007113A8"/>
    <w:rPr>
      <w:b/>
      <w:bCs/>
      <w:i/>
      <w:iCs/>
      <w:spacing w:val="5"/>
    </w:rPr>
  </w:style>
  <w:style w:type="paragraph" w:styleId="Header">
    <w:name w:val="header"/>
    <w:aliases w:val="Thesis Header"/>
    <w:basedOn w:val="Normal"/>
    <w:link w:val="HeaderChar"/>
    <w:uiPriority w:val="7"/>
    <w:rsid w:val="000356FE"/>
    <w:pPr>
      <w:tabs>
        <w:tab w:val="center" w:pos="4513"/>
        <w:tab w:val="right" w:pos="9026"/>
      </w:tabs>
      <w:spacing w:after="0"/>
    </w:pPr>
  </w:style>
  <w:style w:type="paragraph" w:customStyle="1" w:styleId="ThesisSection">
    <w:name w:val="Thesis Section"/>
    <w:next w:val="ThesisHeading"/>
    <w:link w:val="ThesisSectionChar"/>
    <w:uiPriority w:val="1"/>
    <w:qFormat/>
    <w:rsid w:val="00B16EC6"/>
    <w:pPr>
      <w:numPr>
        <w:numId w:val="10"/>
      </w:numPr>
      <w:ind w:left="1021"/>
      <w:outlineLvl w:val="0"/>
    </w:pPr>
    <w:rPr>
      <w:rFonts w:asciiTheme="majorHAnsi" w:eastAsiaTheme="majorEastAsia" w:hAnsiTheme="majorHAnsi" w:cstheme="majorBidi"/>
      <w:smallCaps/>
      <w:spacing w:val="20"/>
      <w:kern w:val="56"/>
      <w:sz w:val="40"/>
      <w:szCs w:val="56"/>
    </w:rPr>
  </w:style>
  <w:style w:type="character" w:customStyle="1" w:styleId="ThesisSectionChar">
    <w:name w:val="Thesis Section Char"/>
    <w:basedOn w:val="TitleChar"/>
    <w:link w:val="ThesisSection"/>
    <w:uiPriority w:val="1"/>
    <w:rsid w:val="00B16EC6"/>
    <w:rPr>
      <w:rFonts w:asciiTheme="majorHAnsi" w:eastAsiaTheme="majorEastAsia" w:hAnsiTheme="majorHAnsi" w:cstheme="majorBidi"/>
      <w:smallCaps/>
      <w:spacing w:val="20"/>
      <w:kern w:val="56"/>
      <w:sz w:val="40"/>
      <w:szCs w:val="56"/>
    </w:rPr>
  </w:style>
  <w:style w:type="paragraph" w:customStyle="1" w:styleId="ThesisSubheading">
    <w:name w:val="Thesis Subheading"/>
    <w:basedOn w:val="ThesisHeading"/>
    <w:next w:val="ThesisBody"/>
    <w:link w:val="ThesisSubheadingChar"/>
    <w:uiPriority w:val="2"/>
    <w:qFormat/>
    <w:rsid w:val="00D558F1"/>
    <w:pPr>
      <w:numPr>
        <w:ilvl w:val="2"/>
      </w:numPr>
      <w:ind w:left="1541" w:hanging="1109"/>
      <w:outlineLvl w:val="2"/>
    </w:pPr>
    <w:rPr>
      <w:smallCaps w:val="0"/>
      <w:sz w:val="28"/>
    </w:rPr>
  </w:style>
  <w:style w:type="paragraph" w:customStyle="1" w:styleId="ThesisHeading">
    <w:name w:val="Thesis Heading"/>
    <w:basedOn w:val="ThesisSection"/>
    <w:next w:val="ThesisBody"/>
    <w:link w:val="ThesisHeadingChar"/>
    <w:uiPriority w:val="2"/>
    <w:qFormat/>
    <w:rsid w:val="00B16EC6"/>
    <w:pPr>
      <w:numPr>
        <w:ilvl w:val="1"/>
      </w:numPr>
      <w:outlineLvl w:val="1"/>
    </w:pPr>
    <w:rPr>
      <w:sz w:val="32"/>
    </w:rPr>
  </w:style>
  <w:style w:type="character" w:customStyle="1" w:styleId="ThesisHeadingChar">
    <w:name w:val="Thesis Heading Char"/>
    <w:basedOn w:val="DefaultParagraphFont"/>
    <w:link w:val="ThesisHeading"/>
    <w:uiPriority w:val="2"/>
    <w:rsid w:val="00B16EC6"/>
    <w:rPr>
      <w:rFonts w:asciiTheme="majorHAnsi" w:eastAsiaTheme="majorEastAsia" w:hAnsiTheme="majorHAnsi" w:cstheme="majorBidi"/>
      <w:smallCaps/>
      <w:spacing w:val="20"/>
      <w:kern w:val="56"/>
      <w:sz w:val="32"/>
      <w:szCs w:val="56"/>
    </w:rPr>
  </w:style>
  <w:style w:type="character" w:customStyle="1" w:styleId="ThesisSubheadingChar">
    <w:name w:val="Thesis Subheading Char"/>
    <w:basedOn w:val="ThesisHeadingChar"/>
    <w:link w:val="ThesisSubheading"/>
    <w:uiPriority w:val="2"/>
    <w:rsid w:val="00D558F1"/>
    <w:rPr>
      <w:rFonts w:asciiTheme="majorHAnsi" w:eastAsiaTheme="majorEastAsia" w:hAnsiTheme="majorHAnsi" w:cstheme="majorBidi"/>
      <w:smallCaps w:val="0"/>
      <w:spacing w:val="20"/>
      <w:kern w:val="56"/>
      <w:sz w:val="28"/>
      <w:szCs w:val="56"/>
    </w:rPr>
  </w:style>
  <w:style w:type="paragraph" w:customStyle="1" w:styleId="ThesisQuote">
    <w:name w:val="Thesis Quote"/>
    <w:qFormat/>
    <w:rsid w:val="00570D7D"/>
    <w:pPr>
      <w:spacing w:before="240" w:after="240"/>
      <w:ind w:left="851" w:right="851"/>
      <w:jc w:val="center"/>
    </w:pPr>
    <w:rPr>
      <w:i/>
      <w:iCs/>
      <w:color w:val="404040" w:themeColor="text1" w:themeTint="BF"/>
    </w:rPr>
  </w:style>
  <w:style w:type="paragraph" w:styleId="Quote">
    <w:name w:val="Quote"/>
    <w:basedOn w:val="Normal"/>
    <w:next w:val="Normal"/>
    <w:link w:val="QuoteChar"/>
    <w:uiPriority w:val="29"/>
    <w:semiHidden/>
    <w:qFormat/>
    <w:rsid w:val="00EB167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9D44DA"/>
    <w:rPr>
      <w:i/>
      <w:iCs/>
      <w:color w:val="404040" w:themeColor="text1" w:themeTint="BF"/>
    </w:rPr>
  </w:style>
  <w:style w:type="character" w:customStyle="1" w:styleId="HeaderChar">
    <w:name w:val="Header Char"/>
    <w:aliases w:val="Thesis Header Char"/>
    <w:basedOn w:val="DefaultParagraphFont"/>
    <w:link w:val="Header"/>
    <w:uiPriority w:val="7"/>
    <w:rsid w:val="00B63A05"/>
  </w:style>
  <w:style w:type="paragraph" w:styleId="Footer">
    <w:name w:val="footer"/>
    <w:aliases w:val="Thesis Footer"/>
    <w:basedOn w:val="ThesisBody"/>
    <w:link w:val="FooterChar"/>
    <w:uiPriority w:val="7"/>
    <w:qFormat/>
    <w:rsid w:val="009D44DA"/>
    <w:pPr>
      <w:tabs>
        <w:tab w:val="center" w:pos="4513"/>
        <w:tab w:val="right" w:pos="9026"/>
      </w:tabs>
      <w:spacing w:after="0"/>
    </w:pPr>
    <w:rPr>
      <w:sz w:val="22"/>
    </w:rPr>
  </w:style>
  <w:style w:type="character" w:customStyle="1" w:styleId="FooterChar">
    <w:name w:val="Footer Char"/>
    <w:aliases w:val="Thesis Footer Char"/>
    <w:basedOn w:val="DefaultParagraphFont"/>
    <w:link w:val="Footer"/>
    <w:uiPriority w:val="7"/>
    <w:rsid w:val="00B63A05"/>
  </w:style>
  <w:style w:type="character" w:customStyle="1" w:styleId="Heading1Char">
    <w:name w:val="Heading 1 Char"/>
    <w:basedOn w:val="DefaultParagraphFont"/>
    <w:link w:val="Heading1"/>
    <w:uiPriority w:val="9"/>
    <w:semiHidden/>
    <w:rsid w:val="009D44D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1439D"/>
    <w:rPr>
      <w:color w:val="808080"/>
    </w:rPr>
  </w:style>
  <w:style w:type="paragraph" w:styleId="TOCHeading">
    <w:name w:val="TOC Heading"/>
    <w:basedOn w:val="Heading1"/>
    <w:next w:val="Normal"/>
    <w:uiPriority w:val="39"/>
    <w:qFormat/>
    <w:rsid w:val="002C0D48"/>
    <w:pPr>
      <w:outlineLvl w:val="9"/>
    </w:pPr>
    <w:rPr>
      <w:lang w:val="en-US"/>
    </w:rPr>
  </w:style>
  <w:style w:type="paragraph" w:styleId="TOC1">
    <w:name w:val="toc 1"/>
    <w:aliases w:val="Thesis Table of Contents Level 1"/>
    <w:basedOn w:val="Normal"/>
    <w:next w:val="Normal"/>
    <w:uiPriority w:val="39"/>
    <w:qFormat/>
    <w:rsid w:val="002A6B00"/>
    <w:pPr>
      <w:tabs>
        <w:tab w:val="left" w:pos="709"/>
        <w:tab w:val="right" w:pos="7655"/>
      </w:tabs>
      <w:spacing w:before="120" w:after="120"/>
      <w:ind w:left="720" w:right="432" w:hanging="288"/>
    </w:pPr>
    <w:rPr>
      <w:b/>
      <w:bCs/>
      <w:noProof/>
    </w:rPr>
  </w:style>
  <w:style w:type="paragraph" w:styleId="TOC2">
    <w:name w:val="toc 2"/>
    <w:aliases w:val="Thesis Table of Contents Level 2"/>
    <w:basedOn w:val="Normal"/>
    <w:next w:val="Normal"/>
    <w:uiPriority w:val="39"/>
    <w:qFormat/>
    <w:rsid w:val="00BC4052"/>
    <w:pPr>
      <w:tabs>
        <w:tab w:val="left" w:pos="1134"/>
        <w:tab w:val="right" w:leader="dot" w:pos="7655"/>
      </w:tabs>
      <w:spacing w:after="120"/>
      <w:ind w:left="1134" w:right="425" w:hanging="425"/>
    </w:pPr>
  </w:style>
  <w:style w:type="paragraph" w:styleId="TOC3">
    <w:name w:val="toc 3"/>
    <w:aliases w:val="Thesis Table of Contents Level 3"/>
    <w:basedOn w:val="Normal"/>
    <w:next w:val="Normal"/>
    <w:uiPriority w:val="39"/>
    <w:qFormat/>
    <w:rsid w:val="00BC4052"/>
    <w:pPr>
      <w:tabs>
        <w:tab w:val="left" w:pos="1701"/>
        <w:tab w:val="right" w:leader="dot" w:pos="7655"/>
      </w:tabs>
      <w:spacing w:after="120"/>
      <w:ind w:left="1701" w:right="425" w:hanging="567"/>
    </w:pPr>
  </w:style>
  <w:style w:type="character" w:styleId="Hyperlink">
    <w:name w:val="Hyperlink"/>
    <w:aliases w:val="Thesis Hyperlink"/>
    <w:basedOn w:val="DefaultParagraphFont"/>
    <w:uiPriority w:val="99"/>
    <w:qFormat/>
    <w:rsid w:val="006F6BFE"/>
    <w:rPr>
      <w:color w:val="000000" w:themeColor="text1"/>
    </w:rPr>
  </w:style>
  <w:style w:type="paragraph" w:customStyle="1" w:styleId="CoverTitle">
    <w:name w:val="Cover Title"/>
    <w:link w:val="CoverTitleChar"/>
    <w:uiPriority w:val="5"/>
    <w:qFormat/>
    <w:rsid w:val="00462CB8"/>
    <w:pPr>
      <w:spacing w:before="1920" w:after="480"/>
      <w:jc w:val="center"/>
    </w:pPr>
    <w:rPr>
      <w:rFonts w:asciiTheme="majorHAnsi" w:eastAsiaTheme="majorEastAsia" w:hAnsiTheme="majorHAnsi" w:cstheme="majorBidi"/>
      <w:smallCaps/>
      <w:spacing w:val="20"/>
      <w:kern w:val="56"/>
      <w:sz w:val="40"/>
      <w:szCs w:val="56"/>
    </w:rPr>
  </w:style>
  <w:style w:type="character" w:customStyle="1" w:styleId="CoverTitleChar">
    <w:name w:val="Cover Title Char"/>
    <w:basedOn w:val="DefaultParagraphFont"/>
    <w:link w:val="CoverTitle"/>
    <w:uiPriority w:val="5"/>
    <w:rsid w:val="00B63A05"/>
    <w:rPr>
      <w:rFonts w:asciiTheme="majorHAnsi" w:eastAsiaTheme="majorEastAsia" w:hAnsiTheme="majorHAnsi" w:cstheme="majorBidi"/>
      <w:smallCaps/>
      <w:spacing w:val="20"/>
      <w:kern w:val="56"/>
      <w:sz w:val="40"/>
      <w:szCs w:val="56"/>
    </w:rPr>
  </w:style>
  <w:style w:type="paragraph" w:customStyle="1" w:styleId="CoverHeading">
    <w:name w:val="Cover Heading"/>
    <w:link w:val="CoverHeadingChar"/>
    <w:uiPriority w:val="6"/>
    <w:qFormat/>
    <w:rsid w:val="005F313B"/>
    <w:pPr>
      <w:spacing w:before="960" w:after="480"/>
    </w:pPr>
    <w:rPr>
      <w:rFonts w:asciiTheme="majorHAnsi" w:hAnsiTheme="majorHAnsi"/>
      <w:smallCaps/>
      <w:sz w:val="32"/>
    </w:rPr>
  </w:style>
  <w:style w:type="character" w:customStyle="1" w:styleId="CoverHeadingChar">
    <w:name w:val="Cover Heading Char"/>
    <w:basedOn w:val="DefaultParagraphFont"/>
    <w:link w:val="CoverHeading"/>
    <w:uiPriority w:val="6"/>
    <w:rsid w:val="00B63A05"/>
    <w:rPr>
      <w:rFonts w:asciiTheme="majorHAnsi" w:hAnsiTheme="majorHAnsi"/>
      <w:smallCaps/>
      <w:sz w:val="32"/>
    </w:rPr>
  </w:style>
  <w:style w:type="paragraph" w:customStyle="1" w:styleId="CoverQuote">
    <w:name w:val="Cover Quote"/>
    <w:uiPriority w:val="6"/>
    <w:qFormat/>
    <w:rsid w:val="002035B7"/>
    <w:pPr>
      <w:spacing w:after="0" w:line="360" w:lineRule="auto"/>
      <w:jc w:val="right"/>
    </w:pPr>
    <w:rPr>
      <w:i/>
      <w:iCs/>
      <w:color w:val="404040" w:themeColor="text1" w:themeTint="BF"/>
    </w:rPr>
  </w:style>
  <w:style w:type="character" w:styleId="UnresolvedMention">
    <w:name w:val="Unresolved Mention"/>
    <w:basedOn w:val="DefaultParagraphFont"/>
    <w:uiPriority w:val="99"/>
    <w:semiHidden/>
    <w:unhideWhenUsed/>
    <w:rsid w:val="00BA6222"/>
    <w:rPr>
      <w:color w:val="605E5C"/>
      <w:shd w:val="clear" w:color="auto" w:fill="E1DFDD"/>
    </w:rPr>
  </w:style>
  <w:style w:type="paragraph" w:styleId="BalloonText">
    <w:name w:val="Balloon Text"/>
    <w:basedOn w:val="Normal"/>
    <w:link w:val="BalloonTextChar"/>
    <w:uiPriority w:val="99"/>
    <w:semiHidden/>
    <w:unhideWhenUsed/>
    <w:rsid w:val="007C39E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9E8"/>
    <w:rPr>
      <w:rFonts w:ascii="Segoe UI" w:hAnsi="Segoe UI" w:cs="Segoe UI"/>
      <w:sz w:val="18"/>
      <w:szCs w:val="18"/>
    </w:rPr>
  </w:style>
  <w:style w:type="paragraph" w:customStyle="1" w:styleId="ThesisSub-subheading">
    <w:name w:val="Thesis Sub-subheading"/>
    <w:basedOn w:val="ThesisSubheading"/>
    <w:next w:val="ThesisBody"/>
    <w:link w:val="ThesisSub-subheadingChar"/>
    <w:uiPriority w:val="2"/>
    <w:qFormat/>
    <w:rsid w:val="00B16EC6"/>
    <w:pPr>
      <w:numPr>
        <w:ilvl w:val="3"/>
      </w:numPr>
      <w:ind w:left="2042" w:hanging="1191"/>
      <w:outlineLvl w:val="3"/>
    </w:pPr>
    <w:rPr>
      <w:spacing w:val="10"/>
      <w:sz w:val="26"/>
    </w:rPr>
  </w:style>
  <w:style w:type="paragraph" w:styleId="ListParagraph">
    <w:name w:val="List Paragraph"/>
    <w:basedOn w:val="Normal"/>
    <w:uiPriority w:val="34"/>
    <w:semiHidden/>
    <w:rsid w:val="009D44DA"/>
    <w:pPr>
      <w:ind w:left="720"/>
      <w:contextualSpacing/>
    </w:pPr>
  </w:style>
  <w:style w:type="character" w:customStyle="1" w:styleId="ThesisSub-subheadingChar">
    <w:name w:val="Thesis Sub-subheading Char"/>
    <w:basedOn w:val="ThesisSubheadingChar"/>
    <w:link w:val="ThesisSub-subheading"/>
    <w:uiPriority w:val="2"/>
    <w:rsid w:val="00B16EC6"/>
    <w:rPr>
      <w:rFonts w:asciiTheme="majorHAnsi" w:eastAsiaTheme="majorEastAsia" w:hAnsiTheme="majorHAnsi" w:cstheme="majorBidi"/>
      <w:smallCaps w:val="0"/>
      <w:spacing w:val="10"/>
      <w:kern w:val="56"/>
      <w:sz w:val="26"/>
      <w:szCs w:val="56"/>
    </w:rPr>
  </w:style>
  <w:style w:type="paragraph" w:customStyle="1" w:styleId="ThesisFigureLegend">
    <w:name w:val="Thesis Figure Legend"/>
    <w:basedOn w:val="ThesisBody"/>
    <w:link w:val="ThesisFigureLegendChar"/>
    <w:uiPriority w:val="3"/>
    <w:qFormat/>
    <w:rsid w:val="007F3561"/>
    <w:pPr>
      <w:spacing w:before="120" w:after="360"/>
    </w:pPr>
    <w:rPr>
      <w:sz w:val="20"/>
    </w:rPr>
  </w:style>
  <w:style w:type="paragraph" w:customStyle="1" w:styleId="ThesisFigureCaption">
    <w:name w:val="Thesis Figure Caption"/>
    <w:basedOn w:val="ThesisFigureLegend"/>
    <w:next w:val="ThesisFigureLegend"/>
    <w:link w:val="ThesisFigureCaptionChar"/>
    <w:uiPriority w:val="3"/>
    <w:qFormat/>
    <w:rsid w:val="00655A4F"/>
    <w:pPr>
      <w:spacing w:before="0" w:after="0"/>
      <w:ind w:right="1134"/>
      <w:jc w:val="center"/>
    </w:pPr>
    <w:rPr>
      <w:b/>
    </w:rPr>
  </w:style>
  <w:style w:type="character" w:customStyle="1" w:styleId="ThesisBodyChar">
    <w:name w:val="Thesis Body Char"/>
    <w:basedOn w:val="DefaultParagraphFont"/>
    <w:link w:val="ThesisBody"/>
    <w:rsid w:val="00644E98"/>
  </w:style>
  <w:style w:type="character" w:customStyle="1" w:styleId="ThesisFigureLegendChar">
    <w:name w:val="Thesis Figure Legend Char"/>
    <w:basedOn w:val="ThesisBodyChar"/>
    <w:link w:val="ThesisFigureLegend"/>
    <w:uiPriority w:val="3"/>
    <w:rsid w:val="007F3561"/>
    <w:rPr>
      <w:sz w:val="20"/>
    </w:rPr>
  </w:style>
  <w:style w:type="paragraph" w:customStyle="1" w:styleId="ThesisFigure">
    <w:name w:val="Thesis Figure"/>
    <w:basedOn w:val="ThesisFigureLegend"/>
    <w:next w:val="ThesisFigureLegend"/>
    <w:link w:val="ThesisFigureChar"/>
    <w:uiPriority w:val="3"/>
    <w:qFormat/>
    <w:rsid w:val="007F3561"/>
    <w:pPr>
      <w:spacing w:after="120"/>
      <w:jc w:val="center"/>
    </w:pPr>
  </w:style>
  <w:style w:type="character" w:customStyle="1" w:styleId="ThesisFigureCaptionChar">
    <w:name w:val="Thesis Figure Caption Char"/>
    <w:basedOn w:val="ThesisFigureLegendChar"/>
    <w:link w:val="ThesisFigureCaption"/>
    <w:uiPriority w:val="3"/>
    <w:rsid w:val="00655A4F"/>
    <w:rPr>
      <w:b/>
      <w:sz w:val="20"/>
    </w:rPr>
  </w:style>
  <w:style w:type="table" w:styleId="TableGrid">
    <w:name w:val="Table Grid"/>
    <w:basedOn w:val="TableNormal"/>
    <w:uiPriority w:val="39"/>
    <w:rsid w:val="00BC647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esisFigureChar">
    <w:name w:val="Thesis Figure Char"/>
    <w:basedOn w:val="ThesisFigureLegendChar"/>
    <w:link w:val="ThesisFigure"/>
    <w:uiPriority w:val="3"/>
    <w:rsid w:val="007F3561"/>
    <w:rPr>
      <w:sz w:val="20"/>
    </w:rPr>
  </w:style>
  <w:style w:type="table" w:styleId="PlainTable2">
    <w:name w:val="Plain Table 2"/>
    <w:basedOn w:val="TableNormal"/>
    <w:uiPriority w:val="42"/>
    <w:rsid w:val="00CE790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E790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hesisTableLegend">
    <w:name w:val="Thesis Table Legend"/>
    <w:basedOn w:val="ThesisBody"/>
    <w:link w:val="ThesisTableLegendChar"/>
    <w:uiPriority w:val="4"/>
    <w:qFormat/>
    <w:rsid w:val="00621701"/>
    <w:pPr>
      <w:spacing w:before="240" w:after="360"/>
    </w:pPr>
    <w:rPr>
      <w:sz w:val="20"/>
    </w:rPr>
  </w:style>
  <w:style w:type="paragraph" w:customStyle="1" w:styleId="ThesisTableCaption">
    <w:name w:val="Thesis Table Caption"/>
    <w:basedOn w:val="ThesisTableLegend"/>
    <w:next w:val="ThesisTableLegend"/>
    <w:link w:val="ThesisTableCaptionChar"/>
    <w:uiPriority w:val="4"/>
    <w:qFormat/>
    <w:rsid w:val="00621701"/>
    <w:pPr>
      <w:ind w:left="567"/>
    </w:pPr>
    <w:rPr>
      <w:b/>
    </w:rPr>
  </w:style>
  <w:style w:type="character" w:customStyle="1" w:styleId="ThesisTableLegendChar">
    <w:name w:val="Thesis Table Legend Char"/>
    <w:basedOn w:val="ThesisBodyChar"/>
    <w:link w:val="ThesisTableLegend"/>
    <w:uiPriority w:val="4"/>
    <w:rsid w:val="00D72BDE"/>
    <w:rPr>
      <w:sz w:val="20"/>
    </w:rPr>
  </w:style>
  <w:style w:type="paragraph" w:customStyle="1" w:styleId="ThesisTable">
    <w:name w:val="Thesis Table"/>
    <w:basedOn w:val="ThesisFigureLegend"/>
    <w:link w:val="ThesisTableChar"/>
    <w:uiPriority w:val="4"/>
    <w:qFormat/>
    <w:rsid w:val="00621701"/>
    <w:pPr>
      <w:spacing w:after="120"/>
      <w:jc w:val="center"/>
    </w:pPr>
  </w:style>
  <w:style w:type="character" w:customStyle="1" w:styleId="ThesisTableCaptionChar">
    <w:name w:val="Thesis Table Caption Char"/>
    <w:basedOn w:val="ThesisTableLegendChar"/>
    <w:link w:val="ThesisTableCaption"/>
    <w:uiPriority w:val="4"/>
    <w:rsid w:val="00D72BDE"/>
    <w:rPr>
      <w:b/>
      <w:sz w:val="20"/>
    </w:rPr>
  </w:style>
  <w:style w:type="paragraph" w:styleId="Caption">
    <w:name w:val="caption"/>
    <w:basedOn w:val="Normal"/>
    <w:next w:val="Normal"/>
    <w:uiPriority w:val="35"/>
    <w:semiHidden/>
    <w:qFormat/>
    <w:rsid w:val="00A30B55"/>
    <w:pPr>
      <w:spacing w:after="200"/>
    </w:pPr>
    <w:rPr>
      <w:i/>
      <w:iCs/>
      <w:color w:val="44546A" w:themeColor="text2"/>
      <w:sz w:val="18"/>
      <w:szCs w:val="18"/>
    </w:rPr>
  </w:style>
  <w:style w:type="character" w:customStyle="1" w:styleId="ThesisTableChar">
    <w:name w:val="Thesis Table Char"/>
    <w:basedOn w:val="ThesisFigureLegendChar"/>
    <w:link w:val="ThesisTable"/>
    <w:uiPriority w:val="4"/>
    <w:rsid w:val="00D72BDE"/>
    <w:rPr>
      <w:sz w:val="20"/>
    </w:rPr>
  </w:style>
  <w:style w:type="paragraph" w:styleId="TableofFigures">
    <w:name w:val="table of figures"/>
    <w:aliases w:val="Thesis Table of Figures and Tables"/>
    <w:basedOn w:val="Normal"/>
    <w:next w:val="Normal"/>
    <w:uiPriority w:val="99"/>
    <w:qFormat/>
    <w:rsid w:val="00096DBA"/>
    <w:pPr>
      <w:tabs>
        <w:tab w:val="right" w:leader="dot" w:pos="7655"/>
      </w:tabs>
      <w:spacing w:after="120"/>
      <w:ind w:left="284" w:right="281"/>
    </w:pPr>
  </w:style>
  <w:style w:type="character" w:customStyle="1" w:styleId="Heading2Char">
    <w:name w:val="Heading 2 Char"/>
    <w:basedOn w:val="DefaultParagraphFont"/>
    <w:link w:val="Heading2"/>
    <w:uiPriority w:val="9"/>
    <w:semiHidden/>
    <w:rsid w:val="003F0C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0C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F0CE6"/>
    <w:rPr>
      <w:rFonts w:asciiTheme="majorHAnsi" w:eastAsiaTheme="majorEastAsia" w:hAnsiTheme="majorHAnsi" w:cstheme="majorBidi"/>
      <w:i/>
      <w:iCs/>
      <w:color w:val="2F5496" w:themeColor="accent1" w:themeShade="BF"/>
    </w:rPr>
  </w:style>
  <w:style w:type="paragraph" w:styleId="TOC4">
    <w:name w:val="toc 4"/>
    <w:aliases w:val="Thesis Table of Contents Level 4"/>
    <w:basedOn w:val="Normal"/>
    <w:next w:val="Normal"/>
    <w:uiPriority w:val="9"/>
    <w:qFormat/>
    <w:rsid w:val="00BC4052"/>
    <w:pPr>
      <w:tabs>
        <w:tab w:val="left" w:pos="2410"/>
        <w:tab w:val="right" w:leader="dot" w:pos="7655"/>
      </w:tabs>
      <w:spacing w:after="120"/>
      <w:ind w:left="2410" w:right="425" w:hanging="709"/>
    </w:pPr>
  </w:style>
  <w:style w:type="paragraph" w:customStyle="1" w:styleId="Code">
    <w:name w:val="Code"/>
    <w:basedOn w:val="Normal"/>
    <w:link w:val="CodeChar"/>
    <w:uiPriority w:val="9"/>
    <w:qFormat/>
    <w:rsid w:val="00DE3DB6"/>
    <w:pPr>
      <w:pBdr>
        <w:top w:val="single" w:sz="4" w:space="1" w:color="auto"/>
        <w:bottom w:val="single" w:sz="4" w:space="1" w:color="auto"/>
      </w:pBdr>
      <w:autoSpaceDE w:val="0"/>
      <w:autoSpaceDN w:val="0"/>
      <w:adjustRightInd w:val="0"/>
      <w:spacing w:after="0"/>
      <w:jc w:val="both"/>
    </w:pPr>
    <w:rPr>
      <w:rFonts w:ascii="Courier New" w:hAnsi="Courier New" w:cs="Courier New"/>
      <w:sz w:val="20"/>
      <w:szCs w:val="19"/>
      <w:lang w:val="ro-RO"/>
    </w:rPr>
  </w:style>
  <w:style w:type="character" w:customStyle="1" w:styleId="CodeChar">
    <w:name w:val="Code Char"/>
    <w:basedOn w:val="DefaultParagraphFont"/>
    <w:link w:val="Code"/>
    <w:uiPriority w:val="9"/>
    <w:rsid w:val="00DE3DB6"/>
    <w:rPr>
      <w:rFonts w:ascii="Courier New" w:hAnsi="Courier New" w:cs="Courier New"/>
      <w:sz w:val="20"/>
      <w:szCs w:val="19"/>
      <w:lang w:val="ro-RO"/>
    </w:rPr>
  </w:style>
  <w:style w:type="character" w:styleId="FollowedHyperlink">
    <w:name w:val="FollowedHyperlink"/>
    <w:basedOn w:val="DefaultParagraphFont"/>
    <w:uiPriority w:val="99"/>
    <w:semiHidden/>
    <w:unhideWhenUsed/>
    <w:rsid w:val="00B16EC6"/>
    <w:rPr>
      <w:color w:val="954F72" w:themeColor="followedHyperlink"/>
      <w:u w:val="single"/>
    </w:rPr>
  </w:style>
  <w:style w:type="paragraph" w:customStyle="1" w:styleId="Poza">
    <w:name w:val="Poza"/>
    <w:basedOn w:val="ThesisBodyIndent"/>
    <w:link w:val="PozaChar"/>
    <w:uiPriority w:val="9"/>
    <w:qFormat/>
    <w:rsid w:val="001433D5"/>
    <w:rPr>
      <w:noProof/>
    </w:rPr>
  </w:style>
  <w:style w:type="paragraph" w:customStyle="1" w:styleId="FigureText">
    <w:name w:val="FigureText"/>
    <w:basedOn w:val="ThesisFigureCaption"/>
    <w:link w:val="FigureTextChar"/>
    <w:uiPriority w:val="9"/>
    <w:qFormat/>
    <w:rsid w:val="001433D5"/>
    <w:pPr>
      <w:ind w:right="1701"/>
    </w:pPr>
  </w:style>
  <w:style w:type="character" w:customStyle="1" w:styleId="ThesisBodyIndentChar">
    <w:name w:val="Thesis Body Indent Char"/>
    <w:basedOn w:val="ThesisBodyChar"/>
    <w:link w:val="ThesisBodyIndent"/>
    <w:rsid w:val="001433D5"/>
    <w:rPr>
      <w:sz w:val="24"/>
    </w:rPr>
  </w:style>
  <w:style w:type="character" w:customStyle="1" w:styleId="PozaChar">
    <w:name w:val="Poza Char"/>
    <w:basedOn w:val="ThesisBodyIndentChar"/>
    <w:link w:val="Poza"/>
    <w:uiPriority w:val="9"/>
    <w:rsid w:val="001433D5"/>
    <w:rPr>
      <w:noProof/>
      <w:sz w:val="24"/>
    </w:rPr>
  </w:style>
  <w:style w:type="character" w:customStyle="1" w:styleId="FigureTextChar">
    <w:name w:val="FigureText Char"/>
    <w:basedOn w:val="ThesisFigureCaptionChar"/>
    <w:link w:val="FigureText"/>
    <w:uiPriority w:val="9"/>
    <w:rsid w:val="001433D5"/>
    <w:rPr>
      <w:b/>
      <w:sz w:val="20"/>
    </w:rPr>
  </w:style>
  <w:style w:type="character" w:styleId="HTMLCode">
    <w:name w:val="HTML Code"/>
    <w:basedOn w:val="DefaultParagraphFont"/>
    <w:uiPriority w:val="99"/>
    <w:semiHidden/>
    <w:unhideWhenUsed/>
    <w:rsid w:val="00B00015"/>
    <w:rPr>
      <w:rFonts w:ascii="Courier New" w:eastAsia="Times New Roman" w:hAnsi="Courier New" w:cs="Courier New"/>
      <w:sz w:val="20"/>
      <w:szCs w:val="20"/>
    </w:rPr>
  </w:style>
  <w:style w:type="paragraph" w:customStyle="1" w:styleId="Ref">
    <w:name w:val="Ref"/>
    <w:basedOn w:val="ThesisBody"/>
    <w:link w:val="RefChar"/>
    <w:uiPriority w:val="9"/>
    <w:qFormat/>
    <w:rsid w:val="00661101"/>
    <w:pPr>
      <w:numPr>
        <w:numId w:val="27"/>
      </w:numPr>
      <w:jc w:val="left"/>
    </w:pPr>
  </w:style>
  <w:style w:type="character" w:customStyle="1" w:styleId="RefChar">
    <w:name w:val="Ref Char"/>
    <w:basedOn w:val="ThesisBodyChar"/>
    <w:link w:val="Ref"/>
    <w:uiPriority w:val="9"/>
    <w:rsid w:val="0066110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1001">
      <w:bodyDiv w:val="1"/>
      <w:marLeft w:val="0"/>
      <w:marRight w:val="0"/>
      <w:marTop w:val="0"/>
      <w:marBottom w:val="0"/>
      <w:divBdr>
        <w:top w:val="none" w:sz="0" w:space="0" w:color="auto"/>
        <w:left w:val="none" w:sz="0" w:space="0" w:color="auto"/>
        <w:bottom w:val="none" w:sz="0" w:space="0" w:color="auto"/>
        <w:right w:val="none" w:sz="0" w:space="0" w:color="auto"/>
      </w:divBdr>
      <w:divsChild>
        <w:div w:id="1037124376">
          <w:marLeft w:val="0"/>
          <w:marRight w:val="0"/>
          <w:marTop w:val="0"/>
          <w:marBottom w:val="0"/>
          <w:divBdr>
            <w:top w:val="none" w:sz="0" w:space="0" w:color="auto"/>
            <w:left w:val="none" w:sz="0" w:space="0" w:color="auto"/>
            <w:bottom w:val="none" w:sz="0" w:space="0" w:color="auto"/>
            <w:right w:val="none" w:sz="0" w:space="0" w:color="auto"/>
          </w:divBdr>
          <w:divsChild>
            <w:div w:id="17060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478">
      <w:bodyDiv w:val="1"/>
      <w:marLeft w:val="0"/>
      <w:marRight w:val="0"/>
      <w:marTop w:val="0"/>
      <w:marBottom w:val="0"/>
      <w:divBdr>
        <w:top w:val="none" w:sz="0" w:space="0" w:color="auto"/>
        <w:left w:val="none" w:sz="0" w:space="0" w:color="auto"/>
        <w:bottom w:val="none" w:sz="0" w:space="0" w:color="auto"/>
        <w:right w:val="none" w:sz="0" w:space="0" w:color="auto"/>
      </w:divBdr>
    </w:div>
    <w:div w:id="28843765">
      <w:bodyDiv w:val="1"/>
      <w:marLeft w:val="0"/>
      <w:marRight w:val="0"/>
      <w:marTop w:val="0"/>
      <w:marBottom w:val="0"/>
      <w:divBdr>
        <w:top w:val="none" w:sz="0" w:space="0" w:color="auto"/>
        <w:left w:val="none" w:sz="0" w:space="0" w:color="auto"/>
        <w:bottom w:val="none" w:sz="0" w:space="0" w:color="auto"/>
        <w:right w:val="none" w:sz="0" w:space="0" w:color="auto"/>
      </w:divBdr>
    </w:div>
    <w:div w:id="54280971">
      <w:bodyDiv w:val="1"/>
      <w:marLeft w:val="0"/>
      <w:marRight w:val="0"/>
      <w:marTop w:val="0"/>
      <w:marBottom w:val="0"/>
      <w:divBdr>
        <w:top w:val="none" w:sz="0" w:space="0" w:color="auto"/>
        <w:left w:val="none" w:sz="0" w:space="0" w:color="auto"/>
        <w:bottom w:val="none" w:sz="0" w:space="0" w:color="auto"/>
        <w:right w:val="none" w:sz="0" w:space="0" w:color="auto"/>
      </w:divBdr>
      <w:divsChild>
        <w:div w:id="754403463">
          <w:marLeft w:val="0"/>
          <w:marRight w:val="0"/>
          <w:marTop w:val="0"/>
          <w:marBottom w:val="0"/>
          <w:divBdr>
            <w:top w:val="none" w:sz="0" w:space="0" w:color="auto"/>
            <w:left w:val="none" w:sz="0" w:space="0" w:color="auto"/>
            <w:bottom w:val="none" w:sz="0" w:space="0" w:color="auto"/>
            <w:right w:val="none" w:sz="0" w:space="0" w:color="auto"/>
          </w:divBdr>
          <w:divsChild>
            <w:div w:id="355931154">
              <w:marLeft w:val="0"/>
              <w:marRight w:val="0"/>
              <w:marTop w:val="0"/>
              <w:marBottom w:val="0"/>
              <w:divBdr>
                <w:top w:val="none" w:sz="0" w:space="0" w:color="auto"/>
                <w:left w:val="none" w:sz="0" w:space="0" w:color="auto"/>
                <w:bottom w:val="none" w:sz="0" w:space="0" w:color="auto"/>
                <w:right w:val="none" w:sz="0" w:space="0" w:color="auto"/>
              </w:divBdr>
            </w:div>
            <w:div w:id="186911329">
              <w:marLeft w:val="0"/>
              <w:marRight w:val="0"/>
              <w:marTop w:val="0"/>
              <w:marBottom w:val="0"/>
              <w:divBdr>
                <w:top w:val="none" w:sz="0" w:space="0" w:color="auto"/>
                <w:left w:val="none" w:sz="0" w:space="0" w:color="auto"/>
                <w:bottom w:val="none" w:sz="0" w:space="0" w:color="auto"/>
                <w:right w:val="none" w:sz="0" w:space="0" w:color="auto"/>
              </w:divBdr>
            </w:div>
            <w:div w:id="1002274089">
              <w:marLeft w:val="0"/>
              <w:marRight w:val="0"/>
              <w:marTop w:val="0"/>
              <w:marBottom w:val="0"/>
              <w:divBdr>
                <w:top w:val="none" w:sz="0" w:space="0" w:color="auto"/>
                <w:left w:val="none" w:sz="0" w:space="0" w:color="auto"/>
                <w:bottom w:val="none" w:sz="0" w:space="0" w:color="auto"/>
                <w:right w:val="none" w:sz="0" w:space="0" w:color="auto"/>
              </w:divBdr>
            </w:div>
            <w:div w:id="1212226791">
              <w:marLeft w:val="0"/>
              <w:marRight w:val="0"/>
              <w:marTop w:val="0"/>
              <w:marBottom w:val="0"/>
              <w:divBdr>
                <w:top w:val="none" w:sz="0" w:space="0" w:color="auto"/>
                <w:left w:val="none" w:sz="0" w:space="0" w:color="auto"/>
                <w:bottom w:val="none" w:sz="0" w:space="0" w:color="auto"/>
                <w:right w:val="none" w:sz="0" w:space="0" w:color="auto"/>
              </w:divBdr>
            </w:div>
            <w:div w:id="1687635451">
              <w:marLeft w:val="0"/>
              <w:marRight w:val="0"/>
              <w:marTop w:val="0"/>
              <w:marBottom w:val="0"/>
              <w:divBdr>
                <w:top w:val="none" w:sz="0" w:space="0" w:color="auto"/>
                <w:left w:val="none" w:sz="0" w:space="0" w:color="auto"/>
                <w:bottom w:val="none" w:sz="0" w:space="0" w:color="auto"/>
                <w:right w:val="none" w:sz="0" w:space="0" w:color="auto"/>
              </w:divBdr>
            </w:div>
            <w:div w:id="13744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637">
      <w:bodyDiv w:val="1"/>
      <w:marLeft w:val="0"/>
      <w:marRight w:val="0"/>
      <w:marTop w:val="0"/>
      <w:marBottom w:val="0"/>
      <w:divBdr>
        <w:top w:val="none" w:sz="0" w:space="0" w:color="auto"/>
        <w:left w:val="none" w:sz="0" w:space="0" w:color="auto"/>
        <w:bottom w:val="none" w:sz="0" w:space="0" w:color="auto"/>
        <w:right w:val="none" w:sz="0" w:space="0" w:color="auto"/>
      </w:divBdr>
    </w:div>
    <w:div w:id="71198192">
      <w:bodyDiv w:val="1"/>
      <w:marLeft w:val="0"/>
      <w:marRight w:val="0"/>
      <w:marTop w:val="0"/>
      <w:marBottom w:val="0"/>
      <w:divBdr>
        <w:top w:val="none" w:sz="0" w:space="0" w:color="auto"/>
        <w:left w:val="none" w:sz="0" w:space="0" w:color="auto"/>
        <w:bottom w:val="none" w:sz="0" w:space="0" w:color="auto"/>
        <w:right w:val="none" w:sz="0" w:space="0" w:color="auto"/>
      </w:divBdr>
    </w:div>
    <w:div w:id="87821066">
      <w:bodyDiv w:val="1"/>
      <w:marLeft w:val="0"/>
      <w:marRight w:val="0"/>
      <w:marTop w:val="0"/>
      <w:marBottom w:val="0"/>
      <w:divBdr>
        <w:top w:val="none" w:sz="0" w:space="0" w:color="auto"/>
        <w:left w:val="none" w:sz="0" w:space="0" w:color="auto"/>
        <w:bottom w:val="none" w:sz="0" w:space="0" w:color="auto"/>
        <w:right w:val="none" w:sz="0" w:space="0" w:color="auto"/>
      </w:divBdr>
      <w:divsChild>
        <w:div w:id="1681858926">
          <w:marLeft w:val="0"/>
          <w:marRight w:val="0"/>
          <w:marTop w:val="0"/>
          <w:marBottom w:val="0"/>
          <w:divBdr>
            <w:top w:val="none" w:sz="0" w:space="0" w:color="auto"/>
            <w:left w:val="none" w:sz="0" w:space="0" w:color="auto"/>
            <w:bottom w:val="none" w:sz="0" w:space="0" w:color="auto"/>
            <w:right w:val="none" w:sz="0" w:space="0" w:color="auto"/>
          </w:divBdr>
          <w:divsChild>
            <w:div w:id="1646273050">
              <w:marLeft w:val="0"/>
              <w:marRight w:val="0"/>
              <w:marTop w:val="0"/>
              <w:marBottom w:val="0"/>
              <w:divBdr>
                <w:top w:val="none" w:sz="0" w:space="0" w:color="auto"/>
                <w:left w:val="none" w:sz="0" w:space="0" w:color="auto"/>
                <w:bottom w:val="none" w:sz="0" w:space="0" w:color="auto"/>
                <w:right w:val="none" w:sz="0" w:space="0" w:color="auto"/>
              </w:divBdr>
            </w:div>
            <w:div w:id="1572158822">
              <w:marLeft w:val="0"/>
              <w:marRight w:val="0"/>
              <w:marTop w:val="0"/>
              <w:marBottom w:val="0"/>
              <w:divBdr>
                <w:top w:val="none" w:sz="0" w:space="0" w:color="auto"/>
                <w:left w:val="none" w:sz="0" w:space="0" w:color="auto"/>
                <w:bottom w:val="none" w:sz="0" w:space="0" w:color="auto"/>
                <w:right w:val="none" w:sz="0" w:space="0" w:color="auto"/>
              </w:divBdr>
            </w:div>
            <w:div w:id="612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311">
      <w:bodyDiv w:val="1"/>
      <w:marLeft w:val="0"/>
      <w:marRight w:val="0"/>
      <w:marTop w:val="0"/>
      <w:marBottom w:val="0"/>
      <w:divBdr>
        <w:top w:val="none" w:sz="0" w:space="0" w:color="auto"/>
        <w:left w:val="none" w:sz="0" w:space="0" w:color="auto"/>
        <w:bottom w:val="none" w:sz="0" w:space="0" w:color="auto"/>
        <w:right w:val="none" w:sz="0" w:space="0" w:color="auto"/>
      </w:divBdr>
      <w:divsChild>
        <w:div w:id="1051687317">
          <w:marLeft w:val="0"/>
          <w:marRight w:val="0"/>
          <w:marTop w:val="0"/>
          <w:marBottom w:val="0"/>
          <w:divBdr>
            <w:top w:val="none" w:sz="0" w:space="0" w:color="auto"/>
            <w:left w:val="none" w:sz="0" w:space="0" w:color="auto"/>
            <w:bottom w:val="none" w:sz="0" w:space="0" w:color="auto"/>
            <w:right w:val="none" w:sz="0" w:space="0" w:color="auto"/>
          </w:divBdr>
          <w:divsChild>
            <w:div w:id="89281510">
              <w:marLeft w:val="0"/>
              <w:marRight w:val="0"/>
              <w:marTop w:val="0"/>
              <w:marBottom w:val="0"/>
              <w:divBdr>
                <w:top w:val="none" w:sz="0" w:space="0" w:color="auto"/>
                <w:left w:val="none" w:sz="0" w:space="0" w:color="auto"/>
                <w:bottom w:val="none" w:sz="0" w:space="0" w:color="auto"/>
                <w:right w:val="none" w:sz="0" w:space="0" w:color="auto"/>
              </w:divBdr>
            </w:div>
            <w:div w:id="7763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1092">
      <w:bodyDiv w:val="1"/>
      <w:marLeft w:val="0"/>
      <w:marRight w:val="0"/>
      <w:marTop w:val="0"/>
      <w:marBottom w:val="0"/>
      <w:divBdr>
        <w:top w:val="none" w:sz="0" w:space="0" w:color="auto"/>
        <w:left w:val="none" w:sz="0" w:space="0" w:color="auto"/>
        <w:bottom w:val="none" w:sz="0" w:space="0" w:color="auto"/>
        <w:right w:val="none" w:sz="0" w:space="0" w:color="auto"/>
      </w:divBdr>
    </w:div>
    <w:div w:id="104274413">
      <w:bodyDiv w:val="1"/>
      <w:marLeft w:val="0"/>
      <w:marRight w:val="0"/>
      <w:marTop w:val="0"/>
      <w:marBottom w:val="0"/>
      <w:divBdr>
        <w:top w:val="none" w:sz="0" w:space="0" w:color="auto"/>
        <w:left w:val="none" w:sz="0" w:space="0" w:color="auto"/>
        <w:bottom w:val="none" w:sz="0" w:space="0" w:color="auto"/>
        <w:right w:val="none" w:sz="0" w:space="0" w:color="auto"/>
      </w:divBdr>
    </w:div>
    <w:div w:id="107042273">
      <w:bodyDiv w:val="1"/>
      <w:marLeft w:val="0"/>
      <w:marRight w:val="0"/>
      <w:marTop w:val="0"/>
      <w:marBottom w:val="0"/>
      <w:divBdr>
        <w:top w:val="none" w:sz="0" w:space="0" w:color="auto"/>
        <w:left w:val="none" w:sz="0" w:space="0" w:color="auto"/>
        <w:bottom w:val="none" w:sz="0" w:space="0" w:color="auto"/>
        <w:right w:val="none" w:sz="0" w:space="0" w:color="auto"/>
      </w:divBdr>
      <w:divsChild>
        <w:div w:id="1445152543">
          <w:marLeft w:val="0"/>
          <w:marRight w:val="0"/>
          <w:marTop w:val="0"/>
          <w:marBottom w:val="0"/>
          <w:divBdr>
            <w:top w:val="none" w:sz="0" w:space="0" w:color="auto"/>
            <w:left w:val="none" w:sz="0" w:space="0" w:color="auto"/>
            <w:bottom w:val="none" w:sz="0" w:space="0" w:color="auto"/>
            <w:right w:val="none" w:sz="0" w:space="0" w:color="auto"/>
          </w:divBdr>
          <w:divsChild>
            <w:div w:id="2029677214">
              <w:marLeft w:val="0"/>
              <w:marRight w:val="0"/>
              <w:marTop w:val="0"/>
              <w:marBottom w:val="0"/>
              <w:divBdr>
                <w:top w:val="none" w:sz="0" w:space="0" w:color="auto"/>
                <w:left w:val="none" w:sz="0" w:space="0" w:color="auto"/>
                <w:bottom w:val="none" w:sz="0" w:space="0" w:color="auto"/>
                <w:right w:val="none" w:sz="0" w:space="0" w:color="auto"/>
              </w:divBdr>
            </w:div>
            <w:div w:id="1523469729">
              <w:marLeft w:val="0"/>
              <w:marRight w:val="0"/>
              <w:marTop w:val="0"/>
              <w:marBottom w:val="0"/>
              <w:divBdr>
                <w:top w:val="none" w:sz="0" w:space="0" w:color="auto"/>
                <w:left w:val="none" w:sz="0" w:space="0" w:color="auto"/>
                <w:bottom w:val="none" w:sz="0" w:space="0" w:color="auto"/>
                <w:right w:val="none" w:sz="0" w:space="0" w:color="auto"/>
              </w:divBdr>
            </w:div>
            <w:div w:id="786432729">
              <w:marLeft w:val="0"/>
              <w:marRight w:val="0"/>
              <w:marTop w:val="0"/>
              <w:marBottom w:val="0"/>
              <w:divBdr>
                <w:top w:val="none" w:sz="0" w:space="0" w:color="auto"/>
                <w:left w:val="none" w:sz="0" w:space="0" w:color="auto"/>
                <w:bottom w:val="none" w:sz="0" w:space="0" w:color="auto"/>
                <w:right w:val="none" w:sz="0" w:space="0" w:color="auto"/>
              </w:divBdr>
            </w:div>
            <w:div w:id="927083341">
              <w:marLeft w:val="0"/>
              <w:marRight w:val="0"/>
              <w:marTop w:val="0"/>
              <w:marBottom w:val="0"/>
              <w:divBdr>
                <w:top w:val="none" w:sz="0" w:space="0" w:color="auto"/>
                <w:left w:val="none" w:sz="0" w:space="0" w:color="auto"/>
                <w:bottom w:val="none" w:sz="0" w:space="0" w:color="auto"/>
                <w:right w:val="none" w:sz="0" w:space="0" w:color="auto"/>
              </w:divBdr>
            </w:div>
            <w:div w:id="895705898">
              <w:marLeft w:val="0"/>
              <w:marRight w:val="0"/>
              <w:marTop w:val="0"/>
              <w:marBottom w:val="0"/>
              <w:divBdr>
                <w:top w:val="none" w:sz="0" w:space="0" w:color="auto"/>
                <w:left w:val="none" w:sz="0" w:space="0" w:color="auto"/>
                <w:bottom w:val="none" w:sz="0" w:space="0" w:color="auto"/>
                <w:right w:val="none" w:sz="0" w:space="0" w:color="auto"/>
              </w:divBdr>
            </w:div>
            <w:div w:id="1617565465">
              <w:marLeft w:val="0"/>
              <w:marRight w:val="0"/>
              <w:marTop w:val="0"/>
              <w:marBottom w:val="0"/>
              <w:divBdr>
                <w:top w:val="none" w:sz="0" w:space="0" w:color="auto"/>
                <w:left w:val="none" w:sz="0" w:space="0" w:color="auto"/>
                <w:bottom w:val="none" w:sz="0" w:space="0" w:color="auto"/>
                <w:right w:val="none" w:sz="0" w:space="0" w:color="auto"/>
              </w:divBdr>
            </w:div>
            <w:div w:id="880363176">
              <w:marLeft w:val="0"/>
              <w:marRight w:val="0"/>
              <w:marTop w:val="0"/>
              <w:marBottom w:val="0"/>
              <w:divBdr>
                <w:top w:val="none" w:sz="0" w:space="0" w:color="auto"/>
                <w:left w:val="none" w:sz="0" w:space="0" w:color="auto"/>
                <w:bottom w:val="none" w:sz="0" w:space="0" w:color="auto"/>
                <w:right w:val="none" w:sz="0" w:space="0" w:color="auto"/>
              </w:divBdr>
            </w:div>
            <w:div w:id="1220894913">
              <w:marLeft w:val="0"/>
              <w:marRight w:val="0"/>
              <w:marTop w:val="0"/>
              <w:marBottom w:val="0"/>
              <w:divBdr>
                <w:top w:val="none" w:sz="0" w:space="0" w:color="auto"/>
                <w:left w:val="none" w:sz="0" w:space="0" w:color="auto"/>
                <w:bottom w:val="none" w:sz="0" w:space="0" w:color="auto"/>
                <w:right w:val="none" w:sz="0" w:space="0" w:color="auto"/>
              </w:divBdr>
            </w:div>
            <w:div w:id="1724524091">
              <w:marLeft w:val="0"/>
              <w:marRight w:val="0"/>
              <w:marTop w:val="0"/>
              <w:marBottom w:val="0"/>
              <w:divBdr>
                <w:top w:val="none" w:sz="0" w:space="0" w:color="auto"/>
                <w:left w:val="none" w:sz="0" w:space="0" w:color="auto"/>
                <w:bottom w:val="none" w:sz="0" w:space="0" w:color="auto"/>
                <w:right w:val="none" w:sz="0" w:space="0" w:color="auto"/>
              </w:divBdr>
            </w:div>
            <w:div w:id="1193223694">
              <w:marLeft w:val="0"/>
              <w:marRight w:val="0"/>
              <w:marTop w:val="0"/>
              <w:marBottom w:val="0"/>
              <w:divBdr>
                <w:top w:val="none" w:sz="0" w:space="0" w:color="auto"/>
                <w:left w:val="none" w:sz="0" w:space="0" w:color="auto"/>
                <w:bottom w:val="none" w:sz="0" w:space="0" w:color="auto"/>
                <w:right w:val="none" w:sz="0" w:space="0" w:color="auto"/>
              </w:divBdr>
            </w:div>
            <w:div w:id="80030434">
              <w:marLeft w:val="0"/>
              <w:marRight w:val="0"/>
              <w:marTop w:val="0"/>
              <w:marBottom w:val="0"/>
              <w:divBdr>
                <w:top w:val="none" w:sz="0" w:space="0" w:color="auto"/>
                <w:left w:val="none" w:sz="0" w:space="0" w:color="auto"/>
                <w:bottom w:val="none" w:sz="0" w:space="0" w:color="auto"/>
                <w:right w:val="none" w:sz="0" w:space="0" w:color="auto"/>
              </w:divBdr>
            </w:div>
            <w:div w:id="1098719167">
              <w:marLeft w:val="0"/>
              <w:marRight w:val="0"/>
              <w:marTop w:val="0"/>
              <w:marBottom w:val="0"/>
              <w:divBdr>
                <w:top w:val="none" w:sz="0" w:space="0" w:color="auto"/>
                <w:left w:val="none" w:sz="0" w:space="0" w:color="auto"/>
                <w:bottom w:val="none" w:sz="0" w:space="0" w:color="auto"/>
                <w:right w:val="none" w:sz="0" w:space="0" w:color="auto"/>
              </w:divBdr>
            </w:div>
            <w:div w:id="1899200158">
              <w:marLeft w:val="0"/>
              <w:marRight w:val="0"/>
              <w:marTop w:val="0"/>
              <w:marBottom w:val="0"/>
              <w:divBdr>
                <w:top w:val="none" w:sz="0" w:space="0" w:color="auto"/>
                <w:left w:val="none" w:sz="0" w:space="0" w:color="auto"/>
                <w:bottom w:val="none" w:sz="0" w:space="0" w:color="auto"/>
                <w:right w:val="none" w:sz="0" w:space="0" w:color="auto"/>
              </w:divBdr>
            </w:div>
            <w:div w:id="422531916">
              <w:marLeft w:val="0"/>
              <w:marRight w:val="0"/>
              <w:marTop w:val="0"/>
              <w:marBottom w:val="0"/>
              <w:divBdr>
                <w:top w:val="none" w:sz="0" w:space="0" w:color="auto"/>
                <w:left w:val="none" w:sz="0" w:space="0" w:color="auto"/>
                <w:bottom w:val="none" w:sz="0" w:space="0" w:color="auto"/>
                <w:right w:val="none" w:sz="0" w:space="0" w:color="auto"/>
              </w:divBdr>
            </w:div>
            <w:div w:id="947467259">
              <w:marLeft w:val="0"/>
              <w:marRight w:val="0"/>
              <w:marTop w:val="0"/>
              <w:marBottom w:val="0"/>
              <w:divBdr>
                <w:top w:val="none" w:sz="0" w:space="0" w:color="auto"/>
                <w:left w:val="none" w:sz="0" w:space="0" w:color="auto"/>
                <w:bottom w:val="none" w:sz="0" w:space="0" w:color="auto"/>
                <w:right w:val="none" w:sz="0" w:space="0" w:color="auto"/>
              </w:divBdr>
            </w:div>
            <w:div w:id="1029330202">
              <w:marLeft w:val="0"/>
              <w:marRight w:val="0"/>
              <w:marTop w:val="0"/>
              <w:marBottom w:val="0"/>
              <w:divBdr>
                <w:top w:val="none" w:sz="0" w:space="0" w:color="auto"/>
                <w:left w:val="none" w:sz="0" w:space="0" w:color="auto"/>
                <w:bottom w:val="none" w:sz="0" w:space="0" w:color="auto"/>
                <w:right w:val="none" w:sz="0" w:space="0" w:color="auto"/>
              </w:divBdr>
            </w:div>
            <w:div w:id="1958563463">
              <w:marLeft w:val="0"/>
              <w:marRight w:val="0"/>
              <w:marTop w:val="0"/>
              <w:marBottom w:val="0"/>
              <w:divBdr>
                <w:top w:val="none" w:sz="0" w:space="0" w:color="auto"/>
                <w:left w:val="none" w:sz="0" w:space="0" w:color="auto"/>
                <w:bottom w:val="none" w:sz="0" w:space="0" w:color="auto"/>
                <w:right w:val="none" w:sz="0" w:space="0" w:color="auto"/>
              </w:divBdr>
            </w:div>
            <w:div w:id="899827179">
              <w:marLeft w:val="0"/>
              <w:marRight w:val="0"/>
              <w:marTop w:val="0"/>
              <w:marBottom w:val="0"/>
              <w:divBdr>
                <w:top w:val="none" w:sz="0" w:space="0" w:color="auto"/>
                <w:left w:val="none" w:sz="0" w:space="0" w:color="auto"/>
                <w:bottom w:val="none" w:sz="0" w:space="0" w:color="auto"/>
                <w:right w:val="none" w:sz="0" w:space="0" w:color="auto"/>
              </w:divBdr>
            </w:div>
            <w:div w:id="1929843600">
              <w:marLeft w:val="0"/>
              <w:marRight w:val="0"/>
              <w:marTop w:val="0"/>
              <w:marBottom w:val="0"/>
              <w:divBdr>
                <w:top w:val="none" w:sz="0" w:space="0" w:color="auto"/>
                <w:left w:val="none" w:sz="0" w:space="0" w:color="auto"/>
                <w:bottom w:val="none" w:sz="0" w:space="0" w:color="auto"/>
                <w:right w:val="none" w:sz="0" w:space="0" w:color="auto"/>
              </w:divBdr>
            </w:div>
            <w:div w:id="116720730">
              <w:marLeft w:val="0"/>
              <w:marRight w:val="0"/>
              <w:marTop w:val="0"/>
              <w:marBottom w:val="0"/>
              <w:divBdr>
                <w:top w:val="none" w:sz="0" w:space="0" w:color="auto"/>
                <w:left w:val="none" w:sz="0" w:space="0" w:color="auto"/>
                <w:bottom w:val="none" w:sz="0" w:space="0" w:color="auto"/>
                <w:right w:val="none" w:sz="0" w:space="0" w:color="auto"/>
              </w:divBdr>
            </w:div>
            <w:div w:id="1858693001">
              <w:marLeft w:val="0"/>
              <w:marRight w:val="0"/>
              <w:marTop w:val="0"/>
              <w:marBottom w:val="0"/>
              <w:divBdr>
                <w:top w:val="none" w:sz="0" w:space="0" w:color="auto"/>
                <w:left w:val="none" w:sz="0" w:space="0" w:color="auto"/>
                <w:bottom w:val="none" w:sz="0" w:space="0" w:color="auto"/>
                <w:right w:val="none" w:sz="0" w:space="0" w:color="auto"/>
              </w:divBdr>
            </w:div>
            <w:div w:id="165437924">
              <w:marLeft w:val="0"/>
              <w:marRight w:val="0"/>
              <w:marTop w:val="0"/>
              <w:marBottom w:val="0"/>
              <w:divBdr>
                <w:top w:val="none" w:sz="0" w:space="0" w:color="auto"/>
                <w:left w:val="none" w:sz="0" w:space="0" w:color="auto"/>
                <w:bottom w:val="none" w:sz="0" w:space="0" w:color="auto"/>
                <w:right w:val="none" w:sz="0" w:space="0" w:color="auto"/>
              </w:divBdr>
            </w:div>
            <w:div w:id="258024861">
              <w:marLeft w:val="0"/>
              <w:marRight w:val="0"/>
              <w:marTop w:val="0"/>
              <w:marBottom w:val="0"/>
              <w:divBdr>
                <w:top w:val="none" w:sz="0" w:space="0" w:color="auto"/>
                <w:left w:val="none" w:sz="0" w:space="0" w:color="auto"/>
                <w:bottom w:val="none" w:sz="0" w:space="0" w:color="auto"/>
                <w:right w:val="none" w:sz="0" w:space="0" w:color="auto"/>
              </w:divBdr>
            </w:div>
            <w:div w:id="19939146">
              <w:marLeft w:val="0"/>
              <w:marRight w:val="0"/>
              <w:marTop w:val="0"/>
              <w:marBottom w:val="0"/>
              <w:divBdr>
                <w:top w:val="none" w:sz="0" w:space="0" w:color="auto"/>
                <w:left w:val="none" w:sz="0" w:space="0" w:color="auto"/>
                <w:bottom w:val="none" w:sz="0" w:space="0" w:color="auto"/>
                <w:right w:val="none" w:sz="0" w:space="0" w:color="auto"/>
              </w:divBdr>
            </w:div>
            <w:div w:id="121194191">
              <w:marLeft w:val="0"/>
              <w:marRight w:val="0"/>
              <w:marTop w:val="0"/>
              <w:marBottom w:val="0"/>
              <w:divBdr>
                <w:top w:val="none" w:sz="0" w:space="0" w:color="auto"/>
                <w:left w:val="none" w:sz="0" w:space="0" w:color="auto"/>
                <w:bottom w:val="none" w:sz="0" w:space="0" w:color="auto"/>
                <w:right w:val="none" w:sz="0" w:space="0" w:color="auto"/>
              </w:divBdr>
            </w:div>
            <w:div w:id="341474342">
              <w:marLeft w:val="0"/>
              <w:marRight w:val="0"/>
              <w:marTop w:val="0"/>
              <w:marBottom w:val="0"/>
              <w:divBdr>
                <w:top w:val="none" w:sz="0" w:space="0" w:color="auto"/>
                <w:left w:val="none" w:sz="0" w:space="0" w:color="auto"/>
                <w:bottom w:val="none" w:sz="0" w:space="0" w:color="auto"/>
                <w:right w:val="none" w:sz="0" w:space="0" w:color="auto"/>
              </w:divBdr>
            </w:div>
            <w:div w:id="1828783017">
              <w:marLeft w:val="0"/>
              <w:marRight w:val="0"/>
              <w:marTop w:val="0"/>
              <w:marBottom w:val="0"/>
              <w:divBdr>
                <w:top w:val="none" w:sz="0" w:space="0" w:color="auto"/>
                <w:left w:val="none" w:sz="0" w:space="0" w:color="auto"/>
                <w:bottom w:val="none" w:sz="0" w:space="0" w:color="auto"/>
                <w:right w:val="none" w:sz="0" w:space="0" w:color="auto"/>
              </w:divBdr>
            </w:div>
            <w:div w:id="1723286525">
              <w:marLeft w:val="0"/>
              <w:marRight w:val="0"/>
              <w:marTop w:val="0"/>
              <w:marBottom w:val="0"/>
              <w:divBdr>
                <w:top w:val="none" w:sz="0" w:space="0" w:color="auto"/>
                <w:left w:val="none" w:sz="0" w:space="0" w:color="auto"/>
                <w:bottom w:val="none" w:sz="0" w:space="0" w:color="auto"/>
                <w:right w:val="none" w:sz="0" w:space="0" w:color="auto"/>
              </w:divBdr>
            </w:div>
            <w:div w:id="1818111960">
              <w:marLeft w:val="0"/>
              <w:marRight w:val="0"/>
              <w:marTop w:val="0"/>
              <w:marBottom w:val="0"/>
              <w:divBdr>
                <w:top w:val="none" w:sz="0" w:space="0" w:color="auto"/>
                <w:left w:val="none" w:sz="0" w:space="0" w:color="auto"/>
                <w:bottom w:val="none" w:sz="0" w:space="0" w:color="auto"/>
                <w:right w:val="none" w:sz="0" w:space="0" w:color="auto"/>
              </w:divBdr>
            </w:div>
            <w:div w:id="6761008">
              <w:marLeft w:val="0"/>
              <w:marRight w:val="0"/>
              <w:marTop w:val="0"/>
              <w:marBottom w:val="0"/>
              <w:divBdr>
                <w:top w:val="none" w:sz="0" w:space="0" w:color="auto"/>
                <w:left w:val="none" w:sz="0" w:space="0" w:color="auto"/>
                <w:bottom w:val="none" w:sz="0" w:space="0" w:color="auto"/>
                <w:right w:val="none" w:sz="0" w:space="0" w:color="auto"/>
              </w:divBdr>
            </w:div>
            <w:div w:id="386729558">
              <w:marLeft w:val="0"/>
              <w:marRight w:val="0"/>
              <w:marTop w:val="0"/>
              <w:marBottom w:val="0"/>
              <w:divBdr>
                <w:top w:val="none" w:sz="0" w:space="0" w:color="auto"/>
                <w:left w:val="none" w:sz="0" w:space="0" w:color="auto"/>
                <w:bottom w:val="none" w:sz="0" w:space="0" w:color="auto"/>
                <w:right w:val="none" w:sz="0" w:space="0" w:color="auto"/>
              </w:divBdr>
            </w:div>
            <w:div w:id="554707554">
              <w:marLeft w:val="0"/>
              <w:marRight w:val="0"/>
              <w:marTop w:val="0"/>
              <w:marBottom w:val="0"/>
              <w:divBdr>
                <w:top w:val="none" w:sz="0" w:space="0" w:color="auto"/>
                <w:left w:val="none" w:sz="0" w:space="0" w:color="auto"/>
                <w:bottom w:val="none" w:sz="0" w:space="0" w:color="auto"/>
                <w:right w:val="none" w:sz="0" w:space="0" w:color="auto"/>
              </w:divBdr>
            </w:div>
            <w:div w:id="1939099884">
              <w:marLeft w:val="0"/>
              <w:marRight w:val="0"/>
              <w:marTop w:val="0"/>
              <w:marBottom w:val="0"/>
              <w:divBdr>
                <w:top w:val="none" w:sz="0" w:space="0" w:color="auto"/>
                <w:left w:val="none" w:sz="0" w:space="0" w:color="auto"/>
                <w:bottom w:val="none" w:sz="0" w:space="0" w:color="auto"/>
                <w:right w:val="none" w:sz="0" w:space="0" w:color="auto"/>
              </w:divBdr>
            </w:div>
            <w:div w:id="210263659">
              <w:marLeft w:val="0"/>
              <w:marRight w:val="0"/>
              <w:marTop w:val="0"/>
              <w:marBottom w:val="0"/>
              <w:divBdr>
                <w:top w:val="none" w:sz="0" w:space="0" w:color="auto"/>
                <w:left w:val="none" w:sz="0" w:space="0" w:color="auto"/>
                <w:bottom w:val="none" w:sz="0" w:space="0" w:color="auto"/>
                <w:right w:val="none" w:sz="0" w:space="0" w:color="auto"/>
              </w:divBdr>
            </w:div>
            <w:div w:id="1314259248">
              <w:marLeft w:val="0"/>
              <w:marRight w:val="0"/>
              <w:marTop w:val="0"/>
              <w:marBottom w:val="0"/>
              <w:divBdr>
                <w:top w:val="none" w:sz="0" w:space="0" w:color="auto"/>
                <w:left w:val="none" w:sz="0" w:space="0" w:color="auto"/>
                <w:bottom w:val="none" w:sz="0" w:space="0" w:color="auto"/>
                <w:right w:val="none" w:sz="0" w:space="0" w:color="auto"/>
              </w:divBdr>
            </w:div>
            <w:div w:id="675620691">
              <w:marLeft w:val="0"/>
              <w:marRight w:val="0"/>
              <w:marTop w:val="0"/>
              <w:marBottom w:val="0"/>
              <w:divBdr>
                <w:top w:val="none" w:sz="0" w:space="0" w:color="auto"/>
                <w:left w:val="none" w:sz="0" w:space="0" w:color="auto"/>
                <w:bottom w:val="none" w:sz="0" w:space="0" w:color="auto"/>
                <w:right w:val="none" w:sz="0" w:space="0" w:color="auto"/>
              </w:divBdr>
            </w:div>
            <w:div w:id="645203598">
              <w:marLeft w:val="0"/>
              <w:marRight w:val="0"/>
              <w:marTop w:val="0"/>
              <w:marBottom w:val="0"/>
              <w:divBdr>
                <w:top w:val="none" w:sz="0" w:space="0" w:color="auto"/>
                <w:left w:val="none" w:sz="0" w:space="0" w:color="auto"/>
                <w:bottom w:val="none" w:sz="0" w:space="0" w:color="auto"/>
                <w:right w:val="none" w:sz="0" w:space="0" w:color="auto"/>
              </w:divBdr>
            </w:div>
            <w:div w:id="97481875">
              <w:marLeft w:val="0"/>
              <w:marRight w:val="0"/>
              <w:marTop w:val="0"/>
              <w:marBottom w:val="0"/>
              <w:divBdr>
                <w:top w:val="none" w:sz="0" w:space="0" w:color="auto"/>
                <w:left w:val="none" w:sz="0" w:space="0" w:color="auto"/>
                <w:bottom w:val="none" w:sz="0" w:space="0" w:color="auto"/>
                <w:right w:val="none" w:sz="0" w:space="0" w:color="auto"/>
              </w:divBdr>
            </w:div>
            <w:div w:id="1654799747">
              <w:marLeft w:val="0"/>
              <w:marRight w:val="0"/>
              <w:marTop w:val="0"/>
              <w:marBottom w:val="0"/>
              <w:divBdr>
                <w:top w:val="none" w:sz="0" w:space="0" w:color="auto"/>
                <w:left w:val="none" w:sz="0" w:space="0" w:color="auto"/>
                <w:bottom w:val="none" w:sz="0" w:space="0" w:color="auto"/>
                <w:right w:val="none" w:sz="0" w:space="0" w:color="auto"/>
              </w:divBdr>
            </w:div>
            <w:div w:id="1958566220">
              <w:marLeft w:val="0"/>
              <w:marRight w:val="0"/>
              <w:marTop w:val="0"/>
              <w:marBottom w:val="0"/>
              <w:divBdr>
                <w:top w:val="none" w:sz="0" w:space="0" w:color="auto"/>
                <w:left w:val="none" w:sz="0" w:space="0" w:color="auto"/>
                <w:bottom w:val="none" w:sz="0" w:space="0" w:color="auto"/>
                <w:right w:val="none" w:sz="0" w:space="0" w:color="auto"/>
              </w:divBdr>
            </w:div>
            <w:div w:id="1271814785">
              <w:marLeft w:val="0"/>
              <w:marRight w:val="0"/>
              <w:marTop w:val="0"/>
              <w:marBottom w:val="0"/>
              <w:divBdr>
                <w:top w:val="none" w:sz="0" w:space="0" w:color="auto"/>
                <w:left w:val="none" w:sz="0" w:space="0" w:color="auto"/>
                <w:bottom w:val="none" w:sz="0" w:space="0" w:color="auto"/>
                <w:right w:val="none" w:sz="0" w:space="0" w:color="auto"/>
              </w:divBdr>
            </w:div>
            <w:div w:id="618494710">
              <w:marLeft w:val="0"/>
              <w:marRight w:val="0"/>
              <w:marTop w:val="0"/>
              <w:marBottom w:val="0"/>
              <w:divBdr>
                <w:top w:val="none" w:sz="0" w:space="0" w:color="auto"/>
                <w:left w:val="none" w:sz="0" w:space="0" w:color="auto"/>
                <w:bottom w:val="none" w:sz="0" w:space="0" w:color="auto"/>
                <w:right w:val="none" w:sz="0" w:space="0" w:color="auto"/>
              </w:divBdr>
            </w:div>
            <w:div w:id="1366712071">
              <w:marLeft w:val="0"/>
              <w:marRight w:val="0"/>
              <w:marTop w:val="0"/>
              <w:marBottom w:val="0"/>
              <w:divBdr>
                <w:top w:val="none" w:sz="0" w:space="0" w:color="auto"/>
                <w:left w:val="none" w:sz="0" w:space="0" w:color="auto"/>
                <w:bottom w:val="none" w:sz="0" w:space="0" w:color="auto"/>
                <w:right w:val="none" w:sz="0" w:space="0" w:color="auto"/>
              </w:divBdr>
            </w:div>
            <w:div w:id="932779806">
              <w:marLeft w:val="0"/>
              <w:marRight w:val="0"/>
              <w:marTop w:val="0"/>
              <w:marBottom w:val="0"/>
              <w:divBdr>
                <w:top w:val="none" w:sz="0" w:space="0" w:color="auto"/>
                <w:left w:val="none" w:sz="0" w:space="0" w:color="auto"/>
                <w:bottom w:val="none" w:sz="0" w:space="0" w:color="auto"/>
                <w:right w:val="none" w:sz="0" w:space="0" w:color="auto"/>
              </w:divBdr>
            </w:div>
            <w:div w:id="1654985306">
              <w:marLeft w:val="0"/>
              <w:marRight w:val="0"/>
              <w:marTop w:val="0"/>
              <w:marBottom w:val="0"/>
              <w:divBdr>
                <w:top w:val="none" w:sz="0" w:space="0" w:color="auto"/>
                <w:left w:val="none" w:sz="0" w:space="0" w:color="auto"/>
                <w:bottom w:val="none" w:sz="0" w:space="0" w:color="auto"/>
                <w:right w:val="none" w:sz="0" w:space="0" w:color="auto"/>
              </w:divBdr>
            </w:div>
            <w:div w:id="187181230">
              <w:marLeft w:val="0"/>
              <w:marRight w:val="0"/>
              <w:marTop w:val="0"/>
              <w:marBottom w:val="0"/>
              <w:divBdr>
                <w:top w:val="none" w:sz="0" w:space="0" w:color="auto"/>
                <w:left w:val="none" w:sz="0" w:space="0" w:color="auto"/>
                <w:bottom w:val="none" w:sz="0" w:space="0" w:color="auto"/>
                <w:right w:val="none" w:sz="0" w:space="0" w:color="auto"/>
              </w:divBdr>
            </w:div>
            <w:div w:id="5528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167">
      <w:bodyDiv w:val="1"/>
      <w:marLeft w:val="0"/>
      <w:marRight w:val="0"/>
      <w:marTop w:val="0"/>
      <w:marBottom w:val="0"/>
      <w:divBdr>
        <w:top w:val="none" w:sz="0" w:space="0" w:color="auto"/>
        <w:left w:val="none" w:sz="0" w:space="0" w:color="auto"/>
        <w:bottom w:val="none" w:sz="0" w:space="0" w:color="auto"/>
        <w:right w:val="none" w:sz="0" w:space="0" w:color="auto"/>
      </w:divBdr>
    </w:div>
    <w:div w:id="121534657">
      <w:bodyDiv w:val="1"/>
      <w:marLeft w:val="0"/>
      <w:marRight w:val="0"/>
      <w:marTop w:val="0"/>
      <w:marBottom w:val="0"/>
      <w:divBdr>
        <w:top w:val="none" w:sz="0" w:space="0" w:color="auto"/>
        <w:left w:val="none" w:sz="0" w:space="0" w:color="auto"/>
        <w:bottom w:val="none" w:sz="0" w:space="0" w:color="auto"/>
        <w:right w:val="none" w:sz="0" w:space="0" w:color="auto"/>
      </w:divBdr>
    </w:div>
    <w:div w:id="130292165">
      <w:bodyDiv w:val="1"/>
      <w:marLeft w:val="0"/>
      <w:marRight w:val="0"/>
      <w:marTop w:val="0"/>
      <w:marBottom w:val="0"/>
      <w:divBdr>
        <w:top w:val="none" w:sz="0" w:space="0" w:color="auto"/>
        <w:left w:val="none" w:sz="0" w:space="0" w:color="auto"/>
        <w:bottom w:val="none" w:sz="0" w:space="0" w:color="auto"/>
        <w:right w:val="none" w:sz="0" w:space="0" w:color="auto"/>
      </w:divBdr>
      <w:divsChild>
        <w:div w:id="1513107072">
          <w:marLeft w:val="0"/>
          <w:marRight w:val="0"/>
          <w:marTop w:val="0"/>
          <w:marBottom w:val="0"/>
          <w:divBdr>
            <w:top w:val="none" w:sz="0" w:space="0" w:color="auto"/>
            <w:left w:val="none" w:sz="0" w:space="0" w:color="auto"/>
            <w:bottom w:val="none" w:sz="0" w:space="0" w:color="auto"/>
            <w:right w:val="none" w:sz="0" w:space="0" w:color="auto"/>
          </w:divBdr>
          <w:divsChild>
            <w:div w:id="1926648536">
              <w:marLeft w:val="0"/>
              <w:marRight w:val="0"/>
              <w:marTop w:val="0"/>
              <w:marBottom w:val="0"/>
              <w:divBdr>
                <w:top w:val="none" w:sz="0" w:space="0" w:color="auto"/>
                <w:left w:val="none" w:sz="0" w:space="0" w:color="auto"/>
                <w:bottom w:val="none" w:sz="0" w:space="0" w:color="auto"/>
                <w:right w:val="none" w:sz="0" w:space="0" w:color="auto"/>
              </w:divBdr>
            </w:div>
            <w:div w:id="1306861704">
              <w:marLeft w:val="0"/>
              <w:marRight w:val="0"/>
              <w:marTop w:val="0"/>
              <w:marBottom w:val="0"/>
              <w:divBdr>
                <w:top w:val="none" w:sz="0" w:space="0" w:color="auto"/>
                <w:left w:val="none" w:sz="0" w:space="0" w:color="auto"/>
                <w:bottom w:val="none" w:sz="0" w:space="0" w:color="auto"/>
                <w:right w:val="none" w:sz="0" w:space="0" w:color="auto"/>
              </w:divBdr>
            </w:div>
            <w:div w:id="285548214">
              <w:marLeft w:val="0"/>
              <w:marRight w:val="0"/>
              <w:marTop w:val="0"/>
              <w:marBottom w:val="0"/>
              <w:divBdr>
                <w:top w:val="none" w:sz="0" w:space="0" w:color="auto"/>
                <w:left w:val="none" w:sz="0" w:space="0" w:color="auto"/>
                <w:bottom w:val="none" w:sz="0" w:space="0" w:color="auto"/>
                <w:right w:val="none" w:sz="0" w:space="0" w:color="auto"/>
              </w:divBdr>
            </w:div>
            <w:div w:id="1225724079">
              <w:marLeft w:val="0"/>
              <w:marRight w:val="0"/>
              <w:marTop w:val="0"/>
              <w:marBottom w:val="0"/>
              <w:divBdr>
                <w:top w:val="none" w:sz="0" w:space="0" w:color="auto"/>
                <w:left w:val="none" w:sz="0" w:space="0" w:color="auto"/>
                <w:bottom w:val="none" w:sz="0" w:space="0" w:color="auto"/>
                <w:right w:val="none" w:sz="0" w:space="0" w:color="auto"/>
              </w:divBdr>
            </w:div>
            <w:div w:id="3045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958">
      <w:bodyDiv w:val="1"/>
      <w:marLeft w:val="0"/>
      <w:marRight w:val="0"/>
      <w:marTop w:val="0"/>
      <w:marBottom w:val="0"/>
      <w:divBdr>
        <w:top w:val="none" w:sz="0" w:space="0" w:color="auto"/>
        <w:left w:val="none" w:sz="0" w:space="0" w:color="auto"/>
        <w:bottom w:val="none" w:sz="0" w:space="0" w:color="auto"/>
        <w:right w:val="none" w:sz="0" w:space="0" w:color="auto"/>
      </w:divBdr>
    </w:div>
    <w:div w:id="144274786">
      <w:bodyDiv w:val="1"/>
      <w:marLeft w:val="0"/>
      <w:marRight w:val="0"/>
      <w:marTop w:val="0"/>
      <w:marBottom w:val="0"/>
      <w:divBdr>
        <w:top w:val="none" w:sz="0" w:space="0" w:color="auto"/>
        <w:left w:val="none" w:sz="0" w:space="0" w:color="auto"/>
        <w:bottom w:val="none" w:sz="0" w:space="0" w:color="auto"/>
        <w:right w:val="none" w:sz="0" w:space="0" w:color="auto"/>
      </w:divBdr>
      <w:divsChild>
        <w:div w:id="820002698">
          <w:marLeft w:val="0"/>
          <w:marRight w:val="0"/>
          <w:marTop w:val="100"/>
          <w:marBottom w:val="100"/>
          <w:divBdr>
            <w:top w:val="none" w:sz="0" w:space="0" w:color="auto"/>
            <w:left w:val="none" w:sz="0" w:space="0" w:color="auto"/>
            <w:bottom w:val="none" w:sz="0" w:space="0" w:color="auto"/>
            <w:right w:val="none" w:sz="0" w:space="0" w:color="auto"/>
          </w:divBdr>
          <w:divsChild>
            <w:div w:id="500850573">
              <w:marLeft w:val="0"/>
              <w:marRight w:val="0"/>
              <w:marTop w:val="0"/>
              <w:marBottom w:val="0"/>
              <w:divBdr>
                <w:top w:val="none" w:sz="0" w:space="0" w:color="auto"/>
                <w:left w:val="none" w:sz="0" w:space="0" w:color="auto"/>
                <w:bottom w:val="none" w:sz="0" w:space="0" w:color="auto"/>
                <w:right w:val="none" w:sz="0" w:space="0" w:color="auto"/>
              </w:divBdr>
              <w:divsChild>
                <w:div w:id="897285960">
                  <w:marLeft w:val="480"/>
                  <w:marRight w:val="0"/>
                  <w:marTop w:val="0"/>
                  <w:marBottom w:val="0"/>
                  <w:divBdr>
                    <w:top w:val="none" w:sz="0" w:space="0" w:color="auto"/>
                    <w:left w:val="none" w:sz="0" w:space="0" w:color="auto"/>
                    <w:bottom w:val="none" w:sz="0" w:space="0" w:color="auto"/>
                    <w:right w:val="none" w:sz="0" w:space="0" w:color="auto"/>
                  </w:divBdr>
                  <w:divsChild>
                    <w:div w:id="3207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075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7553932">
      <w:bodyDiv w:val="1"/>
      <w:marLeft w:val="0"/>
      <w:marRight w:val="0"/>
      <w:marTop w:val="0"/>
      <w:marBottom w:val="0"/>
      <w:divBdr>
        <w:top w:val="none" w:sz="0" w:space="0" w:color="auto"/>
        <w:left w:val="none" w:sz="0" w:space="0" w:color="auto"/>
        <w:bottom w:val="none" w:sz="0" w:space="0" w:color="auto"/>
        <w:right w:val="none" w:sz="0" w:space="0" w:color="auto"/>
      </w:divBdr>
    </w:div>
    <w:div w:id="188108049">
      <w:bodyDiv w:val="1"/>
      <w:marLeft w:val="0"/>
      <w:marRight w:val="0"/>
      <w:marTop w:val="0"/>
      <w:marBottom w:val="0"/>
      <w:divBdr>
        <w:top w:val="none" w:sz="0" w:space="0" w:color="auto"/>
        <w:left w:val="none" w:sz="0" w:space="0" w:color="auto"/>
        <w:bottom w:val="none" w:sz="0" w:space="0" w:color="auto"/>
        <w:right w:val="none" w:sz="0" w:space="0" w:color="auto"/>
      </w:divBdr>
    </w:div>
    <w:div w:id="199754210">
      <w:bodyDiv w:val="1"/>
      <w:marLeft w:val="0"/>
      <w:marRight w:val="0"/>
      <w:marTop w:val="0"/>
      <w:marBottom w:val="0"/>
      <w:divBdr>
        <w:top w:val="none" w:sz="0" w:space="0" w:color="auto"/>
        <w:left w:val="none" w:sz="0" w:space="0" w:color="auto"/>
        <w:bottom w:val="none" w:sz="0" w:space="0" w:color="auto"/>
        <w:right w:val="none" w:sz="0" w:space="0" w:color="auto"/>
      </w:divBdr>
    </w:div>
    <w:div w:id="200754028">
      <w:bodyDiv w:val="1"/>
      <w:marLeft w:val="0"/>
      <w:marRight w:val="0"/>
      <w:marTop w:val="0"/>
      <w:marBottom w:val="0"/>
      <w:divBdr>
        <w:top w:val="none" w:sz="0" w:space="0" w:color="auto"/>
        <w:left w:val="none" w:sz="0" w:space="0" w:color="auto"/>
        <w:bottom w:val="none" w:sz="0" w:space="0" w:color="auto"/>
        <w:right w:val="none" w:sz="0" w:space="0" w:color="auto"/>
      </w:divBdr>
    </w:div>
    <w:div w:id="204828692">
      <w:bodyDiv w:val="1"/>
      <w:marLeft w:val="0"/>
      <w:marRight w:val="0"/>
      <w:marTop w:val="0"/>
      <w:marBottom w:val="0"/>
      <w:divBdr>
        <w:top w:val="none" w:sz="0" w:space="0" w:color="auto"/>
        <w:left w:val="none" w:sz="0" w:space="0" w:color="auto"/>
        <w:bottom w:val="none" w:sz="0" w:space="0" w:color="auto"/>
        <w:right w:val="none" w:sz="0" w:space="0" w:color="auto"/>
      </w:divBdr>
    </w:div>
    <w:div w:id="206912082">
      <w:bodyDiv w:val="1"/>
      <w:marLeft w:val="0"/>
      <w:marRight w:val="0"/>
      <w:marTop w:val="0"/>
      <w:marBottom w:val="0"/>
      <w:divBdr>
        <w:top w:val="none" w:sz="0" w:space="0" w:color="auto"/>
        <w:left w:val="none" w:sz="0" w:space="0" w:color="auto"/>
        <w:bottom w:val="none" w:sz="0" w:space="0" w:color="auto"/>
        <w:right w:val="none" w:sz="0" w:space="0" w:color="auto"/>
      </w:divBdr>
    </w:div>
    <w:div w:id="226186768">
      <w:bodyDiv w:val="1"/>
      <w:marLeft w:val="0"/>
      <w:marRight w:val="0"/>
      <w:marTop w:val="0"/>
      <w:marBottom w:val="0"/>
      <w:divBdr>
        <w:top w:val="none" w:sz="0" w:space="0" w:color="auto"/>
        <w:left w:val="none" w:sz="0" w:space="0" w:color="auto"/>
        <w:bottom w:val="none" w:sz="0" w:space="0" w:color="auto"/>
        <w:right w:val="none" w:sz="0" w:space="0" w:color="auto"/>
      </w:divBdr>
      <w:divsChild>
        <w:div w:id="1805389022">
          <w:marLeft w:val="0"/>
          <w:marRight w:val="0"/>
          <w:marTop w:val="100"/>
          <w:marBottom w:val="100"/>
          <w:divBdr>
            <w:top w:val="none" w:sz="0" w:space="0" w:color="auto"/>
            <w:left w:val="none" w:sz="0" w:space="0" w:color="auto"/>
            <w:bottom w:val="none" w:sz="0" w:space="0" w:color="auto"/>
            <w:right w:val="none" w:sz="0" w:space="0" w:color="auto"/>
          </w:divBdr>
          <w:divsChild>
            <w:div w:id="374282827">
              <w:marLeft w:val="0"/>
              <w:marRight w:val="0"/>
              <w:marTop w:val="0"/>
              <w:marBottom w:val="0"/>
              <w:divBdr>
                <w:top w:val="none" w:sz="0" w:space="0" w:color="auto"/>
                <w:left w:val="none" w:sz="0" w:space="0" w:color="auto"/>
                <w:bottom w:val="none" w:sz="0" w:space="0" w:color="auto"/>
                <w:right w:val="none" w:sz="0" w:space="0" w:color="auto"/>
              </w:divBdr>
              <w:divsChild>
                <w:div w:id="1784883834">
                  <w:marLeft w:val="480"/>
                  <w:marRight w:val="0"/>
                  <w:marTop w:val="0"/>
                  <w:marBottom w:val="0"/>
                  <w:divBdr>
                    <w:top w:val="none" w:sz="0" w:space="0" w:color="auto"/>
                    <w:left w:val="none" w:sz="0" w:space="0" w:color="auto"/>
                    <w:bottom w:val="none" w:sz="0" w:space="0" w:color="auto"/>
                    <w:right w:val="none" w:sz="0" w:space="0" w:color="auto"/>
                  </w:divBdr>
                  <w:divsChild>
                    <w:div w:id="11029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629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26843780">
      <w:bodyDiv w:val="1"/>
      <w:marLeft w:val="0"/>
      <w:marRight w:val="0"/>
      <w:marTop w:val="0"/>
      <w:marBottom w:val="0"/>
      <w:divBdr>
        <w:top w:val="none" w:sz="0" w:space="0" w:color="auto"/>
        <w:left w:val="none" w:sz="0" w:space="0" w:color="auto"/>
        <w:bottom w:val="none" w:sz="0" w:space="0" w:color="auto"/>
        <w:right w:val="none" w:sz="0" w:space="0" w:color="auto"/>
      </w:divBdr>
    </w:div>
    <w:div w:id="227112699">
      <w:bodyDiv w:val="1"/>
      <w:marLeft w:val="0"/>
      <w:marRight w:val="0"/>
      <w:marTop w:val="0"/>
      <w:marBottom w:val="0"/>
      <w:divBdr>
        <w:top w:val="none" w:sz="0" w:space="0" w:color="auto"/>
        <w:left w:val="none" w:sz="0" w:space="0" w:color="auto"/>
        <w:bottom w:val="none" w:sz="0" w:space="0" w:color="auto"/>
        <w:right w:val="none" w:sz="0" w:space="0" w:color="auto"/>
      </w:divBdr>
      <w:divsChild>
        <w:div w:id="391775753">
          <w:marLeft w:val="480"/>
          <w:marRight w:val="0"/>
          <w:marTop w:val="0"/>
          <w:marBottom w:val="0"/>
          <w:divBdr>
            <w:top w:val="none" w:sz="0" w:space="0" w:color="auto"/>
            <w:left w:val="none" w:sz="0" w:space="0" w:color="auto"/>
            <w:bottom w:val="none" w:sz="0" w:space="0" w:color="auto"/>
            <w:right w:val="none" w:sz="0" w:space="0" w:color="auto"/>
          </w:divBdr>
          <w:divsChild>
            <w:div w:id="5676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8787">
      <w:bodyDiv w:val="1"/>
      <w:marLeft w:val="0"/>
      <w:marRight w:val="0"/>
      <w:marTop w:val="0"/>
      <w:marBottom w:val="0"/>
      <w:divBdr>
        <w:top w:val="none" w:sz="0" w:space="0" w:color="auto"/>
        <w:left w:val="none" w:sz="0" w:space="0" w:color="auto"/>
        <w:bottom w:val="none" w:sz="0" w:space="0" w:color="auto"/>
        <w:right w:val="none" w:sz="0" w:space="0" w:color="auto"/>
      </w:divBdr>
      <w:divsChild>
        <w:div w:id="1396050108">
          <w:marLeft w:val="480"/>
          <w:marRight w:val="0"/>
          <w:marTop w:val="0"/>
          <w:marBottom w:val="0"/>
          <w:divBdr>
            <w:top w:val="none" w:sz="0" w:space="0" w:color="auto"/>
            <w:left w:val="none" w:sz="0" w:space="0" w:color="auto"/>
            <w:bottom w:val="none" w:sz="0" w:space="0" w:color="auto"/>
            <w:right w:val="none" w:sz="0" w:space="0" w:color="auto"/>
          </w:divBdr>
          <w:divsChild>
            <w:div w:id="1629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5661">
      <w:bodyDiv w:val="1"/>
      <w:marLeft w:val="0"/>
      <w:marRight w:val="0"/>
      <w:marTop w:val="0"/>
      <w:marBottom w:val="0"/>
      <w:divBdr>
        <w:top w:val="none" w:sz="0" w:space="0" w:color="auto"/>
        <w:left w:val="none" w:sz="0" w:space="0" w:color="auto"/>
        <w:bottom w:val="none" w:sz="0" w:space="0" w:color="auto"/>
        <w:right w:val="none" w:sz="0" w:space="0" w:color="auto"/>
      </w:divBdr>
      <w:divsChild>
        <w:div w:id="2082830348">
          <w:marLeft w:val="0"/>
          <w:marRight w:val="0"/>
          <w:marTop w:val="0"/>
          <w:marBottom w:val="0"/>
          <w:divBdr>
            <w:top w:val="none" w:sz="0" w:space="0" w:color="auto"/>
            <w:left w:val="none" w:sz="0" w:space="0" w:color="auto"/>
            <w:bottom w:val="none" w:sz="0" w:space="0" w:color="auto"/>
            <w:right w:val="none" w:sz="0" w:space="0" w:color="auto"/>
          </w:divBdr>
          <w:divsChild>
            <w:div w:id="1891113361">
              <w:marLeft w:val="0"/>
              <w:marRight w:val="0"/>
              <w:marTop w:val="0"/>
              <w:marBottom w:val="0"/>
              <w:divBdr>
                <w:top w:val="none" w:sz="0" w:space="0" w:color="auto"/>
                <w:left w:val="none" w:sz="0" w:space="0" w:color="auto"/>
                <w:bottom w:val="none" w:sz="0" w:space="0" w:color="auto"/>
                <w:right w:val="none" w:sz="0" w:space="0" w:color="auto"/>
              </w:divBdr>
            </w:div>
            <w:div w:id="1827744913">
              <w:marLeft w:val="0"/>
              <w:marRight w:val="0"/>
              <w:marTop w:val="0"/>
              <w:marBottom w:val="0"/>
              <w:divBdr>
                <w:top w:val="none" w:sz="0" w:space="0" w:color="auto"/>
                <w:left w:val="none" w:sz="0" w:space="0" w:color="auto"/>
                <w:bottom w:val="none" w:sz="0" w:space="0" w:color="auto"/>
                <w:right w:val="none" w:sz="0" w:space="0" w:color="auto"/>
              </w:divBdr>
            </w:div>
            <w:div w:id="1503396486">
              <w:marLeft w:val="0"/>
              <w:marRight w:val="0"/>
              <w:marTop w:val="0"/>
              <w:marBottom w:val="0"/>
              <w:divBdr>
                <w:top w:val="none" w:sz="0" w:space="0" w:color="auto"/>
                <w:left w:val="none" w:sz="0" w:space="0" w:color="auto"/>
                <w:bottom w:val="none" w:sz="0" w:space="0" w:color="auto"/>
                <w:right w:val="none" w:sz="0" w:space="0" w:color="auto"/>
              </w:divBdr>
            </w:div>
            <w:div w:id="1653947591">
              <w:marLeft w:val="0"/>
              <w:marRight w:val="0"/>
              <w:marTop w:val="0"/>
              <w:marBottom w:val="0"/>
              <w:divBdr>
                <w:top w:val="none" w:sz="0" w:space="0" w:color="auto"/>
                <w:left w:val="none" w:sz="0" w:space="0" w:color="auto"/>
                <w:bottom w:val="none" w:sz="0" w:space="0" w:color="auto"/>
                <w:right w:val="none" w:sz="0" w:space="0" w:color="auto"/>
              </w:divBdr>
            </w:div>
            <w:div w:id="1034692046">
              <w:marLeft w:val="0"/>
              <w:marRight w:val="0"/>
              <w:marTop w:val="0"/>
              <w:marBottom w:val="0"/>
              <w:divBdr>
                <w:top w:val="none" w:sz="0" w:space="0" w:color="auto"/>
                <w:left w:val="none" w:sz="0" w:space="0" w:color="auto"/>
                <w:bottom w:val="none" w:sz="0" w:space="0" w:color="auto"/>
                <w:right w:val="none" w:sz="0" w:space="0" w:color="auto"/>
              </w:divBdr>
            </w:div>
            <w:div w:id="1541086418">
              <w:marLeft w:val="0"/>
              <w:marRight w:val="0"/>
              <w:marTop w:val="0"/>
              <w:marBottom w:val="0"/>
              <w:divBdr>
                <w:top w:val="none" w:sz="0" w:space="0" w:color="auto"/>
                <w:left w:val="none" w:sz="0" w:space="0" w:color="auto"/>
                <w:bottom w:val="none" w:sz="0" w:space="0" w:color="auto"/>
                <w:right w:val="none" w:sz="0" w:space="0" w:color="auto"/>
              </w:divBdr>
            </w:div>
            <w:div w:id="1142163296">
              <w:marLeft w:val="0"/>
              <w:marRight w:val="0"/>
              <w:marTop w:val="0"/>
              <w:marBottom w:val="0"/>
              <w:divBdr>
                <w:top w:val="none" w:sz="0" w:space="0" w:color="auto"/>
                <w:left w:val="none" w:sz="0" w:space="0" w:color="auto"/>
                <w:bottom w:val="none" w:sz="0" w:space="0" w:color="auto"/>
                <w:right w:val="none" w:sz="0" w:space="0" w:color="auto"/>
              </w:divBdr>
            </w:div>
            <w:div w:id="2000183939">
              <w:marLeft w:val="0"/>
              <w:marRight w:val="0"/>
              <w:marTop w:val="0"/>
              <w:marBottom w:val="0"/>
              <w:divBdr>
                <w:top w:val="none" w:sz="0" w:space="0" w:color="auto"/>
                <w:left w:val="none" w:sz="0" w:space="0" w:color="auto"/>
                <w:bottom w:val="none" w:sz="0" w:space="0" w:color="auto"/>
                <w:right w:val="none" w:sz="0" w:space="0" w:color="auto"/>
              </w:divBdr>
            </w:div>
            <w:div w:id="1852334881">
              <w:marLeft w:val="0"/>
              <w:marRight w:val="0"/>
              <w:marTop w:val="0"/>
              <w:marBottom w:val="0"/>
              <w:divBdr>
                <w:top w:val="none" w:sz="0" w:space="0" w:color="auto"/>
                <w:left w:val="none" w:sz="0" w:space="0" w:color="auto"/>
                <w:bottom w:val="none" w:sz="0" w:space="0" w:color="auto"/>
                <w:right w:val="none" w:sz="0" w:space="0" w:color="auto"/>
              </w:divBdr>
            </w:div>
            <w:div w:id="353845729">
              <w:marLeft w:val="0"/>
              <w:marRight w:val="0"/>
              <w:marTop w:val="0"/>
              <w:marBottom w:val="0"/>
              <w:divBdr>
                <w:top w:val="none" w:sz="0" w:space="0" w:color="auto"/>
                <w:left w:val="none" w:sz="0" w:space="0" w:color="auto"/>
                <w:bottom w:val="none" w:sz="0" w:space="0" w:color="auto"/>
                <w:right w:val="none" w:sz="0" w:space="0" w:color="auto"/>
              </w:divBdr>
            </w:div>
            <w:div w:id="1725642287">
              <w:marLeft w:val="0"/>
              <w:marRight w:val="0"/>
              <w:marTop w:val="0"/>
              <w:marBottom w:val="0"/>
              <w:divBdr>
                <w:top w:val="none" w:sz="0" w:space="0" w:color="auto"/>
                <w:left w:val="none" w:sz="0" w:space="0" w:color="auto"/>
                <w:bottom w:val="none" w:sz="0" w:space="0" w:color="auto"/>
                <w:right w:val="none" w:sz="0" w:space="0" w:color="auto"/>
              </w:divBdr>
            </w:div>
            <w:div w:id="1164736770">
              <w:marLeft w:val="0"/>
              <w:marRight w:val="0"/>
              <w:marTop w:val="0"/>
              <w:marBottom w:val="0"/>
              <w:divBdr>
                <w:top w:val="none" w:sz="0" w:space="0" w:color="auto"/>
                <w:left w:val="none" w:sz="0" w:space="0" w:color="auto"/>
                <w:bottom w:val="none" w:sz="0" w:space="0" w:color="auto"/>
                <w:right w:val="none" w:sz="0" w:space="0" w:color="auto"/>
              </w:divBdr>
            </w:div>
            <w:div w:id="2036033289">
              <w:marLeft w:val="0"/>
              <w:marRight w:val="0"/>
              <w:marTop w:val="0"/>
              <w:marBottom w:val="0"/>
              <w:divBdr>
                <w:top w:val="none" w:sz="0" w:space="0" w:color="auto"/>
                <w:left w:val="none" w:sz="0" w:space="0" w:color="auto"/>
                <w:bottom w:val="none" w:sz="0" w:space="0" w:color="auto"/>
                <w:right w:val="none" w:sz="0" w:space="0" w:color="auto"/>
              </w:divBdr>
            </w:div>
            <w:div w:id="1692609383">
              <w:marLeft w:val="0"/>
              <w:marRight w:val="0"/>
              <w:marTop w:val="0"/>
              <w:marBottom w:val="0"/>
              <w:divBdr>
                <w:top w:val="none" w:sz="0" w:space="0" w:color="auto"/>
                <w:left w:val="none" w:sz="0" w:space="0" w:color="auto"/>
                <w:bottom w:val="none" w:sz="0" w:space="0" w:color="auto"/>
                <w:right w:val="none" w:sz="0" w:space="0" w:color="auto"/>
              </w:divBdr>
            </w:div>
            <w:div w:id="570314505">
              <w:marLeft w:val="0"/>
              <w:marRight w:val="0"/>
              <w:marTop w:val="0"/>
              <w:marBottom w:val="0"/>
              <w:divBdr>
                <w:top w:val="none" w:sz="0" w:space="0" w:color="auto"/>
                <w:left w:val="none" w:sz="0" w:space="0" w:color="auto"/>
                <w:bottom w:val="none" w:sz="0" w:space="0" w:color="auto"/>
                <w:right w:val="none" w:sz="0" w:space="0" w:color="auto"/>
              </w:divBdr>
            </w:div>
            <w:div w:id="933976131">
              <w:marLeft w:val="0"/>
              <w:marRight w:val="0"/>
              <w:marTop w:val="0"/>
              <w:marBottom w:val="0"/>
              <w:divBdr>
                <w:top w:val="none" w:sz="0" w:space="0" w:color="auto"/>
                <w:left w:val="none" w:sz="0" w:space="0" w:color="auto"/>
                <w:bottom w:val="none" w:sz="0" w:space="0" w:color="auto"/>
                <w:right w:val="none" w:sz="0" w:space="0" w:color="auto"/>
              </w:divBdr>
            </w:div>
            <w:div w:id="839739784">
              <w:marLeft w:val="0"/>
              <w:marRight w:val="0"/>
              <w:marTop w:val="0"/>
              <w:marBottom w:val="0"/>
              <w:divBdr>
                <w:top w:val="none" w:sz="0" w:space="0" w:color="auto"/>
                <w:left w:val="none" w:sz="0" w:space="0" w:color="auto"/>
                <w:bottom w:val="none" w:sz="0" w:space="0" w:color="auto"/>
                <w:right w:val="none" w:sz="0" w:space="0" w:color="auto"/>
              </w:divBdr>
            </w:div>
            <w:div w:id="615988386">
              <w:marLeft w:val="0"/>
              <w:marRight w:val="0"/>
              <w:marTop w:val="0"/>
              <w:marBottom w:val="0"/>
              <w:divBdr>
                <w:top w:val="none" w:sz="0" w:space="0" w:color="auto"/>
                <w:left w:val="none" w:sz="0" w:space="0" w:color="auto"/>
                <w:bottom w:val="none" w:sz="0" w:space="0" w:color="auto"/>
                <w:right w:val="none" w:sz="0" w:space="0" w:color="auto"/>
              </w:divBdr>
            </w:div>
            <w:div w:id="701589634">
              <w:marLeft w:val="0"/>
              <w:marRight w:val="0"/>
              <w:marTop w:val="0"/>
              <w:marBottom w:val="0"/>
              <w:divBdr>
                <w:top w:val="none" w:sz="0" w:space="0" w:color="auto"/>
                <w:left w:val="none" w:sz="0" w:space="0" w:color="auto"/>
                <w:bottom w:val="none" w:sz="0" w:space="0" w:color="auto"/>
                <w:right w:val="none" w:sz="0" w:space="0" w:color="auto"/>
              </w:divBdr>
            </w:div>
            <w:div w:id="1575361881">
              <w:marLeft w:val="0"/>
              <w:marRight w:val="0"/>
              <w:marTop w:val="0"/>
              <w:marBottom w:val="0"/>
              <w:divBdr>
                <w:top w:val="none" w:sz="0" w:space="0" w:color="auto"/>
                <w:left w:val="none" w:sz="0" w:space="0" w:color="auto"/>
                <w:bottom w:val="none" w:sz="0" w:space="0" w:color="auto"/>
                <w:right w:val="none" w:sz="0" w:space="0" w:color="auto"/>
              </w:divBdr>
            </w:div>
            <w:div w:id="1941571107">
              <w:marLeft w:val="0"/>
              <w:marRight w:val="0"/>
              <w:marTop w:val="0"/>
              <w:marBottom w:val="0"/>
              <w:divBdr>
                <w:top w:val="none" w:sz="0" w:space="0" w:color="auto"/>
                <w:left w:val="none" w:sz="0" w:space="0" w:color="auto"/>
                <w:bottom w:val="none" w:sz="0" w:space="0" w:color="auto"/>
                <w:right w:val="none" w:sz="0" w:space="0" w:color="auto"/>
              </w:divBdr>
            </w:div>
            <w:div w:id="1715499449">
              <w:marLeft w:val="0"/>
              <w:marRight w:val="0"/>
              <w:marTop w:val="0"/>
              <w:marBottom w:val="0"/>
              <w:divBdr>
                <w:top w:val="none" w:sz="0" w:space="0" w:color="auto"/>
                <w:left w:val="none" w:sz="0" w:space="0" w:color="auto"/>
                <w:bottom w:val="none" w:sz="0" w:space="0" w:color="auto"/>
                <w:right w:val="none" w:sz="0" w:space="0" w:color="auto"/>
              </w:divBdr>
            </w:div>
            <w:div w:id="1907835582">
              <w:marLeft w:val="0"/>
              <w:marRight w:val="0"/>
              <w:marTop w:val="0"/>
              <w:marBottom w:val="0"/>
              <w:divBdr>
                <w:top w:val="none" w:sz="0" w:space="0" w:color="auto"/>
                <w:left w:val="none" w:sz="0" w:space="0" w:color="auto"/>
                <w:bottom w:val="none" w:sz="0" w:space="0" w:color="auto"/>
                <w:right w:val="none" w:sz="0" w:space="0" w:color="auto"/>
              </w:divBdr>
            </w:div>
            <w:div w:id="21059782">
              <w:marLeft w:val="0"/>
              <w:marRight w:val="0"/>
              <w:marTop w:val="0"/>
              <w:marBottom w:val="0"/>
              <w:divBdr>
                <w:top w:val="none" w:sz="0" w:space="0" w:color="auto"/>
                <w:left w:val="none" w:sz="0" w:space="0" w:color="auto"/>
                <w:bottom w:val="none" w:sz="0" w:space="0" w:color="auto"/>
                <w:right w:val="none" w:sz="0" w:space="0" w:color="auto"/>
              </w:divBdr>
            </w:div>
            <w:div w:id="1378311923">
              <w:marLeft w:val="0"/>
              <w:marRight w:val="0"/>
              <w:marTop w:val="0"/>
              <w:marBottom w:val="0"/>
              <w:divBdr>
                <w:top w:val="none" w:sz="0" w:space="0" w:color="auto"/>
                <w:left w:val="none" w:sz="0" w:space="0" w:color="auto"/>
                <w:bottom w:val="none" w:sz="0" w:space="0" w:color="auto"/>
                <w:right w:val="none" w:sz="0" w:space="0" w:color="auto"/>
              </w:divBdr>
            </w:div>
            <w:div w:id="1019740320">
              <w:marLeft w:val="0"/>
              <w:marRight w:val="0"/>
              <w:marTop w:val="0"/>
              <w:marBottom w:val="0"/>
              <w:divBdr>
                <w:top w:val="none" w:sz="0" w:space="0" w:color="auto"/>
                <w:left w:val="none" w:sz="0" w:space="0" w:color="auto"/>
                <w:bottom w:val="none" w:sz="0" w:space="0" w:color="auto"/>
                <w:right w:val="none" w:sz="0" w:space="0" w:color="auto"/>
              </w:divBdr>
            </w:div>
            <w:div w:id="1865511014">
              <w:marLeft w:val="0"/>
              <w:marRight w:val="0"/>
              <w:marTop w:val="0"/>
              <w:marBottom w:val="0"/>
              <w:divBdr>
                <w:top w:val="none" w:sz="0" w:space="0" w:color="auto"/>
                <w:left w:val="none" w:sz="0" w:space="0" w:color="auto"/>
                <w:bottom w:val="none" w:sz="0" w:space="0" w:color="auto"/>
                <w:right w:val="none" w:sz="0" w:space="0" w:color="auto"/>
              </w:divBdr>
            </w:div>
            <w:div w:id="756942290">
              <w:marLeft w:val="0"/>
              <w:marRight w:val="0"/>
              <w:marTop w:val="0"/>
              <w:marBottom w:val="0"/>
              <w:divBdr>
                <w:top w:val="none" w:sz="0" w:space="0" w:color="auto"/>
                <w:left w:val="none" w:sz="0" w:space="0" w:color="auto"/>
                <w:bottom w:val="none" w:sz="0" w:space="0" w:color="auto"/>
                <w:right w:val="none" w:sz="0" w:space="0" w:color="auto"/>
              </w:divBdr>
            </w:div>
            <w:div w:id="1661545000">
              <w:marLeft w:val="0"/>
              <w:marRight w:val="0"/>
              <w:marTop w:val="0"/>
              <w:marBottom w:val="0"/>
              <w:divBdr>
                <w:top w:val="none" w:sz="0" w:space="0" w:color="auto"/>
                <w:left w:val="none" w:sz="0" w:space="0" w:color="auto"/>
                <w:bottom w:val="none" w:sz="0" w:space="0" w:color="auto"/>
                <w:right w:val="none" w:sz="0" w:space="0" w:color="auto"/>
              </w:divBdr>
            </w:div>
            <w:div w:id="1628657538">
              <w:marLeft w:val="0"/>
              <w:marRight w:val="0"/>
              <w:marTop w:val="0"/>
              <w:marBottom w:val="0"/>
              <w:divBdr>
                <w:top w:val="none" w:sz="0" w:space="0" w:color="auto"/>
                <w:left w:val="none" w:sz="0" w:space="0" w:color="auto"/>
                <w:bottom w:val="none" w:sz="0" w:space="0" w:color="auto"/>
                <w:right w:val="none" w:sz="0" w:space="0" w:color="auto"/>
              </w:divBdr>
            </w:div>
            <w:div w:id="668295167">
              <w:marLeft w:val="0"/>
              <w:marRight w:val="0"/>
              <w:marTop w:val="0"/>
              <w:marBottom w:val="0"/>
              <w:divBdr>
                <w:top w:val="none" w:sz="0" w:space="0" w:color="auto"/>
                <w:left w:val="none" w:sz="0" w:space="0" w:color="auto"/>
                <w:bottom w:val="none" w:sz="0" w:space="0" w:color="auto"/>
                <w:right w:val="none" w:sz="0" w:space="0" w:color="auto"/>
              </w:divBdr>
            </w:div>
            <w:div w:id="1645693615">
              <w:marLeft w:val="0"/>
              <w:marRight w:val="0"/>
              <w:marTop w:val="0"/>
              <w:marBottom w:val="0"/>
              <w:divBdr>
                <w:top w:val="none" w:sz="0" w:space="0" w:color="auto"/>
                <w:left w:val="none" w:sz="0" w:space="0" w:color="auto"/>
                <w:bottom w:val="none" w:sz="0" w:space="0" w:color="auto"/>
                <w:right w:val="none" w:sz="0" w:space="0" w:color="auto"/>
              </w:divBdr>
            </w:div>
            <w:div w:id="1084258710">
              <w:marLeft w:val="0"/>
              <w:marRight w:val="0"/>
              <w:marTop w:val="0"/>
              <w:marBottom w:val="0"/>
              <w:divBdr>
                <w:top w:val="none" w:sz="0" w:space="0" w:color="auto"/>
                <w:left w:val="none" w:sz="0" w:space="0" w:color="auto"/>
                <w:bottom w:val="none" w:sz="0" w:space="0" w:color="auto"/>
                <w:right w:val="none" w:sz="0" w:space="0" w:color="auto"/>
              </w:divBdr>
            </w:div>
            <w:div w:id="371006309">
              <w:marLeft w:val="0"/>
              <w:marRight w:val="0"/>
              <w:marTop w:val="0"/>
              <w:marBottom w:val="0"/>
              <w:divBdr>
                <w:top w:val="none" w:sz="0" w:space="0" w:color="auto"/>
                <w:left w:val="none" w:sz="0" w:space="0" w:color="auto"/>
                <w:bottom w:val="none" w:sz="0" w:space="0" w:color="auto"/>
                <w:right w:val="none" w:sz="0" w:space="0" w:color="auto"/>
              </w:divBdr>
            </w:div>
            <w:div w:id="187572114">
              <w:marLeft w:val="0"/>
              <w:marRight w:val="0"/>
              <w:marTop w:val="0"/>
              <w:marBottom w:val="0"/>
              <w:divBdr>
                <w:top w:val="none" w:sz="0" w:space="0" w:color="auto"/>
                <w:left w:val="none" w:sz="0" w:space="0" w:color="auto"/>
                <w:bottom w:val="none" w:sz="0" w:space="0" w:color="auto"/>
                <w:right w:val="none" w:sz="0" w:space="0" w:color="auto"/>
              </w:divBdr>
            </w:div>
            <w:div w:id="839584337">
              <w:marLeft w:val="0"/>
              <w:marRight w:val="0"/>
              <w:marTop w:val="0"/>
              <w:marBottom w:val="0"/>
              <w:divBdr>
                <w:top w:val="none" w:sz="0" w:space="0" w:color="auto"/>
                <w:left w:val="none" w:sz="0" w:space="0" w:color="auto"/>
                <w:bottom w:val="none" w:sz="0" w:space="0" w:color="auto"/>
                <w:right w:val="none" w:sz="0" w:space="0" w:color="auto"/>
              </w:divBdr>
            </w:div>
            <w:div w:id="1557664494">
              <w:marLeft w:val="0"/>
              <w:marRight w:val="0"/>
              <w:marTop w:val="0"/>
              <w:marBottom w:val="0"/>
              <w:divBdr>
                <w:top w:val="none" w:sz="0" w:space="0" w:color="auto"/>
                <w:left w:val="none" w:sz="0" w:space="0" w:color="auto"/>
                <w:bottom w:val="none" w:sz="0" w:space="0" w:color="auto"/>
                <w:right w:val="none" w:sz="0" w:space="0" w:color="auto"/>
              </w:divBdr>
            </w:div>
            <w:div w:id="928850624">
              <w:marLeft w:val="0"/>
              <w:marRight w:val="0"/>
              <w:marTop w:val="0"/>
              <w:marBottom w:val="0"/>
              <w:divBdr>
                <w:top w:val="none" w:sz="0" w:space="0" w:color="auto"/>
                <w:left w:val="none" w:sz="0" w:space="0" w:color="auto"/>
                <w:bottom w:val="none" w:sz="0" w:space="0" w:color="auto"/>
                <w:right w:val="none" w:sz="0" w:space="0" w:color="auto"/>
              </w:divBdr>
            </w:div>
            <w:div w:id="851410348">
              <w:marLeft w:val="0"/>
              <w:marRight w:val="0"/>
              <w:marTop w:val="0"/>
              <w:marBottom w:val="0"/>
              <w:divBdr>
                <w:top w:val="none" w:sz="0" w:space="0" w:color="auto"/>
                <w:left w:val="none" w:sz="0" w:space="0" w:color="auto"/>
                <w:bottom w:val="none" w:sz="0" w:space="0" w:color="auto"/>
                <w:right w:val="none" w:sz="0" w:space="0" w:color="auto"/>
              </w:divBdr>
            </w:div>
            <w:div w:id="1639720566">
              <w:marLeft w:val="0"/>
              <w:marRight w:val="0"/>
              <w:marTop w:val="0"/>
              <w:marBottom w:val="0"/>
              <w:divBdr>
                <w:top w:val="none" w:sz="0" w:space="0" w:color="auto"/>
                <w:left w:val="none" w:sz="0" w:space="0" w:color="auto"/>
                <w:bottom w:val="none" w:sz="0" w:space="0" w:color="auto"/>
                <w:right w:val="none" w:sz="0" w:space="0" w:color="auto"/>
              </w:divBdr>
            </w:div>
            <w:div w:id="573011182">
              <w:marLeft w:val="0"/>
              <w:marRight w:val="0"/>
              <w:marTop w:val="0"/>
              <w:marBottom w:val="0"/>
              <w:divBdr>
                <w:top w:val="none" w:sz="0" w:space="0" w:color="auto"/>
                <w:left w:val="none" w:sz="0" w:space="0" w:color="auto"/>
                <w:bottom w:val="none" w:sz="0" w:space="0" w:color="auto"/>
                <w:right w:val="none" w:sz="0" w:space="0" w:color="auto"/>
              </w:divBdr>
            </w:div>
            <w:div w:id="1991206031">
              <w:marLeft w:val="0"/>
              <w:marRight w:val="0"/>
              <w:marTop w:val="0"/>
              <w:marBottom w:val="0"/>
              <w:divBdr>
                <w:top w:val="none" w:sz="0" w:space="0" w:color="auto"/>
                <w:left w:val="none" w:sz="0" w:space="0" w:color="auto"/>
                <w:bottom w:val="none" w:sz="0" w:space="0" w:color="auto"/>
                <w:right w:val="none" w:sz="0" w:space="0" w:color="auto"/>
              </w:divBdr>
            </w:div>
            <w:div w:id="2001079880">
              <w:marLeft w:val="0"/>
              <w:marRight w:val="0"/>
              <w:marTop w:val="0"/>
              <w:marBottom w:val="0"/>
              <w:divBdr>
                <w:top w:val="none" w:sz="0" w:space="0" w:color="auto"/>
                <w:left w:val="none" w:sz="0" w:space="0" w:color="auto"/>
                <w:bottom w:val="none" w:sz="0" w:space="0" w:color="auto"/>
                <w:right w:val="none" w:sz="0" w:space="0" w:color="auto"/>
              </w:divBdr>
            </w:div>
            <w:div w:id="2017413356">
              <w:marLeft w:val="0"/>
              <w:marRight w:val="0"/>
              <w:marTop w:val="0"/>
              <w:marBottom w:val="0"/>
              <w:divBdr>
                <w:top w:val="none" w:sz="0" w:space="0" w:color="auto"/>
                <w:left w:val="none" w:sz="0" w:space="0" w:color="auto"/>
                <w:bottom w:val="none" w:sz="0" w:space="0" w:color="auto"/>
                <w:right w:val="none" w:sz="0" w:space="0" w:color="auto"/>
              </w:divBdr>
            </w:div>
            <w:div w:id="391345945">
              <w:marLeft w:val="0"/>
              <w:marRight w:val="0"/>
              <w:marTop w:val="0"/>
              <w:marBottom w:val="0"/>
              <w:divBdr>
                <w:top w:val="none" w:sz="0" w:space="0" w:color="auto"/>
                <w:left w:val="none" w:sz="0" w:space="0" w:color="auto"/>
                <w:bottom w:val="none" w:sz="0" w:space="0" w:color="auto"/>
                <w:right w:val="none" w:sz="0" w:space="0" w:color="auto"/>
              </w:divBdr>
            </w:div>
            <w:div w:id="491875207">
              <w:marLeft w:val="0"/>
              <w:marRight w:val="0"/>
              <w:marTop w:val="0"/>
              <w:marBottom w:val="0"/>
              <w:divBdr>
                <w:top w:val="none" w:sz="0" w:space="0" w:color="auto"/>
                <w:left w:val="none" w:sz="0" w:space="0" w:color="auto"/>
                <w:bottom w:val="none" w:sz="0" w:space="0" w:color="auto"/>
                <w:right w:val="none" w:sz="0" w:space="0" w:color="auto"/>
              </w:divBdr>
            </w:div>
            <w:div w:id="13933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189">
      <w:bodyDiv w:val="1"/>
      <w:marLeft w:val="0"/>
      <w:marRight w:val="0"/>
      <w:marTop w:val="0"/>
      <w:marBottom w:val="0"/>
      <w:divBdr>
        <w:top w:val="none" w:sz="0" w:space="0" w:color="auto"/>
        <w:left w:val="none" w:sz="0" w:space="0" w:color="auto"/>
        <w:bottom w:val="none" w:sz="0" w:space="0" w:color="auto"/>
        <w:right w:val="none" w:sz="0" w:space="0" w:color="auto"/>
      </w:divBdr>
    </w:div>
    <w:div w:id="303967750">
      <w:bodyDiv w:val="1"/>
      <w:marLeft w:val="0"/>
      <w:marRight w:val="0"/>
      <w:marTop w:val="0"/>
      <w:marBottom w:val="0"/>
      <w:divBdr>
        <w:top w:val="none" w:sz="0" w:space="0" w:color="auto"/>
        <w:left w:val="none" w:sz="0" w:space="0" w:color="auto"/>
        <w:bottom w:val="none" w:sz="0" w:space="0" w:color="auto"/>
        <w:right w:val="none" w:sz="0" w:space="0" w:color="auto"/>
      </w:divBdr>
    </w:div>
    <w:div w:id="312106223">
      <w:bodyDiv w:val="1"/>
      <w:marLeft w:val="0"/>
      <w:marRight w:val="0"/>
      <w:marTop w:val="0"/>
      <w:marBottom w:val="0"/>
      <w:divBdr>
        <w:top w:val="none" w:sz="0" w:space="0" w:color="auto"/>
        <w:left w:val="none" w:sz="0" w:space="0" w:color="auto"/>
        <w:bottom w:val="none" w:sz="0" w:space="0" w:color="auto"/>
        <w:right w:val="none" w:sz="0" w:space="0" w:color="auto"/>
      </w:divBdr>
    </w:div>
    <w:div w:id="319120857">
      <w:bodyDiv w:val="1"/>
      <w:marLeft w:val="0"/>
      <w:marRight w:val="0"/>
      <w:marTop w:val="0"/>
      <w:marBottom w:val="0"/>
      <w:divBdr>
        <w:top w:val="none" w:sz="0" w:space="0" w:color="auto"/>
        <w:left w:val="none" w:sz="0" w:space="0" w:color="auto"/>
        <w:bottom w:val="none" w:sz="0" w:space="0" w:color="auto"/>
        <w:right w:val="none" w:sz="0" w:space="0" w:color="auto"/>
      </w:divBdr>
      <w:divsChild>
        <w:div w:id="654727838">
          <w:marLeft w:val="0"/>
          <w:marRight w:val="0"/>
          <w:marTop w:val="0"/>
          <w:marBottom w:val="0"/>
          <w:divBdr>
            <w:top w:val="none" w:sz="0" w:space="0" w:color="auto"/>
            <w:left w:val="none" w:sz="0" w:space="0" w:color="auto"/>
            <w:bottom w:val="none" w:sz="0" w:space="0" w:color="auto"/>
            <w:right w:val="none" w:sz="0" w:space="0" w:color="auto"/>
          </w:divBdr>
          <w:divsChild>
            <w:div w:id="207886044">
              <w:marLeft w:val="0"/>
              <w:marRight w:val="0"/>
              <w:marTop w:val="0"/>
              <w:marBottom w:val="0"/>
              <w:divBdr>
                <w:top w:val="none" w:sz="0" w:space="0" w:color="auto"/>
                <w:left w:val="none" w:sz="0" w:space="0" w:color="auto"/>
                <w:bottom w:val="none" w:sz="0" w:space="0" w:color="auto"/>
                <w:right w:val="none" w:sz="0" w:space="0" w:color="auto"/>
              </w:divBdr>
            </w:div>
            <w:div w:id="2139688941">
              <w:marLeft w:val="0"/>
              <w:marRight w:val="0"/>
              <w:marTop w:val="0"/>
              <w:marBottom w:val="0"/>
              <w:divBdr>
                <w:top w:val="none" w:sz="0" w:space="0" w:color="auto"/>
                <w:left w:val="none" w:sz="0" w:space="0" w:color="auto"/>
                <w:bottom w:val="none" w:sz="0" w:space="0" w:color="auto"/>
                <w:right w:val="none" w:sz="0" w:space="0" w:color="auto"/>
              </w:divBdr>
            </w:div>
            <w:div w:id="2128154883">
              <w:marLeft w:val="0"/>
              <w:marRight w:val="0"/>
              <w:marTop w:val="0"/>
              <w:marBottom w:val="0"/>
              <w:divBdr>
                <w:top w:val="none" w:sz="0" w:space="0" w:color="auto"/>
                <w:left w:val="none" w:sz="0" w:space="0" w:color="auto"/>
                <w:bottom w:val="none" w:sz="0" w:space="0" w:color="auto"/>
                <w:right w:val="none" w:sz="0" w:space="0" w:color="auto"/>
              </w:divBdr>
            </w:div>
            <w:div w:id="873347193">
              <w:marLeft w:val="0"/>
              <w:marRight w:val="0"/>
              <w:marTop w:val="0"/>
              <w:marBottom w:val="0"/>
              <w:divBdr>
                <w:top w:val="none" w:sz="0" w:space="0" w:color="auto"/>
                <w:left w:val="none" w:sz="0" w:space="0" w:color="auto"/>
                <w:bottom w:val="none" w:sz="0" w:space="0" w:color="auto"/>
                <w:right w:val="none" w:sz="0" w:space="0" w:color="auto"/>
              </w:divBdr>
            </w:div>
            <w:div w:id="103771069">
              <w:marLeft w:val="0"/>
              <w:marRight w:val="0"/>
              <w:marTop w:val="0"/>
              <w:marBottom w:val="0"/>
              <w:divBdr>
                <w:top w:val="none" w:sz="0" w:space="0" w:color="auto"/>
                <w:left w:val="none" w:sz="0" w:space="0" w:color="auto"/>
                <w:bottom w:val="none" w:sz="0" w:space="0" w:color="auto"/>
                <w:right w:val="none" w:sz="0" w:space="0" w:color="auto"/>
              </w:divBdr>
            </w:div>
            <w:div w:id="1256550869">
              <w:marLeft w:val="0"/>
              <w:marRight w:val="0"/>
              <w:marTop w:val="0"/>
              <w:marBottom w:val="0"/>
              <w:divBdr>
                <w:top w:val="none" w:sz="0" w:space="0" w:color="auto"/>
                <w:left w:val="none" w:sz="0" w:space="0" w:color="auto"/>
                <w:bottom w:val="none" w:sz="0" w:space="0" w:color="auto"/>
                <w:right w:val="none" w:sz="0" w:space="0" w:color="auto"/>
              </w:divBdr>
            </w:div>
            <w:div w:id="711922658">
              <w:marLeft w:val="0"/>
              <w:marRight w:val="0"/>
              <w:marTop w:val="0"/>
              <w:marBottom w:val="0"/>
              <w:divBdr>
                <w:top w:val="none" w:sz="0" w:space="0" w:color="auto"/>
                <w:left w:val="none" w:sz="0" w:space="0" w:color="auto"/>
                <w:bottom w:val="none" w:sz="0" w:space="0" w:color="auto"/>
                <w:right w:val="none" w:sz="0" w:space="0" w:color="auto"/>
              </w:divBdr>
            </w:div>
            <w:div w:id="1245917809">
              <w:marLeft w:val="0"/>
              <w:marRight w:val="0"/>
              <w:marTop w:val="0"/>
              <w:marBottom w:val="0"/>
              <w:divBdr>
                <w:top w:val="none" w:sz="0" w:space="0" w:color="auto"/>
                <w:left w:val="none" w:sz="0" w:space="0" w:color="auto"/>
                <w:bottom w:val="none" w:sz="0" w:space="0" w:color="auto"/>
                <w:right w:val="none" w:sz="0" w:space="0" w:color="auto"/>
              </w:divBdr>
            </w:div>
            <w:div w:id="731731506">
              <w:marLeft w:val="0"/>
              <w:marRight w:val="0"/>
              <w:marTop w:val="0"/>
              <w:marBottom w:val="0"/>
              <w:divBdr>
                <w:top w:val="none" w:sz="0" w:space="0" w:color="auto"/>
                <w:left w:val="none" w:sz="0" w:space="0" w:color="auto"/>
                <w:bottom w:val="none" w:sz="0" w:space="0" w:color="auto"/>
                <w:right w:val="none" w:sz="0" w:space="0" w:color="auto"/>
              </w:divBdr>
            </w:div>
            <w:div w:id="1865946543">
              <w:marLeft w:val="0"/>
              <w:marRight w:val="0"/>
              <w:marTop w:val="0"/>
              <w:marBottom w:val="0"/>
              <w:divBdr>
                <w:top w:val="none" w:sz="0" w:space="0" w:color="auto"/>
                <w:left w:val="none" w:sz="0" w:space="0" w:color="auto"/>
                <w:bottom w:val="none" w:sz="0" w:space="0" w:color="auto"/>
                <w:right w:val="none" w:sz="0" w:space="0" w:color="auto"/>
              </w:divBdr>
            </w:div>
            <w:div w:id="1631856338">
              <w:marLeft w:val="0"/>
              <w:marRight w:val="0"/>
              <w:marTop w:val="0"/>
              <w:marBottom w:val="0"/>
              <w:divBdr>
                <w:top w:val="none" w:sz="0" w:space="0" w:color="auto"/>
                <w:left w:val="none" w:sz="0" w:space="0" w:color="auto"/>
                <w:bottom w:val="none" w:sz="0" w:space="0" w:color="auto"/>
                <w:right w:val="none" w:sz="0" w:space="0" w:color="auto"/>
              </w:divBdr>
            </w:div>
            <w:div w:id="1567257539">
              <w:marLeft w:val="0"/>
              <w:marRight w:val="0"/>
              <w:marTop w:val="0"/>
              <w:marBottom w:val="0"/>
              <w:divBdr>
                <w:top w:val="none" w:sz="0" w:space="0" w:color="auto"/>
                <w:left w:val="none" w:sz="0" w:space="0" w:color="auto"/>
                <w:bottom w:val="none" w:sz="0" w:space="0" w:color="auto"/>
                <w:right w:val="none" w:sz="0" w:space="0" w:color="auto"/>
              </w:divBdr>
            </w:div>
            <w:div w:id="904417887">
              <w:marLeft w:val="0"/>
              <w:marRight w:val="0"/>
              <w:marTop w:val="0"/>
              <w:marBottom w:val="0"/>
              <w:divBdr>
                <w:top w:val="none" w:sz="0" w:space="0" w:color="auto"/>
                <w:left w:val="none" w:sz="0" w:space="0" w:color="auto"/>
                <w:bottom w:val="none" w:sz="0" w:space="0" w:color="auto"/>
                <w:right w:val="none" w:sz="0" w:space="0" w:color="auto"/>
              </w:divBdr>
            </w:div>
            <w:div w:id="967323171">
              <w:marLeft w:val="0"/>
              <w:marRight w:val="0"/>
              <w:marTop w:val="0"/>
              <w:marBottom w:val="0"/>
              <w:divBdr>
                <w:top w:val="none" w:sz="0" w:space="0" w:color="auto"/>
                <w:left w:val="none" w:sz="0" w:space="0" w:color="auto"/>
                <w:bottom w:val="none" w:sz="0" w:space="0" w:color="auto"/>
                <w:right w:val="none" w:sz="0" w:space="0" w:color="auto"/>
              </w:divBdr>
            </w:div>
            <w:div w:id="162666915">
              <w:marLeft w:val="0"/>
              <w:marRight w:val="0"/>
              <w:marTop w:val="0"/>
              <w:marBottom w:val="0"/>
              <w:divBdr>
                <w:top w:val="none" w:sz="0" w:space="0" w:color="auto"/>
                <w:left w:val="none" w:sz="0" w:space="0" w:color="auto"/>
                <w:bottom w:val="none" w:sz="0" w:space="0" w:color="auto"/>
                <w:right w:val="none" w:sz="0" w:space="0" w:color="auto"/>
              </w:divBdr>
            </w:div>
            <w:div w:id="74786402">
              <w:marLeft w:val="0"/>
              <w:marRight w:val="0"/>
              <w:marTop w:val="0"/>
              <w:marBottom w:val="0"/>
              <w:divBdr>
                <w:top w:val="none" w:sz="0" w:space="0" w:color="auto"/>
                <w:left w:val="none" w:sz="0" w:space="0" w:color="auto"/>
                <w:bottom w:val="none" w:sz="0" w:space="0" w:color="auto"/>
                <w:right w:val="none" w:sz="0" w:space="0" w:color="auto"/>
              </w:divBdr>
            </w:div>
            <w:div w:id="167136408">
              <w:marLeft w:val="0"/>
              <w:marRight w:val="0"/>
              <w:marTop w:val="0"/>
              <w:marBottom w:val="0"/>
              <w:divBdr>
                <w:top w:val="none" w:sz="0" w:space="0" w:color="auto"/>
                <w:left w:val="none" w:sz="0" w:space="0" w:color="auto"/>
                <w:bottom w:val="none" w:sz="0" w:space="0" w:color="auto"/>
                <w:right w:val="none" w:sz="0" w:space="0" w:color="auto"/>
              </w:divBdr>
            </w:div>
            <w:div w:id="2133479304">
              <w:marLeft w:val="0"/>
              <w:marRight w:val="0"/>
              <w:marTop w:val="0"/>
              <w:marBottom w:val="0"/>
              <w:divBdr>
                <w:top w:val="none" w:sz="0" w:space="0" w:color="auto"/>
                <w:left w:val="none" w:sz="0" w:space="0" w:color="auto"/>
                <w:bottom w:val="none" w:sz="0" w:space="0" w:color="auto"/>
                <w:right w:val="none" w:sz="0" w:space="0" w:color="auto"/>
              </w:divBdr>
            </w:div>
            <w:div w:id="1166553105">
              <w:marLeft w:val="0"/>
              <w:marRight w:val="0"/>
              <w:marTop w:val="0"/>
              <w:marBottom w:val="0"/>
              <w:divBdr>
                <w:top w:val="none" w:sz="0" w:space="0" w:color="auto"/>
                <w:left w:val="none" w:sz="0" w:space="0" w:color="auto"/>
                <w:bottom w:val="none" w:sz="0" w:space="0" w:color="auto"/>
                <w:right w:val="none" w:sz="0" w:space="0" w:color="auto"/>
              </w:divBdr>
            </w:div>
            <w:div w:id="39717915">
              <w:marLeft w:val="0"/>
              <w:marRight w:val="0"/>
              <w:marTop w:val="0"/>
              <w:marBottom w:val="0"/>
              <w:divBdr>
                <w:top w:val="none" w:sz="0" w:space="0" w:color="auto"/>
                <w:left w:val="none" w:sz="0" w:space="0" w:color="auto"/>
                <w:bottom w:val="none" w:sz="0" w:space="0" w:color="auto"/>
                <w:right w:val="none" w:sz="0" w:space="0" w:color="auto"/>
              </w:divBdr>
            </w:div>
            <w:div w:id="2000619811">
              <w:marLeft w:val="0"/>
              <w:marRight w:val="0"/>
              <w:marTop w:val="0"/>
              <w:marBottom w:val="0"/>
              <w:divBdr>
                <w:top w:val="none" w:sz="0" w:space="0" w:color="auto"/>
                <w:left w:val="none" w:sz="0" w:space="0" w:color="auto"/>
                <w:bottom w:val="none" w:sz="0" w:space="0" w:color="auto"/>
                <w:right w:val="none" w:sz="0" w:space="0" w:color="auto"/>
              </w:divBdr>
            </w:div>
            <w:div w:id="264189573">
              <w:marLeft w:val="0"/>
              <w:marRight w:val="0"/>
              <w:marTop w:val="0"/>
              <w:marBottom w:val="0"/>
              <w:divBdr>
                <w:top w:val="none" w:sz="0" w:space="0" w:color="auto"/>
                <w:left w:val="none" w:sz="0" w:space="0" w:color="auto"/>
                <w:bottom w:val="none" w:sz="0" w:space="0" w:color="auto"/>
                <w:right w:val="none" w:sz="0" w:space="0" w:color="auto"/>
              </w:divBdr>
            </w:div>
            <w:div w:id="921841835">
              <w:marLeft w:val="0"/>
              <w:marRight w:val="0"/>
              <w:marTop w:val="0"/>
              <w:marBottom w:val="0"/>
              <w:divBdr>
                <w:top w:val="none" w:sz="0" w:space="0" w:color="auto"/>
                <w:left w:val="none" w:sz="0" w:space="0" w:color="auto"/>
                <w:bottom w:val="none" w:sz="0" w:space="0" w:color="auto"/>
                <w:right w:val="none" w:sz="0" w:space="0" w:color="auto"/>
              </w:divBdr>
            </w:div>
            <w:div w:id="4137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6915">
      <w:bodyDiv w:val="1"/>
      <w:marLeft w:val="0"/>
      <w:marRight w:val="0"/>
      <w:marTop w:val="0"/>
      <w:marBottom w:val="0"/>
      <w:divBdr>
        <w:top w:val="none" w:sz="0" w:space="0" w:color="auto"/>
        <w:left w:val="none" w:sz="0" w:space="0" w:color="auto"/>
        <w:bottom w:val="none" w:sz="0" w:space="0" w:color="auto"/>
        <w:right w:val="none" w:sz="0" w:space="0" w:color="auto"/>
      </w:divBdr>
      <w:divsChild>
        <w:div w:id="802845975">
          <w:marLeft w:val="0"/>
          <w:marRight w:val="0"/>
          <w:marTop w:val="0"/>
          <w:marBottom w:val="0"/>
          <w:divBdr>
            <w:top w:val="none" w:sz="0" w:space="0" w:color="auto"/>
            <w:left w:val="none" w:sz="0" w:space="0" w:color="auto"/>
            <w:bottom w:val="none" w:sz="0" w:space="0" w:color="auto"/>
            <w:right w:val="none" w:sz="0" w:space="0" w:color="auto"/>
          </w:divBdr>
          <w:divsChild>
            <w:div w:id="756826785">
              <w:marLeft w:val="0"/>
              <w:marRight w:val="0"/>
              <w:marTop w:val="0"/>
              <w:marBottom w:val="0"/>
              <w:divBdr>
                <w:top w:val="none" w:sz="0" w:space="0" w:color="auto"/>
                <w:left w:val="none" w:sz="0" w:space="0" w:color="auto"/>
                <w:bottom w:val="none" w:sz="0" w:space="0" w:color="auto"/>
                <w:right w:val="none" w:sz="0" w:space="0" w:color="auto"/>
              </w:divBdr>
            </w:div>
            <w:div w:id="938872300">
              <w:marLeft w:val="0"/>
              <w:marRight w:val="0"/>
              <w:marTop w:val="0"/>
              <w:marBottom w:val="0"/>
              <w:divBdr>
                <w:top w:val="none" w:sz="0" w:space="0" w:color="auto"/>
                <w:left w:val="none" w:sz="0" w:space="0" w:color="auto"/>
                <w:bottom w:val="none" w:sz="0" w:space="0" w:color="auto"/>
                <w:right w:val="none" w:sz="0" w:space="0" w:color="auto"/>
              </w:divBdr>
            </w:div>
            <w:div w:id="8695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99220">
      <w:bodyDiv w:val="1"/>
      <w:marLeft w:val="0"/>
      <w:marRight w:val="0"/>
      <w:marTop w:val="0"/>
      <w:marBottom w:val="0"/>
      <w:divBdr>
        <w:top w:val="none" w:sz="0" w:space="0" w:color="auto"/>
        <w:left w:val="none" w:sz="0" w:space="0" w:color="auto"/>
        <w:bottom w:val="none" w:sz="0" w:space="0" w:color="auto"/>
        <w:right w:val="none" w:sz="0" w:space="0" w:color="auto"/>
      </w:divBdr>
      <w:divsChild>
        <w:div w:id="805200053">
          <w:marLeft w:val="0"/>
          <w:marRight w:val="0"/>
          <w:marTop w:val="0"/>
          <w:marBottom w:val="0"/>
          <w:divBdr>
            <w:top w:val="none" w:sz="0" w:space="0" w:color="auto"/>
            <w:left w:val="none" w:sz="0" w:space="0" w:color="auto"/>
            <w:bottom w:val="none" w:sz="0" w:space="0" w:color="auto"/>
            <w:right w:val="none" w:sz="0" w:space="0" w:color="auto"/>
          </w:divBdr>
          <w:divsChild>
            <w:div w:id="1684093912">
              <w:marLeft w:val="0"/>
              <w:marRight w:val="0"/>
              <w:marTop w:val="0"/>
              <w:marBottom w:val="0"/>
              <w:divBdr>
                <w:top w:val="none" w:sz="0" w:space="0" w:color="auto"/>
                <w:left w:val="none" w:sz="0" w:space="0" w:color="auto"/>
                <w:bottom w:val="none" w:sz="0" w:space="0" w:color="auto"/>
                <w:right w:val="none" w:sz="0" w:space="0" w:color="auto"/>
              </w:divBdr>
            </w:div>
            <w:div w:id="1544824159">
              <w:marLeft w:val="0"/>
              <w:marRight w:val="0"/>
              <w:marTop w:val="0"/>
              <w:marBottom w:val="0"/>
              <w:divBdr>
                <w:top w:val="none" w:sz="0" w:space="0" w:color="auto"/>
                <w:left w:val="none" w:sz="0" w:space="0" w:color="auto"/>
                <w:bottom w:val="none" w:sz="0" w:space="0" w:color="auto"/>
                <w:right w:val="none" w:sz="0" w:space="0" w:color="auto"/>
              </w:divBdr>
            </w:div>
            <w:div w:id="1304701821">
              <w:marLeft w:val="0"/>
              <w:marRight w:val="0"/>
              <w:marTop w:val="0"/>
              <w:marBottom w:val="0"/>
              <w:divBdr>
                <w:top w:val="none" w:sz="0" w:space="0" w:color="auto"/>
                <w:left w:val="none" w:sz="0" w:space="0" w:color="auto"/>
                <w:bottom w:val="none" w:sz="0" w:space="0" w:color="auto"/>
                <w:right w:val="none" w:sz="0" w:space="0" w:color="auto"/>
              </w:divBdr>
            </w:div>
            <w:div w:id="1605117027">
              <w:marLeft w:val="0"/>
              <w:marRight w:val="0"/>
              <w:marTop w:val="0"/>
              <w:marBottom w:val="0"/>
              <w:divBdr>
                <w:top w:val="none" w:sz="0" w:space="0" w:color="auto"/>
                <w:left w:val="none" w:sz="0" w:space="0" w:color="auto"/>
                <w:bottom w:val="none" w:sz="0" w:space="0" w:color="auto"/>
                <w:right w:val="none" w:sz="0" w:space="0" w:color="auto"/>
              </w:divBdr>
            </w:div>
            <w:div w:id="1888568712">
              <w:marLeft w:val="0"/>
              <w:marRight w:val="0"/>
              <w:marTop w:val="0"/>
              <w:marBottom w:val="0"/>
              <w:divBdr>
                <w:top w:val="none" w:sz="0" w:space="0" w:color="auto"/>
                <w:left w:val="none" w:sz="0" w:space="0" w:color="auto"/>
                <w:bottom w:val="none" w:sz="0" w:space="0" w:color="auto"/>
                <w:right w:val="none" w:sz="0" w:space="0" w:color="auto"/>
              </w:divBdr>
            </w:div>
            <w:div w:id="356201553">
              <w:marLeft w:val="0"/>
              <w:marRight w:val="0"/>
              <w:marTop w:val="0"/>
              <w:marBottom w:val="0"/>
              <w:divBdr>
                <w:top w:val="none" w:sz="0" w:space="0" w:color="auto"/>
                <w:left w:val="none" w:sz="0" w:space="0" w:color="auto"/>
                <w:bottom w:val="none" w:sz="0" w:space="0" w:color="auto"/>
                <w:right w:val="none" w:sz="0" w:space="0" w:color="auto"/>
              </w:divBdr>
            </w:div>
            <w:div w:id="5172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3419">
      <w:bodyDiv w:val="1"/>
      <w:marLeft w:val="0"/>
      <w:marRight w:val="0"/>
      <w:marTop w:val="0"/>
      <w:marBottom w:val="0"/>
      <w:divBdr>
        <w:top w:val="none" w:sz="0" w:space="0" w:color="auto"/>
        <w:left w:val="none" w:sz="0" w:space="0" w:color="auto"/>
        <w:bottom w:val="none" w:sz="0" w:space="0" w:color="auto"/>
        <w:right w:val="none" w:sz="0" w:space="0" w:color="auto"/>
      </w:divBdr>
    </w:div>
    <w:div w:id="380592401">
      <w:bodyDiv w:val="1"/>
      <w:marLeft w:val="0"/>
      <w:marRight w:val="0"/>
      <w:marTop w:val="0"/>
      <w:marBottom w:val="0"/>
      <w:divBdr>
        <w:top w:val="none" w:sz="0" w:space="0" w:color="auto"/>
        <w:left w:val="none" w:sz="0" w:space="0" w:color="auto"/>
        <w:bottom w:val="none" w:sz="0" w:space="0" w:color="auto"/>
        <w:right w:val="none" w:sz="0" w:space="0" w:color="auto"/>
      </w:divBdr>
      <w:divsChild>
        <w:div w:id="662779998">
          <w:marLeft w:val="480"/>
          <w:marRight w:val="0"/>
          <w:marTop w:val="0"/>
          <w:marBottom w:val="0"/>
          <w:divBdr>
            <w:top w:val="none" w:sz="0" w:space="0" w:color="auto"/>
            <w:left w:val="none" w:sz="0" w:space="0" w:color="auto"/>
            <w:bottom w:val="none" w:sz="0" w:space="0" w:color="auto"/>
            <w:right w:val="none" w:sz="0" w:space="0" w:color="auto"/>
          </w:divBdr>
          <w:divsChild>
            <w:div w:id="1205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1573">
      <w:bodyDiv w:val="1"/>
      <w:marLeft w:val="0"/>
      <w:marRight w:val="0"/>
      <w:marTop w:val="0"/>
      <w:marBottom w:val="0"/>
      <w:divBdr>
        <w:top w:val="none" w:sz="0" w:space="0" w:color="auto"/>
        <w:left w:val="none" w:sz="0" w:space="0" w:color="auto"/>
        <w:bottom w:val="none" w:sz="0" w:space="0" w:color="auto"/>
        <w:right w:val="none" w:sz="0" w:space="0" w:color="auto"/>
      </w:divBdr>
    </w:div>
    <w:div w:id="384960736">
      <w:bodyDiv w:val="1"/>
      <w:marLeft w:val="0"/>
      <w:marRight w:val="0"/>
      <w:marTop w:val="0"/>
      <w:marBottom w:val="0"/>
      <w:divBdr>
        <w:top w:val="none" w:sz="0" w:space="0" w:color="auto"/>
        <w:left w:val="none" w:sz="0" w:space="0" w:color="auto"/>
        <w:bottom w:val="none" w:sz="0" w:space="0" w:color="auto"/>
        <w:right w:val="none" w:sz="0" w:space="0" w:color="auto"/>
      </w:divBdr>
    </w:div>
    <w:div w:id="395444875">
      <w:bodyDiv w:val="1"/>
      <w:marLeft w:val="0"/>
      <w:marRight w:val="0"/>
      <w:marTop w:val="0"/>
      <w:marBottom w:val="0"/>
      <w:divBdr>
        <w:top w:val="none" w:sz="0" w:space="0" w:color="auto"/>
        <w:left w:val="none" w:sz="0" w:space="0" w:color="auto"/>
        <w:bottom w:val="none" w:sz="0" w:space="0" w:color="auto"/>
        <w:right w:val="none" w:sz="0" w:space="0" w:color="auto"/>
      </w:divBdr>
    </w:div>
    <w:div w:id="409735108">
      <w:bodyDiv w:val="1"/>
      <w:marLeft w:val="0"/>
      <w:marRight w:val="0"/>
      <w:marTop w:val="0"/>
      <w:marBottom w:val="0"/>
      <w:divBdr>
        <w:top w:val="none" w:sz="0" w:space="0" w:color="auto"/>
        <w:left w:val="none" w:sz="0" w:space="0" w:color="auto"/>
        <w:bottom w:val="none" w:sz="0" w:space="0" w:color="auto"/>
        <w:right w:val="none" w:sz="0" w:space="0" w:color="auto"/>
      </w:divBdr>
    </w:div>
    <w:div w:id="417097412">
      <w:bodyDiv w:val="1"/>
      <w:marLeft w:val="0"/>
      <w:marRight w:val="0"/>
      <w:marTop w:val="0"/>
      <w:marBottom w:val="0"/>
      <w:divBdr>
        <w:top w:val="none" w:sz="0" w:space="0" w:color="auto"/>
        <w:left w:val="none" w:sz="0" w:space="0" w:color="auto"/>
        <w:bottom w:val="none" w:sz="0" w:space="0" w:color="auto"/>
        <w:right w:val="none" w:sz="0" w:space="0" w:color="auto"/>
      </w:divBdr>
      <w:divsChild>
        <w:div w:id="1915705037">
          <w:marLeft w:val="480"/>
          <w:marRight w:val="0"/>
          <w:marTop w:val="0"/>
          <w:marBottom w:val="0"/>
          <w:divBdr>
            <w:top w:val="none" w:sz="0" w:space="0" w:color="auto"/>
            <w:left w:val="none" w:sz="0" w:space="0" w:color="auto"/>
            <w:bottom w:val="none" w:sz="0" w:space="0" w:color="auto"/>
            <w:right w:val="none" w:sz="0" w:space="0" w:color="auto"/>
          </w:divBdr>
          <w:divsChild>
            <w:div w:id="1158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8814">
      <w:bodyDiv w:val="1"/>
      <w:marLeft w:val="0"/>
      <w:marRight w:val="0"/>
      <w:marTop w:val="0"/>
      <w:marBottom w:val="0"/>
      <w:divBdr>
        <w:top w:val="none" w:sz="0" w:space="0" w:color="auto"/>
        <w:left w:val="none" w:sz="0" w:space="0" w:color="auto"/>
        <w:bottom w:val="none" w:sz="0" w:space="0" w:color="auto"/>
        <w:right w:val="none" w:sz="0" w:space="0" w:color="auto"/>
      </w:divBdr>
    </w:div>
    <w:div w:id="418134396">
      <w:bodyDiv w:val="1"/>
      <w:marLeft w:val="0"/>
      <w:marRight w:val="0"/>
      <w:marTop w:val="0"/>
      <w:marBottom w:val="0"/>
      <w:divBdr>
        <w:top w:val="none" w:sz="0" w:space="0" w:color="auto"/>
        <w:left w:val="none" w:sz="0" w:space="0" w:color="auto"/>
        <w:bottom w:val="none" w:sz="0" w:space="0" w:color="auto"/>
        <w:right w:val="none" w:sz="0" w:space="0" w:color="auto"/>
      </w:divBdr>
    </w:div>
    <w:div w:id="438140724">
      <w:bodyDiv w:val="1"/>
      <w:marLeft w:val="0"/>
      <w:marRight w:val="0"/>
      <w:marTop w:val="0"/>
      <w:marBottom w:val="0"/>
      <w:divBdr>
        <w:top w:val="none" w:sz="0" w:space="0" w:color="auto"/>
        <w:left w:val="none" w:sz="0" w:space="0" w:color="auto"/>
        <w:bottom w:val="none" w:sz="0" w:space="0" w:color="auto"/>
        <w:right w:val="none" w:sz="0" w:space="0" w:color="auto"/>
      </w:divBdr>
    </w:div>
    <w:div w:id="441728398">
      <w:bodyDiv w:val="1"/>
      <w:marLeft w:val="0"/>
      <w:marRight w:val="0"/>
      <w:marTop w:val="0"/>
      <w:marBottom w:val="0"/>
      <w:divBdr>
        <w:top w:val="none" w:sz="0" w:space="0" w:color="auto"/>
        <w:left w:val="none" w:sz="0" w:space="0" w:color="auto"/>
        <w:bottom w:val="none" w:sz="0" w:space="0" w:color="auto"/>
        <w:right w:val="none" w:sz="0" w:space="0" w:color="auto"/>
      </w:divBdr>
      <w:divsChild>
        <w:div w:id="1984584047">
          <w:marLeft w:val="0"/>
          <w:marRight w:val="0"/>
          <w:marTop w:val="0"/>
          <w:marBottom w:val="0"/>
          <w:divBdr>
            <w:top w:val="none" w:sz="0" w:space="0" w:color="auto"/>
            <w:left w:val="none" w:sz="0" w:space="0" w:color="auto"/>
            <w:bottom w:val="none" w:sz="0" w:space="0" w:color="auto"/>
            <w:right w:val="none" w:sz="0" w:space="0" w:color="auto"/>
          </w:divBdr>
          <w:divsChild>
            <w:div w:id="764039148">
              <w:marLeft w:val="0"/>
              <w:marRight w:val="0"/>
              <w:marTop w:val="0"/>
              <w:marBottom w:val="0"/>
              <w:divBdr>
                <w:top w:val="none" w:sz="0" w:space="0" w:color="auto"/>
                <w:left w:val="none" w:sz="0" w:space="0" w:color="auto"/>
                <w:bottom w:val="none" w:sz="0" w:space="0" w:color="auto"/>
                <w:right w:val="none" w:sz="0" w:space="0" w:color="auto"/>
              </w:divBdr>
            </w:div>
            <w:div w:id="1052802321">
              <w:marLeft w:val="0"/>
              <w:marRight w:val="0"/>
              <w:marTop w:val="0"/>
              <w:marBottom w:val="0"/>
              <w:divBdr>
                <w:top w:val="none" w:sz="0" w:space="0" w:color="auto"/>
                <w:left w:val="none" w:sz="0" w:space="0" w:color="auto"/>
                <w:bottom w:val="none" w:sz="0" w:space="0" w:color="auto"/>
                <w:right w:val="none" w:sz="0" w:space="0" w:color="auto"/>
              </w:divBdr>
            </w:div>
            <w:div w:id="290790777">
              <w:marLeft w:val="0"/>
              <w:marRight w:val="0"/>
              <w:marTop w:val="0"/>
              <w:marBottom w:val="0"/>
              <w:divBdr>
                <w:top w:val="none" w:sz="0" w:space="0" w:color="auto"/>
                <w:left w:val="none" w:sz="0" w:space="0" w:color="auto"/>
                <w:bottom w:val="none" w:sz="0" w:space="0" w:color="auto"/>
                <w:right w:val="none" w:sz="0" w:space="0" w:color="auto"/>
              </w:divBdr>
            </w:div>
            <w:div w:id="1127509813">
              <w:marLeft w:val="0"/>
              <w:marRight w:val="0"/>
              <w:marTop w:val="0"/>
              <w:marBottom w:val="0"/>
              <w:divBdr>
                <w:top w:val="none" w:sz="0" w:space="0" w:color="auto"/>
                <w:left w:val="none" w:sz="0" w:space="0" w:color="auto"/>
                <w:bottom w:val="none" w:sz="0" w:space="0" w:color="auto"/>
                <w:right w:val="none" w:sz="0" w:space="0" w:color="auto"/>
              </w:divBdr>
            </w:div>
            <w:div w:id="1754037786">
              <w:marLeft w:val="0"/>
              <w:marRight w:val="0"/>
              <w:marTop w:val="0"/>
              <w:marBottom w:val="0"/>
              <w:divBdr>
                <w:top w:val="none" w:sz="0" w:space="0" w:color="auto"/>
                <w:left w:val="none" w:sz="0" w:space="0" w:color="auto"/>
                <w:bottom w:val="none" w:sz="0" w:space="0" w:color="auto"/>
                <w:right w:val="none" w:sz="0" w:space="0" w:color="auto"/>
              </w:divBdr>
            </w:div>
            <w:div w:id="17197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5072">
      <w:bodyDiv w:val="1"/>
      <w:marLeft w:val="0"/>
      <w:marRight w:val="0"/>
      <w:marTop w:val="0"/>
      <w:marBottom w:val="0"/>
      <w:divBdr>
        <w:top w:val="none" w:sz="0" w:space="0" w:color="auto"/>
        <w:left w:val="none" w:sz="0" w:space="0" w:color="auto"/>
        <w:bottom w:val="none" w:sz="0" w:space="0" w:color="auto"/>
        <w:right w:val="none" w:sz="0" w:space="0" w:color="auto"/>
      </w:divBdr>
    </w:div>
    <w:div w:id="467666472">
      <w:bodyDiv w:val="1"/>
      <w:marLeft w:val="0"/>
      <w:marRight w:val="0"/>
      <w:marTop w:val="0"/>
      <w:marBottom w:val="0"/>
      <w:divBdr>
        <w:top w:val="none" w:sz="0" w:space="0" w:color="auto"/>
        <w:left w:val="none" w:sz="0" w:space="0" w:color="auto"/>
        <w:bottom w:val="none" w:sz="0" w:space="0" w:color="auto"/>
        <w:right w:val="none" w:sz="0" w:space="0" w:color="auto"/>
      </w:divBdr>
      <w:divsChild>
        <w:div w:id="1950232703">
          <w:marLeft w:val="480"/>
          <w:marRight w:val="0"/>
          <w:marTop w:val="0"/>
          <w:marBottom w:val="0"/>
          <w:divBdr>
            <w:top w:val="none" w:sz="0" w:space="0" w:color="auto"/>
            <w:left w:val="none" w:sz="0" w:space="0" w:color="auto"/>
            <w:bottom w:val="none" w:sz="0" w:space="0" w:color="auto"/>
            <w:right w:val="none" w:sz="0" w:space="0" w:color="auto"/>
          </w:divBdr>
          <w:divsChild>
            <w:div w:id="991762317">
              <w:marLeft w:val="0"/>
              <w:marRight w:val="0"/>
              <w:marTop w:val="0"/>
              <w:marBottom w:val="0"/>
              <w:divBdr>
                <w:top w:val="none" w:sz="0" w:space="0" w:color="auto"/>
                <w:left w:val="none" w:sz="0" w:space="0" w:color="auto"/>
                <w:bottom w:val="none" w:sz="0" w:space="0" w:color="auto"/>
                <w:right w:val="none" w:sz="0" w:space="0" w:color="auto"/>
              </w:divBdr>
            </w:div>
            <w:div w:id="454375374">
              <w:marLeft w:val="0"/>
              <w:marRight w:val="0"/>
              <w:marTop w:val="0"/>
              <w:marBottom w:val="0"/>
              <w:divBdr>
                <w:top w:val="none" w:sz="0" w:space="0" w:color="auto"/>
                <w:left w:val="none" w:sz="0" w:space="0" w:color="auto"/>
                <w:bottom w:val="none" w:sz="0" w:space="0" w:color="auto"/>
                <w:right w:val="none" w:sz="0" w:space="0" w:color="auto"/>
              </w:divBdr>
            </w:div>
            <w:div w:id="1614899280">
              <w:marLeft w:val="0"/>
              <w:marRight w:val="0"/>
              <w:marTop w:val="0"/>
              <w:marBottom w:val="0"/>
              <w:divBdr>
                <w:top w:val="none" w:sz="0" w:space="0" w:color="auto"/>
                <w:left w:val="none" w:sz="0" w:space="0" w:color="auto"/>
                <w:bottom w:val="none" w:sz="0" w:space="0" w:color="auto"/>
                <w:right w:val="none" w:sz="0" w:space="0" w:color="auto"/>
              </w:divBdr>
            </w:div>
            <w:div w:id="1886865662">
              <w:marLeft w:val="0"/>
              <w:marRight w:val="0"/>
              <w:marTop w:val="0"/>
              <w:marBottom w:val="0"/>
              <w:divBdr>
                <w:top w:val="none" w:sz="0" w:space="0" w:color="auto"/>
                <w:left w:val="none" w:sz="0" w:space="0" w:color="auto"/>
                <w:bottom w:val="none" w:sz="0" w:space="0" w:color="auto"/>
                <w:right w:val="none" w:sz="0" w:space="0" w:color="auto"/>
              </w:divBdr>
            </w:div>
            <w:div w:id="1246575028">
              <w:marLeft w:val="0"/>
              <w:marRight w:val="0"/>
              <w:marTop w:val="0"/>
              <w:marBottom w:val="0"/>
              <w:divBdr>
                <w:top w:val="none" w:sz="0" w:space="0" w:color="auto"/>
                <w:left w:val="none" w:sz="0" w:space="0" w:color="auto"/>
                <w:bottom w:val="none" w:sz="0" w:space="0" w:color="auto"/>
                <w:right w:val="none" w:sz="0" w:space="0" w:color="auto"/>
              </w:divBdr>
            </w:div>
            <w:div w:id="1156143972">
              <w:marLeft w:val="0"/>
              <w:marRight w:val="0"/>
              <w:marTop w:val="0"/>
              <w:marBottom w:val="0"/>
              <w:divBdr>
                <w:top w:val="none" w:sz="0" w:space="0" w:color="auto"/>
                <w:left w:val="none" w:sz="0" w:space="0" w:color="auto"/>
                <w:bottom w:val="none" w:sz="0" w:space="0" w:color="auto"/>
                <w:right w:val="none" w:sz="0" w:space="0" w:color="auto"/>
              </w:divBdr>
            </w:div>
            <w:div w:id="966549057">
              <w:marLeft w:val="0"/>
              <w:marRight w:val="0"/>
              <w:marTop w:val="0"/>
              <w:marBottom w:val="0"/>
              <w:divBdr>
                <w:top w:val="none" w:sz="0" w:space="0" w:color="auto"/>
                <w:left w:val="none" w:sz="0" w:space="0" w:color="auto"/>
                <w:bottom w:val="none" w:sz="0" w:space="0" w:color="auto"/>
                <w:right w:val="none" w:sz="0" w:space="0" w:color="auto"/>
              </w:divBdr>
            </w:div>
            <w:div w:id="292558873">
              <w:marLeft w:val="0"/>
              <w:marRight w:val="0"/>
              <w:marTop w:val="0"/>
              <w:marBottom w:val="0"/>
              <w:divBdr>
                <w:top w:val="none" w:sz="0" w:space="0" w:color="auto"/>
                <w:left w:val="none" w:sz="0" w:space="0" w:color="auto"/>
                <w:bottom w:val="none" w:sz="0" w:space="0" w:color="auto"/>
                <w:right w:val="none" w:sz="0" w:space="0" w:color="auto"/>
              </w:divBdr>
            </w:div>
            <w:div w:id="2387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9444">
      <w:bodyDiv w:val="1"/>
      <w:marLeft w:val="0"/>
      <w:marRight w:val="0"/>
      <w:marTop w:val="0"/>
      <w:marBottom w:val="0"/>
      <w:divBdr>
        <w:top w:val="none" w:sz="0" w:space="0" w:color="auto"/>
        <w:left w:val="none" w:sz="0" w:space="0" w:color="auto"/>
        <w:bottom w:val="none" w:sz="0" w:space="0" w:color="auto"/>
        <w:right w:val="none" w:sz="0" w:space="0" w:color="auto"/>
      </w:divBdr>
      <w:divsChild>
        <w:div w:id="1955596333">
          <w:marLeft w:val="0"/>
          <w:marRight w:val="0"/>
          <w:marTop w:val="0"/>
          <w:marBottom w:val="0"/>
          <w:divBdr>
            <w:top w:val="none" w:sz="0" w:space="0" w:color="auto"/>
            <w:left w:val="none" w:sz="0" w:space="0" w:color="auto"/>
            <w:bottom w:val="none" w:sz="0" w:space="0" w:color="auto"/>
            <w:right w:val="none" w:sz="0" w:space="0" w:color="auto"/>
          </w:divBdr>
          <w:divsChild>
            <w:div w:id="12343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4885">
      <w:bodyDiv w:val="1"/>
      <w:marLeft w:val="0"/>
      <w:marRight w:val="0"/>
      <w:marTop w:val="0"/>
      <w:marBottom w:val="0"/>
      <w:divBdr>
        <w:top w:val="none" w:sz="0" w:space="0" w:color="auto"/>
        <w:left w:val="none" w:sz="0" w:space="0" w:color="auto"/>
        <w:bottom w:val="none" w:sz="0" w:space="0" w:color="auto"/>
        <w:right w:val="none" w:sz="0" w:space="0" w:color="auto"/>
      </w:divBdr>
      <w:divsChild>
        <w:div w:id="1971934515">
          <w:marLeft w:val="0"/>
          <w:marRight w:val="0"/>
          <w:marTop w:val="100"/>
          <w:marBottom w:val="100"/>
          <w:divBdr>
            <w:top w:val="none" w:sz="0" w:space="0" w:color="auto"/>
            <w:left w:val="none" w:sz="0" w:space="0" w:color="auto"/>
            <w:bottom w:val="none" w:sz="0" w:space="0" w:color="auto"/>
            <w:right w:val="none" w:sz="0" w:space="0" w:color="auto"/>
          </w:divBdr>
          <w:divsChild>
            <w:div w:id="997609875">
              <w:marLeft w:val="0"/>
              <w:marRight w:val="0"/>
              <w:marTop w:val="0"/>
              <w:marBottom w:val="0"/>
              <w:divBdr>
                <w:top w:val="none" w:sz="0" w:space="0" w:color="auto"/>
                <w:left w:val="none" w:sz="0" w:space="0" w:color="auto"/>
                <w:bottom w:val="none" w:sz="0" w:space="0" w:color="auto"/>
                <w:right w:val="none" w:sz="0" w:space="0" w:color="auto"/>
              </w:divBdr>
              <w:divsChild>
                <w:div w:id="1928225967">
                  <w:marLeft w:val="480"/>
                  <w:marRight w:val="0"/>
                  <w:marTop w:val="0"/>
                  <w:marBottom w:val="0"/>
                  <w:divBdr>
                    <w:top w:val="none" w:sz="0" w:space="0" w:color="auto"/>
                    <w:left w:val="none" w:sz="0" w:space="0" w:color="auto"/>
                    <w:bottom w:val="none" w:sz="0" w:space="0" w:color="auto"/>
                    <w:right w:val="none" w:sz="0" w:space="0" w:color="auto"/>
                  </w:divBdr>
                  <w:divsChild>
                    <w:div w:id="9287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036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544483192">
      <w:bodyDiv w:val="1"/>
      <w:marLeft w:val="0"/>
      <w:marRight w:val="0"/>
      <w:marTop w:val="0"/>
      <w:marBottom w:val="0"/>
      <w:divBdr>
        <w:top w:val="none" w:sz="0" w:space="0" w:color="auto"/>
        <w:left w:val="none" w:sz="0" w:space="0" w:color="auto"/>
        <w:bottom w:val="none" w:sz="0" w:space="0" w:color="auto"/>
        <w:right w:val="none" w:sz="0" w:space="0" w:color="auto"/>
      </w:divBdr>
    </w:div>
    <w:div w:id="544831672">
      <w:bodyDiv w:val="1"/>
      <w:marLeft w:val="0"/>
      <w:marRight w:val="0"/>
      <w:marTop w:val="0"/>
      <w:marBottom w:val="0"/>
      <w:divBdr>
        <w:top w:val="none" w:sz="0" w:space="0" w:color="auto"/>
        <w:left w:val="none" w:sz="0" w:space="0" w:color="auto"/>
        <w:bottom w:val="none" w:sz="0" w:space="0" w:color="auto"/>
        <w:right w:val="none" w:sz="0" w:space="0" w:color="auto"/>
      </w:divBdr>
    </w:div>
    <w:div w:id="546380342">
      <w:bodyDiv w:val="1"/>
      <w:marLeft w:val="0"/>
      <w:marRight w:val="0"/>
      <w:marTop w:val="0"/>
      <w:marBottom w:val="0"/>
      <w:divBdr>
        <w:top w:val="none" w:sz="0" w:space="0" w:color="auto"/>
        <w:left w:val="none" w:sz="0" w:space="0" w:color="auto"/>
        <w:bottom w:val="none" w:sz="0" w:space="0" w:color="auto"/>
        <w:right w:val="none" w:sz="0" w:space="0" w:color="auto"/>
      </w:divBdr>
      <w:divsChild>
        <w:div w:id="1964577340">
          <w:marLeft w:val="0"/>
          <w:marRight w:val="0"/>
          <w:marTop w:val="0"/>
          <w:marBottom w:val="0"/>
          <w:divBdr>
            <w:top w:val="none" w:sz="0" w:space="0" w:color="auto"/>
            <w:left w:val="none" w:sz="0" w:space="0" w:color="auto"/>
            <w:bottom w:val="none" w:sz="0" w:space="0" w:color="auto"/>
            <w:right w:val="none" w:sz="0" w:space="0" w:color="auto"/>
          </w:divBdr>
          <w:divsChild>
            <w:div w:id="1302006526">
              <w:marLeft w:val="0"/>
              <w:marRight w:val="0"/>
              <w:marTop w:val="0"/>
              <w:marBottom w:val="0"/>
              <w:divBdr>
                <w:top w:val="none" w:sz="0" w:space="0" w:color="auto"/>
                <w:left w:val="none" w:sz="0" w:space="0" w:color="auto"/>
                <w:bottom w:val="none" w:sz="0" w:space="0" w:color="auto"/>
                <w:right w:val="none" w:sz="0" w:space="0" w:color="auto"/>
              </w:divBdr>
            </w:div>
            <w:div w:id="1010527683">
              <w:marLeft w:val="0"/>
              <w:marRight w:val="0"/>
              <w:marTop w:val="0"/>
              <w:marBottom w:val="0"/>
              <w:divBdr>
                <w:top w:val="none" w:sz="0" w:space="0" w:color="auto"/>
                <w:left w:val="none" w:sz="0" w:space="0" w:color="auto"/>
                <w:bottom w:val="none" w:sz="0" w:space="0" w:color="auto"/>
                <w:right w:val="none" w:sz="0" w:space="0" w:color="auto"/>
              </w:divBdr>
            </w:div>
            <w:div w:id="204685640">
              <w:marLeft w:val="0"/>
              <w:marRight w:val="0"/>
              <w:marTop w:val="0"/>
              <w:marBottom w:val="0"/>
              <w:divBdr>
                <w:top w:val="none" w:sz="0" w:space="0" w:color="auto"/>
                <w:left w:val="none" w:sz="0" w:space="0" w:color="auto"/>
                <w:bottom w:val="none" w:sz="0" w:space="0" w:color="auto"/>
                <w:right w:val="none" w:sz="0" w:space="0" w:color="auto"/>
              </w:divBdr>
            </w:div>
            <w:div w:id="159085639">
              <w:marLeft w:val="0"/>
              <w:marRight w:val="0"/>
              <w:marTop w:val="0"/>
              <w:marBottom w:val="0"/>
              <w:divBdr>
                <w:top w:val="none" w:sz="0" w:space="0" w:color="auto"/>
                <w:left w:val="none" w:sz="0" w:space="0" w:color="auto"/>
                <w:bottom w:val="none" w:sz="0" w:space="0" w:color="auto"/>
                <w:right w:val="none" w:sz="0" w:space="0" w:color="auto"/>
              </w:divBdr>
            </w:div>
            <w:div w:id="2137987911">
              <w:marLeft w:val="0"/>
              <w:marRight w:val="0"/>
              <w:marTop w:val="0"/>
              <w:marBottom w:val="0"/>
              <w:divBdr>
                <w:top w:val="none" w:sz="0" w:space="0" w:color="auto"/>
                <w:left w:val="none" w:sz="0" w:space="0" w:color="auto"/>
                <w:bottom w:val="none" w:sz="0" w:space="0" w:color="auto"/>
                <w:right w:val="none" w:sz="0" w:space="0" w:color="auto"/>
              </w:divBdr>
            </w:div>
            <w:div w:id="89469207">
              <w:marLeft w:val="0"/>
              <w:marRight w:val="0"/>
              <w:marTop w:val="0"/>
              <w:marBottom w:val="0"/>
              <w:divBdr>
                <w:top w:val="none" w:sz="0" w:space="0" w:color="auto"/>
                <w:left w:val="none" w:sz="0" w:space="0" w:color="auto"/>
                <w:bottom w:val="none" w:sz="0" w:space="0" w:color="auto"/>
                <w:right w:val="none" w:sz="0" w:space="0" w:color="auto"/>
              </w:divBdr>
            </w:div>
            <w:div w:id="16386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6360">
      <w:bodyDiv w:val="1"/>
      <w:marLeft w:val="0"/>
      <w:marRight w:val="0"/>
      <w:marTop w:val="0"/>
      <w:marBottom w:val="0"/>
      <w:divBdr>
        <w:top w:val="none" w:sz="0" w:space="0" w:color="auto"/>
        <w:left w:val="none" w:sz="0" w:space="0" w:color="auto"/>
        <w:bottom w:val="none" w:sz="0" w:space="0" w:color="auto"/>
        <w:right w:val="none" w:sz="0" w:space="0" w:color="auto"/>
      </w:divBdr>
      <w:divsChild>
        <w:div w:id="1422413230">
          <w:marLeft w:val="0"/>
          <w:marRight w:val="0"/>
          <w:marTop w:val="0"/>
          <w:marBottom w:val="0"/>
          <w:divBdr>
            <w:top w:val="none" w:sz="0" w:space="0" w:color="auto"/>
            <w:left w:val="none" w:sz="0" w:space="0" w:color="auto"/>
            <w:bottom w:val="none" w:sz="0" w:space="0" w:color="auto"/>
            <w:right w:val="none" w:sz="0" w:space="0" w:color="auto"/>
          </w:divBdr>
          <w:divsChild>
            <w:div w:id="1495604934">
              <w:marLeft w:val="0"/>
              <w:marRight w:val="0"/>
              <w:marTop w:val="0"/>
              <w:marBottom w:val="0"/>
              <w:divBdr>
                <w:top w:val="none" w:sz="0" w:space="0" w:color="auto"/>
                <w:left w:val="none" w:sz="0" w:space="0" w:color="auto"/>
                <w:bottom w:val="none" w:sz="0" w:space="0" w:color="auto"/>
                <w:right w:val="none" w:sz="0" w:space="0" w:color="auto"/>
              </w:divBdr>
            </w:div>
            <w:div w:id="746222916">
              <w:marLeft w:val="0"/>
              <w:marRight w:val="0"/>
              <w:marTop w:val="0"/>
              <w:marBottom w:val="0"/>
              <w:divBdr>
                <w:top w:val="none" w:sz="0" w:space="0" w:color="auto"/>
                <w:left w:val="none" w:sz="0" w:space="0" w:color="auto"/>
                <w:bottom w:val="none" w:sz="0" w:space="0" w:color="auto"/>
                <w:right w:val="none" w:sz="0" w:space="0" w:color="auto"/>
              </w:divBdr>
            </w:div>
            <w:div w:id="1629509666">
              <w:marLeft w:val="0"/>
              <w:marRight w:val="0"/>
              <w:marTop w:val="0"/>
              <w:marBottom w:val="0"/>
              <w:divBdr>
                <w:top w:val="none" w:sz="0" w:space="0" w:color="auto"/>
                <w:left w:val="none" w:sz="0" w:space="0" w:color="auto"/>
                <w:bottom w:val="none" w:sz="0" w:space="0" w:color="auto"/>
                <w:right w:val="none" w:sz="0" w:space="0" w:color="auto"/>
              </w:divBdr>
            </w:div>
            <w:div w:id="848829324">
              <w:marLeft w:val="0"/>
              <w:marRight w:val="0"/>
              <w:marTop w:val="0"/>
              <w:marBottom w:val="0"/>
              <w:divBdr>
                <w:top w:val="none" w:sz="0" w:space="0" w:color="auto"/>
                <w:left w:val="none" w:sz="0" w:space="0" w:color="auto"/>
                <w:bottom w:val="none" w:sz="0" w:space="0" w:color="auto"/>
                <w:right w:val="none" w:sz="0" w:space="0" w:color="auto"/>
              </w:divBdr>
            </w:div>
            <w:div w:id="1366757845">
              <w:marLeft w:val="0"/>
              <w:marRight w:val="0"/>
              <w:marTop w:val="0"/>
              <w:marBottom w:val="0"/>
              <w:divBdr>
                <w:top w:val="none" w:sz="0" w:space="0" w:color="auto"/>
                <w:left w:val="none" w:sz="0" w:space="0" w:color="auto"/>
                <w:bottom w:val="none" w:sz="0" w:space="0" w:color="auto"/>
                <w:right w:val="none" w:sz="0" w:space="0" w:color="auto"/>
              </w:divBdr>
            </w:div>
            <w:div w:id="9453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8346">
      <w:bodyDiv w:val="1"/>
      <w:marLeft w:val="0"/>
      <w:marRight w:val="0"/>
      <w:marTop w:val="0"/>
      <w:marBottom w:val="0"/>
      <w:divBdr>
        <w:top w:val="none" w:sz="0" w:space="0" w:color="auto"/>
        <w:left w:val="none" w:sz="0" w:space="0" w:color="auto"/>
        <w:bottom w:val="none" w:sz="0" w:space="0" w:color="auto"/>
        <w:right w:val="none" w:sz="0" w:space="0" w:color="auto"/>
      </w:divBdr>
      <w:divsChild>
        <w:div w:id="2027755899">
          <w:marLeft w:val="0"/>
          <w:marRight w:val="0"/>
          <w:marTop w:val="0"/>
          <w:marBottom w:val="0"/>
          <w:divBdr>
            <w:top w:val="none" w:sz="0" w:space="0" w:color="auto"/>
            <w:left w:val="none" w:sz="0" w:space="0" w:color="auto"/>
            <w:bottom w:val="none" w:sz="0" w:space="0" w:color="auto"/>
            <w:right w:val="none" w:sz="0" w:space="0" w:color="auto"/>
          </w:divBdr>
          <w:divsChild>
            <w:div w:id="1035807331">
              <w:marLeft w:val="0"/>
              <w:marRight w:val="0"/>
              <w:marTop w:val="0"/>
              <w:marBottom w:val="0"/>
              <w:divBdr>
                <w:top w:val="none" w:sz="0" w:space="0" w:color="auto"/>
                <w:left w:val="none" w:sz="0" w:space="0" w:color="auto"/>
                <w:bottom w:val="none" w:sz="0" w:space="0" w:color="auto"/>
                <w:right w:val="none" w:sz="0" w:space="0" w:color="auto"/>
              </w:divBdr>
            </w:div>
            <w:div w:id="548955345">
              <w:marLeft w:val="0"/>
              <w:marRight w:val="0"/>
              <w:marTop w:val="0"/>
              <w:marBottom w:val="0"/>
              <w:divBdr>
                <w:top w:val="none" w:sz="0" w:space="0" w:color="auto"/>
                <w:left w:val="none" w:sz="0" w:space="0" w:color="auto"/>
                <w:bottom w:val="none" w:sz="0" w:space="0" w:color="auto"/>
                <w:right w:val="none" w:sz="0" w:space="0" w:color="auto"/>
              </w:divBdr>
            </w:div>
            <w:div w:id="1584753644">
              <w:marLeft w:val="0"/>
              <w:marRight w:val="0"/>
              <w:marTop w:val="0"/>
              <w:marBottom w:val="0"/>
              <w:divBdr>
                <w:top w:val="none" w:sz="0" w:space="0" w:color="auto"/>
                <w:left w:val="none" w:sz="0" w:space="0" w:color="auto"/>
                <w:bottom w:val="none" w:sz="0" w:space="0" w:color="auto"/>
                <w:right w:val="none" w:sz="0" w:space="0" w:color="auto"/>
              </w:divBdr>
            </w:div>
            <w:div w:id="1701200612">
              <w:marLeft w:val="0"/>
              <w:marRight w:val="0"/>
              <w:marTop w:val="0"/>
              <w:marBottom w:val="0"/>
              <w:divBdr>
                <w:top w:val="none" w:sz="0" w:space="0" w:color="auto"/>
                <w:left w:val="none" w:sz="0" w:space="0" w:color="auto"/>
                <w:bottom w:val="none" w:sz="0" w:space="0" w:color="auto"/>
                <w:right w:val="none" w:sz="0" w:space="0" w:color="auto"/>
              </w:divBdr>
            </w:div>
            <w:div w:id="804545198">
              <w:marLeft w:val="0"/>
              <w:marRight w:val="0"/>
              <w:marTop w:val="0"/>
              <w:marBottom w:val="0"/>
              <w:divBdr>
                <w:top w:val="none" w:sz="0" w:space="0" w:color="auto"/>
                <w:left w:val="none" w:sz="0" w:space="0" w:color="auto"/>
                <w:bottom w:val="none" w:sz="0" w:space="0" w:color="auto"/>
                <w:right w:val="none" w:sz="0" w:space="0" w:color="auto"/>
              </w:divBdr>
            </w:div>
            <w:div w:id="1535146794">
              <w:marLeft w:val="0"/>
              <w:marRight w:val="0"/>
              <w:marTop w:val="0"/>
              <w:marBottom w:val="0"/>
              <w:divBdr>
                <w:top w:val="none" w:sz="0" w:space="0" w:color="auto"/>
                <w:left w:val="none" w:sz="0" w:space="0" w:color="auto"/>
                <w:bottom w:val="none" w:sz="0" w:space="0" w:color="auto"/>
                <w:right w:val="none" w:sz="0" w:space="0" w:color="auto"/>
              </w:divBdr>
            </w:div>
            <w:div w:id="939021227">
              <w:marLeft w:val="0"/>
              <w:marRight w:val="0"/>
              <w:marTop w:val="0"/>
              <w:marBottom w:val="0"/>
              <w:divBdr>
                <w:top w:val="none" w:sz="0" w:space="0" w:color="auto"/>
                <w:left w:val="none" w:sz="0" w:space="0" w:color="auto"/>
                <w:bottom w:val="none" w:sz="0" w:space="0" w:color="auto"/>
                <w:right w:val="none" w:sz="0" w:space="0" w:color="auto"/>
              </w:divBdr>
            </w:div>
            <w:div w:id="1713723233">
              <w:marLeft w:val="0"/>
              <w:marRight w:val="0"/>
              <w:marTop w:val="0"/>
              <w:marBottom w:val="0"/>
              <w:divBdr>
                <w:top w:val="none" w:sz="0" w:space="0" w:color="auto"/>
                <w:left w:val="none" w:sz="0" w:space="0" w:color="auto"/>
                <w:bottom w:val="none" w:sz="0" w:space="0" w:color="auto"/>
                <w:right w:val="none" w:sz="0" w:space="0" w:color="auto"/>
              </w:divBdr>
            </w:div>
            <w:div w:id="1274822957">
              <w:marLeft w:val="0"/>
              <w:marRight w:val="0"/>
              <w:marTop w:val="0"/>
              <w:marBottom w:val="0"/>
              <w:divBdr>
                <w:top w:val="none" w:sz="0" w:space="0" w:color="auto"/>
                <w:left w:val="none" w:sz="0" w:space="0" w:color="auto"/>
                <w:bottom w:val="none" w:sz="0" w:space="0" w:color="auto"/>
                <w:right w:val="none" w:sz="0" w:space="0" w:color="auto"/>
              </w:divBdr>
            </w:div>
            <w:div w:id="1923559132">
              <w:marLeft w:val="0"/>
              <w:marRight w:val="0"/>
              <w:marTop w:val="0"/>
              <w:marBottom w:val="0"/>
              <w:divBdr>
                <w:top w:val="none" w:sz="0" w:space="0" w:color="auto"/>
                <w:left w:val="none" w:sz="0" w:space="0" w:color="auto"/>
                <w:bottom w:val="none" w:sz="0" w:space="0" w:color="auto"/>
                <w:right w:val="none" w:sz="0" w:space="0" w:color="auto"/>
              </w:divBdr>
            </w:div>
            <w:div w:id="829369263">
              <w:marLeft w:val="0"/>
              <w:marRight w:val="0"/>
              <w:marTop w:val="0"/>
              <w:marBottom w:val="0"/>
              <w:divBdr>
                <w:top w:val="none" w:sz="0" w:space="0" w:color="auto"/>
                <w:left w:val="none" w:sz="0" w:space="0" w:color="auto"/>
                <w:bottom w:val="none" w:sz="0" w:space="0" w:color="auto"/>
                <w:right w:val="none" w:sz="0" w:space="0" w:color="auto"/>
              </w:divBdr>
            </w:div>
            <w:div w:id="1754543159">
              <w:marLeft w:val="0"/>
              <w:marRight w:val="0"/>
              <w:marTop w:val="0"/>
              <w:marBottom w:val="0"/>
              <w:divBdr>
                <w:top w:val="none" w:sz="0" w:space="0" w:color="auto"/>
                <w:left w:val="none" w:sz="0" w:space="0" w:color="auto"/>
                <w:bottom w:val="none" w:sz="0" w:space="0" w:color="auto"/>
                <w:right w:val="none" w:sz="0" w:space="0" w:color="auto"/>
              </w:divBdr>
            </w:div>
            <w:div w:id="789082171">
              <w:marLeft w:val="0"/>
              <w:marRight w:val="0"/>
              <w:marTop w:val="0"/>
              <w:marBottom w:val="0"/>
              <w:divBdr>
                <w:top w:val="none" w:sz="0" w:space="0" w:color="auto"/>
                <w:left w:val="none" w:sz="0" w:space="0" w:color="auto"/>
                <w:bottom w:val="none" w:sz="0" w:space="0" w:color="auto"/>
                <w:right w:val="none" w:sz="0" w:space="0" w:color="auto"/>
              </w:divBdr>
            </w:div>
            <w:div w:id="670523592">
              <w:marLeft w:val="0"/>
              <w:marRight w:val="0"/>
              <w:marTop w:val="0"/>
              <w:marBottom w:val="0"/>
              <w:divBdr>
                <w:top w:val="none" w:sz="0" w:space="0" w:color="auto"/>
                <w:left w:val="none" w:sz="0" w:space="0" w:color="auto"/>
                <w:bottom w:val="none" w:sz="0" w:space="0" w:color="auto"/>
                <w:right w:val="none" w:sz="0" w:space="0" w:color="auto"/>
              </w:divBdr>
            </w:div>
            <w:div w:id="19456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1849">
      <w:bodyDiv w:val="1"/>
      <w:marLeft w:val="0"/>
      <w:marRight w:val="0"/>
      <w:marTop w:val="0"/>
      <w:marBottom w:val="0"/>
      <w:divBdr>
        <w:top w:val="none" w:sz="0" w:space="0" w:color="auto"/>
        <w:left w:val="none" w:sz="0" w:space="0" w:color="auto"/>
        <w:bottom w:val="none" w:sz="0" w:space="0" w:color="auto"/>
        <w:right w:val="none" w:sz="0" w:space="0" w:color="auto"/>
      </w:divBdr>
    </w:div>
    <w:div w:id="668407905">
      <w:bodyDiv w:val="1"/>
      <w:marLeft w:val="0"/>
      <w:marRight w:val="0"/>
      <w:marTop w:val="0"/>
      <w:marBottom w:val="0"/>
      <w:divBdr>
        <w:top w:val="none" w:sz="0" w:space="0" w:color="auto"/>
        <w:left w:val="none" w:sz="0" w:space="0" w:color="auto"/>
        <w:bottom w:val="none" w:sz="0" w:space="0" w:color="auto"/>
        <w:right w:val="none" w:sz="0" w:space="0" w:color="auto"/>
      </w:divBdr>
      <w:divsChild>
        <w:div w:id="385420033">
          <w:marLeft w:val="480"/>
          <w:marRight w:val="0"/>
          <w:marTop w:val="0"/>
          <w:marBottom w:val="0"/>
          <w:divBdr>
            <w:top w:val="none" w:sz="0" w:space="0" w:color="auto"/>
            <w:left w:val="none" w:sz="0" w:space="0" w:color="auto"/>
            <w:bottom w:val="none" w:sz="0" w:space="0" w:color="auto"/>
            <w:right w:val="none" w:sz="0" w:space="0" w:color="auto"/>
          </w:divBdr>
          <w:divsChild>
            <w:div w:id="14454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6329">
      <w:bodyDiv w:val="1"/>
      <w:marLeft w:val="0"/>
      <w:marRight w:val="0"/>
      <w:marTop w:val="0"/>
      <w:marBottom w:val="0"/>
      <w:divBdr>
        <w:top w:val="none" w:sz="0" w:space="0" w:color="auto"/>
        <w:left w:val="none" w:sz="0" w:space="0" w:color="auto"/>
        <w:bottom w:val="none" w:sz="0" w:space="0" w:color="auto"/>
        <w:right w:val="none" w:sz="0" w:space="0" w:color="auto"/>
      </w:divBdr>
      <w:divsChild>
        <w:div w:id="415443145">
          <w:marLeft w:val="480"/>
          <w:marRight w:val="0"/>
          <w:marTop w:val="0"/>
          <w:marBottom w:val="0"/>
          <w:divBdr>
            <w:top w:val="none" w:sz="0" w:space="0" w:color="auto"/>
            <w:left w:val="none" w:sz="0" w:space="0" w:color="auto"/>
            <w:bottom w:val="none" w:sz="0" w:space="0" w:color="auto"/>
            <w:right w:val="none" w:sz="0" w:space="0" w:color="auto"/>
          </w:divBdr>
          <w:divsChild>
            <w:div w:id="15117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336">
      <w:bodyDiv w:val="1"/>
      <w:marLeft w:val="0"/>
      <w:marRight w:val="0"/>
      <w:marTop w:val="0"/>
      <w:marBottom w:val="0"/>
      <w:divBdr>
        <w:top w:val="none" w:sz="0" w:space="0" w:color="auto"/>
        <w:left w:val="none" w:sz="0" w:space="0" w:color="auto"/>
        <w:bottom w:val="none" w:sz="0" w:space="0" w:color="auto"/>
        <w:right w:val="none" w:sz="0" w:space="0" w:color="auto"/>
      </w:divBdr>
    </w:div>
    <w:div w:id="706102037">
      <w:bodyDiv w:val="1"/>
      <w:marLeft w:val="0"/>
      <w:marRight w:val="0"/>
      <w:marTop w:val="0"/>
      <w:marBottom w:val="0"/>
      <w:divBdr>
        <w:top w:val="none" w:sz="0" w:space="0" w:color="auto"/>
        <w:left w:val="none" w:sz="0" w:space="0" w:color="auto"/>
        <w:bottom w:val="none" w:sz="0" w:space="0" w:color="auto"/>
        <w:right w:val="none" w:sz="0" w:space="0" w:color="auto"/>
      </w:divBdr>
      <w:divsChild>
        <w:div w:id="930048816">
          <w:marLeft w:val="0"/>
          <w:marRight w:val="0"/>
          <w:marTop w:val="0"/>
          <w:marBottom w:val="0"/>
          <w:divBdr>
            <w:top w:val="none" w:sz="0" w:space="0" w:color="auto"/>
            <w:left w:val="none" w:sz="0" w:space="0" w:color="auto"/>
            <w:bottom w:val="none" w:sz="0" w:space="0" w:color="auto"/>
            <w:right w:val="none" w:sz="0" w:space="0" w:color="auto"/>
          </w:divBdr>
          <w:divsChild>
            <w:div w:id="36515439">
              <w:marLeft w:val="0"/>
              <w:marRight w:val="0"/>
              <w:marTop w:val="0"/>
              <w:marBottom w:val="0"/>
              <w:divBdr>
                <w:top w:val="none" w:sz="0" w:space="0" w:color="auto"/>
                <w:left w:val="none" w:sz="0" w:space="0" w:color="auto"/>
                <w:bottom w:val="none" w:sz="0" w:space="0" w:color="auto"/>
                <w:right w:val="none" w:sz="0" w:space="0" w:color="auto"/>
              </w:divBdr>
            </w:div>
            <w:div w:id="1571962801">
              <w:marLeft w:val="0"/>
              <w:marRight w:val="0"/>
              <w:marTop w:val="0"/>
              <w:marBottom w:val="0"/>
              <w:divBdr>
                <w:top w:val="none" w:sz="0" w:space="0" w:color="auto"/>
                <w:left w:val="none" w:sz="0" w:space="0" w:color="auto"/>
                <w:bottom w:val="none" w:sz="0" w:space="0" w:color="auto"/>
                <w:right w:val="none" w:sz="0" w:space="0" w:color="auto"/>
              </w:divBdr>
            </w:div>
            <w:div w:id="2051958047">
              <w:marLeft w:val="0"/>
              <w:marRight w:val="0"/>
              <w:marTop w:val="0"/>
              <w:marBottom w:val="0"/>
              <w:divBdr>
                <w:top w:val="none" w:sz="0" w:space="0" w:color="auto"/>
                <w:left w:val="none" w:sz="0" w:space="0" w:color="auto"/>
                <w:bottom w:val="none" w:sz="0" w:space="0" w:color="auto"/>
                <w:right w:val="none" w:sz="0" w:space="0" w:color="auto"/>
              </w:divBdr>
            </w:div>
            <w:div w:id="8064672">
              <w:marLeft w:val="0"/>
              <w:marRight w:val="0"/>
              <w:marTop w:val="0"/>
              <w:marBottom w:val="0"/>
              <w:divBdr>
                <w:top w:val="none" w:sz="0" w:space="0" w:color="auto"/>
                <w:left w:val="none" w:sz="0" w:space="0" w:color="auto"/>
                <w:bottom w:val="none" w:sz="0" w:space="0" w:color="auto"/>
                <w:right w:val="none" w:sz="0" w:space="0" w:color="auto"/>
              </w:divBdr>
            </w:div>
            <w:div w:id="629750764">
              <w:marLeft w:val="0"/>
              <w:marRight w:val="0"/>
              <w:marTop w:val="0"/>
              <w:marBottom w:val="0"/>
              <w:divBdr>
                <w:top w:val="none" w:sz="0" w:space="0" w:color="auto"/>
                <w:left w:val="none" w:sz="0" w:space="0" w:color="auto"/>
                <w:bottom w:val="none" w:sz="0" w:space="0" w:color="auto"/>
                <w:right w:val="none" w:sz="0" w:space="0" w:color="auto"/>
              </w:divBdr>
            </w:div>
            <w:div w:id="2024890017">
              <w:marLeft w:val="0"/>
              <w:marRight w:val="0"/>
              <w:marTop w:val="0"/>
              <w:marBottom w:val="0"/>
              <w:divBdr>
                <w:top w:val="none" w:sz="0" w:space="0" w:color="auto"/>
                <w:left w:val="none" w:sz="0" w:space="0" w:color="auto"/>
                <w:bottom w:val="none" w:sz="0" w:space="0" w:color="auto"/>
                <w:right w:val="none" w:sz="0" w:space="0" w:color="auto"/>
              </w:divBdr>
            </w:div>
            <w:div w:id="1565992788">
              <w:marLeft w:val="0"/>
              <w:marRight w:val="0"/>
              <w:marTop w:val="0"/>
              <w:marBottom w:val="0"/>
              <w:divBdr>
                <w:top w:val="none" w:sz="0" w:space="0" w:color="auto"/>
                <w:left w:val="none" w:sz="0" w:space="0" w:color="auto"/>
                <w:bottom w:val="none" w:sz="0" w:space="0" w:color="auto"/>
                <w:right w:val="none" w:sz="0" w:space="0" w:color="auto"/>
              </w:divBdr>
            </w:div>
            <w:div w:id="1207520347">
              <w:marLeft w:val="0"/>
              <w:marRight w:val="0"/>
              <w:marTop w:val="0"/>
              <w:marBottom w:val="0"/>
              <w:divBdr>
                <w:top w:val="none" w:sz="0" w:space="0" w:color="auto"/>
                <w:left w:val="none" w:sz="0" w:space="0" w:color="auto"/>
                <w:bottom w:val="none" w:sz="0" w:space="0" w:color="auto"/>
                <w:right w:val="none" w:sz="0" w:space="0" w:color="auto"/>
              </w:divBdr>
            </w:div>
            <w:div w:id="1400590132">
              <w:marLeft w:val="0"/>
              <w:marRight w:val="0"/>
              <w:marTop w:val="0"/>
              <w:marBottom w:val="0"/>
              <w:divBdr>
                <w:top w:val="none" w:sz="0" w:space="0" w:color="auto"/>
                <w:left w:val="none" w:sz="0" w:space="0" w:color="auto"/>
                <w:bottom w:val="none" w:sz="0" w:space="0" w:color="auto"/>
                <w:right w:val="none" w:sz="0" w:space="0" w:color="auto"/>
              </w:divBdr>
            </w:div>
            <w:div w:id="261494709">
              <w:marLeft w:val="0"/>
              <w:marRight w:val="0"/>
              <w:marTop w:val="0"/>
              <w:marBottom w:val="0"/>
              <w:divBdr>
                <w:top w:val="none" w:sz="0" w:space="0" w:color="auto"/>
                <w:left w:val="none" w:sz="0" w:space="0" w:color="auto"/>
                <w:bottom w:val="none" w:sz="0" w:space="0" w:color="auto"/>
                <w:right w:val="none" w:sz="0" w:space="0" w:color="auto"/>
              </w:divBdr>
            </w:div>
            <w:div w:id="326859628">
              <w:marLeft w:val="0"/>
              <w:marRight w:val="0"/>
              <w:marTop w:val="0"/>
              <w:marBottom w:val="0"/>
              <w:divBdr>
                <w:top w:val="none" w:sz="0" w:space="0" w:color="auto"/>
                <w:left w:val="none" w:sz="0" w:space="0" w:color="auto"/>
                <w:bottom w:val="none" w:sz="0" w:space="0" w:color="auto"/>
                <w:right w:val="none" w:sz="0" w:space="0" w:color="auto"/>
              </w:divBdr>
            </w:div>
            <w:div w:id="2098598637">
              <w:marLeft w:val="0"/>
              <w:marRight w:val="0"/>
              <w:marTop w:val="0"/>
              <w:marBottom w:val="0"/>
              <w:divBdr>
                <w:top w:val="none" w:sz="0" w:space="0" w:color="auto"/>
                <w:left w:val="none" w:sz="0" w:space="0" w:color="auto"/>
                <w:bottom w:val="none" w:sz="0" w:space="0" w:color="auto"/>
                <w:right w:val="none" w:sz="0" w:space="0" w:color="auto"/>
              </w:divBdr>
            </w:div>
            <w:div w:id="665011231">
              <w:marLeft w:val="0"/>
              <w:marRight w:val="0"/>
              <w:marTop w:val="0"/>
              <w:marBottom w:val="0"/>
              <w:divBdr>
                <w:top w:val="none" w:sz="0" w:space="0" w:color="auto"/>
                <w:left w:val="none" w:sz="0" w:space="0" w:color="auto"/>
                <w:bottom w:val="none" w:sz="0" w:space="0" w:color="auto"/>
                <w:right w:val="none" w:sz="0" w:space="0" w:color="auto"/>
              </w:divBdr>
            </w:div>
            <w:div w:id="1671250459">
              <w:marLeft w:val="0"/>
              <w:marRight w:val="0"/>
              <w:marTop w:val="0"/>
              <w:marBottom w:val="0"/>
              <w:divBdr>
                <w:top w:val="none" w:sz="0" w:space="0" w:color="auto"/>
                <w:left w:val="none" w:sz="0" w:space="0" w:color="auto"/>
                <w:bottom w:val="none" w:sz="0" w:space="0" w:color="auto"/>
                <w:right w:val="none" w:sz="0" w:space="0" w:color="auto"/>
              </w:divBdr>
            </w:div>
            <w:div w:id="485240300">
              <w:marLeft w:val="0"/>
              <w:marRight w:val="0"/>
              <w:marTop w:val="0"/>
              <w:marBottom w:val="0"/>
              <w:divBdr>
                <w:top w:val="none" w:sz="0" w:space="0" w:color="auto"/>
                <w:left w:val="none" w:sz="0" w:space="0" w:color="auto"/>
                <w:bottom w:val="none" w:sz="0" w:space="0" w:color="auto"/>
                <w:right w:val="none" w:sz="0" w:space="0" w:color="auto"/>
              </w:divBdr>
            </w:div>
            <w:div w:id="1536231672">
              <w:marLeft w:val="0"/>
              <w:marRight w:val="0"/>
              <w:marTop w:val="0"/>
              <w:marBottom w:val="0"/>
              <w:divBdr>
                <w:top w:val="none" w:sz="0" w:space="0" w:color="auto"/>
                <w:left w:val="none" w:sz="0" w:space="0" w:color="auto"/>
                <w:bottom w:val="none" w:sz="0" w:space="0" w:color="auto"/>
                <w:right w:val="none" w:sz="0" w:space="0" w:color="auto"/>
              </w:divBdr>
            </w:div>
            <w:div w:id="171772028">
              <w:marLeft w:val="0"/>
              <w:marRight w:val="0"/>
              <w:marTop w:val="0"/>
              <w:marBottom w:val="0"/>
              <w:divBdr>
                <w:top w:val="none" w:sz="0" w:space="0" w:color="auto"/>
                <w:left w:val="none" w:sz="0" w:space="0" w:color="auto"/>
                <w:bottom w:val="none" w:sz="0" w:space="0" w:color="auto"/>
                <w:right w:val="none" w:sz="0" w:space="0" w:color="auto"/>
              </w:divBdr>
            </w:div>
            <w:div w:id="1966156187">
              <w:marLeft w:val="0"/>
              <w:marRight w:val="0"/>
              <w:marTop w:val="0"/>
              <w:marBottom w:val="0"/>
              <w:divBdr>
                <w:top w:val="none" w:sz="0" w:space="0" w:color="auto"/>
                <w:left w:val="none" w:sz="0" w:space="0" w:color="auto"/>
                <w:bottom w:val="none" w:sz="0" w:space="0" w:color="auto"/>
                <w:right w:val="none" w:sz="0" w:space="0" w:color="auto"/>
              </w:divBdr>
            </w:div>
            <w:div w:id="1100447473">
              <w:marLeft w:val="0"/>
              <w:marRight w:val="0"/>
              <w:marTop w:val="0"/>
              <w:marBottom w:val="0"/>
              <w:divBdr>
                <w:top w:val="none" w:sz="0" w:space="0" w:color="auto"/>
                <w:left w:val="none" w:sz="0" w:space="0" w:color="auto"/>
                <w:bottom w:val="none" w:sz="0" w:space="0" w:color="auto"/>
                <w:right w:val="none" w:sz="0" w:space="0" w:color="auto"/>
              </w:divBdr>
            </w:div>
            <w:div w:id="30805174">
              <w:marLeft w:val="0"/>
              <w:marRight w:val="0"/>
              <w:marTop w:val="0"/>
              <w:marBottom w:val="0"/>
              <w:divBdr>
                <w:top w:val="none" w:sz="0" w:space="0" w:color="auto"/>
                <w:left w:val="none" w:sz="0" w:space="0" w:color="auto"/>
                <w:bottom w:val="none" w:sz="0" w:space="0" w:color="auto"/>
                <w:right w:val="none" w:sz="0" w:space="0" w:color="auto"/>
              </w:divBdr>
            </w:div>
            <w:div w:id="452023345">
              <w:marLeft w:val="0"/>
              <w:marRight w:val="0"/>
              <w:marTop w:val="0"/>
              <w:marBottom w:val="0"/>
              <w:divBdr>
                <w:top w:val="none" w:sz="0" w:space="0" w:color="auto"/>
                <w:left w:val="none" w:sz="0" w:space="0" w:color="auto"/>
                <w:bottom w:val="none" w:sz="0" w:space="0" w:color="auto"/>
                <w:right w:val="none" w:sz="0" w:space="0" w:color="auto"/>
              </w:divBdr>
            </w:div>
            <w:div w:id="1915120959">
              <w:marLeft w:val="0"/>
              <w:marRight w:val="0"/>
              <w:marTop w:val="0"/>
              <w:marBottom w:val="0"/>
              <w:divBdr>
                <w:top w:val="none" w:sz="0" w:space="0" w:color="auto"/>
                <w:left w:val="none" w:sz="0" w:space="0" w:color="auto"/>
                <w:bottom w:val="none" w:sz="0" w:space="0" w:color="auto"/>
                <w:right w:val="none" w:sz="0" w:space="0" w:color="auto"/>
              </w:divBdr>
            </w:div>
            <w:div w:id="588469183">
              <w:marLeft w:val="0"/>
              <w:marRight w:val="0"/>
              <w:marTop w:val="0"/>
              <w:marBottom w:val="0"/>
              <w:divBdr>
                <w:top w:val="none" w:sz="0" w:space="0" w:color="auto"/>
                <w:left w:val="none" w:sz="0" w:space="0" w:color="auto"/>
                <w:bottom w:val="none" w:sz="0" w:space="0" w:color="auto"/>
                <w:right w:val="none" w:sz="0" w:space="0" w:color="auto"/>
              </w:divBdr>
            </w:div>
            <w:div w:id="1684627784">
              <w:marLeft w:val="0"/>
              <w:marRight w:val="0"/>
              <w:marTop w:val="0"/>
              <w:marBottom w:val="0"/>
              <w:divBdr>
                <w:top w:val="none" w:sz="0" w:space="0" w:color="auto"/>
                <w:left w:val="none" w:sz="0" w:space="0" w:color="auto"/>
                <w:bottom w:val="none" w:sz="0" w:space="0" w:color="auto"/>
                <w:right w:val="none" w:sz="0" w:space="0" w:color="auto"/>
              </w:divBdr>
            </w:div>
            <w:div w:id="459348772">
              <w:marLeft w:val="0"/>
              <w:marRight w:val="0"/>
              <w:marTop w:val="0"/>
              <w:marBottom w:val="0"/>
              <w:divBdr>
                <w:top w:val="none" w:sz="0" w:space="0" w:color="auto"/>
                <w:left w:val="none" w:sz="0" w:space="0" w:color="auto"/>
                <w:bottom w:val="none" w:sz="0" w:space="0" w:color="auto"/>
                <w:right w:val="none" w:sz="0" w:space="0" w:color="auto"/>
              </w:divBdr>
            </w:div>
            <w:div w:id="1156805013">
              <w:marLeft w:val="0"/>
              <w:marRight w:val="0"/>
              <w:marTop w:val="0"/>
              <w:marBottom w:val="0"/>
              <w:divBdr>
                <w:top w:val="none" w:sz="0" w:space="0" w:color="auto"/>
                <w:left w:val="none" w:sz="0" w:space="0" w:color="auto"/>
                <w:bottom w:val="none" w:sz="0" w:space="0" w:color="auto"/>
                <w:right w:val="none" w:sz="0" w:space="0" w:color="auto"/>
              </w:divBdr>
            </w:div>
            <w:div w:id="354691094">
              <w:marLeft w:val="0"/>
              <w:marRight w:val="0"/>
              <w:marTop w:val="0"/>
              <w:marBottom w:val="0"/>
              <w:divBdr>
                <w:top w:val="none" w:sz="0" w:space="0" w:color="auto"/>
                <w:left w:val="none" w:sz="0" w:space="0" w:color="auto"/>
                <w:bottom w:val="none" w:sz="0" w:space="0" w:color="auto"/>
                <w:right w:val="none" w:sz="0" w:space="0" w:color="auto"/>
              </w:divBdr>
            </w:div>
            <w:div w:id="1582905501">
              <w:marLeft w:val="0"/>
              <w:marRight w:val="0"/>
              <w:marTop w:val="0"/>
              <w:marBottom w:val="0"/>
              <w:divBdr>
                <w:top w:val="none" w:sz="0" w:space="0" w:color="auto"/>
                <w:left w:val="none" w:sz="0" w:space="0" w:color="auto"/>
                <w:bottom w:val="none" w:sz="0" w:space="0" w:color="auto"/>
                <w:right w:val="none" w:sz="0" w:space="0" w:color="auto"/>
              </w:divBdr>
            </w:div>
            <w:div w:id="2142650444">
              <w:marLeft w:val="0"/>
              <w:marRight w:val="0"/>
              <w:marTop w:val="0"/>
              <w:marBottom w:val="0"/>
              <w:divBdr>
                <w:top w:val="none" w:sz="0" w:space="0" w:color="auto"/>
                <w:left w:val="none" w:sz="0" w:space="0" w:color="auto"/>
                <w:bottom w:val="none" w:sz="0" w:space="0" w:color="auto"/>
                <w:right w:val="none" w:sz="0" w:space="0" w:color="auto"/>
              </w:divBdr>
            </w:div>
            <w:div w:id="1276056531">
              <w:marLeft w:val="0"/>
              <w:marRight w:val="0"/>
              <w:marTop w:val="0"/>
              <w:marBottom w:val="0"/>
              <w:divBdr>
                <w:top w:val="none" w:sz="0" w:space="0" w:color="auto"/>
                <w:left w:val="none" w:sz="0" w:space="0" w:color="auto"/>
                <w:bottom w:val="none" w:sz="0" w:space="0" w:color="auto"/>
                <w:right w:val="none" w:sz="0" w:space="0" w:color="auto"/>
              </w:divBdr>
            </w:div>
            <w:div w:id="310327771">
              <w:marLeft w:val="0"/>
              <w:marRight w:val="0"/>
              <w:marTop w:val="0"/>
              <w:marBottom w:val="0"/>
              <w:divBdr>
                <w:top w:val="none" w:sz="0" w:space="0" w:color="auto"/>
                <w:left w:val="none" w:sz="0" w:space="0" w:color="auto"/>
                <w:bottom w:val="none" w:sz="0" w:space="0" w:color="auto"/>
                <w:right w:val="none" w:sz="0" w:space="0" w:color="auto"/>
              </w:divBdr>
            </w:div>
            <w:div w:id="395203136">
              <w:marLeft w:val="0"/>
              <w:marRight w:val="0"/>
              <w:marTop w:val="0"/>
              <w:marBottom w:val="0"/>
              <w:divBdr>
                <w:top w:val="none" w:sz="0" w:space="0" w:color="auto"/>
                <w:left w:val="none" w:sz="0" w:space="0" w:color="auto"/>
                <w:bottom w:val="none" w:sz="0" w:space="0" w:color="auto"/>
                <w:right w:val="none" w:sz="0" w:space="0" w:color="auto"/>
              </w:divBdr>
            </w:div>
            <w:div w:id="193659075">
              <w:marLeft w:val="0"/>
              <w:marRight w:val="0"/>
              <w:marTop w:val="0"/>
              <w:marBottom w:val="0"/>
              <w:divBdr>
                <w:top w:val="none" w:sz="0" w:space="0" w:color="auto"/>
                <w:left w:val="none" w:sz="0" w:space="0" w:color="auto"/>
                <w:bottom w:val="none" w:sz="0" w:space="0" w:color="auto"/>
                <w:right w:val="none" w:sz="0" w:space="0" w:color="auto"/>
              </w:divBdr>
            </w:div>
            <w:div w:id="1220556235">
              <w:marLeft w:val="0"/>
              <w:marRight w:val="0"/>
              <w:marTop w:val="0"/>
              <w:marBottom w:val="0"/>
              <w:divBdr>
                <w:top w:val="none" w:sz="0" w:space="0" w:color="auto"/>
                <w:left w:val="none" w:sz="0" w:space="0" w:color="auto"/>
                <w:bottom w:val="none" w:sz="0" w:space="0" w:color="auto"/>
                <w:right w:val="none" w:sz="0" w:space="0" w:color="auto"/>
              </w:divBdr>
            </w:div>
            <w:div w:id="964628058">
              <w:marLeft w:val="0"/>
              <w:marRight w:val="0"/>
              <w:marTop w:val="0"/>
              <w:marBottom w:val="0"/>
              <w:divBdr>
                <w:top w:val="none" w:sz="0" w:space="0" w:color="auto"/>
                <w:left w:val="none" w:sz="0" w:space="0" w:color="auto"/>
                <w:bottom w:val="none" w:sz="0" w:space="0" w:color="auto"/>
                <w:right w:val="none" w:sz="0" w:space="0" w:color="auto"/>
              </w:divBdr>
            </w:div>
            <w:div w:id="2332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9256">
      <w:bodyDiv w:val="1"/>
      <w:marLeft w:val="0"/>
      <w:marRight w:val="0"/>
      <w:marTop w:val="0"/>
      <w:marBottom w:val="0"/>
      <w:divBdr>
        <w:top w:val="none" w:sz="0" w:space="0" w:color="auto"/>
        <w:left w:val="none" w:sz="0" w:space="0" w:color="auto"/>
        <w:bottom w:val="none" w:sz="0" w:space="0" w:color="auto"/>
        <w:right w:val="none" w:sz="0" w:space="0" w:color="auto"/>
      </w:divBdr>
    </w:div>
    <w:div w:id="743376212">
      <w:bodyDiv w:val="1"/>
      <w:marLeft w:val="0"/>
      <w:marRight w:val="0"/>
      <w:marTop w:val="0"/>
      <w:marBottom w:val="0"/>
      <w:divBdr>
        <w:top w:val="none" w:sz="0" w:space="0" w:color="auto"/>
        <w:left w:val="none" w:sz="0" w:space="0" w:color="auto"/>
        <w:bottom w:val="none" w:sz="0" w:space="0" w:color="auto"/>
        <w:right w:val="none" w:sz="0" w:space="0" w:color="auto"/>
      </w:divBdr>
      <w:divsChild>
        <w:div w:id="218201989">
          <w:marLeft w:val="0"/>
          <w:marRight w:val="0"/>
          <w:marTop w:val="0"/>
          <w:marBottom w:val="0"/>
          <w:divBdr>
            <w:top w:val="none" w:sz="0" w:space="0" w:color="auto"/>
            <w:left w:val="none" w:sz="0" w:space="0" w:color="auto"/>
            <w:bottom w:val="none" w:sz="0" w:space="0" w:color="auto"/>
            <w:right w:val="none" w:sz="0" w:space="0" w:color="auto"/>
          </w:divBdr>
          <w:divsChild>
            <w:div w:id="1107500073">
              <w:marLeft w:val="0"/>
              <w:marRight w:val="0"/>
              <w:marTop w:val="0"/>
              <w:marBottom w:val="0"/>
              <w:divBdr>
                <w:top w:val="none" w:sz="0" w:space="0" w:color="auto"/>
                <w:left w:val="none" w:sz="0" w:space="0" w:color="auto"/>
                <w:bottom w:val="none" w:sz="0" w:space="0" w:color="auto"/>
                <w:right w:val="none" w:sz="0" w:space="0" w:color="auto"/>
              </w:divBdr>
            </w:div>
            <w:div w:id="1878002165">
              <w:marLeft w:val="0"/>
              <w:marRight w:val="0"/>
              <w:marTop w:val="0"/>
              <w:marBottom w:val="0"/>
              <w:divBdr>
                <w:top w:val="none" w:sz="0" w:space="0" w:color="auto"/>
                <w:left w:val="none" w:sz="0" w:space="0" w:color="auto"/>
                <w:bottom w:val="none" w:sz="0" w:space="0" w:color="auto"/>
                <w:right w:val="none" w:sz="0" w:space="0" w:color="auto"/>
              </w:divBdr>
            </w:div>
            <w:div w:id="3022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0226">
      <w:bodyDiv w:val="1"/>
      <w:marLeft w:val="0"/>
      <w:marRight w:val="0"/>
      <w:marTop w:val="0"/>
      <w:marBottom w:val="0"/>
      <w:divBdr>
        <w:top w:val="none" w:sz="0" w:space="0" w:color="auto"/>
        <w:left w:val="none" w:sz="0" w:space="0" w:color="auto"/>
        <w:bottom w:val="none" w:sz="0" w:space="0" w:color="auto"/>
        <w:right w:val="none" w:sz="0" w:space="0" w:color="auto"/>
      </w:divBdr>
    </w:div>
    <w:div w:id="776680634">
      <w:bodyDiv w:val="1"/>
      <w:marLeft w:val="0"/>
      <w:marRight w:val="0"/>
      <w:marTop w:val="0"/>
      <w:marBottom w:val="0"/>
      <w:divBdr>
        <w:top w:val="none" w:sz="0" w:space="0" w:color="auto"/>
        <w:left w:val="none" w:sz="0" w:space="0" w:color="auto"/>
        <w:bottom w:val="none" w:sz="0" w:space="0" w:color="auto"/>
        <w:right w:val="none" w:sz="0" w:space="0" w:color="auto"/>
      </w:divBdr>
    </w:div>
    <w:div w:id="778571686">
      <w:bodyDiv w:val="1"/>
      <w:marLeft w:val="0"/>
      <w:marRight w:val="0"/>
      <w:marTop w:val="0"/>
      <w:marBottom w:val="0"/>
      <w:divBdr>
        <w:top w:val="none" w:sz="0" w:space="0" w:color="auto"/>
        <w:left w:val="none" w:sz="0" w:space="0" w:color="auto"/>
        <w:bottom w:val="none" w:sz="0" w:space="0" w:color="auto"/>
        <w:right w:val="none" w:sz="0" w:space="0" w:color="auto"/>
      </w:divBdr>
    </w:div>
    <w:div w:id="780564077">
      <w:bodyDiv w:val="1"/>
      <w:marLeft w:val="0"/>
      <w:marRight w:val="0"/>
      <w:marTop w:val="0"/>
      <w:marBottom w:val="0"/>
      <w:divBdr>
        <w:top w:val="none" w:sz="0" w:space="0" w:color="auto"/>
        <w:left w:val="none" w:sz="0" w:space="0" w:color="auto"/>
        <w:bottom w:val="none" w:sz="0" w:space="0" w:color="auto"/>
        <w:right w:val="none" w:sz="0" w:space="0" w:color="auto"/>
      </w:divBdr>
    </w:div>
    <w:div w:id="804587762">
      <w:bodyDiv w:val="1"/>
      <w:marLeft w:val="0"/>
      <w:marRight w:val="0"/>
      <w:marTop w:val="0"/>
      <w:marBottom w:val="0"/>
      <w:divBdr>
        <w:top w:val="none" w:sz="0" w:space="0" w:color="auto"/>
        <w:left w:val="none" w:sz="0" w:space="0" w:color="auto"/>
        <w:bottom w:val="none" w:sz="0" w:space="0" w:color="auto"/>
        <w:right w:val="none" w:sz="0" w:space="0" w:color="auto"/>
      </w:divBdr>
      <w:divsChild>
        <w:div w:id="1462576802">
          <w:marLeft w:val="480"/>
          <w:marRight w:val="0"/>
          <w:marTop w:val="0"/>
          <w:marBottom w:val="0"/>
          <w:divBdr>
            <w:top w:val="none" w:sz="0" w:space="0" w:color="auto"/>
            <w:left w:val="none" w:sz="0" w:space="0" w:color="auto"/>
            <w:bottom w:val="none" w:sz="0" w:space="0" w:color="auto"/>
            <w:right w:val="none" w:sz="0" w:space="0" w:color="auto"/>
          </w:divBdr>
          <w:divsChild>
            <w:div w:id="10459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8425">
      <w:bodyDiv w:val="1"/>
      <w:marLeft w:val="0"/>
      <w:marRight w:val="0"/>
      <w:marTop w:val="0"/>
      <w:marBottom w:val="0"/>
      <w:divBdr>
        <w:top w:val="none" w:sz="0" w:space="0" w:color="auto"/>
        <w:left w:val="none" w:sz="0" w:space="0" w:color="auto"/>
        <w:bottom w:val="none" w:sz="0" w:space="0" w:color="auto"/>
        <w:right w:val="none" w:sz="0" w:space="0" w:color="auto"/>
      </w:divBdr>
    </w:div>
    <w:div w:id="843710746">
      <w:bodyDiv w:val="1"/>
      <w:marLeft w:val="0"/>
      <w:marRight w:val="0"/>
      <w:marTop w:val="0"/>
      <w:marBottom w:val="0"/>
      <w:divBdr>
        <w:top w:val="none" w:sz="0" w:space="0" w:color="auto"/>
        <w:left w:val="none" w:sz="0" w:space="0" w:color="auto"/>
        <w:bottom w:val="none" w:sz="0" w:space="0" w:color="auto"/>
        <w:right w:val="none" w:sz="0" w:space="0" w:color="auto"/>
      </w:divBdr>
    </w:div>
    <w:div w:id="849291570">
      <w:bodyDiv w:val="1"/>
      <w:marLeft w:val="0"/>
      <w:marRight w:val="0"/>
      <w:marTop w:val="0"/>
      <w:marBottom w:val="0"/>
      <w:divBdr>
        <w:top w:val="none" w:sz="0" w:space="0" w:color="auto"/>
        <w:left w:val="none" w:sz="0" w:space="0" w:color="auto"/>
        <w:bottom w:val="none" w:sz="0" w:space="0" w:color="auto"/>
        <w:right w:val="none" w:sz="0" w:space="0" w:color="auto"/>
      </w:divBdr>
    </w:div>
    <w:div w:id="868376900">
      <w:bodyDiv w:val="1"/>
      <w:marLeft w:val="0"/>
      <w:marRight w:val="0"/>
      <w:marTop w:val="0"/>
      <w:marBottom w:val="0"/>
      <w:divBdr>
        <w:top w:val="none" w:sz="0" w:space="0" w:color="auto"/>
        <w:left w:val="none" w:sz="0" w:space="0" w:color="auto"/>
        <w:bottom w:val="none" w:sz="0" w:space="0" w:color="auto"/>
        <w:right w:val="none" w:sz="0" w:space="0" w:color="auto"/>
      </w:divBdr>
    </w:div>
    <w:div w:id="869074801">
      <w:bodyDiv w:val="1"/>
      <w:marLeft w:val="0"/>
      <w:marRight w:val="0"/>
      <w:marTop w:val="0"/>
      <w:marBottom w:val="0"/>
      <w:divBdr>
        <w:top w:val="none" w:sz="0" w:space="0" w:color="auto"/>
        <w:left w:val="none" w:sz="0" w:space="0" w:color="auto"/>
        <w:bottom w:val="none" w:sz="0" w:space="0" w:color="auto"/>
        <w:right w:val="none" w:sz="0" w:space="0" w:color="auto"/>
      </w:divBdr>
    </w:div>
    <w:div w:id="878586989">
      <w:bodyDiv w:val="1"/>
      <w:marLeft w:val="0"/>
      <w:marRight w:val="0"/>
      <w:marTop w:val="0"/>
      <w:marBottom w:val="0"/>
      <w:divBdr>
        <w:top w:val="none" w:sz="0" w:space="0" w:color="auto"/>
        <w:left w:val="none" w:sz="0" w:space="0" w:color="auto"/>
        <w:bottom w:val="none" w:sz="0" w:space="0" w:color="auto"/>
        <w:right w:val="none" w:sz="0" w:space="0" w:color="auto"/>
      </w:divBdr>
    </w:div>
    <w:div w:id="892423801">
      <w:bodyDiv w:val="1"/>
      <w:marLeft w:val="0"/>
      <w:marRight w:val="0"/>
      <w:marTop w:val="0"/>
      <w:marBottom w:val="0"/>
      <w:divBdr>
        <w:top w:val="none" w:sz="0" w:space="0" w:color="auto"/>
        <w:left w:val="none" w:sz="0" w:space="0" w:color="auto"/>
        <w:bottom w:val="none" w:sz="0" w:space="0" w:color="auto"/>
        <w:right w:val="none" w:sz="0" w:space="0" w:color="auto"/>
      </w:divBdr>
    </w:div>
    <w:div w:id="948775706">
      <w:bodyDiv w:val="1"/>
      <w:marLeft w:val="0"/>
      <w:marRight w:val="0"/>
      <w:marTop w:val="0"/>
      <w:marBottom w:val="0"/>
      <w:divBdr>
        <w:top w:val="none" w:sz="0" w:space="0" w:color="auto"/>
        <w:left w:val="none" w:sz="0" w:space="0" w:color="auto"/>
        <w:bottom w:val="none" w:sz="0" w:space="0" w:color="auto"/>
        <w:right w:val="none" w:sz="0" w:space="0" w:color="auto"/>
      </w:divBdr>
    </w:div>
    <w:div w:id="974483112">
      <w:bodyDiv w:val="1"/>
      <w:marLeft w:val="0"/>
      <w:marRight w:val="0"/>
      <w:marTop w:val="0"/>
      <w:marBottom w:val="0"/>
      <w:divBdr>
        <w:top w:val="none" w:sz="0" w:space="0" w:color="auto"/>
        <w:left w:val="none" w:sz="0" w:space="0" w:color="auto"/>
        <w:bottom w:val="none" w:sz="0" w:space="0" w:color="auto"/>
        <w:right w:val="none" w:sz="0" w:space="0" w:color="auto"/>
      </w:divBdr>
    </w:div>
    <w:div w:id="976105603">
      <w:bodyDiv w:val="1"/>
      <w:marLeft w:val="0"/>
      <w:marRight w:val="0"/>
      <w:marTop w:val="0"/>
      <w:marBottom w:val="0"/>
      <w:divBdr>
        <w:top w:val="none" w:sz="0" w:space="0" w:color="auto"/>
        <w:left w:val="none" w:sz="0" w:space="0" w:color="auto"/>
        <w:bottom w:val="none" w:sz="0" w:space="0" w:color="auto"/>
        <w:right w:val="none" w:sz="0" w:space="0" w:color="auto"/>
      </w:divBdr>
    </w:div>
    <w:div w:id="989669937">
      <w:bodyDiv w:val="1"/>
      <w:marLeft w:val="0"/>
      <w:marRight w:val="0"/>
      <w:marTop w:val="0"/>
      <w:marBottom w:val="0"/>
      <w:divBdr>
        <w:top w:val="none" w:sz="0" w:space="0" w:color="auto"/>
        <w:left w:val="none" w:sz="0" w:space="0" w:color="auto"/>
        <w:bottom w:val="none" w:sz="0" w:space="0" w:color="auto"/>
        <w:right w:val="none" w:sz="0" w:space="0" w:color="auto"/>
      </w:divBdr>
    </w:div>
    <w:div w:id="990254419">
      <w:bodyDiv w:val="1"/>
      <w:marLeft w:val="0"/>
      <w:marRight w:val="0"/>
      <w:marTop w:val="0"/>
      <w:marBottom w:val="0"/>
      <w:divBdr>
        <w:top w:val="none" w:sz="0" w:space="0" w:color="auto"/>
        <w:left w:val="none" w:sz="0" w:space="0" w:color="auto"/>
        <w:bottom w:val="none" w:sz="0" w:space="0" w:color="auto"/>
        <w:right w:val="none" w:sz="0" w:space="0" w:color="auto"/>
      </w:divBdr>
    </w:div>
    <w:div w:id="997001653">
      <w:bodyDiv w:val="1"/>
      <w:marLeft w:val="0"/>
      <w:marRight w:val="0"/>
      <w:marTop w:val="0"/>
      <w:marBottom w:val="0"/>
      <w:divBdr>
        <w:top w:val="none" w:sz="0" w:space="0" w:color="auto"/>
        <w:left w:val="none" w:sz="0" w:space="0" w:color="auto"/>
        <w:bottom w:val="none" w:sz="0" w:space="0" w:color="auto"/>
        <w:right w:val="none" w:sz="0" w:space="0" w:color="auto"/>
      </w:divBdr>
      <w:divsChild>
        <w:div w:id="135463084">
          <w:marLeft w:val="0"/>
          <w:marRight w:val="0"/>
          <w:marTop w:val="0"/>
          <w:marBottom w:val="0"/>
          <w:divBdr>
            <w:top w:val="none" w:sz="0" w:space="0" w:color="auto"/>
            <w:left w:val="none" w:sz="0" w:space="0" w:color="auto"/>
            <w:bottom w:val="none" w:sz="0" w:space="0" w:color="auto"/>
            <w:right w:val="none" w:sz="0" w:space="0" w:color="auto"/>
          </w:divBdr>
          <w:divsChild>
            <w:div w:id="969021145">
              <w:marLeft w:val="0"/>
              <w:marRight w:val="0"/>
              <w:marTop w:val="0"/>
              <w:marBottom w:val="0"/>
              <w:divBdr>
                <w:top w:val="none" w:sz="0" w:space="0" w:color="auto"/>
                <w:left w:val="none" w:sz="0" w:space="0" w:color="auto"/>
                <w:bottom w:val="none" w:sz="0" w:space="0" w:color="auto"/>
                <w:right w:val="none" w:sz="0" w:space="0" w:color="auto"/>
              </w:divBdr>
            </w:div>
            <w:div w:id="499929940">
              <w:marLeft w:val="0"/>
              <w:marRight w:val="0"/>
              <w:marTop w:val="0"/>
              <w:marBottom w:val="0"/>
              <w:divBdr>
                <w:top w:val="none" w:sz="0" w:space="0" w:color="auto"/>
                <w:left w:val="none" w:sz="0" w:space="0" w:color="auto"/>
                <w:bottom w:val="none" w:sz="0" w:space="0" w:color="auto"/>
                <w:right w:val="none" w:sz="0" w:space="0" w:color="auto"/>
              </w:divBdr>
            </w:div>
            <w:div w:id="1822042004">
              <w:marLeft w:val="0"/>
              <w:marRight w:val="0"/>
              <w:marTop w:val="0"/>
              <w:marBottom w:val="0"/>
              <w:divBdr>
                <w:top w:val="none" w:sz="0" w:space="0" w:color="auto"/>
                <w:left w:val="none" w:sz="0" w:space="0" w:color="auto"/>
                <w:bottom w:val="none" w:sz="0" w:space="0" w:color="auto"/>
                <w:right w:val="none" w:sz="0" w:space="0" w:color="auto"/>
              </w:divBdr>
            </w:div>
            <w:div w:id="2108574312">
              <w:marLeft w:val="0"/>
              <w:marRight w:val="0"/>
              <w:marTop w:val="0"/>
              <w:marBottom w:val="0"/>
              <w:divBdr>
                <w:top w:val="none" w:sz="0" w:space="0" w:color="auto"/>
                <w:left w:val="none" w:sz="0" w:space="0" w:color="auto"/>
                <w:bottom w:val="none" w:sz="0" w:space="0" w:color="auto"/>
                <w:right w:val="none" w:sz="0" w:space="0" w:color="auto"/>
              </w:divBdr>
            </w:div>
            <w:div w:id="105932423">
              <w:marLeft w:val="0"/>
              <w:marRight w:val="0"/>
              <w:marTop w:val="0"/>
              <w:marBottom w:val="0"/>
              <w:divBdr>
                <w:top w:val="none" w:sz="0" w:space="0" w:color="auto"/>
                <w:left w:val="none" w:sz="0" w:space="0" w:color="auto"/>
                <w:bottom w:val="none" w:sz="0" w:space="0" w:color="auto"/>
                <w:right w:val="none" w:sz="0" w:space="0" w:color="auto"/>
              </w:divBdr>
            </w:div>
            <w:div w:id="1659648111">
              <w:marLeft w:val="0"/>
              <w:marRight w:val="0"/>
              <w:marTop w:val="0"/>
              <w:marBottom w:val="0"/>
              <w:divBdr>
                <w:top w:val="none" w:sz="0" w:space="0" w:color="auto"/>
                <w:left w:val="none" w:sz="0" w:space="0" w:color="auto"/>
                <w:bottom w:val="none" w:sz="0" w:space="0" w:color="auto"/>
                <w:right w:val="none" w:sz="0" w:space="0" w:color="auto"/>
              </w:divBdr>
            </w:div>
            <w:div w:id="16009469">
              <w:marLeft w:val="0"/>
              <w:marRight w:val="0"/>
              <w:marTop w:val="0"/>
              <w:marBottom w:val="0"/>
              <w:divBdr>
                <w:top w:val="none" w:sz="0" w:space="0" w:color="auto"/>
                <w:left w:val="none" w:sz="0" w:space="0" w:color="auto"/>
                <w:bottom w:val="none" w:sz="0" w:space="0" w:color="auto"/>
                <w:right w:val="none" w:sz="0" w:space="0" w:color="auto"/>
              </w:divBdr>
            </w:div>
            <w:div w:id="946236512">
              <w:marLeft w:val="0"/>
              <w:marRight w:val="0"/>
              <w:marTop w:val="0"/>
              <w:marBottom w:val="0"/>
              <w:divBdr>
                <w:top w:val="none" w:sz="0" w:space="0" w:color="auto"/>
                <w:left w:val="none" w:sz="0" w:space="0" w:color="auto"/>
                <w:bottom w:val="none" w:sz="0" w:space="0" w:color="auto"/>
                <w:right w:val="none" w:sz="0" w:space="0" w:color="auto"/>
              </w:divBdr>
            </w:div>
            <w:div w:id="985745216">
              <w:marLeft w:val="0"/>
              <w:marRight w:val="0"/>
              <w:marTop w:val="0"/>
              <w:marBottom w:val="0"/>
              <w:divBdr>
                <w:top w:val="none" w:sz="0" w:space="0" w:color="auto"/>
                <w:left w:val="none" w:sz="0" w:space="0" w:color="auto"/>
                <w:bottom w:val="none" w:sz="0" w:space="0" w:color="auto"/>
                <w:right w:val="none" w:sz="0" w:space="0" w:color="auto"/>
              </w:divBdr>
            </w:div>
            <w:div w:id="2104303424">
              <w:marLeft w:val="0"/>
              <w:marRight w:val="0"/>
              <w:marTop w:val="0"/>
              <w:marBottom w:val="0"/>
              <w:divBdr>
                <w:top w:val="none" w:sz="0" w:space="0" w:color="auto"/>
                <w:left w:val="none" w:sz="0" w:space="0" w:color="auto"/>
                <w:bottom w:val="none" w:sz="0" w:space="0" w:color="auto"/>
                <w:right w:val="none" w:sz="0" w:space="0" w:color="auto"/>
              </w:divBdr>
            </w:div>
            <w:div w:id="15654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2587">
      <w:bodyDiv w:val="1"/>
      <w:marLeft w:val="0"/>
      <w:marRight w:val="0"/>
      <w:marTop w:val="0"/>
      <w:marBottom w:val="0"/>
      <w:divBdr>
        <w:top w:val="none" w:sz="0" w:space="0" w:color="auto"/>
        <w:left w:val="none" w:sz="0" w:space="0" w:color="auto"/>
        <w:bottom w:val="none" w:sz="0" w:space="0" w:color="auto"/>
        <w:right w:val="none" w:sz="0" w:space="0" w:color="auto"/>
      </w:divBdr>
    </w:div>
    <w:div w:id="1031764143">
      <w:bodyDiv w:val="1"/>
      <w:marLeft w:val="0"/>
      <w:marRight w:val="0"/>
      <w:marTop w:val="0"/>
      <w:marBottom w:val="0"/>
      <w:divBdr>
        <w:top w:val="none" w:sz="0" w:space="0" w:color="auto"/>
        <w:left w:val="none" w:sz="0" w:space="0" w:color="auto"/>
        <w:bottom w:val="none" w:sz="0" w:space="0" w:color="auto"/>
        <w:right w:val="none" w:sz="0" w:space="0" w:color="auto"/>
      </w:divBdr>
      <w:divsChild>
        <w:div w:id="75370101">
          <w:marLeft w:val="0"/>
          <w:marRight w:val="0"/>
          <w:marTop w:val="0"/>
          <w:marBottom w:val="0"/>
          <w:divBdr>
            <w:top w:val="none" w:sz="0" w:space="0" w:color="auto"/>
            <w:left w:val="none" w:sz="0" w:space="0" w:color="auto"/>
            <w:bottom w:val="none" w:sz="0" w:space="0" w:color="auto"/>
            <w:right w:val="none" w:sz="0" w:space="0" w:color="auto"/>
          </w:divBdr>
          <w:divsChild>
            <w:div w:id="1880700936">
              <w:marLeft w:val="0"/>
              <w:marRight w:val="0"/>
              <w:marTop w:val="0"/>
              <w:marBottom w:val="0"/>
              <w:divBdr>
                <w:top w:val="none" w:sz="0" w:space="0" w:color="auto"/>
                <w:left w:val="none" w:sz="0" w:space="0" w:color="auto"/>
                <w:bottom w:val="none" w:sz="0" w:space="0" w:color="auto"/>
                <w:right w:val="none" w:sz="0" w:space="0" w:color="auto"/>
              </w:divBdr>
            </w:div>
            <w:div w:id="787235465">
              <w:marLeft w:val="0"/>
              <w:marRight w:val="0"/>
              <w:marTop w:val="0"/>
              <w:marBottom w:val="0"/>
              <w:divBdr>
                <w:top w:val="none" w:sz="0" w:space="0" w:color="auto"/>
                <w:left w:val="none" w:sz="0" w:space="0" w:color="auto"/>
                <w:bottom w:val="none" w:sz="0" w:space="0" w:color="auto"/>
                <w:right w:val="none" w:sz="0" w:space="0" w:color="auto"/>
              </w:divBdr>
            </w:div>
            <w:div w:id="364520019">
              <w:marLeft w:val="0"/>
              <w:marRight w:val="0"/>
              <w:marTop w:val="0"/>
              <w:marBottom w:val="0"/>
              <w:divBdr>
                <w:top w:val="none" w:sz="0" w:space="0" w:color="auto"/>
                <w:left w:val="none" w:sz="0" w:space="0" w:color="auto"/>
                <w:bottom w:val="none" w:sz="0" w:space="0" w:color="auto"/>
                <w:right w:val="none" w:sz="0" w:space="0" w:color="auto"/>
              </w:divBdr>
            </w:div>
            <w:div w:id="15169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8864">
      <w:bodyDiv w:val="1"/>
      <w:marLeft w:val="0"/>
      <w:marRight w:val="0"/>
      <w:marTop w:val="0"/>
      <w:marBottom w:val="0"/>
      <w:divBdr>
        <w:top w:val="none" w:sz="0" w:space="0" w:color="auto"/>
        <w:left w:val="none" w:sz="0" w:space="0" w:color="auto"/>
        <w:bottom w:val="none" w:sz="0" w:space="0" w:color="auto"/>
        <w:right w:val="none" w:sz="0" w:space="0" w:color="auto"/>
      </w:divBdr>
    </w:div>
    <w:div w:id="1071083317">
      <w:bodyDiv w:val="1"/>
      <w:marLeft w:val="0"/>
      <w:marRight w:val="0"/>
      <w:marTop w:val="0"/>
      <w:marBottom w:val="0"/>
      <w:divBdr>
        <w:top w:val="none" w:sz="0" w:space="0" w:color="auto"/>
        <w:left w:val="none" w:sz="0" w:space="0" w:color="auto"/>
        <w:bottom w:val="none" w:sz="0" w:space="0" w:color="auto"/>
        <w:right w:val="none" w:sz="0" w:space="0" w:color="auto"/>
      </w:divBdr>
    </w:div>
    <w:div w:id="1087532918">
      <w:bodyDiv w:val="1"/>
      <w:marLeft w:val="0"/>
      <w:marRight w:val="0"/>
      <w:marTop w:val="0"/>
      <w:marBottom w:val="0"/>
      <w:divBdr>
        <w:top w:val="none" w:sz="0" w:space="0" w:color="auto"/>
        <w:left w:val="none" w:sz="0" w:space="0" w:color="auto"/>
        <w:bottom w:val="none" w:sz="0" w:space="0" w:color="auto"/>
        <w:right w:val="none" w:sz="0" w:space="0" w:color="auto"/>
      </w:divBdr>
      <w:divsChild>
        <w:div w:id="3942885">
          <w:marLeft w:val="480"/>
          <w:marRight w:val="0"/>
          <w:marTop w:val="0"/>
          <w:marBottom w:val="0"/>
          <w:divBdr>
            <w:top w:val="none" w:sz="0" w:space="0" w:color="auto"/>
            <w:left w:val="none" w:sz="0" w:space="0" w:color="auto"/>
            <w:bottom w:val="none" w:sz="0" w:space="0" w:color="auto"/>
            <w:right w:val="none" w:sz="0" w:space="0" w:color="auto"/>
          </w:divBdr>
          <w:divsChild>
            <w:div w:id="18635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54298">
      <w:bodyDiv w:val="1"/>
      <w:marLeft w:val="0"/>
      <w:marRight w:val="0"/>
      <w:marTop w:val="0"/>
      <w:marBottom w:val="0"/>
      <w:divBdr>
        <w:top w:val="none" w:sz="0" w:space="0" w:color="auto"/>
        <w:left w:val="none" w:sz="0" w:space="0" w:color="auto"/>
        <w:bottom w:val="none" w:sz="0" w:space="0" w:color="auto"/>
        <w:right w:val="none" w:sz="0" w:space="0" w:color="auto"/>
      </w:divBdr>
    </w:div>
    <w:div w:id="1128085762">
      <w:bodyDiv w:val="1"/>
      <w:marLeft w:val="0"/>
      <w:marRight w:val="0"/>
      <w:marTop w:val="0"/>
      <w:marBottom w:val="0"/>
      <w:divBdr>
        <w:top w:val="none" w:sz="0" w:space="0" w:color="auto"/>
        <w:left w:val="none" w:sz="0" w:space="0" w:color="auto"/>
        <w:bottom w:val="none" w:sz="0" w:space="0" w:color="auto"/>
        <w:right w:val="none" w:sz="0" w:space="0" w:color="auto"/>
      </w:divBdr>
    </w:div>
    <w:div w:id="1131435302">
      <w:bodyDiv w:val="1"/>
      <w:marLeft w:val="0"/>
      <w:marRight w:val="0"/>
      <w:marTop w:val="0"/>
      <w:marBottom w:val="0"/>
      <w:divBdr>
        <w:top w:val="none" w:sz="0" w:space="0" w:color="auto"/>
        <w:left w:val="none" w:sz="0" w:space="0" w:color="auto"/>
        <w:bottom w:val="none" w:sz="0" w:space="0" w:color="auto"/>
        <w:right w:val="none" w:sz="0" w:space="0" w:color="auto"/>
      </w:divBdr>
    </w:div>
    <w:div w:id="1137723079">
      <w:bodyDiv w:val="1"/>
      <w:marLeft w:val="0"/>
      <w:marRight w:val="0"/>
      <w:marTop w:val="0"/>
      <w:marBottom w:val="0"/>
      <w:divBdr>
        <w:top w:val="none" w:sz="0" w:space="0" w:color="auto"/>
        <w:left w:val="none" w:sz="0" w:space="0" w:color="auto"/>
        <w:bottom w:val="none" w:sz="0" w:space="0" w:color="auto"/>
        <w:right w:val="none" w:sz="0" w:space="0" w:color="auto"/>
      </w:divBdr>
    </w:div>
    <w:div w:id="1153833406">
      <w:bodyDiv w:val="1"/>
      <w:marLeft w:val="0"/>
      <w:marRight w:val="0"/>
      <w:marTop w:val="0"/>
      <w:marBottom w:val="0"/>
      <w:divBdr>
        <w:top w:val="none" w:sz="0" w:space="0" w:color="auto"/>
        <w:left w:val="none" w:sz="0" w:space="0" w:color="auto"/>
        <w:bottom w:val="none" w:sz="0" w:space="0" w:color="auto"/>
        <w:right w:val="none" w:sz="0" w:space="0" w:color="auto"/>
      </w:divBdr>
      <w:divsChild>
        <w:div w:id="2040887279">
          <w:marLeft w:val="0"/>
          <w:marRight w:val="0"/>
          <w:marTop w:val="0"/>
          <w:marBottom w:val="0"/>
          <w:divBdr>
            <w:top w:val="none" w:sz="0" w:space="0" w:color="auto"/>
            <w:left w:val="none" w:sz="0" w:space="0" w:color="auto"/>
            <w:bottom w:val="none" w:sz="0" w:space="0" w:color="auto"/>
            <w:right w:val="none" w:sz="0" w:space="0" w:color="auto"/>
          </w:divBdr>
          <w:divsChild>
            <w:div w:id="459612356">
              <w:marLeft w:val="0"/>
              <w:marRight w:val="0"/>
              <w:marTop w:val="0"/>
              <w:marBottom w:val="0"/>
              <w:divBdr>
                <w:top w:val="none" w:sz="0" w:space="0" w:color="auto"/>
                <w:left w:val="none" w:sz="0" w:space="0" w:color="auto"/>
                <w:bottom w:val="none" w:sz="0" w:space="0" w:color="auto"/>
                <w:right w:val="none" w:sz="0" w:space="0" w:color="auto"/>
              </w:divBdr>
            </w:div>
            <w:div w:id="340278907">
              <w:marLeft w:val="0"/>
              <w:marRight w:val="0"/>
              <w:marTop w:val="0"/>
              <w:marBottom w:val="0"/>
              <w:divBdr>
                <w:top w:val="none" w:sz="0" w:space="0" w:color="auto"/>
                <w:left w:val="none" w:sz="0" w:space="0" w:color="auto"/>
                <w:bottom w:val="none" w:sz="0" w:space="0" w:color="auto"/>
                <w:right w:val="none" w:sz="0" w:space="0" w:color="auto"/>
              </w:divBdr>
            </w:div>
            <w:div w:id="233440184">
              <w:marLeft w:val="0"/>
              <w:marRight w:val="0"/>
              <w:marTop w:val="0"/>
              <w:marBottom w:val="0"/>
              <w:divBdr>
                <w:top w:val="none" w:sz="0" w:space="0" w:color="auto"/>
                <w:left w:val="none" w:sz="0" w:space="0" w:color="auto"/>
                <w:bottom w:val="none" w:sz="0" w:space="0" w:color="auto"/>
                <w:right w:val="none" w:sz="0" w:space="0" w:color="auto"/>
              </w:divBdr>
            </w:div>
            <w:div w:id="864515905">
              <w:marLeft w:val="0"/>
              <w:marRight w:val="0"/>
              <w:marTop w:val="0"/>
              <w:marBottom w:val="0"/>
              <w:divBdr>
                <w:top w:val="none" w:sz="0" w:space="0" w:color="auto"/>
                <w:left w:val="none" w:sz="0" w:space="0" w:color="auto"/>
                <w:bottom w:val="none" w:sz="0" w:space="0" w:color="auto"/>
                <w:right w:val="none" w:sz="0" w:space="0" w:color="auto"/>
              </w:divBdr>
            </w:div>
            <w:div w:id="304824193">
              <w:marLeft w:val="0"/>
              <w:marRight w:val="0"/>
              <w:marTop w:val="0"/>
              <w:marBottom w:val="0"/>
              <w:divBdr>
                <w:top w:val="none" w:sz="0" w:space="0" w:color="auto"/>
                <w:left w:val="none" w:sz="0" w:space="0" w:color="auto"/>
                <w:bottom w:val="none" w:sz="0" w:space="0" w:color="auto"/>
                <w:right w:val="none" w:sz="0" w:space="0" w:color="auto"/>
              </w:divBdr>
            </w:div>
            <w:div w:id="1604876676">
              <w:marLeft w:val="0"/>
              <w:marRight w:val="0"/>
              <w:marTop w:val="0"/>
              <w:marBottom w:val="0"/>
              <w:divBdr>
                <w:top w:val="none" w:sz="0" w:space="0" w:color="auto"/>
                <w:left w:val="none" w:sz="0" w:space="0" w:color="auto"/>
                <w:bottom w:val="none" w:sz="0" w:space="0" w:color="auto"/>
                <w:right w:val="none" w:sz="0" w:space="0" w:color="auto"/>
              </w:divBdr>
            </w:div>
            <w:div w:id="1445542143">
              <w:marLeft w:val="0"/>
              <w:marRight w:val="0"/>
              <w:marTop w:val="0"/>
              <w:marBottom w:val="0"/>
              <w:divBdr>
                <w:top w:val="none" w:sz="0" w:space="0" w:color="auto"/>
                <w:left w:val="none" w:sz="0" w:space="0" w:color="auto"/>
                <w:bottom w:val="none" w:sz="0" w:space="0" w:color="auto"/>
                <w:right w:val="none" w:sz="0" w:space="0" w:color="auto"/>
              </w:divBdr>
            </w:div>
            <w:div w:id="699941496">
              <w:marLeft w:val="0"/>
              <w:marRight w:val="0"/>
              <w:marTop w:val="0"/>
              <w:marBottom w:val="0"/>
              <w:divBdr>
                <w:top w:val="none" w:sz="0" w:space="0" w:color="auto"/>
                <w:left w:val="none" w:sz="0" w:space="0" w:color="auto"/>
                <w:bottom w:val="none" w:sz="0" w:space="0" w:color="auto"/>
                <w:right w:val="none" w:sz="0" w:space="0" w:color="auto"/>
              </w:divBdr>
            </w:div>
            <w:div w:id="143814839">
              <w:marLeft w:val="0"/>
              <w:marRight w:val="0"/>
              <w:marTop w:val="0"/>
              <w:marBottom w:val="0"/>
              <w:divBdr>
                <w:top w:val="none" w:sz="0" w:space="0" w:color="auto"/>
                <w:left w:val="none" w:sz="0" w:space="0" w:color="auto"/>
                <w:bottom w:val="none" w:sz="0" w:space="0" w:color="auto"/>
                <w:right w:val="none" w:sz="0" w:space="0" w:color="auto"/>
              </w:divBdr>
            </w:div>
            <w:div w:id="1286932095">
              <w:marLeft w:val="0"/>
              <w:marRight w:val="0"/>
              <w:marTop w:val="0"/>
              <w:marBottom w:val="0"/>
              <w:divBdr>
                <w:top w:val="none" w:sz="0" w:space="0" w:color="auto"/>
                <w:left w:val="none" w:sz="0" w:space="0" w:color="auto"/>
                <w:bottom w:val="none" w:sz="0" w:space="0" w:color="auto"/>
                <w:right w:val="none" w:sz="0" w:space="0" w:color="auto"/>
              </w:divBdr>
            </w:div>
            <w:div w:id="1022366185">
              <w:marLeft w:val="0"/>
              <w:marRight w:val="0"/>
              <w:marTop w:val="0"/>
              <w:marBottom w:val="0"/>
              <w:divBdr>
                <w:top w:val="none" w:sz="0" w:space="0" w:color="auto"/>
                <w:left w:val="none" w:sz="0" w:space="0" w:color="auto"/>
                <w:bottom w:val="none" w:sz="0" w:space="0" w:color="auto"/>
                <w:right w:val="none" w:sz="0" w:space="0" w:color="auto"/>
              </w:divBdr>
            </w:div>
            <w:div w:id="833060797">
              <w:marLeft w:val="0"/>
              <w:marRight w:val="0"/>
              <w:marTop w:val="0"/>
              <w:marBottom w:val="0"/>
              <w:divBdr>
                <w:top w:val="none" w:sz="0" w:space="0" w:color="auto"/>
                <w:left w:val="none" w:sz="0" w:space="0" w:color="auto"/>
                <w:bottom w:val="none" w:sz="0" w:space="0" w:color="auto"/>
                <w:right w:val="none" w:sz="0" w:space="0" w:color="auto"/>
              </w:divBdr>
            </w:div>
            <w:div w:id="642581871">
              <w:marLeft w:val="0"/>
              <w:marRight w:val="0"/>
              <w:marTop w:val="0"/>
              <w:marBottom w:val="0"/>
              <w:divBdr>
                <w:top w:val="none" w:sz="0" w:space="0" w:color="auto"/>
                <w:left w:val="none" w:sz="0" w:space="0" w:color="auto"/>
                <w:bottom w:val="none" w:sz="0" w:space="0" w:color="auto"/>
                <w:right w:val="none" w:sz="0" w:space="0" w:color="auto"/>
              </w:divBdr>
            </w:div>
            <w:div w:id="134376915">
              <w:marLeft w:val="0"/>
              <w:marRight w:val="0"/>
              <w:marTop w:val="0"/>
              <w:marBottom w:val="0"/>
              <w:divBdr>
                <w:top w:val="none" w:sz="0" w:space="0" w:color="auto"/>
                <w:left w:val="none" w:sz="0" w:space="0" w:color="auto"/>
                <w:bottom w:val="none" w:sz="0" w:space="0" w:color="auto"/>
                <w:right w:val="none" w:sz="0" w:space="0" w:color="auto"/>
              </w:divBdr>
            </w:div>
            <w:div w:id="1875534181">
              <w:marLeft w:val="0"/>
              <w:marRight w:val="0"/>
              <w:marTop w:val="0"/>
              <w:marBottom w:val="0"/>
              <w:divBdr>
                <w:top w:val="none" w:sz="0" w:space="0" w:color="auto"/>
                <w:left w:val="none" w:sz="0" w:space="0" w:color="auto"/>
                <w:bottom w:val="none" w:sz="0" w:space="0" w:color="auto"/>
                <w:right w:val="none" w:sz="0" w:space="0" w:color="auto"/>
              </w:divBdr>
            </w:div>
            <w:div w:id="335808623">
              <w:marLeft w:val="0"/>
              <w:marRight w:val="0"/>
              <w:marTop w:val="0"/>
              <w:marBottom w:val="0"/>
              <w:divBdr>
                <w:top w:val="none" w:sz="0" w:space="0" w:color="auto"/>
                <w:left w:val="none" w:sz="0" w:space="0" w:color="auto"/>
                <w:bottom w:val="none" w:sz="0" w:space="0" w:color="auto"/>
                <w:right w:val="none" w:sz="0" w:space="0" w:color="auto"/>
              </w:divBdr>
            </w:div>
            <w:div w:id="116413275">
              <w:marLeft w:val="0"/>
              <w:marRight w:val="0"/>
              <w:marTop w:val="0"/>
              <w:marBottom w:val="0"/>
              <w:divBdr>
                <w:top w:val="none" w:sz="0" w:space="0" w:color="auto"/>
                <w:left w:val="none" w:sz="0" w:space="0" w:color="auto"/>
                <w:bottom w:val="none" w:sz="0" w:space="0" w:color="auto"/>
                <w:right w:val="none" w:sz="0" w:space="0" w:color="auto"/>
              </w:divBdr>
            </w:div>
            <w:div w:id="1669407219">
              <w:marLeft w:val="0"/>
              <w:marRight w:val="0"/>
              <w:marTop w:val="0"/>
              <w:marBottom w:val="0"/>
              <w:divBdr>
                <w:top w:val="none" w:sz="0" w:space="0" w:color="auto"/>
                <w:left w:val="none" w:sz="0" w:space="0" w:color="auto"/>
                <w:bottom w:val="none" w:sz="0" w:space="0" w:color="auto"/>
                <w:right w:val="none" w:sz="0" w:space="0" w:color="auto"/>
              </w:divBdr>
            </w:div>
            <w:div w:id="1762335761">
              <w:marLeft w:val="0"/>
              <w:marRight w:val="0"/>
              <w:marTop w:val="0"/>
              <w:marBottom w:val="0"/>
              <w:divBdr>
                <w:top w:val="none" w:sz="0" w:space="0" w:color="auto"/>
                <w:left w:val="none" w:sz="0" w:space="0" w:color="auto"/>
                <w:bottom w:val="none" w:sz="0" w:space="0" w:color="auto"/>
                <w:right w:val="none" w:sz="0" w:space="0" w:color="auto"/>
              </w:divBdr>
            </w:div>
            <w:div w:id="945893950">
              <w:marLeft w:val="0"/>
              <w:marRight w:val="0"/>
              <w:marTop w:val="0"/>
              <w:marBottom w:val="0"/>
              <w:divBdr>
                <w:top w:val="none" w:sz="0" w:space="0" w:color="auto"/>
                <w:left w:val="none" w:sz="0" w:space="0" w:color="auto"/>
                <w:bottom w:val="none" w:sz="0" w:space="0" w:color="auto"/>
                <w:right w:val="none" w:sz="0" w:space="0" w:color="auto"/>
              </w:divBdr>
            </w:div>
            <w:div w:id="2055614772">
              <w:marLeft w:val="0"/>
              <w:marRight w:val="0"/>
              <w:marTop w:val="0"/>
              <w:marBottom w:val="0"/>
              <w:divBdr>
                <w:top w:val="none" w:sz="0" w:space="0" w:color="auto"/>
                <w:left w:val="none" w:sz="0" w:space="0" w:color="auto"/>
                <w:bottom w:val="none" w:sz="0" w:space="0" w:color="auto"/>
                <w:right w:val="none" w:sz="0" w:space="0" w:color="auto"/>
              </w:divBdr>
            </w:div>
            <w:div w:id="929124325">
              <w:marLeft w:val="0"/>
              <w:marRight w:val="0"/>
              <w:marTop w:val="0"/>
              <w:marBottom w:val="0"/>
              <w:divBdr>
                <w:top w:val="none" w:sz="0" w:space="0" w:color="auto"/>
                <w:left w:val="none" w:sz="0" w:space="0" w:color="auto"/>
                <w:bottom w:val="none" w:sz="0" w:space="0" w:color="auto"/>
                <w:right w:val="none" w:sz="0" w:space="0" w:color="auto"/>
              </w:divBdr>
            </w:div>
            <w:div w:id="328169425">
              <w:marLeft w:val="0"/>
              <w:marRight w:val="0"/>
              <w:marTop w:val="0"/>
              <w:marBottom w:val="0"/>
              <w:divBdr>
                <w:top w:val="none" w:sz="0" w:space="0" w:color="auto"/>
                <w:left w:val="none" w:sz="0" w:space="0" w:color="auto"/>
                <w:bottom w:val="none" w:sz="0" w:space="0" w:color="auto"/>
                <w:right w:val="none" w:sz="0" w:space="0" w:color="auto"/>
              </w:divBdr>
            </w:div>
            <w:div w:id="968776493">
              <w:marLeft w:val="0"/>
              <w:marRight w:val="0"/>
              <w:marTop w:val="0"/>
              <w:marBottom w:val="0"/>
              <w:divBdr>
                <w:top w:val="none" w:sz="0" w:space="0" w:color="auto"/>
                <w:left w:val="none" w:sz="0" w:space="0" w:color="auto"/>
                <w:bottom w:val="none" w:sz="0" w:space="0" w:color="auto"/>
                <w:right w:val="none" w:sz="0" w:space="0" w:color="auto"/>
              </w:divBdr>
            </w:div>
            <w:div w:id="2055231097">
              <w:marLeft w:val="0"/>
              <w:marRight w:val="0"/>
              <w:marTop w:val="0"/>
              <w:marBottom w:val="0"/>
              <w:divBdr>
                <w:top w:val="none" w:sz="0" w:space="0" w:color="auto"/>
                <w:left w:val="none" w:sz="0" w:space="0" w:color="auto"/>
                <w:bottom w:val="none" w:sz="0" w:space="0" w:color="auto"/>
                <w:right w:val="none" w:sz="0" w:space="0" w:color="auto"/>
              </w:divBdr>
            </w:div>
            <w:div w:id="125128878">
              <w:marLeft w:val="0"/>
              <w:marRight w:val="0"/>
              <w:marTop w:val="0"/>
              <w:marBottom w:val="0"/>
              <w:divBdr>
                <w:top w:val="none" w:sz="0" w:space="0" w:color="auto"/>
                <w:left w:val="none" w:sz="0" w:space="0" w:color="auto"/>
                <w:bottom w:val="none" w:sz="0" w:space="0" w:color="auto"/>
                <w:right w:val="none" w:sz="0" w:space="0" w:color="auto"/>
              </w:divBdr>
            </w:div>
            <w:div w:id="1418092908">
              <w:marLeft w:val="0"/>
              <w:marRight w:val="0"/>
              <w:marTop w:val="0"/>
              <w:marBottom w:val="0"/>
              <w:divBdr>
                <w:top w:val="none" w:sz="0" w:space="0" w:color="auto"/>
                <w:left w:val="none" w:sz="0" w:space="0" w:color="auto"/>
                <w:bottom w:val="none" w:sz="0" w:space="0" w:color="auto"/>
                <w:right w:val="none" w:sz="0" w:space="0" w:color="auto"/>
              </w:divBdr>
            </w:div>
            <w:div w:id="192891817">
              <w:marLeft w:val="0"/>
              <w:marRight w:val="0"/>
              <w:marTop w:val="0"/>
              <w:marBottom w:val="0"/>
              <w:divBdr>
                <w:top w:val="none" w:sz="0" w:space="0" w:color="auto"/>
                <w:left w:val="none" w:sz="0" w:space="0" w:color="auto"/>
                <w:bottom w:val="none" w:sz="0" w:space="0" w:color="auto"/>
                <w:right w:val="none" w:sz="0" w:space="0" w:color="auto"/>
              </w:divBdr>
            </w:div>
            <w:div w:id="681326104">
              <w:marLeft w:val="0"/>
              <w:marRight w:val="0"/>
              <w:marTop w:val="0"/>
              <w:marBottom w:val="0"/>
              <w:divBdr>
                <w:top w:val="none" w:sz="0" w:space="0" w:color="auto"/>
                <w:left w:val="none" w:sz="0" w:space="0" w:color="auto"/>
                <w:bottom w:val="none" w:sz="0" w:space="0" w:color="auto"/>
                <w:right w:val="none" w:sz="0" w:space="0" w:color="auto"/>
              </w:divBdr>
            </w:div>
            <w:div w:id="1133014301">
              <w:marLeft w:val="0"/>
              <w:marRight w:val="0"/>
              <w:marTop w:val="0"/>
              <w:marBottom w:val="0"/>
              <w:divBdr>
                <w:top w:val="none" w:sz="0" w:space="0" w:color="auto"/>
                <w:left w:val="none" w:sz="0" w:space="0" w:color="auto"/>
                <w:bottom w:val="none" w:sz="0" w:space="0" w:color="auto"/>
                <w:right w:val="none" w:sz="0" w:space="0" w:color="auto"/>
              </w:divBdr>
            </w:div>
            <w:div w:id="186406029">
              <w:marLeft w:val="0"/>
              <w:marRight w:val="0"/>
              <w:marTop w:val="0"/>
              <w:marBottom w:val="0"/>
              <w:divBdr>
                <w:top w:val="none" w:sz="0" w:space="0" w:color="auto"/>
                <w:left w:val="none" w:sz="0" w:space="0" w:color="auto"/>
                <w:bottom w:val="none" w:sz="0" w:space="0" w:color="auto"/>
                <w:right w:val="none" w:sz="0" w:space="0" w:color="auto"/>
              </w:divBdr>
            </w:div>
            <w:div w:id="862551948">
              <w:marLeft w:val="0"/>
              <w:marRight w:val="0"/>
              <w:marTop w:val="0"/>
              <w:marBottom w:val="0"/>
              <w:divBdr>
                <w:top w:val="none" w:sz="0" w:space="0" w:color="auto"/>
                <w:left w:val="none" w:sz="0" w:space="0" w:color="auto"/>
                <w:bottom w:val="none" w:sz="0" w:space="0" w:color="auto"/>
                <w:right w:val="none" w:sz="0" w:space="0" w:color="auto"/>
              </w:divBdr>
            </w:div>
            <w:div w:id="1559592703">
              <w:marLeft w:val="0"/>
              <w:marRight w:val="0"/>
              <w:marTop w:val="0"/>
              <w:marBottom w:val="0"/>
              <w:divBdr>
                <w:top w:val="none" w:sz="0" w:space="0" w:color="auto"/>
                <w:left w:val="none" w:sz="0" w:space="0" w:color="auto"/>
                <w:bottom w:val="none" w:sz="0" w:space="0" w:color="auto"/>
                <w:right w:val="none" w:sz="0" w:space="0" w:color="auto"/>
              </w:divBdr>
            </w:div>
            <w:div w:id="449710744">
              <w:marLeft w:val="0"/>
              <w:marRight w:val="0"/>
              <w:marTop w:val="0"/>
              <w:marBottom w:val="0"/>
              <w:divBdr>
                <w:top w:val="none" w:sz="0" w:space="0" w:color="auto"/>
                <w:left w:val="none" w:sz="0" w:space="0" w:color="auto"/>
                <w:bottom w:val="none" w:sz="0" w:space="0" w:color="auto"/>
                <w:right w:val="none" w:sz="0" w:space="0" w:color="auto"/>
              </w:divBdr>
            </w:div>
            <w:div w:id="1905480233">
              <w:marLeft w:val="0"/>
              <w:marRight w:val="0"/>
              <w:marTop w:val="0"/>
              <w:marBottom w:val="0"/>
              <w:divBdr>
                <w:top w:val="none" w:sz="0" w:space="0" w:color="auto"/>
                <w:left w:val="none" w:sz="0" w:space="0" w:color="auto"/>
                <w:bottom w:val="none" w:sz="0" w:space="0" w:color="auto"/>
                <w:right w:val="none" w:sz="0" w:space="0" w:color="auto"/>
              </w:divBdr>
            </w:div>
            <w:div w:id="31660433">
              <w:marLeft w:val="0"/>
              <w:marRight w:val="0"/>
              <w:marTop w:val="0"/>
              <w:marBottom w:val="0"/>
              <w:divBdr>
                <w:top w:val="none" w:sz="0" w:space="0" w:color="auto"/>
                <w:left w:val="none" w:sz="0" w:space="0" w:color="auto"/>
                <w:bottom w:val="none" w:sz="0" w:space="0" w:color="auto"/>
                <w:right w:val="none" w:sz="0" w:space="0" w:color="auto"/>
              </w:divBdr>
            </w:div>
            <w:div w:id="1651668463">
              <w:marLeft w:val="0"/>
              <w:marRight w:val="0"/>
              <w:marTop w:val="0"/>
              <w:marBottom w:val="0"/>
              <w:divBdr>
                <w:top w:val="none" w:sz="0" w:space="0" w:color="auto"/>
                <w:left w:val="none" w:sz="0" w:space="0" w:color="auto"/>
                <w:bottom w:val="none" w:sz="0" w:space="0" w:color="auto"/>
                <w:right w:val="none" w:sz="0" w:space="0" w:color="auto"/>
              </w:divBdr>
            </w:div>
            <w:div w:id="2056351614">
              <w:marLeft w:val="0"/>
              <w:marRight w:val="0"/>
              <w:marTop w:val="0"/>
              <w:marBottom w:val="0"/>
              <w:divBdr>
                <w:top w:val="none" w:sz="0" w:space="0" w:color="auto"/>
                <w:left w:val="none" w:sz="0" w:space="0" w:color="auto"/>
                <w:bottom w:val="none" w:sz="0" w:space="0" w:color="auto"/>
                <w:right w:val="none" w:sz="0" w:space="0" w:color="auto"/>
              </w:divBdr>
            </w:div>
            <w:div w:id="1432816917">
              <w:marLeft w:val="0"/>
              <w:marRight w:val="0"/>
              <w:marTop w:val="0"/>
              <w:marBottom w:val="0"/>
              <w:divBdr>
                <w:top w:val="none" w:sz="0" w:space="0" w:color="auto"/>
                <w:left w:val="none" w:sz="0" w:space="0" w:color="auto"/>
                <w:bottom w:val="none" w:sz="0" w:space="0" w:color="auto"/>
                <w:right w:val="none" w:sz="0" w:space="0" w:color="auto"/>
              </w:divBdr>
            </w:div>
            <w:div w:id="1642149355">
              <w:marLeft w:val="0"/>
              <w:marRight w:val="0"/>
              <w:marTop w:val="0"/>
              <w:marBottom w:val="0"/>
              <w:divBdr>
                <w:top w:val="none" w:sz="0" w:space="0" w:color="auto"/>
                <w:left w:val="none" w:sz="0" w:space="0" w:color="auto"/>
                <w:bottom w:val="none" w:sz="0" w:space="0" w:color="auto"/>
                <w:right w:val="none" w:sz="0" w:space="0" w:color="auto"/>
              </w:divBdr>
            </w:div>
            <w:div w:id="11761725">
              <w:marLeft w:val="0"/>
              <w:marRight w:val="0"/>
              <w:marTop w:val="0"/>
              <w:marBottom w:val="0"/>
              <w:divBdr>
                <w:top w:val="none" w:sz="0" w:space="0" w:color="auto"/>
                <w:left w:val="none" w:sz="0" w:space="0" w:color="auto"/>
                <w:bottom w:val="none" w:sz="0" w:space="0" w:color="auto"/>
                <w:right w:val="none" w:sz="0" w:space="0" w:color="auto"/>
              </w:divBdr>
            </w:div>
            <w:div w:id="1930499672">
              <w:marLeft w:val="0"/>
              <w:marRight w:val="0"/>
              <w:marTop w:val="0"/>
              <w:marBottom w:val="0"/>
              <w:divBdr>
                <w:top w:val="none" w:sz="0" w:space="0" w:color="auto"/>
                <w:left w:val="none" w:sz="0" w:space="0" w:color="auto"/>
                <w:bottom w:val="none" w:sz="0" w:space="0" w:color="auto"/>
                <w:right w:val="none" w:sz="0" w:space="0" w:color="auto"/>
              </w:divBdr>
            </w:div>
            <w:div w:id="842402163">
              <w:marLeft w:val="0"/>
              <w:marRight w:val="0"/>
              <w:marTop w:val="0"/>
              <w:marBottom w:val="0"/>
              <w:divBdr>
                <w:top w:val="none" w:sz="0" w:space="0" w:color="auto"/>
                <w:left w:val="none" w:sz="0" w:space="0" w:color="auto"/>
                <w:bottom w:val="none" w:sz="0" w:space="0" w:color="auto"/>
                <w:right w:val="none" w:sz="0" w:space="0" w:color="auto"/>
              </w:divBdr>
            </w:div>
            <w:div w:id="264003486">
              <w:marLeft w:val="0"/>
              <w:marRight w:val="0"/>
              <w:marTop w:val="0"/>
              <w:marBottom w:val="0"/>
              <w:divBdr>
                <w:top w:val="none" w:sz="0" w:space="0" w:color="auto"/>
                <w:left w:val="none" w:sz="0" w:space="0" w:color="auto"/>
                <w:bottom w:val="none" w:sz="0" w:space="0" w:color="auto"/>
                <w:right w:val="none" w:sz="0" w:space="0" w:color="auto"/>
              </w:divBdr>
            </w:div>
            <w:div w:id="15022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48906">
      <w:bodyDiv w:val="1"/>
      <w:marLeft w:val="0"/>
      <w:marRight w:val="0"/>
      <w:marTop w:val="0"/>
      <w:marBottom w:val="0"/>
      <w:divBdr>
        <w:top w:val="none" w:sz="0" w:space="0" w:color="auto"/>
        <w:left w:val="none" w:sz="0" w:space="0" w:color="auto"/>
        <w:bottom w:val="none" w:sz="0" w:space="0" w:color="auto"/>
        <w:right w:val="none" w:sz="0" w:space="0" w:color="auto"/>
      </w:divBdr>
    </w:div>
    <w:div w:id="1199733576">
      <w:bodyDiv w:val="1"/>
      <w:marLeft w:val="0"/>
      <w:marRight w:val="0"/>
      <w:marTop w:val="0"/>
      <w:marBottom w:val="0"/>
      <w:divBdr>
        <w:top w:val="none" w:sz="0" w:space="0" w:color="auto"/>
        <w:left w:val="none" w:sz="0" w:space="0" w:color="auto"/>
        <w:bottom w:val="none" w:sz="0" w:space="0" w:color="auto"/>
        <w:right w:val="none" w:sz="0" w:space="0" w:color="auto"/>
      </w:divBdr>
    </w:div>
    <w:div w:id="1237859071">
      <w:bodyDiv w:val="1"/>
      <w:marLeft w:val="0"/>
      <w:marRight w:val="0"/>
      <w:marTop w:val="0"/>
      <w:marBottom w:val="0"/>
      <w:divBdr>
        <w:top w:val="none" w:sz="0" w:space="0" w:color="auto"/>
        <w:left w:val="none" w:sz="0" w:space="0" w:color="auto"/>
        <w:bottom w:val="none" w:sz="0" w:space="0" w:color="auto"/>
        <w:right w:val="none" w:sz="0" w:space="0" w:color="auto"/>
      </w:divBdr>
      <w:divsChild>
        <w:div w:id="1082793708">
          <w:marLeft w:val="0"/>
          <w:marRight w:val="0"/>
          <w:marTop w:val="0"/>
          <w:marBottom w:val="0"/>
          <w:divBdr>
            <w:top w:val="none" w:sz="0" w:space="0" w:color="auto"/>
            <w:left w:val="none" w:sz="0" w:space="0" w:color="auto"/>
            <w:bottom w:val="none" w:sz="0" w:space="0" w:color="auto"/>
            <w:right w:val="none" w:sz="0" w:space="0" w:color="auto"/>
          </w:divBdr>
          <w:divsChild>
            <w:div w:id="1453741386">
              <w:marLeft w:val="0"/>
              <w:marRight w:val="0"/>
              <w:marTop w:val="0"/>
              <w:marBottom w:val="0"/>
              <w:divBdr>
                <w:top w:val="none" w:sz="0" w:space="0" w:color="auto"/>
                <w:left w:val="none" w:sz="0" w:space="0" w:color="auto"/>
                <w:bottom w:val="none" w:sz="0" w:space="0" w:color="auto"/>
                <w:right w:val="none" w:sz="0" w:space="0" w:color="auto"/>
              </w:divBdr>
            </w:div>
            <w:div w:id="316036227">
              <w:marLeft w:val="0"/>
              <w:marRight w:val="0"/>
              <w:marTop w:val="0"/>
              <w:marBottom w:val="0"/>
              <w:divBdr>
                <w:top w:val="none" w:sz="0" w:space="0" w:color="auto"/>
                <w:left w:val="none" w:sz="0" w:space="0" w:color="auto"/>
                <w:bottom w:val="none" w:sz="0" w:space="0" w:color="auto"/>
                <w:right w:val="none" w:sz="0" w:space="0" w:color="auto"/>
              </w:divBdr>
            </w:div>
            <w:div w:id="956181742">
              <w:marLeft w:val="0"/>
              <w:marRight w:val="0"/>
              <w:marTop w:val="0"/>
              <w:marBottom w:val="0"/>
              <w:divBdr>
                <w:top w:val="none" w:sz="0" w:space="0" w:color="auto"/>
                <w:left w:val="none" w:sz="0" w:space="0" w:color="auto"/>
                <w:bottom w:val="none" w:sz="0" w:space="0" w:color="auto"/>
                <w:right w:val="none" w:sz="0" w:space="0" w:color="auto"/>
              </w:divBdr>
            </w:div>
            <w:div w:id="690372747">
              <w:marLeft w:val="0"/>
              <w:marRight w:val="0"/>
              <w:marTop w:val="0"/>
              <w:marBottom w:val="0"/>
              <w:divBdr>
                <w:top w:val="none" w:sz="0" w:space="0" w:color="auto"/>
                <w:left w:val="none" w:sz="0" w:space="0" w:color="auto"/>
                <w:bottom w:val="none" w:sz="0" w:space="0" w:color="auto"/>
                <w:right w:val="none" w:sz="0" w:space="0" w:color="auto"/>
              </w:divBdr>
            </w:div>
            <w:div w:id="7074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0064">
      <w:bodyDiv w:val="1"/>
      <w:marLeft w:val="0"/>
      <w:marRight w:val="0"/>
      <w:marTop w:val="0"/>
      <w:marBottom w:val="0"/>
      <w:divBdr>
        <w:top w:val="none" w:sz="0" w:space="0" w:color="auto"/>
        <w:left w:val="none" w:sz="0" w:space="0" w:color="auto"/>
        <w:bottom w:val="none" w:sz="0" w:space="0" w:color="auto"/>
        <w:right w:val="none" w:sz="0" w:space="0" w:color="auto"/>
      </w:divBdr>
    </w:div>
    <w:div w:id="1252425473">
      <w:bodyDiv w:val="1"/>
      <w:marLeft w:val="0"/>
      <w:marRight w:val="0"/>
      <w:marTop w:val="0"/>
      <w:marBottom w:val="0"/>
      <w:divBdr>
        <w:top w:val="none" w:sz="0" w:space="0" w:color="auto"/>
        <w:left w:val="none" w:sz="0" w:space="0" w:color="auto"/>
        <w:bottom w:val="none" w:sz="0" w:space="0" w:color="auto"/>
        <w:right w:val="none" w:sz="0" w:space="0" w:color="auto"/>
      </w:divBdr>
    </w:div>
    <w:div w:id="1261178212">
      <w:bodyDiv w:val="1"/>
      <w:marLeft w:val="0"/>
      <w:marRight w:val="0"/>
      <w:marTop w:val="0"/>
      <w:marBottom w:val="0"/>
      <w:divBdr>
        <w:top w:val="none" w:sz="0" w:space="0" w:color="auto"/>
        <w:left w:val="none" w:sz="0" w:space="0" w:color="auto"/>
        <w:bottom w:val="none" w:sz="0" w:space="0" w:color="auto"/>
        <w:right w:val="none" w:sz="0" w:space="0" w:color="auto"/>
      </w:divBdr>
      <w:divsChild>
        <w:div w:id="1556813257">
          <w:marLeft w:val="0"/>
          <w:marRight w:val="0"/>
          <w:marTop w:val="0"/>
          <w:marBottom w:val="0"/>
          <w:divBdr>
            <w:top w:val="none" w:sz="0" w:space="0" w:color="auto"/>
            <w:left w:val="none" w:sz="0" w:space="0" w:color="auto"/>
            <w:bottom w:val="none" w:sz="0" w:space="0" w:color="auto"/>
            <w:right w:val="none" w:sz="0" w:space="0" w:color="auto"/>
          </w:divBdr>
          <w:divsChild>
            <w:div w:id="778452681">
              <w:marLeft w:val="0"/>
              <w:marRight w:val="0"/>
              <w:marTop w:val="0"/>
              <w:marBottom w:val="0"/>
              <w:divBdr>
                <w:top w:val="none" w:sz="0" w:space="0" w:color="auto"/>
                <w:left w:val="none" w:sz="0" w:space="0" w:color="auto"/>
                <w:bottom w:val="none" w:sz="0" w:space="0" w:color="auto"/>
                <w:right w:val="none" w:sz="0" w:space="0" w:color="auto"/>
              </w:divBdr>
            </w:div>
            <w:div w:id="749011340">
              <w:marLeft w:val="0"/>
              <w:marRight w:val="0"/>
              <w:marTop w:val="0"/>
              <w:marBottom w:val="0"/>
              <w:divBdr>
                <w:top w:val="none" w:sz="0" w:space="0" w:color="auto"/>
                <w:left w:val="none" w:sz="0" w:space="0" w:color="auto"/>
                <w:bottom w:val="none" w:sz="0" w:space="0" w:color="auto"/>
                <w:right w:val="none" w:sz="0" w:space="0" w:color="auto"/>
              </w:divBdr>
            </w:div>
            <w:div w:id="1801072282">
              <w:marLeft w:val="0"/>
              <w:marRight w:val="0"/>
              <w:marTop w:val="0"/>
              <w:marBottom w:val="0"/>
              <w:divBdr>
                <w:top w:val="none" w:sz="0" w:space="0" w:color="auto"/>
                <w:left w:val="none" w:sz="0" w:space="0" w:color="auto"/>
                <w:bottom w:val="none" w:sz="0" w:space="0" w:color="auto"/>
                <w:right w:val="none" w:sz="0" w:space="0" w:color="auto"/>
              </w:divBdr>
            </w:div>
            <w:div w:id="1469669915">
              <w:marLeft w:val="0"/>
              <w:marRight w:val="0"/>
              <w:marTop w:val="0"/>
              <w:marBottom w:val="0"/>
              <w:divBdr>
                <w:top w:val="none" w:sz="0" w:space="0" w:color="auto"/>
                <w:left w:val="none" w:sz="0" w:space="0" w:color="auto"/>
                <w:bottom w:val="none" w:sz="0" w:space="0" w:color="auto"/>
                <w:right w:val="none" w:sz="0" w:space="0" w:color="auto"/>
              </w:divBdr>
            </w:div>
            <w:div w:id="1227185224">
              <w:marLeft w:val="0"/>
              <w:marRight w:val="0"/>
              <w:marTop w:val="0"/>
              <w:marBottom w:val="0"/>
              <w:divBdr>
                <w:top w:val="none" w:sz="0" w:space="0" w:color="auto"/>
                <w:left w:val="none" w:sz="0" w:space="0" w:color="auto"/>
                <w:bottom w:val="none" w:sz="0" w:space="0" w:color="auto"/>
                <w:right w:val="none" w:sz="0" w:space="0" w:color="auto"/>
              </w:divBdr>
            </w:div>
            <w:div w:id="1736706448">
              <w:marLeft w:val="0"/>
              <w:marRight w:val="0"/>
              <w:marTop w:val="0"/>
              <w:marBottom w:val="0"/>
              <w:divBdr>
                <w:top w:val="none" w:sz="0" w:space="0" w:color="auto"/>
                <w:left w:val="none" w:sz="0" w:space="0" w:color="auto"/>
                <w:bottom w:val="none" w:sz="0" w:space="0" w:color="auto"/>
                <w:right w:val="none" w:sz="0" w:space="0" w:color="auto"/>
              </w:divBdr>
            </w:div>
            <w:div w:id="1645893194">
              <w:marLeft w:val="0"/>
              <w:marRight w:val="0"/>
              <w:marTop w:val="0"/>
              <w:marBottom w:val="0"/>
              <w:divBdr>
                <w:top w:val="none" w:sz="0" w:space="0" w:color="auto"/>
                <w:left w:val="none" w:sz="0" w:space="0" w:color="auto"/>
                <w:bottom w:val="none" w:sz="0" w:space="0" w:color="auto"/>
                <w:right w:val="none" w:sz="0" w:space="0" w:color="auto"/>
              </w:divBdr>
            </w:div>
            <w:div w:id="20590300">
              <w:marLeft w:val="0"/>
              <w:marRight w:val="0"/>
              <w:marTop w:val="0"/>
              <w:marBottom w:val="0"/>
              <w:divBdr>
                <w:top w:val="none" w:sz="0" w:space="0" w:color="auto"/>
                <w:left w:val="none" w:sz="0" w:space="0" w:color="auto"/>
                <w:bottom w:val="none" w:sz="0" w:space="0" w:color="auto"/>
                <w:right w:val="none" w:sz="0" w:space="0" w:color="auto"/>
              </w:divBdr>
            </w:div>
            <w:div w:id="981926158">
              <w:marLeft w:val="0"/>
              <w:marRight w:val="0"/>
              <w:marTop w:val="0"/>
              <w:marBottom w:val="0"/>
              <w:divBdr>
                <w:top w:val="none" w:sz="0" w:space="0" w:color="auto"/>
                <w:left w:val="none" w:sz="0" w:space="0" w:color="auto"/>
                <w:bottom w:val="none" w:sz="0" w:space="0" w:color="auto"/>
                <w:right w:val="none" w:sz="0" w:space="0" w:color="auto"/>
              </w:divBdr>
            </w:div>
            <w:div w:id="1962227601">
              <w:marLeft w:val="0"/>
              <w:marRight w:val="0"/>
              <w:marTop w:val="0"/>
              <w:marBottom w:val="0"/>
              <w:divBdr>
                <w:top w:val="none" w:sz="0" w:space="0" w:color="auto"/>
                <w:left w:val="none" w:sz="0" w:space="0" w:color="auto"/>
                <w:bottom w:val="none" w:sz="0" w:space="0" w:color="auto"/>
                <w:right w:val="none" w:sz="0" w:space="0" w:color="auto"/>
              </w:divBdr>
            </w:div>
            <w:div w:id="1592885057">
              <w:marLeft w:val="0"/>
              <w:marRight w:val="0"/>
              <w:marTop w:val="0"/>
              <w:marBottom w:val="0"/>
              <w:divBdr>
                <w:top w:val="none" w:sz="0" w:space="0" w:color="auto"/>
                <w:left w:val="none" w:sz="0" w:space="0" w:color="auto"/>
                <w:bottom w:val="none" w:sz="0" w:space="0" w:color="auto"/>
                <w:right w:val="none" w:sz="0" w:space="0" w:color="auto"/>
              </w:divBdr>
            </w:div>
            <w:div w:id="20726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1413">
      <w:bodyDiv w:val="1"/>
      <w:marLeft w:val="0"/>
      <w:marRight w:val="0"/>
      <w:marTop w:val="0"/>
      <w:marBottom w:val="0"/>
      <w:divBdr>
        <w:top w:val="none" w:sz="0" w:space="0" w:color="auto"/>
        <w:left w:val="none" w:sz="0" w:space="0" w:color="auto"/>
        <w:bottom w:val="none" w:sz="0" w:space="0" w:color="auto"/>
        <w:right w:val="none" w:sz="0" w:space="0" w:color="auto"/>
      </w:divBdr>
    </w:div>
    <w:div w:id="1275400742">
      <w:bodyDiv w:val="1"/>
      <w:marLeft w:val="0"/>
      <w:marRight w:val="0"/>
      <w:marTop w:val="0"/>
      <w:marBottom w:val="0"/>
      <w:divBdr>
        <w:top w:val="none" w:sz="0" w:space="0" w:color="auto"/>
        <w:left w:val="none" w:sz="0" w:space="0" w:color="auto"/>
        <w:bottom w:val="none" w:sz="0" w:space="0" w:color="auto"/>
        <w:right w:val="none" w:sz="0" w:space="0" w:color="auto"/>
      </w:divBdr>
    </w:div>
    <w:div w:id="1276988459">
      <w:bodyDiv w:val="1"/>
      <w:marLeft w:val="0"/>
      <w:marRight w:val="0"/>
      <w:marTop w:val="0"/>
      <w:marBottom w:val="0"/>
      <w:divBdr>
        <w:top w:val="none" w:sz="0" w:space="0" w:color="auto"/>
        <w:left w:val="none" w:sz="0" w:space="0" w:color="auto"/>
        <w:bottom w:val="none" w:sz="0" w:space="0" w:color="auto"/>
        <w:right w:val="none" w:sz="0" w:space="0" w:color="auto"/>
      </w:divBdr>
    </w:div>
    <w:div w:id="1289359351">
      <w:bodyDiv w:val="1"/>
      <w:marLeft w:val="0"/>
      <w:marRight w:val="0"/>
      <w:marTop w:val="0"/>
      <w:marBottom w:val="0"/>
      <w:divBdr>
        <w:top w:val="none" w:sz="0" w:space="0" w:color="auto"/>
        <w:left w:val="none" w:sz="0" w:space="0" w:color="auto"/>
        <w:bottom w:val="none" w:sz="0" w:space="0" w:color="auto"/>
        <w:right w:val="none" w:sz="0" w:space="0" w:color="auto"/>
      </w:divBdr>
    </w:div>
    <w:div w:id="1295329540">
      <w:bodyDiv w:val="1"/>
      <w:marLeft w:val="0"/>
      <w:marRight w:val="0"/>
      <w:marTop w:val="0"/>
      <w:marBottom w:val="0"/>
      <w:divBdr>
        <w:top w:val="none" w:sz="0" w:space="0" w:color="auto"/>
        <w:left w:val="none" w:sz="0" w:space="0" w:color="auto"/>
        <w:bottom w:val="none" w:sz="0" w:space="0" w:color="auto"/>
        <w:right w:val="none" w:sz="0" w:space="0" w:color="auto"/>
      </w:divBdr>
      <w:divsChild>
        <w:div w:id="2124568818">
          <w:marLeft w:val="0"/>
          <w:marRight w:val="0"/>
          <w:marTop w:val="0"/>
          <w:marBottom w:val="0"/>
          <w:divBdr>
            <w:top w:val="none" w:sz="0" w:space="0" w:color="auto"/>
            <w:left w:val="none" w:sz="0" w:space="0" w:color="auto"/>
            <w:bottom w:val="none" w:sz="0" w:space="0" w:color="auto"/>
            <w:right w:val="none" w:sz="0" w:space="0" w:color="auto"/>
          </w:divBdr>
          <w:divsChild>
            <w:div w:id="1844397451">
              <w:marLeft w:val="0"/>
              <w:marRight w:val="0"/>
              <w:marTop w:val="0"/>
              <w:marBottom w:val="0"/>
              <w:divBdr>
                <w:top w:val="none" w:sz="0" w:space="0" w:color="auto"/>
                <w:left w:val="none" w:sz="0" w:space="0" w:color="auto"/>
                <w:bottom w:val="none" w:sz="0" w:space="0" w:color="auto"/>
                <w:right w:val="none" w:sz="0" w:space="0" w:color="auto"/>
              </w:divBdr>
            </w:div>
            <w:div w:id="2085562125">
              <w:marLeft w:val="0"/>
              <w:marRight w:val="0"/>
              <w:marTop w:val="0"/>
              <w:marBottom w:val="0"/>
              <w:divBdr>
                <w:top w:val="none" w:sz="0" w:space="0" w:color="auto"/>
                <w:left w:val="none" w:sz="0" w:space="0" w:color="auto"/>
                <w:bottom w:val="none" w:sz="0" w:space="0" w:color="auto"/>
                <w:right w:val="none" w:sz="0" w:space="0" w:color="auto"/>
              </w:divBdr>
            </w:div>
            <w:div w:id="604701682">
              <w:marLeft w:val="0"/>
              <w:marRight w:val="0"/>
              <w:marTop w:val="0"/>
              <w:marBottom w:val="0"/>
              <w:divBdr>
                <w:top w:val="none" w:sz="0" w:space="0" w:color="auto"/>
                <w:left w:val="none" w:sz="0" w:space="0" w:color="auto"/>
                <w:bottom w:val="none" w:sz="0" w:space="0" w:color="auto"/>
                <w:right w:val="none" w:sz="0" w:space="0" w:color="auto"/>
              </w:divBdr>
            </w:div>
            <w:div w:id="1888955480">
              <w:marLeft w:val="0"/>
              <w:marRight w:val="0"/>
              <w:marTop w:val="0"/>
              <w:marBottom w:val="0"/>
              <w:divBdr>
                <w:top w:val="none" w:sz="0" w:space="0" w:color="auto"/>
                <w:left w:val="none" w:sz="0" w:space="0" w:color="auto"/>
                <w:bottom w:val="none" w:sz="0" w:space="0" w:color="auto"/>
                <w:right w:val="none" w:sz="0" w:space="0" w:color="auto"/>
              </w:divBdr>
            </w:div>
            <w:div w:id="1148589140">
              <w:marLeft w:val="0"/>
              <w:marRight w:val="0"/>
              <w:marTop w:val="0"/>
              <w:marBottom w:val="0"/>
              <w:divBdr>
                <w:top w:val="none" w:sz="0" w:space="0" w:color="auto"/>
                <w:left w:val="none" w:sz="0" w:space="0" w:color="auto"/>
                <w:bottom w:val="none" w:sz="0" w:space="0" w:color="auto"/>
                <w:right w:val="none" w:sz="0" w:space="0" w:color="auto"/>
              </w:divBdr>
            </w:div>
            <w:div w:id="2057073447">
              <w:marLeft w:val="0"/>
              <w:marRight w:val="0"/>
              <w:marTop w:val="0"/>
              <w:marBottom w:val="0"/>
              <w:divBdr>
                <w:top w:val="none" w:sz="0" w:space="0" w:color="auto"/>
                <w:left w:val="none" w:sz="0" w:space="0" w:color="auto"/>
                <w:bottom w:val="none" w:sz="0" w:space="0" w:color="auto"/>
                <w:right w:val="none" w:sz="0" w:space="0" w:color="auto"/>
              </w:divBdr>
            </w:div>
            <w:div w:id="1246301033">
              <w:marLeft w:val="0"/>
              <w:marRight w:val="0"/>
              <w:marTop w:val="0"/>
              <w:marBottom w:val="0"/>
              <w:divBdr>
                <w:top w:val="none" w:sz="0" w:space="0" w:color="auto"/>
                <w:left w:val="none" w:sz="0" w:space="0" w:color="auto"/>
                <w:bottom w:val="none" w:sz="0" w:space="0" w:color="auto"/>
                <w:right w:val="none" w:sz="0" w:space="0" w:color="auto"/>
              </w:divBdr>
            </w:div>
            <w:div w:id="1286426753">
              <w:marLeft w:val="0"/>
              <w:marRight w:val="0"/>
              <w:marTop w:val="0"/>
              <w:marBottom w:val="0"/>
              <w:divBdr>
                <w:top w:val="none" w:sz="0" w:space="0" w:color="auto"/>
                <w:left w:val="none" w:sz="0" w:space="0" w:color="auto"/>
                <w:bottom w:val="none" w:sz="0" w:space="0" w:color="auto"/>
                <w:right w:val="none" w:sz="0" w:space="0" w:color="auto"/>
              </w:divBdr>
            </w:div>
            <w:div w:id="308480519">
              <w:marLeft w:val="0"/>
              <w:marRight w:val="0"/>
              <w:marTop w:val="0"/>
              <w:marBottom w:val="0"/>
              <w:divBdr>
                <w:top w:val="none" w:sz="0" w:space="0" w:color="auto"/>
                <w:left w:val="none" w:sz="0" w:space="0" w:color="auto"/>
                <w:bottom w:val="none" w:sz="0" w:space="0" w:color="auto"/>
                <w:right w:val="none" w:sz="0" w:space="0" w:color="auto"/>
              </w:divBdr>
            </w:div>
            <w:div w:id="643045990">
              <w:marLeft w:val="0"/>
              <w:marRight w:val="0"/>
              <w:marTop w:val="0"/>
              <w:marBottom w:val="0"/>
              <w:divBdr>
                <w:top w:val="none" w:sz="0" w:space="0" w:color="auto"/>
                <w:left w:val="none" w:sz="0" w:space="0" w:color="auto"/>
                <w:bottom w:val="none" w:sz="0" w:space="0" w:color="auto"/>
                <w:right w:val="none" w:sz="0" w:space="0" w:color="auto"/>
              </w:divBdr>
            </w:div>
            <w:div w:id="1326399503">
              <w:marLeft w:val="0"/>
              <w:marRight w:val="0"/>
              <w:marTop w:val="0"/>
              <w:marBottom w:val="0"/>
              <w:divBdr>
                <w:top w:val="none" w:sz="0" w:space="0" w:color="auto"/>
                <w:left w:val="none" w:sz="0" w:space="0" w:color="auto"/>
                <w:bottom w:val="none" w:sz="0" w:space="0" w:color="auto"/>
                <w:right w:val="none" w:sz="0" w:space="0" w:color="auto"/>
              </w:divBdr>
            </w:div>
            <w:div w:id="385908280">
              <w:marLeft w:val="0"/>
              <w:marRight w:val="0"/>
              <w:marTop w:val="0"/>
              <w:marBottom w:val="0"/>
              <w:divBdr>
                <w:top w:val="none" w:sz="0" w:space="0" w:color="auto"/>
                <w:left w:val="none" w:sz="0" w:space="0" w:color="auto"/>
                <w:bottom w:val="none" w:sz="0" w:space="0" w:color="auto"/>
                <w:right w:val="none" w:sz="0" w:space="0" w:color="auto"/>
              </w:divBdr>
            </w:div>
            <w:div w:id="1397312696">
              <w:marLeft w:val="0"/>
              <w:marRight w:val="0"/>
              <w:marTop w:val="0"/>
              <w:marBottom w:val="0"/>
              <w:divBdr>
                <w:top w:val="none" w:sz="0" w:space="0" w:color="auto"/>
                <w:left w:val="none" w:sz="0" w:space="0" w:color="auto"/>
                <w:bottom w:val="none" w:sz="0" w:space="0" w:color="auto"/>
                <w:right w:val="none" w:sz="0" w:space="0" w:color="auto"/>
              </w:divBdr>
            </w:div>
            <w:div w:id="1350447952">
              <w:marLeft w:val="0"/>
              <w:marRight w:val="0"/>
              <w:marTop w:val="0"/>
              <w:marBottom w:val="0"/>
              <w:divBdr>
                <w:top w:val="none" w:sz="0" w:space="0" w:color="auto"/>
                <w:left w:val="none" w:sz="0" w:space="0" w:color="auto"/>
                <w:bottom w:val="none" w:sz="0" w:space="0" w:color="auto"/>
                <w:right w:val="none" w:sz="0" w:space="0" w:color="auto"/>
              </w:divBdr>
            </w:div>
            <w:div w:id="393359591">
              <w:marLeft w:val="0"/>
              <w:marRight w:val="0"/>
              <w:marTop w:val="0"/>
              <w:marBottom w:val="0"/>
              <w:divBdr>
                <w:top w:val="none" w:sz="0" w:space="0" w:color="auto"/>
                <w:left w:val="none" w:sz="0" w:space="0" w:color="auto"/>
                <w:bottom w:val="none" w:sz="0" w:space="0" w:color="auto"/>
                <w:right w:val="none" w:sz="0" w:space="0" w:color="auto"/>
              </w:divBdr>
            </w:div>
            <w:div w:id="643777508">
              <w:marLeft w:val="0"/>
              <w:marRight w:val="0"/>
              <w:marTop w:val="0"/>
              <w:marBottom w:val="0"/>
              <w:divBdr>
                <w:top w:val="none" w:sz="0" w:space="0" w:color="auto"/>
                <w:left w:val="none" w:sz="0" w:space="0" w:color="auto"/>
                <w:bottom w:val="none" w:sz="0" w:space="0" w:color="auto"/>
                <w:right w:val="none" w:sz="0" w:space="0" w:color="auto"/>
              </w:divBdr>
            </w:div>
            <w:div w:id="265887544">
              <w:marLeft w:val="0"/>
              <w:marRight w:val="0"/>
              <w:marTop w:val="0"/>
              <w:marBottom w:val="0"/>
              <w:divBdr>
                <w:top w:val="none" w:sz="0" w:space="0" w:color="auto"/>
                <w:left w:val="none" w:sz="0" w:space="0" w:color="auto"/>
                <w:bottom w:val="none" w:sz="0" w:space="0" w:color="auto"/>
                <w:right w:val="none" w:sz="0" w:space="0" w:color="auto"/>
              </w:divBdr>
            </w:div>
            <w:div w:id="697700121">
              <w:marLeft w:val="0"/>
              <w:marRight w:val="0"/>
              <w:marTop w:val="0"/>
              <w:marBottom w:val="0"/>
              <w:divBdr>
                <w:top w:val="none" w:sz="0" w:space="0" w:color="auto"/>
                <w:left w:val="none" w:sz="0" w:space="0" w:color="auto"/>
                <w:bottom w:val="none" w:sz="0" w:space="0" w:color="auto"/>
                <w:right w:val="none" w:sz="0" w:space="0" w:color="auto"/>
              </w:divBdr>
            </w:div>
            <w:div w:id="1042636869">
              <w:marLeft w:val="0"/>
              <w:marRight w:val="0"/>
              <w:marTop w:val="0"/>
              <w:marBottom w:val="0"/>
              <w:divBdr>
                <w:top w:val="none" w:sz="0" w:space="0" w:color="auto"/>
                <w:left w:val="none" w:sz="0" w:space="0" w:color="auto"/>
                <w:bottom w:val="none" w:sz="0" w:space="0" w:color="auto"/>
                <w:right w:val="none" w:sz="0" w:space="0" w:color="auto"/>
              </w:divBdr>
            </w:div>
            <w:div w:id="1250502351">
              <w:marLeft w:val="0"/>
              <w:marRight w:val="0"/>
              <w:marTop w:val="0"/>
              <w:marBottom w:val="0"/>
              <w:divBdr>
                <w:top w:val="none" w:sz="0" w:space="0" w:color="auto"/>
                <w:left w:val="none" w:sz="0" w:space="0" w:color="auto"/>
                <w:bottom w:val="none" w:sz="0" w:space="0" w:color="auto"/>
                <w:right w:val="none" w:sz="0" w:space="0" w:color="auto"/>
              </w:divBdr>
            </w:div>
            <w:div w:id="1763144701">
              <w:marLeft w:val="0"/>
              <w:marRight w:val="0"/>
              <w:marTop w:val="0"/>
              <w:marBottom w:val="0"/>
              <w:divBdr>
                <w:top w:val="none" w:sz="0" w:space="0" w:color="auto"/>
                <w:left w:val="none" w:sz="0" w:space="0" w:color="auto"/>
                <w:bottom w:val="none" w:sz="0" w:space="0" w:color="auto"/>
                <w:right w:val="none" w:sz="0" w:space="0" w:color="auto"/>
              </w:divBdr>
            </w:div>
            <w:div w:id="1323971021">
              <w:marLeft w:val="0"/>
              <w:marRight w:val="0"/>
              <w:marTop w:val="0"/>
              <w:marBottom w:val="0"/>
              <w:divBdr>
                <w:top w:val="none" w:sz="0" w:space="0" w:color="auto"/>
                <w:left w:val="none" w:sz="0" w:space="0" w:color="auto"/>
                <w:bottom w:val="none" w:sz="0" w:space="0" w:color="auto"/>
                <w:right w:val="none" w:sz="0" w:space="0" w:color="auto"/>
              </w:divBdr>
            </w:div>
            <w:div w:id="377053045">
              <w:marLeft w:val="0"/>
              <w:marRight w:val="0"/>
              <w:marTop w:val="0"/>
              <w:marBottom w:val="0"/>
              <w:divBdr>
                <w:top w:val="none" w:sz="0" w:space="0" w:color="auto"/>
                <w:left w:val="none" w:sz="0" w:space="0" w:color="auto"/>
                <w:bottom w:val="none" w:sz="0" w:space="0" w:color="auto"/>
                <w:right w:val="none" w:sz="0" w:space="0" w:color="auto"/>
              </w:divBdr>
            </w:div>
            <w:div w:id="1022589761">
              <w:marLeft w:val="0"/>
              <w:marRight w:val="0"/>
              <w:marTop w:val="0"/>
              <w:marBottom w:val="0"/>
              <w:divBdr>
                <w:top w:val="none" w:sz="0" w:space="0" w:color="auto"/>
                <w:left w:val="none" w:sz="0" w:space="0" w:color="auto"/>
                <w:bottom w:val="none" w:sz="0" w:space="0" w:color="auto"/>
                <w:right w:val="none" w:sz="0" w:space="0" w:color="auto"/>
              </w:divBdr>
            </w:div>
            <w:div w:id="1095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5331">
      <w:bodyDiv w:val="1"/>
      <w:marLeft w:val="0"/>
      <w:marRight w:val="0"/>
      <w:marTop w:val="0"/>
      <w:marBottom w:val="0"/>
      <w:divBdr>
        <w:top w:val="none" w:sz="0" w:space="0" w:color="auto"/>
        <w:left w:val="none" w:sz="0" w:space="0" w:color="auto"/>
        <w:bottom w:val="none" w:sz="0" w:space="0" w:color="auto"/>
        <w:right w:val="none" w:sz="0" w:space="0" w:color="auto"/>
      </w:divBdr>
    </w:div>
    <w:div w:id="1317221482">
      <w:bodyDiv w:val="1"/>
      <w:marLeft w:val="0"/>
      <w:marRight w:val="0"/>
      <w:marTop w:val="0"/>
      <w:marBottom w:val="0"/>
      <w:divBdr>
        <w:top w:val="none" w:sz="0" w:space="0" w:color="auto"/>
        <w:left w:val="none" w:sz="0" w:space="0" w:color="auto"/>
        <w:bottom w:val="none" w:sz="0" w:space="0" w:color="auto"/>
        <w:right w:val="none" w:sz="0" w:space="0" w:color="auto"/>
      </w:divBdr>
    </w:div>
    <w:div w:id="1329595407">
      <w:bodyDiv w:val="1"/>
      <w:marLeft w:val="0"/>
      <w:marRight w:val="0"/>
      <w:marTop w:val="0"/>
      <w:marBottom w:val="0"/>
      <w:divBdr>
        <w:top w:val="none" w:sz="0" w:space="0" w:color="auto"/>
        <w:left w:val="none" w:sz="0" w:space="0" w:color="auto"/>
        <w:bottom w:val="none" w:sz="0" w:space="0" w:color="auto"/>
        <w:right w:val="none" w:sz="0" w:space="0" w:color="auto"/>
      </w:divBdr>
    </w:div>
    <w:div w:id="1332172147">
      <w:bodyDiv w:val="1"/>
      <w:marLeft w:val="0"/>
      <w:marRight w:val="0"/>
      <w:marTop w:val="0"/>
      <w:marBottom w:val="0"/>
      <w:divBdr>
        <w:top w:val="none" w:sz="0" w:space="0" w:color="auto"/>
        <w:left w:val="none" w:sz="0" w:space="0" w:color="auto"/>
        <w:bottom w:val="none" w:sz="0" w:space="0" w:color="auto"/>
        <w:right w:val="none" w:sz="0" w:space="0" w:color="auto"/>
      </w:divBdr>
    </w:div>
    <w:div w:id="1345128774">
      <w:bodyDiv w:val="1"/>
      <w:marLeft w:val="0"/>
      <w:marRight w:val="0"/>
      <w:marTop w:val="0"/>
      <w:marBottom w:val="0"/>
      <w:divBdr>
        <w:top w:val="none" w:sz="0" w:space="0" w:color="auto"/>
        <w:left w:val="none" w:sz="0" w:space="0" w:color="auto"/>
        <w:bottom w:val="none" w:sz="0" w:space="0" w:color="auto"/>
        <w:right w:val="none" w:sz="0" w:space="0" w:color="auto"/>
      </w:divBdr>
    </w:div>
    <w:div w:id="1351370994">
      <w:bodyDiv w:val="1"/>
      <w:marLeft w:val="0"/>
      <w:marRight w:val="0"/>
      <w:marTop w:val="0"/>
      <w:marBottom w:val="0"/>
      <w:divBdr>
        <w:top w:val="none" w:sz="0" w:space="0" w:color="auto"/>
        <w:left w:val="none" w:sz="0" w:space="0" w:color="auto"/>
        <w:bottom w:val="none" w:sz="0" w:space="0" w:color="auto"/>
        <w:right w:val="none" w:sz="0" w:space="0" w:color="auto"/>
      </w:divBdr>
    </w:div>
    <w:div w:id="1375929045">
      <w:bodyDiv w:val="1"/>
      <w:marLeft w:val="0"/>
      <w:marRight w:val="0"/>
      <w:marTop w:val="0"/>
      <w:marBottom w:val="0"/>
      <w:divBdr>
        <w:top w:val="none" w:sz="0" w:space="0" w:color="auto"/>
        <w:left w:val="none" w:sz="0" w:space="0" w:color="auto"/>
        <w:bottom w:val="none" w:sz="0" w:space="0" w:color="auto"/>
        <w:right w:val="none" w:sz="0" w:space="0" w:color="auto"/>
      </w:divBdr>
      <w:divsChild>
        <w:div w:id="54865638">
          <w:marLeft w:val="480"/>
          <w:marRight w:val="0"/>
          <w:marTop w:val="0"/>
          <w:marBottom w:val="0"/>
          <w:divBdr>
            <w:top w:val="none" w:sz="0" w:space="0" w:color="auto"/>
            <w:left w:val="none" w:sz="0" w:space="0" w:color="auto"/>
            <w:bottom w:val="none" w:sz="0" w:space="0" w:color="auto"/>
            <w:right w:val="none" w:sz="0" w:space="0" w:color="auto"/>
          </w:divBdr>
          <w:divsChild>
            <w:div w:id="13952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8553">
      <w:bodyDiv w:val="1"/>
      <w:marLeft w:val="0"/>
      <w:marRight w:val="0"/>
      <w:marTop w:val="0"/>
      <w:marBottom w:val="0"/>
      <w:divBdr>
        <w:top w:val="none" w:sz="0" w:space="0" w:color="auto"/>
        <w:left w:val="none" w:sz="0" w:space="0" w:color="auto"/>
        <w:bottom w:val="none" w:sz="0" w:space="0" w:color="auto"/>
        <w:right w:val="none" w:sz="0" w:space="0" w:color="auto"/>
      </w:divBdr>
      <w:divsChild>
        <w:div w:id="69743088">
          <w:marLeft w:val="0"/>
          <w:marRight w:val="0"/>
          <w:marTop w:val="0"/>
          <w:marBottom w:val="0"/>
          <w:divBdr>
            <w:top w:val="none" w:sz="0" w:space="0" w:color="auto"/>
            <w:left w:val="none" w:sz="0" w:space="0" w:color="auto"/>
            <w:bottom w:val="none" w:sz="0" w:space="0" w:color="auto"/>
            <w:right w:val="none" w:sz="0" w:space="0" w:color="auto"/>
          </w:divBdr>
          <w:divsChild>
            <w:div w:id="1895971680">
              <w:marLeft w:val="0"/>
              <w:marRight w:val="0"/>
              <w:marTop w:val="0"/>
              <w:marBottom w:val="0"/>
              <w:divBdr>
                <w:top w:val="none" w:sz="0" w:space="0" w:color="auto"/>
                <w:left w:val="none" w:sz="0" w:space="0" w:color="auto"/>
                <w:bottom w:val="none" w:sz="0" w:space="0" w:color="auto"/>
                <w:right w:val="none" w:sz="0" w:space="0" w:color="auto"/>
              </w:divBdr>
            </w:div>
            <w:div w:id="1740446022">
              <w:marLeft w:val="0"/>
              <w:marRight w:val="0"/>
              <w:marTop w:val="0"/>
              <w:marBottom w:val="0"/>
              <w:divBdr>
                <w:top w:val="none" w:sz="0" w:space="0" w:color="auto"/>
                <w:left w:val="none" w:sz="0" w:space="0" w:color="auto"/>
                <w:bottom w:val="none" w:sz="0" w:space="0" w:color="auto"/>
                <w:right w:val="none" w:sz="0" w:space="0" w:color="auto"/>
              </w:divBdr>
            </w:div>
            <w:div w:id="814418361">
              <w:marLeft w:val="0"/>
              <w:marRight w:val="0"/>
              <w:marTop w:val="0"/>
              <w:marBottom w:val="0"/>
              <w:divBdr>
                <w:top w:val="none" w:sz="0" w:space="0" w:color="auto"/>
                <w:left w:val="none" w:sz="0" w:space="0" w:color="auto"/>
                <w:bottom w:val="none" w:sz="0" w:space="0" w:color="auto"/>
                <w:right w:val="none" w:sz="0" w:space="0" w:color="auto"/>
              </w:divBdr>
            </w:div>
            <w:div w:id="124544837">
              <w:marLeft w:val="0"/>
              <w:marRight w:val="0"/>
              <w:marTop w:val="0"/>
              <w:marBottom w:val="0"/>
              <w:divBdr>
                <w:top w:val="none" w:sz="0" w:space="0" w:color="auto"/>
                <w:left w:val="none" w:sz="0" w:space="0" w:color="auto"/>
                <w:bottom w:val="none" w:sz="0" w:space="0" w:color="auto"/>
                <w:right w:val="none" w:sz="0" w:space="0" w:color="auto"/>
              </w:divBdr>
            </w:div>
            <w:div w:id="1850681903">
              <w:marLeft w:val="0"/>
              <w:marRight w:val="0"/>
              <w:marTop w:val="0"/>
              <w:marBottom w:val="0"/>
              <w:divBdr>
                <w:top w:val="none" w:sz="0" w:space="0" w:color="auto"/>
                <w:left w:val="none" w:sz="0" w:space="0" w:color="auto"/>
                <w:bottom w:val="none" w:sz="0" w:space="0" w:color="auto"/>
                <w:right w:val="none" w:sz="0" w:space="0" w:color="auto"/>
              </w:divBdr>
            </w:div>
            <w:div w:id="1758793678">
              <w:marLeft w:val="0"/>
              <w:marRight w:val="0"/>
              <w:marTop w:val="0"/>
              <w:marBottom w:val="0"/>
              <w:divBdr>
                <w:top w:val="none" w:sz="0" w:space="0" w:color="auto"/>
                <w:left w:val="none" w:sz="0" w:space="0" w:color="auto"/>
                <w:bottom w:val="none" w:sz="0" w:space="0" w:color="auto"/>
                <w:right w:val="none" w:sz="0" w:space="0" w:color="auto"/>
              </w:divBdr>
            </w:div>
            <w:div w:id="1354725950">
              <w:marLeft w:val="0"/>
              <w:marRight w:val="0"/>
              <w:marTop w:val="0"/>
              <w:marBottom w:val="0"/>
              <w:divBdr>
                <w:top w:val="none" w:sz="0" w:space="0" w:color="auto"/>
                <w:left w:val="none" w:sz="0" w:space="0" w:color="auto"/>
                <w:bottom w:val="none" w:sz="0" w:space="0" w:color="auto"/>
                <w:right w:val="none" w:sz="0" w:space="0" w:color="auto"/>
              </w:divBdr>
            </w:div>
            <w:div w:id="1114055170">
              <w:marLeft w:val="0"/>
              <w:marRight w:val="0"/>
              <w:marTop w:val="0"/>
              <w:marBottom w:val="0"/>
              <w:divBdr>
                <w:top w:val="none" w:sz="0" w:space="0" w:color="auto"/>
                <w:left w:val="none" w:sz="0" w:space="0" w:color="auto"/>
                <w:bottom w:val="none" w:sz="0" w:space="0" w:color="auto"/>
                <w:right w:val="none" w:sz="0" w:space="0" w:color="auto"/>
              </w:divBdr>
            </w:div>
            <w:div w:id="669257626">
              <w:marLeft w:val="0"/>
              <w:marRight w:val="0"/>
              <w:marTop w:val="0"/>
              <w:marBottom w:val="0"/>
              <w:divBdr>
                <w:top w:val="none" w:sz="0" w:space="0" w:color="auto"/>
                <w:left w:val="none" w:sz="0" w:space="0" w:color="auto"/>
                <w:bottom w:val="none" w:sz="0" w:space="0" w:color="auto"/>
                <w:right w:val="none" w:sz="0" w:space="0" w:color="auto"/>
              </w:divBdr>
            </w:div>
            <w:div w:id="587495797">
              <w:marLeft w:val="0"/>
              <w:marRight w:val="0"/>
              <w:marTop w:val="0"/>
              <w:marBottom w:val="0"/>
              <w:divBdr>
                <w:top w:val="none" w:sz="0" w:space="0" w:color="auto"/>
                <w:left w:val="none" w:sz="0" w:space="0" w:color="auto"/>
                <w:bottom w:val="none" w:sz="0" w:space="0" w:color="auto"/>
                <w:right w:val="none" w:sz="0" w:space="0" w:color="auto"/>
              </w:divBdr>
            </w:div>
            <w:div w:id="975187034">
              <w:marLeft w:val="0"/>
              <w:marRight w:val="0"/>
              <w:marTop w:val="0"/>
              <w:marBottom w:val="0"/>
              <w:divBdr>
                <w:top w:val="none" w:sz="0" w:space="0" w:color="auto"/>
                <w:left w:val="none" w:sz="0" w:space="0" w:color="auto"/>
                <w:bottom w:val="none" w:sz="0" w:space="0" w:color="auto"/>
                <w:right w:val="none" w:sz="0" w:space="0" w:color="auto"/>
              </w:divBdr>
            </w:div>
            <w:div w:id="466245645">
              <w:marLeft w:val="0"/>
              <w:marRight w:val="0"/>
              <w:marTop w:val="0"/>
              <w:marBottom w:val="0"/>
              <w:divBdr>
                <w:top w:val="none" w:sz="0" w:space="0" w:color="auto"/>
                <w:left w:val="none" w:sz="0" w:space="0" w:color="auto"/>
                <w:bottom w:val="none" w:sz="0" w:space="0" w:color="auto"/>
                <w:right w:val="none" w:sz="0" w:space="0" w:color="auto"/>
              </w:divBdr>
            </w:div>
            <w:div w:id="474027522">
              <w:marLeft w:val="0"/>
              <w:marRight w:val="0"/>
              <w:marTop w:val="0"/>
              <w:marBottom w:val="0"/>
              <w:divBdr>
                <w:top w:val="none" w:sz="0" w:space="0" w:color="auto"/>
                <w:left w:val="none" w:sz="0" w:space="0" w:color="auto"/>
                <w:bottom w:val="none" w:sz="0" w:space="0" w:color="auto"/>
                <w:right w:val="none" w:sz="0" w:space="0" w:color="auto"/>
              </w:divBdr>
            </w:div>
            <w:div w:id="1774744259">
              <w:marLeft w:val="0"/>
              <w:marRight w:val="0"/>
              <w:marTop w:val="0"/>
              <w:marBottom w:val="0"/>
              <w:divBdr>
                <w:top w:val="none" w:sz="0" w:space="0" w:color="auto"/>
                <w:left w:val="none" w:sz="0" w:space="0" w:color="auto"/>
                <w:bottom w:val="none" w:sz="0" w:space="0" w:color="auto"/>
                <w:right w:val="none" w:sz="0" w:space="0" w:color="auto"/>
              </w:divBdr>
            </w:div>
            <w:div w:id="1025909278">
              <w:marLeft w:val="0"/>
              <w:marRight w:val="0"/>
              <w:marTop w:val="0"/>
              <w:marBottom w:val="0"/>
              <w:divBdr>
                <w:top w:val="none" w:sz="0" w:space="0" w:color="auto"/>
                <w:left w:val="none" w:sz="0" w:space="0" w:color="auto"/>
                <w:bottom w:val="none" w:sz="0" w:space="0" w:color="auto"/>
                <w:right w:val="none" w:sz="0" w:space="0" w:color="auto"/>
              </w:divBdr>
            </w:div>
            <w:div w:id="1582061525">
              <w:marLeft w:val="0"/>
              <w:marRight w:val="0"/>
              <w:marTop w:val="0"/>
              <w:marBottom w:val="0"/>
              <w:divBdr>
                <w:top w:val="none" w:sz="0" w:space="0" w:color="auto"/>
                <w:left w:val="none" w:sz="0" w:space="0" w:color="auto"/>
                <w:bottom w:val="none" w:sz="0" w:space="0" w:color="auto"/>
                <w:right w:val="none" w:sz="0" w:space="0" w:color="auto"/>
              </w:divBdr>
            </w:div>
            <w:div w:id="643002463">
              <w:marLeft w:val="0"/>
              <w:marRight w:val="0"/>
              <w:marTop w:val="0"/>
              <w:marBottom w:val="0"/>
              <w:divBdr>
                <w:top w:val="none" w:sz="0" w:space="0" w:color="auto"/>
                <w:left w:val="none" w:sz="0" w:space="0" w:color="auto"/>
                <w:bottom w:val="none" w:sz="0" w:space="0" w:color="auto"/>
                <w:right w:val="none" w:sz="0" w:space="0" w:color="auto"/>
              </w:divBdr>
            </w:div>
            <w:div w:id="302780077">
              <w:marLeft w:val="0"/>
              <w:marRight w:val="0"/>
              <w:marTop w:val="0"/>
              <w:marBottom w:val="0"/>
              <w:divBdr>
                <w:top w:val="none" w:sz="0" w:space="0" w:color="auto"/>
                <w:left w:val="none" w:sz="0" w:space="0" w:color="auto"/>
                <w:bottom w:val="none" w:sz="0" w:space="0" w:color="auto"/>
                <w:right w:val="none" w:sz="0" w:space="0" w:color="auto"/>
              </w:divBdr>
            </w:div>
            <w:div w:id="405302523">
              <w:marLeft w:val="0"/>
              <w:marRight w:val="0"/>
              <w:marTop w:val="0"/>
              <w:marBottom w:val="0"/>
              <w:divBdr>
                <w:top w:val="none" w:sz="0" w:space="0" w:color="auto"/>
                <w:left w:val="none" w:sz="0" w:space="0" w:color="auto"/>
                <w:bottom w:val="none" w:sz="0" w:space="0" w:color="auto"/>
                <w:right w:val="none" w:sz="0" w:space="0" w:color="auto"/>
              </w:divBdr>
            </w:div>
            <w:div w:id="2090467881">
              <w:marLeft w:val="0"/>
              <w:marRight w:val="0"/>
              <w:marTop w:val="0"/>
              <w:marBottom w:val="0"/>
              <w:divBdr>
                <w:top w:val="none" w:sz="0" w:space="0" w:color="auto"/>
                <w:left w:val="none" w:sz="0" w:space="0" w:color="auto"/>
                <w:bottom w:val="none" w:sz="0" w:space="0" w:color="auto"/>
                <w:right w:val="none" w:sz="0" w:space="0" w:color="auto"/>
              </w:divBdr>
            </w:div>
            <w:div w:id="1855459213">
              <w:marLeft w:val="0"/>
              <w:marRight w:val="0"/>
              <w:marTop w:val="0"/>
              <w:marBottom w:val="0"/>
              <w:divBdr>
                <w:top w:val="none" w:sz="0" w:space="0" w:color="auto"/>
                <w:left w:val="none" w:sz="0" w:space="0" w:color="auto"/>
                <w:bottom w:val="none" w:sz="0" w:space="0" w:color="auto"/>
                <w:right w:val="none" w:sz="0" w:space="0" w:color="auto"/>
              </w:divBdr>
            </w:div>
            <w:div w:id="708191587">
              <w:marLeft w:val="0"/>
              <w:marRight w:val="0"/>
              <w:marTop w:val="0"/>
              <w:marBottom w:val="0"/>
              <w:divBdr>
                <w:top w:val="none" w:sz="0" w:space="0" w:color="auto"/>
                <w:left w:val="none" w:sz="0" w:space="0" w:color="auto"/>
                <w:bottom w:val="none" w:sz="0" w:space="0" w:color="auto"/>
                <w:right w:val="none" w:sz="0" w:space="0" w:color="auto"/>
              </w:divBdr>
            </w:div>
            <w:div w:id="1361786952">
              <w:marLeft w:val="0"/>
              <w:marRight w:val="0"/>
              <w:marTop w:val="0"/>
              <w:marBottom w:val="0"/>
              <w:divBdr>
                <w:top w:val="none" w:sz="0" w:space="0" w:color="auto"/>
                <w:left w:val="none" w:sz="0" w:space="0" w:color="auto"/>
                <w:bottom w:val="none" w:sz="0" w:space="0" w:color="auto"/>
                <w:right w:val="none" w:sz="0" w:space="0" w:color="auto"/>
              </w:divBdr>
            </w:div>
            <w:div w:id="1035736376">
              <w:marLeft w:val="0"/>
              <w:marRight w:val="0"/>
              <w:marTop w:val="0"/>
              <w:marBottom w:val="0"/>
              <w:divBdr>
                <w:top w:val="none" w:sz="0" w:space="0" w:color="auto"/>
                <w:left w:val="none" w:sz="0" w:space="0" w:color="auto"/>
                <w:bottom w:val="none" w:sz="0" w:space="0" w:color="auto"/>
                <w:right w:val="none" w:sz="0" w:space="0" w:color="auto"/>
              </w:divBdr>
            </w:div>
            <w:div w:id="346952366">
              <w:marLeft w:val="0"/>
              <w:marRight w:val="0"/>
              <w:marTop w:val="0"/>
              <w:marBottom w:val="0"/>
              <w:divBdr>
                <w:top w:val="none" w:sz="0" w:space="0" w:color="auto"/>
                <w:left w:val="none" w:sz="0" w:space="0" w:color="auto"/>
                <w:bottom w:val="none" w:sz="0" w:space="0" w:color="auto"/>
                <w:right w:val="none" w:sz="0" w:space="0" w:color="auto"/>
              </w:divBdr>
            </w:div>
            <w:div w:id="888762403">
              <w:marLeft w:val="0"/>
              <w:marRight w:val="0"/>
              <w:marTop w:val="0"/>
              <w:marBottom w:val="0"/>
              <w:divBdr>
                <w:top w:val="none" w:sz="0" w:space="0" w:color="auto"/>
                <w:left w:val="none" w:sz="0" w:space="0" w:color="auto"/>
                <w:bottom w:val="none" w:sz="0" w:space="0" w:color="auto"/>
                <w:right w:val="none" w:sz="0" w:space="0" w:color="auto"/>
              </w:divBdr>
            </w:div>
            <w:div w:id="603271711">
              <w:marLeft w:val="0"/>
              <w:marRight w:val="0"/>
              <w:marTop w:val="0"/>
              <w:marBottom w:val="0"/>
              <w:divBdr>
                <w:top w:val="none" w:sz="0" w:space="0" w:color="auto"/>
                <w:left w:val="none" w:sz="0" w:space="0" w:color="auto"/>
                <w:bottom w:val="none" w:sz="0" w:space="0" w:color="auto"/>
                <w:right w:val="none" w:sz="0" w:space="0" w:color="auto"/>
              </w:divBdr>
            </w:div>
            <w:div w:id="1762264068">
              <w:marLeft w:val="0"/>
              <w:marRight w:val="0"/>
              <w:marTop w:val="0"/>
              <w:marBottom w:val="0"/>
              <w:divBdr>
                <w:top w:val="none" w:sz="0" w:space="0" w:color="auto"/>
                <w:left w:val="none" w:sz="0" w:space="0" w:color="auto"/>
                <w:bottom w:val="none" w:sz="0" w:space="0" w:color="auto"/>
                <w:right w:val="none" w:sz="0" w:space="0" w:color="auto"/>
              </w:divBdr>
            </w:div>
            <w:div w:id="253586707">
              <w:marLeft w:val="0"/>
              <w:marRight w:val="0"/>
              <w:marTop w:val="0"/>
              <w:marBottom w:val="0"/>
              <w:divBdr>
                <w:top w:val="none" w:sz="0" w:space="0" w:color="auto"/>
                <w:left w:val="none" w:sz="0" w:space="0" w:color="auto"/>
                <w:bottom w:val="none" w:sz="0" w:space="0" w:color="auto"/>
                <w:right w:val="none" w:sz="0" w:space="0" w:color="auto"/>
              </w:divBdr>
            </w:div>
            <w:div w:id="323820864">
              <w:marLeft w:val="0"/>
              <w:marRight w:val="0"/>
              <w:marTop w:val="0"/>
              <w:marBottom w:val="0"/>
              <w:divBdr>
                <w:top w:val="none" w:sz="0" w:space="0" w:color="auto"/>
                <w:left w:val="none" w:sz="0" w:space="0" w:color="auto"/>
                <w:bottom w:val="none" w:sz="0" w:space="0" w:color="auto"/>
                <w:right w:val="none" w:sz="0" w:space="0" w:color="auto"/>
              </w:divBdr>
            </w:div>
            <w:div w:id="815340869">
              <w:marLeft w:val="0"/>
              <w:marRight w:val="0"/>
              <w:marTop w:val="0"/>
              <w:marBottom w:val="0"/>
              <w:divBdr>
                <w:top w:val="none" w:sz="0" w:space="0" w:color="auto"/>
                <w:left w:val="none" w:sz="0" w:space="0" w:color="auto"/>
                <w:bottom w:val="none" w:sz="0" w:space="0" w:color="auto"/>
                <w:right w:val="none" w:sz="0" w:space="0" w:color="auto"/>
              </w:divBdr>
            </w:div>
            <w:div w:id="1625842453">
              <w:marLeft w:val="0"/>
              <w:marRight w:val="0"/>
              <w:marTop w:val="0"/>
              <w:marBottom w:val="0"/>
              <w:divBdr>
                <w:top w:val="none" w:sz="0" w:space="0" w:color="auto"/>
                <w:left w:val="none" w:sz="0" w:space="0" w:color="auto"/>
                <w:bottom w:val="none" w:sz="0" w:space="0" w:color="auto"/>
                <w:right w:val="none" w:sz="0" w:space="0" w:color="auto"/>
              </w:divBdr>
            </w:div>
            <w:div w:id="1132360050">
              <w:marLeft w:val="0"/>
              <w:marRight w:val="0"/>
              <w:marTop w:val="0"/>
              <w:marBottom w:val="0"/>
              <w:divBdr>
                <w:top w:val="none" w:sz="0" w:space="0" w:color="auto"/>
                <w:left w:val="none" w:sz="0" w:space="0" w:color="auto"/>
                <w:bottom w:val="none" w:sz="0" w:space="0" w:color="auto"/>
                <w:right w:val="none" w:sz="0" w:space="0" w:color="auto"/>
              </w:divBdr>
            </w:div>
            <w:div w:id="1349913405">
              <w:marLeft w:val="0"/>
              <w:marRight w:val="0"/>
              <w:marTop w:val="0"/>
              <w:marBottom w:val="0"/>
              <w:divBdr>
                <w:top w:val="none" w:sz="0" w:space="0" w:color="auto"/>
                <w:left w:val="none" w:sz="0" w:space="0" w:color="auto"/>
                <w:bottom w:val="none" w:sz="0" w:space="0" w:color="auto"/>
                <w:right w:val="none" w:sz="0" w:space="0" w:color="auto"/>
              </w:divBdr>
            </w:div>
            <w:div w:id="563417581">
              <w:marLeft w:val="0"/>
              <w:marRight w:val="0"/>
              <w:marTop w:val="0"/>
              <w:marBottom w:val="0"/>
              <w:divBdr>
                <w:top w:val="none" w:sz="0" w:space="0" w:color="auto"/>
                <w:left w:val="none" w:sz="0" w:space="0" w:color="auto"/>
                <w:bottom w:val="none" w:sz="0" w:space="0" w:color="auto"/>
                <w:right w:val="none" w:sz="0" w:space="0" w:color="auto"/>
              </w:divBdr>
            </w:div>
            <w:div w:id="1187016188">
              <w:marLeft w:val="0"/>
              <w:marRight w:val="0"/>
              <w:marTop w:val="0"/>
              <w:marBottom w:val="0"/>
              <w:divBdr>
                <w:top w:val="none" w:sz="0" w:space="0" w:color="auto"/>
                <w:left w:val="none" w:sz="0" w:space="0" w:color="auto"/>
                <w:bottom w:val="none" w:sz="0" w:space="0" w:color="auto"/>
                <w:right w:val="none" w:sz="0" w:space="0" w:color="auto"/>
              </w:divBdr>
            </w:div>
            <w:div w:id="123157133">
              <w:marLeft w:val="0"/>
              <w:marRight w:val="0"/>
              <w:marTop w:val="0"/>
              <w:marBottom w:val="0"/>
              <w:divBdr>
                <w:top w:val="none" w:sz="0" w:space="0" w:color="auto"/>
                <w:left w:val="none" w:sz="0" w:space="0" w:color="auto"/>
                <w:bottom w:val="none" w:sz="0" w:space="0" w:color="auto"/>
                <w:right w:val="none" w:sz="0" w:space="0" w:color="auto"/>
              </w:divBdr>
            </w:div>
            <w:div w:id="1304893830">
              <w:marLeft w:val="0"/>
              <w:marRight w:val="0"/>
              <w:marTop w:val="0"/>
              <w:marBottom w:val="0"/>
              <w:divBdr>
                <w:top w:val="none" w:sz="0" w:space="0" w:color="auto"/>
                <w:left w:val="none" w:sz="0" w:space="0" w:color="auto"/>
                <w:bottom w:val="none" w:sz="0" w:space="0" w:color="auto"/>
                <w:right w:val="none" w:sz="0" w:space="0" w:color="auto"/>
              </w:divBdr>
            </w:div>
            <w:div w:id="919287795">
              <w:marLeft w:val="0"/>
              <w:marRight w:val="0"/>
              <w:marTop w:val="0"/>
              <w:marBottom w:val="0"/>
              <w:divBdr>
                <w:top w:val="none" w:sz="0" w:space="0" w:color="auto"/>
                <w:left w:val="none" w:sz="0" w:space="0" w:color="auto"/>
                <w:bottom w:val="none" w:sz="0" w:space="0" w:color="auto"/>
                <w:right w:val="none" w:sz="0" w:space="0" w:color="auto"/>
              </w:divBdr>
            </w:div>
            <w:div w:id="2138445566">
              <w:marLeft w:val="0"/>
              <w:marRight w:val="0"/>
              <w:marTop w:val="0"/>
              <w:marBottom w:val="0"/>
              <w:divBdr>
                <w:top w:val="none" w:sz="0" w:space="0" w:color="auto"/>
                <w:left w:val="none" w:sz="0" w:space="0" w:color="auto"/>
                <w:bottom w:val="none" w:sz="0" w:space="0" w:color="auto"/>
                <w:right w:val="none" w:sz="0" w:space="0" w:color="auto"/>
              </w:divBdr>
            </w:div>
            <w:div w:id="381753463">
              <w:marLeft w:val="0"/>
              <w:marRight w:val="0"/>
              <w:marTop w:val="0"/>
              <w:marBottom w:val="0"/>
              <w:divBdr>
                <w:top w:val="none" w:sz="0" w:space="0" w:color="auto"/>
                <w:left w:val="none" w:sz="0" w:space="0" w:color="auto"/>
                <w:bottom w:val="none" w:sz="0" w:space="0" w:color="auto"/>
                <w:right w:val="none" w:sz="0" w:space="0" w:color="auto"/>
              </w:divBdr>
            </w:div>
            <w:div w:id="274406983">
              <w:marLeft w:val="0"/>
              <w:marRight w:val="0"/>
              <w:marTop w:val="0"/>
              <w:marBottom w:val="0"/>
              <w:divBdr>
                <w:top w:val="none" w:sz="0" w:space="0" w:color="auto"/>
                <w:left w:val="none" w:sz="0" w:space="0" w:color="auto"/>
                <w:bottom w:val="none" w:sz="0" w:space="0" w:color="auto"/>
                <w:right w:val="none" w:sz="0" w:space="0" w:color="auto"/>
              </w:divBdr>
            </w:div>
            <w:div w:id="365065658">
              <w:marLeft w:val="0"/>
              <w:marRight w:val="0"/>
              <w:marTop w:val="0"/>
              <w:marBottom w:val="0"/>
              <w:divBdr>
                <w:top w:val="none" w:sz="0" w:space="0" w:color="auto"/>
                <w:left w:val="none" w:sz="0" w:space="0" w:color="auto"/>
                <w:bottom w:val="none" w:sz="0" w:space="0" w:color="auto"/>
                <w:right w:val="none" w:sz="0" w:space="0" w:color="auto"/>
              </w:divBdr>
            </w:div>
            <w:div w:id="179516514">
              <w:marLeft w:val="0"/>
              <w:marRight w:val="0"/>
              <w:marTop w:val="0"/>
              <w:marBottom w:val="0"/>
              <w:divBdr>
                <w:top w:val="none" w:sz="0" w:space="0" w:color="auto"/>
                <w:left w:val="none" w:sz="0" w:space="0" w:color="auto"/>
                <w:bottom w:val="none" w:sz="0" w:space="0" w:color="auto"/>
                <w:right w:val="none" w:sz="0" w:space="0" w:color="auto"/>
              </w:divBdr>
            </w:div>
            <w:div w:id="871382687">
              <w:marLeft w:val="0"/>
              <w:marRight w:val="0"/>
              <w:marTop w:val="0"/>
              <w:marBottom w:val="0"/>
              <w:divBdr>
                <w:top w:val="none" w:sz="0" w:space="0" w:color="auto"/>
                <w:left w:val="none" w:sz="0" w:space="0" w:color="auto"/>
                <w:bottom w:val="none" w:sz="0" w:space="0" w:color="auto"/>
                <w:right w:val="none" w:sz="0" w:space="0" w:color="auto"/>
              </w:divBdr>
            </w:div>
            <w:div w:id="2142721182">
              <w:marLeft w:val="0"/>
              <w:marRight w:val="0"/>
              <w:marTop w:val="0"/>
              <w:marBottom w:val="0"/>
              <w:divBdr>
                <w:top w:val="none" w:sz="0" w:space="0" w:color="auto"/>
                <w:left w:val="none" w:sz="0" w:space="0" w:color="auto"/>
                <w:bottom w:val="none" w:sz="0" w:space="0" w:color="auto"/>
                <w:right w:val="none" w:sz="0" w:space="0" w:color="auto"/>
              </w:divBdr>
            </w:div>
            <w:div w:id="1180512995">
              <w:marLeft w:val="0"/>
              <w:marRight w:val="0"/>
              <w:marTop w:val="0"/>
              <w:marBottom w:val="0"/>
              <w:divBdr>
                <w:top w:val="none" w:sz="0" w:space="0" w:color="auto"/>
                <w:left w:val="none" w:sz="0" w:space="0" w:color="auto"/>
                <w:bottom w:val="none" w:sz="0" w:space="0" w:color="auto"/>
                <w:right w:val="none" w:sz="0" w:space="0" w:color="auto"/>
              </w:divBdr>
            </w:div>
            <w:div w:id="1298875658">
              <w:marLeft w:val="0"/>
              <w:marRight w:val="0"/>
              <w:marTop w:val="0"/>
              <w:marBottom w:val="0"/>
              <w:divBdr>
                <w:top w:val="none" w:sz="0" w:space="0" w:color="auto"/>
                <w:left w:val="none" w:sz="0" w:space="0" w:color="auto"/>
                <w:bottom w:val="none" w:sz="0" w:space="0" w:color="auto"/>
                <w:right w:val="none" w:sz="0" w:space="0" w:color="auto"/>
              </w:divBdr>
            </w:div>
            <w:div w:id="918632712">
              <w:marLeft w:val="0"/>
              <w:marRight w:val="0"/>
              <w:marTop w:val="0"/>
              <w:marBottom w:val="0"/>
              <w:divBdr>
                <w:top w:val="none" w:sz="0" w:space="0" w:color="auto"/>
                <w:left w:val="none" w:sz="0" w:space="0" w:color="auto"/>
                <w:bottom w:val="none" w:sz="0" w:space="0" w:color="auto"/>
                <w:right w:val="none" w:sz="0" w:space="0" w:color="auto"/>
              </w:divBdr>
            </w:div>
            <w:div w:id="2035037998">
              <w:marLeft w:val="0"/>
              <w:marRight w:val="0"/>
              <w:marTop w:val="0"/>
              <w:marBottom w:val="0"/>
              <w:divBdr>
                <w:top w:val="none" w:sz="0" w:space="0" w:color="auto"/>
                <w:left w:val="none" w:sz="0" w:space="0" w:color="auto"/>
                <w:bottom w:val="none" w:sz="0" w:space="0" w:color="auto"/>
                <w:right w:val="none" w:sz="0" w:space="0" w:color="auto"/>
              </w:divBdr>
            </w:div>
            <w:div w:id="48263602">
              <w:marLeft w:val="0"/>
              <w:marRight w:val="0"/>
              <w:marTop w:val="0"/>
              <w:marBottom w:val="0"/>
              <w:divBdr>
                <w:top w:val="none" w:sz="0" w:space="0" w:color="auto"/>
                <w:left w:val="none" w:sz="0" w:space="0" w:color="auto"/>
                <w:bottom w:val="none" w:sz="0" w:space="0" w:color="auto"/>
                <w:right w:val="none" w:sz="0" w:space="0" w:color="auto"/>
              </w:divBdr>
            </w:div>
            <w:div w:id="1558665634">
              <w:marLeft w:val="0"/>
              <w:marRight w:val="0"/>
              <w:marTop w:val="0"/>
              <w:marBottom w:val="0"/>
              <w:divBdr>
                <w:top w:val="none" w:sz="0" w:space="0" w:color="auto"/>
                <w:left w:val="none" w:sz="0" w:space="0" w:color="auto"/>
                <w:bottom w:val="none" w:sz="0" w:space="0" w:color="auto"/>
                <w:right w:val="none" w:sz="0" w:space="0" w:color="auto"/>
              </w:divBdr>
            </w:div>
            <w:div w:id="1176652292">
              <w:marLeft w:val="0"/>
              <w:marRight w:val="0"/>
              <w:marTop w:val="0"/>
              <w:marBottom w:val="0"/>
              <w:divBdr>
                <w:top w:val="none" w:sz="0" w:space="0" w:color="auto"/>
                <w:left w:val="none" w:sz="0" w:space="0" w:color="auto"/>
                <w:bottom w:val="none" w:sz="0" w:space="0" w:color="auto"/>
                <w:right w:val="none" w:sz="0" w:space="0" w:color="auto"/>
              </w:divBdr>
            </w:div>
            <w:div w:id="219828478">
              <w:marLeft w:val="0"/>
              <w:marRight w:val="0"/>
              <w:marTop w:val="0"/>
              <w:marBottom w:val="0"/>
              <w:divBdr>
                <w:top w:val="none" w:sz="0" w:space="0" w:color="auto"/>
                <w:left w:val="none" w:sz="0" w:space="0" w:color="auto"/>
                <w:bottom w:val="none" w:sz="0" w:space="0" w:color="auto"/>
                <w:right w:val="none" w:sz="0" w:space="0" w:color="auto"/>
              </w:divBdr>
            </w:div>
            <w:div w:id="1253591980">
              <w:marLeft w:val="0"/>
              <w:marRight w:val="0"/>
              <w:marTop w:val="0"/>
              <w:marBottom w:val="0"/>
              <w:divBdr>
                <w:top w:val="none" w:sz="0" w:space="0" w:color="auto"/>
                <w:left w:val="none" w:sz="0" w:space="0" w:color="auto"/>
                <w:bottom w:val="none" w:sz="0" w:space="0" w:color="auto"/>
                <w:right w:val="none" w:sz="0" w:space="0" w:color="auto"/>
              </w:divBdr>
            </w:div>
            <w:div w:id="482048061">
              <w:marLeft w:val="0"/>
              <w:marRight w:val="0"/>
              <w:marTop w:val="0"/>
              <w:marBottom w:val="0"/>
              <w:divBdr>
                <w:top w:val="none" w:sz="0" w:space="0" w:color="auto"/>
                <w:left w:val="none" w:sz="0" w:space="0" w:color="auto"/>
                <w:bottom w:val="none" w:sz="0" w:space="0" w:color="auto"/>
                <w:right w:val="none" w:sz="0" w:space="0" w:color="auto"/>
              </w:divBdr>
            </w:div>
            <w:div w:id="1888642717">
              <w:marLeft w:val="0"/>
              <w:marRight w:val="0"/>
              <w:marTop w:val="0"/>
              <w:marBottom w:val="0"/>
              <w:divBdr>
                <w:top w:val="none" w:sz="0" w:space="0" w:color="auto"/>
                <w:left w:val="none" w:sz="0" w:space="0" w:color="auto"/>
                <w:bottom w:val="none" w:sz="0" w:space="0" w:color="auto"/>
                <w:right w:val="none" w:sz="0" w:space="0" w:color="auto"/>
              </w:divBdr>
            </w:div>
            <w:div w:id="1092320471">
              <w:marLeft w:val="0"/>
              <w:marRight w:val="0"/>
              <w:marTop w:val="0"/>
              <w:marBottom w:val="0"/>
              <w:divBdr>
                <w:top w:val="none" w:sz="0" w:space="0" w:color="auto"/>
                <w:left w:val="none" w:sz="0" w:space="0" w:color="auto"/>
                <w:bottom w:val="none" w:sz="0" w:space="0" w:color="auto"/>
                <w:right w:val="none" w:sz="0" w:space="0" w:color="auto"/>
              </w:divBdr>
            </w:div>
            <w:div w:id="20208238">
              <w:marLeft w:val="0"/>
              <w:marRight w:val="0"/>
              <w:marTop w:val="0"/>
              <w:marBottom w:val="0"/>
              <w:divBdr>
                <w:top w:val="none" w:sz="0" w:space="0" w:color="auto"/>
                <w:left w:val="none" w:sz="0" w:space="0" w:color="auto"/>
                <w:bottom w:val="none" w:sz="0" w:space="0" w:color="auto"/>
                <w:right w:val="none" w:sz="0" w:space="0" w:color="auto"/>
              </w:divBdr>
            </w:div>
            <w:div w:id="1566723735">
              <w:marLeft w:val="0"/>
              <w:marRight w:val="0"/>
              <w:marTop w:val="0"/>
              <w:marBottom w:val="0"/>
              <w:divBdr>
                <w:top w:val="none" w:sz="0" w:space="0" w:color="auto"/>
                <w:left w:val="none" w:sz="0" w:space="0" w:color="auto"/>
                <w:bottom w:val="none" w:sz="0" w:space="0" w:color="auto"/>
                <w:right w:val="none" w:sz="0" w:space="0" w:color="auto"/>
              </w:divBdr>
            </w:div>
            <w:div w:id="181600678">
              <w:marLeft w:val="0"/>
              <w:marRight w:val="0"/>
              <w:marTop w:val="0"/>
              <w:marBottom w:val="0"/>
              <w:divBdr>
                <w:top w:val="none" w:sz="0" w:space="0" w:color="auto"/>
                <w:left w:val="none" w:sz="0" w:space="0" w:color="auto"/>
                <w:bottom w:val="none" w:sz="0" w:space="0" w:color="auto"/>
                <w:right w:val="none" w:sz="0" w:space="0" w:color="auto"/>
              </w:divBdr>
            </w:div>
            <w:div w:id="925774060">
              <w:marLeft w:val="0"/>
              <w:marRight w:val="0"/>
              <w:marTop w:val="0"/>
              <w:marBottom w:val="0"/>
              <w:divBdr>
                <w:top w:val="none" w:sz="0" w:space="0" w:color="auto"/>
                <w:left w:val="none" w:sz="0" w:space="0" w:color="auto"/>
                <w:bottom w:val="none" w:sz="0" w:space="0" w:color="auto"/>
                <w:right w:val="none" w:sz="0" w:space="0" w:color="auto"/>
              </w:divBdr>
            </w:div>
            <w:div w:id="1632056137">
              <w:marLeft w:val="0"/>
              <w:marRight w:val="0"/>
              <w:marTop w:val="0"/>
              <w:marBottom w:val="0"/>
              <w:divBdr>
                <w:top w:val="none" w:sz="0" w:space="0" w:color="auto"/>
                <w:left w:val="none" w:sz="0" w:space="0" w:color="auto"/>
                <w:bottom w:val="none" w:sz="0" w:space="0" w:color="auto"/>
                <w:right w:val="none" w:sz="0" w:space="0" w:color="auto"/>
              </w:divBdr>
            </w:div>
            <w:div w:id="219245588">
              <w:marLeft w:val="0"/>
              <w:marRight w:val="0"/>
              <w:marTop w:val="0"/>
              <w:marBottom w:val="0"/>
              <w:divBdr>
                <w:top w:val="none" w:sz="0" w:space="0" w:color="auto"/>
                <w:left w:val="none" w:sz="0" w:space="0" w:color="auto"/>
                <w:bottom w:val="none" w:sz="0" w:space="0" w:color="auto"/>
                <w:right w:val="none" w:sz="0" w:space="0" w:color="auto"/>
              </w:divBdr>
            </w:div>
            <w:div w:id="1533106257">
              <w:marLeft w:val="0"/>
              <w:marRight w:val="0"/>
              <w:marTop w:val="0"/>
              <w:marBottom w:val="0"/>
              <w:divBdr>
                <w:top w:val="none" w:sz="0" w:space="0" w:color="auto"/>
                <w:left w:val="none" w:sz="0" w:space="0" w:color="auto"/>
                <w:bottom w:val="none" w:sz="0" w:space="0" w:color="auto"/>
                <w:right w:val="none" w:sz="0" w:space="0" w:color="auto"/>
              </w:divBdr>
            </w:div>
            <w:div w:id="870190554">
              <w:marLeft w:val="0"/>
              <w:marRight w:val="0"/>
              <w:marTop w:val="0"/>
              <w:marBottom w:val="0"/>
              <w:divBdr>
                <w:top w:val="none" w:sz="0" w:space="0" w:color="auto"/>
                <w:left w:val="none" w:sz="0" w:space="0" w:color="auto"/>
                <w:bottom w:val="none" w:sz="0" w:space="0" w:color="auto"/>
                <w:right w:val="none" w:sz="0" w:space="0" w:color="auto"/>
              </w:divBdr>
            </w:div>
            <w:div w:id="1775175053">
              <w:marLeft w:val="0"/>
              <w:marRight w:val="0"/>
              <w:marTop w:val="0"/>
              <w:marBottom w:val="0"/>
              <w:divBdr>
                <w:top w:val="none" w:sz="0" w:space="0" w:color="auto"/>
                <w:left w:val="none" w:sz="0" w:space="0" w:color="auto"/>
                <w:bottom w:val="none" w:sz="0" w:space="0" w:color="auto"/>
                <w:right w:val="none" w:sz="0" w:space="0" w:color="auto"/>
              </w:divBdr>
            </w:div>
            <w:div w:id="1956447226">
              <w:marLeft w:val="0"/>
              <w:marRight w:val="0"/>
              <w:marTop w:val="0"/>
              <w:marBottom w:val="0"/>
              <w:divBdr>
                <w:top w:val="none" w:sz="0" w:space="0" w:color="auto"/>
                <w:left w:val="none" w:sz="0" w:space="0" w:color="auto"/>
                <w:bottom w:val="none" w:sz="0" w:space="0" w:color="auto"/>
                <w:right w:val="none" w:sz="0" w:space="0" w:color="auto"/>
              </w:divBdr>
            </w:div>
            <w:div w:id="146288241">
              <w:marLeft w:val="0"/>
              <w:marRight w:val="0"/>
              <w:marTop w:val="0"/>
              <w:marBottom w:val="0"/>
              <w:divBdr>
                <w:top w:val="none" w:sz="0" w:space="0" w:color="auto"/>
                <w:left w:val="none" w:sz="0" w:space="0" w:color="auto"/>
                <w:bottom w:val="none" w:sz="0" w:space="0" w:color="auto"/>
                <w:right w:val="none" w:sz="0" w:space="0" w:color="auto"/>
              </w:divBdr>
            </w:div>
            <w:div w:id="1027755238">
              <w:marLeft w:val="0"/>
              <w:marRight w:val="0"/>
              <w:marTop w:val="0"/>
              <w:marBottom w:val="0"/>
              <w:divBdr>
                <w:top w:val="none" w:sz="0" w:space="0" w:color="auto"/>
                <w:left w:val="none" w:sz="0" w:space="0" w:color="auto"/>
                <w:bottom w:val="none" w:sz="0" w:space="0" w:color="auto"/>
                <w:right w:val="none" w:sz="0" w:space="0" w:color="auto"/>
              </w:divBdr>
            </w:div>
            <w:div w:id="768087833">
              <w:marLeft w:val="0"/>
              <w:marRight w:val="0"/>
              <w:marTop w:val="0"/>
              <w:marBottom w:val="0"/>
              <w:divBdr>
                <w:top w:val="none" w:sz="0" w:space="0" w:color="auto"/>
                <w:left w:val="none" w:sz="0" w:space="0" w:color="auto"/>
                <w:bottom w:val="none" w:sz="0" w:space="0" w:color="auto"/>
                <w:right w:val="none" w:sz="0" w:space="0" w:color="auto"/>
              </w:divBdr>
            </w:div>
            <w:div w:id="981927074">
              <w:marLeft w:val="0"/>
              <w:marRight w:val="0"/>
              <w:marTop w:val="0"/>
              <w:marBottom w:val="0"/>
              <w:divBdr>
                <w:top w:val="none" w:sz="0" w:space="0" w:color="auto"/>
                <w:left w:val="none" w:sz="0" w:space="0" w:color="auto"/>
                <w:bottom w:val="none" w:sz="0" w:space="0" w:color="auto"/>
                <w:right w:val="none" w:sz="0" w:space="0" w:color="auto"/>
              </w:divBdr>
            </w:div>
            <w:div w:id="1266966205">
              <w:marLeft w:val="0"/>
              <w:marRight w:val="0"/>
              <w:marTop w:val="0"/>
              <w:marBottom w:val="0"/>
              <w:divBdr>
                <w:top w:val="none" w:sz="0" w:space="0" w:color="auto"/>
                <w:left w:val="none" w:sz="0" w:space="0" w:color="auto"/>
                <w:bottom w:val="none" w:sz="0" w:space="0" w:color="auto"/>
                <w:right w:val="none" w:sz="0" w:space="0" w:color="auto"/>
              </w:divBdr>
            </w:div>
            <w:div w:id="364067370">
              <w:marLeft w:val="0"/>
              <w:marRight w:val="0"/>
              <w:marTop w:val="0"/>
              <w:marBottom w:val="0"/>
              <w:divBdr>
                <w:top w:val="none" w:sz="0" w:space="0" w:color="auto"/>
                <w:left w:val="none" w:sz="0" w:space="0" w:color="auto"/>
                <w:bottom w:val="none" w:sz="0" w:space="0" w:color="auto"/>
                <w:right w:val="none" w:sz="0" w:space="0" w:color="auto"/>
              </w:divBdr>
            </w:div>
            <w:div w:id="1788505951">
              <w:marLeft w:val="0"/>
              <w:marRight w:val="0"/>
              <w:marTop w:val="0"/>
              <w:marBottom w:val="0"/>
              <w:divBdr>
                <w:top w:val="none" w:sz="0" w:space="0" w:color="auto"/>
                <w:left w:val="none" w:sz="0" w:space="0" w:color="auto"/>
                <w:bottom w:val="none" w:sz="0" w:space="0" w:color="auto"/>
                <w:right w:val="none" w:sz="0" w:space="0" w:color="auto"/>
              </w:divBdr>
            </w:div>
            <w:div w:id="1083526661">
              <w:marLeft w:val="0"/>
              <w:marRight w:val="0"/>
              <w:marTop w:val="0"/>
              <w:marBottom w:val="0"/>
              <w:divBdr>
                <w:top w:val="none" w:sz="0" w:space="0" w:color="auto"/>
                <w:left w:val="none" w:sz="0" w:space="0" w:color="auto"/>
                <w:bottom w:val="none" w:sz="0" w:space="0" w:color="auto"/>
                <w:right w:val="none" w:sz="0" w:space="0" w:color="auto"/>
              </w:divBdr>
            </w:div>
            <w:div w:id="684747541">
              <w:marLeft w:val="0"/>
              <w:marRight w:val="0"/>
              <w:marTop w:val="0"/>
              <w:marBottom w:val="0"/>
              <w:divBdr>
                <w:top w:val="none" w:sz="0" w:space="0" w:color="auto"/>
                <w:left w:val="none" w:sz="0" w:space="0" w:color="auto"/>
                <w:bottom w:val="none" w:sz="0" w:space="0" w:color="auto"/>
                <w:right w:val="none" w:sz="0" w:space="0" w:color="auto"/>
              </w:divBdr>
            </w:div>
            <w:div w:id="827093669">
              <w:marLeft w:val="0"/>
              <w:marRight w:val="0"/>
              <w:marTop w:val="0"/>
              <w:marBottom w:val="0"/>
              <w:divBdr>
                <w:top w:val="none" w:sz="0" w:space="0" w:color="auto"/>
                <w:left w:val="none" w:sz="0" w:space="0" w:color="auto"/>
                <w:bottom w:val="none" w:sz="0" w:space="0" w:color="auto"/>
                <w:right w:val="none" w:sz="0" w:space="0" w:color="auto"/>
              </w:divBdr>
            </w:div>
            <w:div w:id="1375351223">
              <w:marLeft w:val="0"/>
              <w:marRight w:val="0"/>
              <w:marTop w:val="0"/>
              <w:marBottom w:val="0"/>
              <w:divBdr>
                <w:top w:val="none" w:sz="0" w:space="0" w:color="auto"/>
                <w:left w:val="none" w:sz="0" w:space="0" w:color="auto"/>
                <w:bottom w:val="none" w:sz="0" w:space="0" w:color="auto"/>
                <w:right w:val="none" w:sz="0" w:space="0" w:color="auto"/>
              </w:divBdr>
            </w:div>
            <w:div w:id="1169563940">
              <w:marLeft w:val="0"/>
              <w:marRight w:val="0"/>
              <w:marTop w:val="0"/>
              <w:marBottom w:val="0"/>
              <w:divBdr>
                <w:top w:val="none" w:sz="0" w:space="0" w:color="auto"/>
                <w:left w:val="none" w:sz="0" w:space="0" w:color="auto"/>
                <w:bottom w:val="none" w:sz="0" w:space="0" w:color="auto"/>
                <w:right w:val="none" w:sz="0" w:space="0" w:color="auto"/>
              </w:divBdr>
            </w:div>
            <w:div w:id="2131898650">
              <w:marLeft w:val="0"/>
              <w:marRight w:val="0"/>
              <w:marTop w:val="0"/>
              <w:marBottom w:val="0"/>
              <w:divBdr>
                <w:top w:val="none" w:sz="0" w:space="0" w:color="auto"/>
                <w:left w:val="none" w:sz="0" w:space="0" w:color="auto"/>
                <w:bottom w:val="none" w:sz="0" w:space="0" w:color="auto"/>
                <w:right w:val="none" w:sz="0" w:space="0" w:color="auto"/>
              </w:divBdr>
            </w:div>
            <w:div w:id="1149401214">
              <w:marLeft w:val="0"/>
              <w:marRight w:val="0"/>
              <w:marTop w:val="0"/>
              <w:marBottom w:val="0"/>
              <w:divBdr>
                <w:top w:val="none" w:sz="0" w:space="0" w:color="auto"/>
                <w:left w:val="none" w:sz="0" w:space="0" w:color="auto"/>
                <w:bottom w:val="none" w:sz="0" w:space="0" w:color="auto"/>
                <w:right w:val="none" w:sz="0" w:space="0" w:color="auto"/>
              </w:divBdr>
            </w:div>
            <w:div w:id="702555686">
              <w:marLeft w:val="0"/>
              <w:marRight w:val="0"/>
              <w:marTop w:val="0"/>
              <w:marBottom w:val="0"/>
              <w:divBdr>
                <w:top w:val="none" w:sz="0" w:space="0" w:color="auto"/>
                <w:left w:val="none" w:sz="0" w:space="0" w:color="auto"/>
                <w:bottom w:val="none" w:sz="0" w:space="0" w:color="auto"/>
                <w:right w:val="none" w:sz="0" w:space="0" w:color="auto"/>
              </w:divBdr>
            </w:div>
            <w:div w:id="155849633">
              <w:marLeft w:val="0"/>
              <w:marRight w:val="0"/>
              <w:marTop w:val="0"/>
              <w:marBottom w:val="0"/>
              <w:divBdr>
                <w:top w:val="none" w:sz="0" w:space="0" w:color="auto"/>
                <w:left w:val="none" w:sz="0" w:space="0" w:color="auto"/>
                <w:bottom w:val="none" w:sz="0" w:space="0" w:color="auto"/>
                <w:right w:val="none" w:sz="0" w:space="0" w:color="auto"/>
              </w:divBdr>
            </w:div>
            <w:div w:id="256256732">
              <w:marLeft w:val="0"/>
              <w:marRight w:val="0"/>
              <w:marTop w:val="0"/>
              <w:marBottom w:val="0"/>
              <w:divBdr>
                <w:top w:val="none" w:sz="0" w:space="0" w:color="auto"/>
                <w:left w:val="none" w:sz="0" w:space="0" w:color="auto"/>
                <w:bottom w:val="none" w:sz="0" w:space="0" w:color="auto"/>
                <w:right w:val="none" w:sz="0" w:space="0" w:color="auto"/>
              </w:divBdr>
            </w:div>
            <w:div w:id="1383749076">
              <w:marLeft w:val="0"/>
              <w:marRight w:val="0"/>
              <w:marTop w:val="0"/>
              <w:marBottom w:val="0"/>
              <w:divBdr>
                <w:top w:val="none" w:sz="0" w:space="0" w:color="auto"/>
                <w:left w:val="none" w:sz="0" w:space="0" w:color="auto"/>
                <w:bottom w:val="none" w:sz="0" w:space="0" w:color="auto"/>
                <w:right w:val="none" w:sz="0" w:space="0" w:color="auto"/>
              </w:divBdr>
            </w:div>
            <w:div w:id="1463964373">
              <w:marLeft w:val="0"/>
              <w:marRight w:val="0"/>
              <w:marTop w:val="0"/>
              <w:marBottom w:val="0"/>
              <w:divBdr>
                <w:top w:val="none" w:sz="0" w:space="0" w:color="auto"/>
                <w:left w:val="none" w:sz="0" w:space="0" w:color="auto"/>
                <w:bottom w:val="none" w:sz="0" w:space="0" w:color="auto"/>
                <w:right w:val="none" w:sz="0" w:space="0" w:color="auto"/>
              </w:divBdr>
            </w:div>
            <w:div w:id="1544174854">
              <w:marLeft w:val="0"/>
              <w:marRight w:val="0"/>
              <w:marTop w:val="0"/>
              <w:marBottom w:val="0"/>
              <w:divBdr>
                <w:top w:val="none" w:sz="0" w:space="0" w:color="auto"/>
                <w:left w:val="none" w:sz="0" w:space="0" w:color="auto"/>
                <w:bottom w:val="none" w:sz="0" w:space="0" w:color="auto"/>
                <w:right w:val="none" w:sz="0" w:space="0" w:color="auto"/>
              </w:divBdr>
            </w:div>
            <w:div w:id="634455034">
              <w:marLeft w:val="0"/>
              <w:marRight w:val="0"/>
              <w:marTop w:val="0"/>
              <w:marBottom w:val="0"/>
              <w:divBdr>
                <w:top w:val="none" w:sz="0" w:space="0" w:color="auto"/>
                <w:left w:val="none" w:sz="0" w:space="0" w:color="auto"/>
                <w:bottom w:val="none" w:sz="0" w:space="0" w:color="auto"/>
                <w:right w:val="none" w:sz="0" w:space="0" w:color="auto"/>
              </w:divBdr>
            </w:div>
            <w:div w:id="301466088">
              <w:marLeft w:val="0"/>
              <w:marRight w:val="0"/>
              <w:marTop w:val="0"/>
              <w:marBottom w:val="0"/>
              <w:divBdr>
                <w:top w:val="none" w:sz="0" w:space="0" w:color="auto"/>
                <w:left w:val="none" w:sz="0" w:space="0" w:color="auto"/>
                <w:bottom w:val="none" w:sz="0" w:space="0" w:color="auto"/>
                <w:right w:val="none" w:sz="0" w:space="0" w:color="auto"/>
              </w:divBdr>
            </w:div>
            <w:div w:id="554851273">
              <w:marLeft w:val="0"/>
              <w:marRight w:val="0"/>
              <w:marTop w:val="0"/>
              <w:marBottom w:val="0"/>
              <w:divBdr>
                <w:top w:val="none" w:sz="0" w:space="0" w:color="auto"/>
                <w:left w:val="none" w:sz="0" w:space="0" w:color="auto"/>
                <w:bottom w:val="none" w:sz="0" w:space="0" w:color="auto"/>
                <w:right w:val="none" w:sz="0" w:space="0" w:color="auto"/>
              </w:divBdr>
            </w:div>
            <w:div w:id="1345284106">
              <w:marLeft w:val="0"/>
              <w:marRight w:val="0"/>
              <w:marTop w:val="0"/>
              <w:marBottom w:val="0"/>
              <w:divBdr>
                <w:top w:val="none" w:sz="0" w:space="0" w:color="auto"/>
                <w:left w:val="none" w:sz="0" w:space="0" w:color="auto"/>
                <w:bottom w:val="none" w:sz="0" w:space="0" w:color="auto"/>
                <w:right w:val="none" w:sz="0" w:space="0" w:color="auto"/>
              </w:divBdr>
            </w:div>
            <w:div w:id="1867786015">
              <w:marLeft w:val="0"/>
              <w:marRight w:val="0"/>
              <w:marTop w:val="0"/>
              <w:marBottom w:val="0"/>
              <w:divBdr>
                <w:top w:val="none" w:sz="0" w:space="0" w:color="auto"/>
                <w:left w:val="none" w:sz="0" w:space="0" w:color="auto"/>
                <w:bottom w:val="none" w:sz="0" w:space="0" w:color="auto"/>
                <w:right w:val="none" w:sz="0" w:space="0" w:color="auto"/>
              </w:divBdr>
            </w:div>
            <w:div w:id="1646814040">
              <w:marLeft w:val="0"/>
              <w:marRight w:val="0"/>
              <w:marTop w:val="0"/>
              <w:marBottom w:val="0"/>
              <w:divBdr>
                <w:top w:val="none" w:sz="0" w:space="0" w:color="auto"/>
                <w:left w:val="none" w:sz="0" w:space="0" w:color="auto"/>
                <w:bottom w:val="none" w:sz="0" w:space="0" w:color="auto"/>
                <w:right w:val="none" w:sz="0" w:space="0" w:color="auto"/>
              </w:divBdr>
            </w:div>
            <w:div w:id="1556156795">
              <w:marLeft w:val="0"/>
              <w:marRight w:val="0"/>
              <w:marTop w:val="0"/>
              <w:marBottom w:val="0"/>
              <w:divBdr>
                <w:top w:val="none" w:sz="0" w:space="0" w:color="auto"/>
                <w:left w:val="none" w:sz="0" w:space="0" w:color="auto"/>
                <w:bottom w:val="none" w:sz="0" w:space="0" w:color="auto"/>
                <w:right w:val="none" w:sz="0" w:space="0" w:color="auto"/>
              </w:divBdr>
            </w:div>
            <w:div w:id="7812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9983">
      <w:bodyDiv w:val="1"/>
      <w:marLeft w:val="0"/>
      <w:marRight w:val="0"/>
      <w:marTop w:val="0"/>
      <w:marBottom w:val="0"/>
      <w:divBdr>
        <w:top w:val="none" w:sz="0" w:space="0" w:color="auto"/>
        <w:left w:val="none" w:sz="0" w:space="0" w:color="auto"/>
        <w:bottom w:val="none" w:sz="0" w:space="0" w:color="auto"/>
        <w:right w:val="none" w:sz="0" w:space="0" w:color="auto"/>
      </w:divBdr>
      <w:divsChild>
        <w:div w:id="977298701">
          <w:marLeft w:val="0"/>
          <w:marRight w:val="0"/>
          <w:marTop w:val="0"/>
          <w:marBottom w:val="0"/>
          <w:divBdr>
            <w:top w:val="none" w:sz="0" w:space="0" w:color="auto"/>
            <w:left w:val="none" w:sz="0" w:space="0" w:color="auto"/>
            <w:bottom w:val="none" w:sz="0" w:space="0" w:color="auto"/>
            <w:right w:val="none" w:sz="0" w:space="0" w:color="auto"/>
          </w:divBdr>
          <w:divsChild>
            <w:div w:id="967122962">
              <w:marLeft w:val="0"/>
              <w:marRight w:val="0"/>
              <w:marTop w:val="0"/>
              <w:marBottom w:val="0"/>
              <w:divBdr>
                <w:top w:val="none" w:sz="0" w:space="0" w:color="auto"/>
                <w:left w:val="none" w:sz="0" w:space="0" w:color="auto"/>
                <w:bottom w:val="none" w:sz="0" w:space="0" w:color="auto"/>
                <w:right w:val="none" w:sz="0" w:space="0" w:color="auto"/>
              </w:divBdr>
            </w:div>
            <w:div w:id="1982539065">
              <w:marLeft w:val="0"/>
              <w:marRight w:val="0"/>
              <w:marTop w:val="0"/>
              <w:marBottom w:val="0"/>
              <w:divBdr>
                <w:top w:val="none" w:sz="0" w:space="0" w:color="auto"/>
                <w:left w:val="none" w:sz="0" w:space="0" w:color="auto"/>
                <w:bottom w:val="none" w:sz="0" w:space="0" w:color="auto"/>
                <w:right w:val="none" w:sz="0" w:space="0" w:color="auto"/>
              </w:divBdr>
            </w:div>
            <w:div w:id="23295126">
              <w:marLeft w:val="0"/>
              <w:marRight w:val="0"/>
              <w:marTop w:val="0"/>
              <w:marBottom w:val="0"/>
              <w:divBdr>
                <w:top w:val="none" w:sz="0" w:space="0" w:color="auto"/>
                <w:left w:val="none" w:sz="0" w:space="0" w:color="auto"/>
                <w:bottom w:val="none" w:sz="0" w:space="0" w:color="auto"/>
                <w:right w:val="none" w:sz="0" w:space="0" w:color="auto"/>
              </w:divBdr>
            </w:div>
            <w:div w:id="1157109187">
              <w:marLeft w:val="0"/>
              <w:marRight w:val="0"/>
              <w:marTop w:val="0"/>
              <w:marBottom w:val="0"/>
              <w:divBdr>
                <w:top w:val="none" w:sz="0" w:space="0" w:color="auto"/>
                <w:left w:val="none" w:sz="0" w:space="0" w:color="auto"/>
                <w:bottom w:val="none" w:sz="0" w:space="0" w:color="auto"/>
                <w:right w:val="none" w:sz="0" w:space="0" w:color="auto"/>
              </w:divBdr>
            </w:div>
            <w:div w:id="2015375750">
              <w:marLeft w:val="0"/>
              <w:marRight w:val="0"/>
              <w:marTop w:val="0"/>
              <w:marBottom w:val="0"/>
              <w:divBdr>
                <w:top w:val="none" w:sz="0" w:space="0" w:color="auto"/>
                <w:left w:val="none" w:sz="0" w:space="0" w:color="auto"/>
                <w:bottom w:val="none" w:sz="0" w:space="0" w:color="auto"/>
                <w:right w:val="none" w:sz="0" w:space="0" w:color="auto"/>
              </w:divBdr>
            </w:div>
            <w:div w:id="1549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1185">
      <w:bodyDiv w:val="1"/>
      <w:marLeft w:val="0"/>
      <w:marRight w:val="0"/>
      <w:marTop w:val="0"/>
      <w:marBottom w:val="0"/>
      <w:divBdr>
        <w:top w:val="none" w:sz="0" w:space="0" w:color="auto"/>
        <w:left w:val="none" w:sz="0" w:space="0" w:color="auto"/>
        <w:bottom w:val="none" w:sz="0" w:space="0" w:color="auto"/>
        <w:right w:val="none" w:sz="0" w:space="0" w:color="auto"/>
      </w:divBdr>
    </w:div>
    <w:div w:id="1472555077">
      <w:bodyDiv w:val="1"/>
      <w:marLeft w:val="0"/>
      <w:marRight w:val="0"/>
      <w:marTop w:val="0"/>
      <w:marBottom w:val="0"/>
      <w:divBdr>
        <w:top w:val="none" w:sz="0" w:space="0" w:color="auto"/>
        <w:left w:val="none" w:sz="0" w:space="0" w:color="auto"/>
        <w:bottom w:val="none" w:sz="0" w:space="0" w:color="auto"/>
        <w:right w:val="none" w:sz="0" w:space="0" w:color="auto"/>
      </w:divBdr>
    </w:div>
    <w:div w:id="1477651113">
      <w:bodyDiv w:val="1"/>
      <w:marLeft w:val="0"/>
      <w:marRight w:val="0"/>
      <w:marTop w:val="0"/>
      <w:marBottom w:val="0"/>
      <w:divBdr>
        <w:top w:val="none" w:sz="0" w:space="0" w:color="auto"/>
        <w:left w:val="none" w:sz="0" w:space="0" w:color="auto"/>
        <w:bottom w:val="none" w:sz="0" w:space="0" w:color="auto"/>
        <w:right w:val="none" w:sz="0" w:space="0" w:color="auto"/>
      </w:divBdr>
    </w:div>
    <w:div w:id="1486629555">
      <w:bodyDiv w:val="1"/>
      <w:marLeft w:val="0"/>
      <w:marRight w:val="0"/>
      <w:marTop w:val="0"/>
      <w:marBottom w:val="0"/>
      <w:divBdr>
        <w:top w:val="none" w:sz="0" w:space="0" w:color="auto"/>
        <w:left w:val="none" w:sz="0" w:space="0" w:color="auto"/>
        <w:bottom w:val="none" w:sz="0" w:space="0" w:color="auto"/>
        <w:right w:val="none" w:sz="0" w:space="0" w:color="auto"/>
      </w:divBdr>
    </w:div>
    <w:div w:id="1501967556">
      <w:bodyDiv w:val="1"/>
      <w:marLeft w:val="0"/>
      <w:marRight w:val="0"/>
      <w:marTop w:val="0"/>
      <w:marBottom w:val="0"/>
      <w:divBdr>
        <w:top w:val="none" w:sz="0" w:space="0" w:color="auto"/>
        <w:left w:val="none" w:sz="0" w:space="0" w:color="auto"/>
        <w:bottom w:val="none" w:sz="0" w:space="0" w:color="auto"/>
        <w:right w:val="none" w:sz="0" w:space="0" w:color="auto"/>
      </w:divBdr>
    </w:div>
    <w:div w:id="1572425792">
      <w:bodyDiv w:val="1"/>
      <w:marLeft w:val="0"/>
      <w:marRight w:val="0"/>
      <w:marTop w:val="0"/>
      <w:marBottom w:val="0"/>
      <w:divBdr>
        <w:top w:val="none" w:sz="0" w:space="0" w:color="auto"/>
        <w:left w:val="none" w:sz="0" w:space="0" w:color="auto"/>
        <w:bottom w:val="none" w:sz="0" w:space="0" w:color="auto"/>
        <w:right w:val="none" w:sz="0" w:space="0" w:color="auto"/>
      </w:divBdr>
      <w:divsChild>
        <w:div w:id="974682553">
          <w:marLeft w:val="0"/>
          <w:marRight w:val="0"/>
          <w:marTop w:val="0"/>
          <w:marBottom w:val="0"/>
          <w:divBdr>
            <w:top w:val="none" w:sz="0" w:space="0" w:color="auto"/>
            <w:left w:val="none" w:sz="0" w:space="0" w:color="auto"/>
            <w:bottom w:val="none" w:sz="0" w:space="0" w:color="auto"/>
            <w:right w:val="none" w:sz="0" w:space="0" w:color="auto"/>
          </w:divBdr>
          <w:divsChild>
            <w:div w:id="426536888">
              <w:marLeft w:val="0"/>
              <w:marRight w:val="0"/>
              <w:marTop w:val="0"/>
              <w:marBottom w:val="0"/>
              <w:divBdr>
                <w:top w:val="none" w:sz="0" w:space="0" w:color="auto"/>
                <w:left w:val="none" w:sz="0" w:space="0" w:color="auto"/>
                <w:bottom w:val="none" w:sz="0" w:space="0" w:color="auto"/>
                <w:right w:val="none" w:sz="0" w:space="0" w:color="auto"/>
              </w:divBdr>
            </w:div>
            <w:div w:id="515311065">
              <w:marLeft w:val="0"/>
              <w:marRight w:val="0"/>
              <w:marTop w:val="0"/>
              <w:marBottom w:val="0"/>
              <w:divBdr>
                <w:top w:val="none" w:sz="0" w:space="0" w:color="auto"/>
                <w:left w:val="none" w:sz="0" w:space="0" w:color="auto"/>
                <w:bottom w:val="none" w:sz="0" w:space="0" w:color="auto"/>
                <w:right w:val="none" w:sz="0" w:space="0" w:color="auto"/>
              </w:divBdr>
            </w:div>
            <w:div w:id="1907258632">
              <w:marLeft w:val="0"/>
              <w:marRight w:val="0"/>
              <w:marTop w:val="0"/>
              <w:marBottom w:val="0"/>
              <w:divBdr>
                <w:top w:val="none" w:sz="0" w:space="0" w:color="auto"/>
                <w:left w:val="none" w:sz="0" w:space="0" w:color="auto"/>
                <w:bottom w:val="none" w:sz="0" w:space="0" w:color="auto"/>
                <w:right w:val="none" w:sz="0" w:space="0" w:color="auto"/>
              </w:divBdr>
            </w:div>
            <w:div w:id="1830248558">
              <w:marLeft w:val="0"/>
              <w:marRight w:val="0"/>
              <w:marTop w:val="0"/>
              <w:marBottom w:val="0"/>
              <w:divBdr>
                <w:top w:val="none" w:sz="0" w:space="0" w:color="auto"/>
                <w:left w:val="none" w:sz="0" w:space="0" w:color="auto"/>
                <w:bottom w:val="none" w:sz="0" w:space="0" w:color="auto"/>
                <w:right w:val="none" w:sz="0" w:space="0" w:color="auto"/>
              </w:divBdr>
            </w:div>
            <w:div w:id="2109112063">
              <w:marLeft w:val="0"/>
              <w:marRight w:val="0"/>
              <w:marTop w:val="0"/>
              <w:marBottom w:val="0"/>
              <w:divBdr>
                <w:top w:val="none" w:sz="0" w:space="0" w:color="auto"/>
                <w:left w:val="none" w:sz="0" w:space="0" w:color="auto"/>
                <w:bottom w:val="none" w:sz="0" w:space="0" w:color="auto"/>
                <w:right w:val="none" w:sz="0" w:space="0" w:color="auto"/>
              </w:divBdr>
            </w:div>
            <w:div w:id="818308837">
              <w:marLeft w:val="0"/>
              <w:marRight w:val="0"/>
              <w:marTop w:val="0"/>
              <w:marBottom w:val="0"/>
              <w:divBdr>
                <w:top w:val="none" w:sz="0" w:space="0" w:color="auto"/>
                <w:left w:val="none" w:sz="0" w:space="0" w:color="auto"/>
                <w:bottom w:val="none" w:sz="0" w:space="0" w:color="auto"/>
                <w:right w:val="none" w:sz="0" w:space="0" w:color="auto"/>
              </w:divBdr>
            </w:div>
            <w:div w:id="2125154389">
              <w:marLeft w:val="0"/>
              <w:marRight w:val="0"/>
              <w:marTop w:val="0"/>
              <w:marBottom w:val="0"/>
              <w:divBdr>
                <w:top w:val="none" w:sz="0" w:space="0" w:color="auto"/>
                <w:left w:val="none" w:sz="0" w:space="0" w:color="auto"/>
                <w:bottom w:val="none" w:sz="0" w:space="0" w:color="auto"/>
                <w:right w:val="none" w:sz="0" w:space="0" w:color="auto"/>
              </w:divBdr>
            </w:div>
            <w:div w:id="2135709875">
              <w:marLeft w:val="0"/>
              <w:marRight w:val="0"/>
              <w:marTop w:val="0"/>
              <w:marBottom w:val="0"/>
              <w:divBdr>
                <w:top w:val="none" w:sz="0" w:space="0" w:color="auto"/>
                <w:left w:val="none" w:sz="0" w:space="0" w:color="auto"/>
                <w:bottom w:val="none" w:sz="0" w:space="0" w:color="auto"/>
                <w:right w:val="none" w:sz="0" w:space="0" w:color="auto"/>
              </w:divBdr>
            </w:div>
            <w:div w:id="2032879827">
              <w:marLeft w:val="0"/>
              <w:marRight w:val="0"/>
              <w:marTop w:val="0"/>
              <w:marBottom w:val="0"/>
              <w:divBdr>
                <w:top w:val="none" w:sz="0" w:space="0" w:color="auto"/>
                <w:left w:val="none" w:sz="0" w:space="0" w:color="auto"/>
                <w:bottom w:val="none" w:sz="0" w:space="0" w:color="auto"/>
                <w:right w:val="none" w:sz="0" w:space="0" w:color="auto"/>
              </w:divBdr>
            </w:div>
            <w:div w:id="1621522770">
              <w:marLeft w:val="0"/>
              <w:marRight w:val="0"/>
              <w:marTop w:val="0"/>
              <w:marBottom w:val="0"/>
              <w:divBdr>
                <w:top w:val="none" w:sz="0" w:space="0" w:color="auto"/>
                <w:left w:val="none" w:sz="0" w:space="0" w:color="auto"/>
                <w:bottom w:val="none" w:sz="0" w:space="0" w:color="auto"/>
                <w:right w:val="none" w:sz="0" w:space="0" w:color="auto"/>
              </w:divBdr>
            </w:div>
            <w:div w:id="1689603499">
              <w:marLeft w:val="0"/>
              <w:marRight w:val="0"/>
              <w:marTop w:val="0"/>
              <w:marBottom w:val="0"/>
              <w:divBdr>
                <w:top w:val="none" w:sz="0" w:space="0" w:color="auto"/>
                <w:left w:val="none" w:sz="0" w:space="0" w:color="auto"/>
                <w:bottom w:val="none" w:sz="0" w:space="0" w:color="auto"/>
                <w:right w:val="none" w:sz="0" w:space="0" w:color="auto"/>
              </w:divBdr>
            </w:div>
            <w:div w:id="756826760">
              <w:marLeft w:val="0"/>
              <w:marRight w:val="0"/>
              <w:marTop w:val="0"/>
              <w:marBottom w:val="0"/>
              <w:divBdr>
                <w:top w:val="none" w:sz="0" w:space="0" w:color="auto"/>
                <w:left w:val="none" w:sz="0" w:space="0" w:color="auto"/>
                <w:bottom w:val="none" w:sz="0" w:space="0" w:color="auto"/>
                <w:right w:val="none" w:sz="0" w:space="0" w:color="auto"/>
              </w:divBdr>
            </w:div>
            <w:div w:id="1867449319">
              <w:marLeft w:val="0"/>
              <w:marRight w:val="0"/>
              <w:marTop w:val="0"/>
              <w:marBottom w:val="0"/>
              <w:divBdr>
                <w:top w:val="none" w:sz="0" w:space="0" w:color="auto"/>
                <w:left w:val="none" w:sz="0" w:space="0" w:color="auto"/>
                <w:bottom w:val="none" w:sz="0" w:space="0" w:color="auto"/>
                <w:right w:val="none" w:sz="0" w:space="0" w:color="auto"/>
              </w:divBdr>
            </w:div>
            <w:div w:id="1321038782">
              <w:marLeft w:val="0"/>
              <w:marRight w:val="0"/>
              <w:marTop w:val="0"/>
              <w:marBottom w:val="0"/>
              <w:divBdr>
                <w:top w:val="none" w:sz="0" w:space="0" w:color="auto"/>
                <w:left w:val="none" w:sz="0" w:space="0" w:color="auto"/>
                <w:bottom w:val="none" w:sz="0" w:space="0" w:color="auto"/>
                <w:right w:val="none" w:sz="0" w:space="0" w:color="auto"/>
              </w:divBdr>
            </w:div>
            <w:div w:id="1779175128">
              <w:marLeft w:val="0"/>
              <w:marRight w:val="0"/>
              <w:marTop w:val="0"/>
              <w:marBottom w:val="0"/>
              <w:divBdr>
                <w:top w:val="none" w:sz="0" w:space="0" w:color="auto"/>
                <w:left w:val="none" w:sz="0" w:space="0" w:color="auto"/>
                <w:bottom w:val="none" w:sz="0" w:space="0" w:color="auto"/>
                <w:right w:val="none" w:sz="0" w:space="0" w:color="auto"/>
              </w:divBdr>
            </w:div>
            <w:div w:id="18858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0984">
      <w:bodyDiv w:val="1"/>
      <w:marLeft w:val="0"/>
      <w:marRight w:val="0"/>
      <w:marTop w:val="0"/>
      <w:marBottom w:val="0"/>
      <w:divBdr>
        <w:top w:val="none" w:sz="0" w:space="0" w:color="auto"/>
        <w:left w:val="none" w:sz="0" w:space="0" w:color="auto"/>
        <w:bottom w:val="none" w:sz="0" w:space="0" w:color="auto"/>
        <w:right w:val="none" w:sz="0" w:space="0" w:color="auto"/>
      </w:divBdr>
    </w:div>
    <w:div w:id="1634630557">
      <w:bodyDiv w:val="1"/>
      <w:marLeft w:val="0"/>
      <w:marRight w:val="0"/>
      <w:marTop w:val="0"/>
      <w:marBottom w:val="0"/>
      <w:divBdr>
        <w:top w:val="none" w:sz="0" w:space="0" w:color="auto"/>
        <w:left w:val="none" w:sz="0" w:space="0" w:color="auto"/>
        <w:bottom w:val="none" w:sz="0" w:space="0" w:color="auto"/>
        <w:right w:val="none" w:sz="0" w:space="0" w:color="auto"/>
      </w:divBdr>
      <w:divsChild>
        <w:div w:id="388651670">
          <w:marLeft w:val="0"/>
          <w:marRight w:val="0"/>
          <w:marTop w:val="0"/>
          <w:marBottom w:val="0"/>
          <w:divBdr>
            <w:top w:val="none" w:sz="0" w:space="0" w:color="auto"/>
            <w:left w:val="none" w:sz="0" w:space="0" w:color="auto"/>
            <w:bottom w:val="none" w:sz="0" w:space="0" w:color="auto"/>
            <w:right w:val="none" w:sz="0" w:space="0" w:color="auto"/>
          </w:divBdr>
          <w:divsChild>
            <w:div w:id="1256013082">
              <w:marLeft w:val="0"/>
              <w:marRight w:val="0"/>
              <w:marTop w:val="0"/>
              <w:marBottom w:val="0"/>
              <w:divBdr>
                <w:top w:val="none" w:sz="0" w:space="0" w:color="auto"/>
                <w:left w:val="none" w:sz="0" w:space="0" w:color="auto"/>
                <w:bottom w:val="none" w:sz="0" w:space="0" w:color="auto"/>
                <w:right w:val="none" w:sz="0" w:space="0" w:color="auto"/>
              </w:divBdr>
            </w:div>
            <w:div w:id="460922577">
              <w:marLeft w:val="0"/>
              <w:marRight w:val="0"/>
              <w:marTop w:val="0"/>
              <w:marBottom w:val="0"/>
              <w:divBdr>
                <w:top w:val="none" w:sz="0" w:space="0" w:color="auto"/>
                <w:left w:val="none" w:sz="0" w:space="0" w:color="auto"/>
                <w:bottom w:val="none" w:sz="0" w:space="0" w:color="auto"/>
                <w:right w:val="none" w:sz="0" w:space="0" w:color="auto"/>
              </w:divBdr>
            </w:div>
            <w:div w:id="1047685883">
              <w:marLeft w:val="0"/>
              <w:marRight w:val="0"/>
              <w:marTop w:val="0"/>
              <w:marBottom w:val="0"/>
              <w:divBdr>
                <w:top w:val="none" w:sz="0" w:space="0" w:color="auto"/>
                <w:left w:val="none" w:sz="0" w:space="0" w:color="auto"/>
                <w:bottom w:val="none" w:sz="0" w:space="0" w:color="auto"/>
                <w:right w:val="none" w:sz="0" w:space="0" w:color="auto"/>
              </w:divBdr>
            </w:div>
            <w:div w:id="1109859387">
              <w:marLeft w:val="0"/>
              <w:marRight w:val="0"/>
              <w:marTop w:val="0"/>
              <w:marBottom w:val="0"/>
              <w:divBdr>
                <w:top w:val="none" w:sz="0" w:space="0" w:color="auto"/>
                <w:left w:val="none" w:sz="0" w:space="0" w:color="auto"/>
                <w:bottom w:val="none" w:sz="0" w:space="0" w:color="auto"/>
                <w:right w:val="none" w:sz="0" w:space="0" w:color="auto"/>
              </w:divBdr>
            </w:div>
            <w:div w:id="3700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59839">
      <w:bodyDiv w:val="1"/>
      <w:marLeft w:val="0"/>
      <w:marRight w:val="0"/>
      <w:marTop w:val="0"/>
      <w:marBottom w:val="0"/>
      <w:divBdr>
        <w:top w:val="none" w:sz="0" w:space="0" w:color="auto"/>
        <w:left w:val="none" w:sz="0" w:space="0" w:color="auto"/>
        <w:bottom w:val="none" w:sz="0" w:space="0" w:color="auto"/>
        <w:right w:val="none" w:sz="0" w:space="0" w:color="auto"/>
      </w:divBdr>
    </w:div>
    <w:div w:id="1670134144">
      <w:bodyDiv w:val="1"/>
      <w:marLeft w:val="0"/>
      <w:marRight w:val="0"/>
      <w:marTop w:val="0"/>
      <w:marBottom w:val="0"/>
      <w:divBdr>
        <w:top w:val="none" w:sz="0" w:space="0" w:color="auto"/>
        <w:left w:val="none" w:sz="0" w:space="0" w:color="auto"/>
        <w:bottom w:val="none" w:sz="0" w:space="0" w:color="auto"/>
        <w:right w:val="none" w:sz="0" w:space="0" w:color="auto"/>
      </w:divBdr>
    </w:div>
    <w:div w:id="1676179919">
      <w:bodyDiv w:val="1"/>
      <w:marLeft w:val="0"/>
      <w:marRight w:val="0"/>
      <w:marTop w:val="0"/>
      <w:marBottom w:val="0"/>
      <w:divBdr>
        <w:top w:val="none" w:sz="0" w:space="0" w:color="auto"/>
        <w:left w:val="none" w:sz="0" w:space="0" w:color="auto"/>
        <w:bottom w:val="none" w:sz="0" w:space="0" w:color="auto"/>
        <w:right w:val="none" w:sz="0" w:space="0" w:color="auto"/>
      </w:divBdr>
    </w:div>
    <w:div w:id="1708214586">
      <w:bodyDiv w:val="1"/>
      <w:marLeft w:val="0"/>
      <w:marRight w:val="0"/>
      <w:marTop w:val="0"/>
      <w:marBottom w:val="0"/>
      <w:divBdr>
        <w:top w:val="none" w:sz="0" w:space="0" w:color="auto"/>
        <w:left w:val="none" w:sz="0" w:space="0" w:color="auto"/>
        <w:bottom w:val="none" w:sz="0" w:space="0" w:color="auto"/>
        <w:right w:val="none" w:sz="0" w:space="0" w:color="auto"/>
      </w:divBdr>
      <w:divsChild>
        <w:div w:id="1681156990">
          <w:marLeft w:val="480"/>
          <w:marRight w:val="0"/>
          <w:marTop w:val="0"/>
          <w:marBottom w:val="0"/>
          <w:divBdr>
            <w:top w:val="none" w:sz="0" w:space="0" w:color="auto"/>
            <w:left w:val="none" w:sz="0" w:space="0" w:color="auto"/>
            <w:bottom w:val="none" w:sz="0" w:space="0" w:color="auto"/>
            <w:right w:val="none" w:sz="0" w:space="0" w:color="auto"/>
          </w:divBdr>
          <w:divsChild>
            <w:div w:id="9315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7896">
      <w:bodyDiv w:val="1"/>
      <w:marLeft w:val="0"/>
      <w:marRight w:val="0"/>
      <w:marTop w:val="0"/>
      <w:marBottom w:val="0"/>
      <w:divBdr>
        <w:top w:val="none" w:sz="0" w:space="0" w:color="auto"/>
        <w:left w:val="none" w:sz="0" w:space="0" w:color="auto"/>
        <w:bottom w:val="none" w:sz="0" w:space="0" w:color="auto"/>
        <w:right w:val="none" w:sz="0" w:space="0" w:color="auto"/>
      </w:divBdr>
    </w:div>
    <w:div w:id="1757432827">
      <w:bodyDiv w:val="1"/>
      <w:marLeft w:val="0"/>
      <w:marRight w:val="0"/>
      <w:marTop w:val="0"/>
      <w:marBottom w:val="0"/>
      <w:divBdr>
        <w:top w:val="none" w:sz="0" w:space="0" w:color="auto"/>
        <w:left w:val="none" w:sz="0" w:space="0" w:color="auto"/>
        <w:bottom w:val="none" w:sz="0" w:space="0" w:color="auto"/>
        <w:right w:val="none" w:sz="0" w:space="0" w:color="auto"/>
      </w:divBdr>
    </w:div>
    <w:div w:id="1768379621">
      <w:bodyDiv w:val="1"/>
      <w:marLeft w:val="0"/>
      <w:marRight w:val="0"/>
      <w:marTop w:val="0"/>
      <w:marBottom w:val="0"/>
      <w:divBdr>
        <w:top w:val="none" w:sz="0" w:space="0" w:color="auto"/>
        <w:left w:val="none" w:sz="0" w:space="0" w:color="auto"/>
        <w:bottom w:val="none" w:sz="0" w:space="0" w:color="auto"/>
        <w:right w:val="none" w:sz="0" w:space="0" w:color="auto"/>
      </w:divBdr>
    </w:div>
    <w:div w:id="1771928744">
      <w:bodyDiv w:val="1"/>
      <w:marLeft w:val="0"/>
      <w:marRight w:val="0"/>
      <w:marTop w:val="0"/>
      <w:marBottom w:val="0"/>
      <w:divBdr>
        <w:top w:val="none" w:sz="0" w:space="0" w:color="auto"/>
        <w:left w:val="none" w:sz="0" w:space="0" w:color="auto"/>
        <w:bottom w:val="none" w:sz="0" w:space="0" w:color="auto"/>
        <w:right w:val="none" w:sz="0" w:space="0" w:color="auto"/>
      </w:divBdr>
    </w:div>
    <w:div w:id="1775397778">
      <w:bodyDiv w:val="1"/>
      <w:marLeft w:val="0"/>
      <w:marRight w:val="0"/>
      <w:marTop w:val="0"/>
      <w:marBottom w:val="0"/>
      <w:divBdr>
        <w:top w:val="none" w:sz="0" w:space="0" w:color="auto"/>
        <w:left w:val="none" w:sz="0" w:space="0" w:color="auto"/>
        <w:bottom w:val="none" w:sz="0" w:space="0" w:color="auto"/>
        <w:right w:val="none" w:sz="0" w:space="0" w:color="auto"/>
      </w:divBdr>
    </w:div>
    <w:div w:id="1782914656">
      <w:bodyDiv w:val="1"/>
      <w:marLeft w:val="0"/>
      <w:marRight w:val="0"/>
      <w:marTop w:val="0"/>
      <w:marBottom w:val="0"/>
      <w:divBdr>
        <w:top w:val="none" w:sz="0" w:space="0" w:color="auto"/>
        <w:left w:val="none" w:sz="0" w:space="0" w:color="auto"/>
        <w:bottom w:val="none" w:sz="0" w:space="0" w:color="auto"/>
        <w:right w:val="none" w:sz="0" w:space="0" w:color="auto"/>
      </w:divBdr>
    </w:div>
    <w:div w:id="1784613250">
      <w:bodyDiv w:val="1"/>
      <w:marLeft w:val="0"/>
      <w:marRight w:val="0"/>
      <w:marTop w:val="0"/>
      <w:marBottom w:val="0"/>
      <w:divBdr>
        <w:top w:val="none" w:sz="0" w:space="0" w:color="auto"/>
        <w:left w:val="none" w:sz="0" w:space="0" w:color="auto"/>
        <w:bottom w:val="none" w:sz="0" w:space="0" w:color="auto"/>
        <w:right w:val="none" w:sz="0" w:space="0" w:color="auto"/>
      </w:divBdr>
      <w:divsChild>
        <w:div w:id="1358313956">
          <w:marLeft w:val="0"/>
          <w:marRight w:val="0"/>
          <w:marTop w:val="0"/>
          <w:marBottom w:val="0"/>
          <w:divBdr>
            <w:top w:val="none" w:sz="0" w:space="0" w:color="auto"/>
            <w:left w:val="none" w:sz="0" w:space="0" w:color="auto"/>
            <w:bottom w:val="none" w:sz="0" w:space="0" w:color="auto"/>
            <w:right w:val="none" w:sz="0" w:space="0" w:color="auto"/>
          </w:divBdr>
          <w:divsChild>
            <w:div w:id="1362589291">
              <w:marLeft w:val="0"/>
              <w:marRight w:val="0"/>
              <w:marTop w:val="0"/>
              <w:marBottom w:val="0"/>
              <w:divBdr>
                <w:top w:val="none" w:sz="0" w:space="0" w:color="auto"/>
                <w:left w:val="none" w:sz="0" w:space="0" w:color="auto"/>
                <w:bottom w:val="none" w:sz="0" w:space="0" w:color="auto"/>
                <w:right w:val="none" w:sz="0" w:space="0" w:color="auto"/>
              </w:divBdr>
            </w:div>
            <w:div w:id="2135755085">
              <w:marLeft w:val="0"/>
              <w:marRight w:val="0"/>
              <w:marTop w:val="0"/>
              <w:marBottom w:val="0"/>
              <w:divBdr>
                <w:top w:val="none" w:sz="0" w:space="0" w:color="auto"/>
                <w:left w:val="none" w:sz="0" w:space="0" w:color="auto"/>
                <w:bottom w:val="none" w:sz="0" w:space="0" w:color="auto"/>
                <w:right w:val="none" w:sz="0" w:space="0" w:color="auto"/>
              </w:divBdr>
            </w:div>
            <w:div w:id="1662347833">
              <w:marLeft w:val="0"/>
              <w:marRight w:val="0"/>
              <w:marTop w:val="0"/>
              <w:marBottom w:val="0"/>
              <w:divBdr>
                <w:top w:val="none" w:sz="0" w:space="0" w:color="auto"/>
                <w:left w:val="none" w:sz="0" w:space="0" w:color="auto"/>
                <w:bottom w:val="none" w:sz="0" w:space="0" w:color="auto"/>
                <w:right w:val="none" w:sz="0" w:space="0" w:color="auto"/>
              </w:divBdr>
            </w:div>
            <w:div w:id="945383815">
              <w:marLeft w:val="0"/>
              <w:marRight w:val="0"/>
              <w:marTop w:val="0"/>
              <w:marBottom w:val="0"/>
              <w:divBdr>
                <w:top w:val="none" w:sz="0" w:space="0" w:color="auto"/>
                <w:left w:val="none" w:sz="0" w:space="0" w:color="auto"/>
                <w:bottom w:val="none" w:sz="0" w:space="0" w:color="auto"/>
                <w:right w:val="none" w:sz="0" w:space="0" w:color="auto"/>
              </w:divBdr>
            </w:div>
            <w:div w:id="313145886">
              <w:marLeft w:val="0"/>
              <w:marRight w:val="0"/>
              <w:marTop w:val="0"/>
              <w:marBottom w:val="0"/>
              <w:divBdr>
                <w:top w:val="none" w:sz="0" w:space="0" w:color="auto"/>
                <w:left w:val="none" w:sz="0" w:space="0" w:color="auto"/>
                <w:bottom w:val="none" w:sz="0" w:space="0" w:color="auto"/>
                <w:right w:val="none" w:sz="0" w:space="0" w:color="auto"/>
              </w:divBdr>
            </w:div>
            <w:div w:id="8843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1673">
      <w:bodyDiv w:val="1"/>
      <w:marLeft w:val="0"/>
      <w:marRight w:val="0"/>
      <w:marTop w:val="0"/>
      <w:marBottom w:val="0"/>
      <w:divBdr>
        <w:top w:val="none" w:sz="0" w:space="0" w:color="auto"/>
        <w:left w:val="none" w:sz="0" w:space="0" w:color="auto"/>
        <w:bottom w:val="none" w:sz="0" w:space="0" w:color="auto"/>
        <w:right w:val="none" w:sz="0" w:space="0" w:color="auto"/>
      </w:divBdr>
    </w:div>
    <w:div w:id="1793785986">
      <w:bodyDiv w:val="1"/>
      <w:marLeft w:val="0"/>
      <w:marRight w:val="0"/>
      <w:marTop w:val="0"/>
      <w:marBottom w:val="0"/>
      <w:divBdr>
        <w:top w:val="none" w:sz="0" w:space="0" w:color="auto"/>
        <w:left w:val="none" w:sz="0" w:space="0" w:color="auto"/>
        <w:bottom w:val="none" w:sz="0" w:space="0" w:color="auto"/>
        <w:right w:val="none" w:sz="0" w:space="0" w:color="auto"/>
      </w:divBdr>
    </w:div>
    <w:div w:id="1795519807">
      <w:bodyDiv w:val="1"/>
      <w:marLeft w:val="0"/>
      <w:marRight w:val="0"/>
      <w:marTop w:val="0"/>
      <w:marBottom w:val="0"/>
      <w:divBdr>
        <w:top w:val="none" w:sz="0" w:space="0" w:color="auto"/>
        <w:left w:val="none" w:sz="0" w:space="0" w:color="auto"/>
        <w:bottom w:val="none" w:sz="0" w:space="0" w:color="auto"/>
        <w:right w:val="none" w:sz="0" w:space="0" w:color="auto"/>
      </w:divBdr>
    </w:div>
    <w:div w:id="1796679236">
      <w:bodyDiv w:val="1"/>
      <w:marLeft w:val="0"/>
      <w:marRight w:val="0"/>
      <w:marTop w:val="0"/>
      <w:marBottom w:val="0"/>
      <w:divBdr>
        <w:top w:val="none" w:sz="0" w:space="0" w:color="auto"/>
        <w:left w:val="none" w:sz="0" w:space="0" w:color="auto"/>
        <w:bottom w:val="none" w:sz="0" w:space="0" w:color="auto"/>
        <w:right w:val="none" w:sz="0" w:space="0" w:color="auto"/>
      </w:divBdr>
      <w:divsChild>
        <w:div w:id="1737119129">
          <w:marLeft w:val="480"/>
          <w:marRight w:val="0"/>
          <w:marTop w:val="0"/>
          <w:marBottom w:val="0"/>
          <w:divBdr>
            <w:top w:val="none" w:sz="0" w:space="0" w:color="auto"/>
            <w:left w:val="none" w:sz="0" w:space="0" w:color="auto"/>
            <w:bottom w:val="none" w:sz="0" w:space="0" w:color="auto"/>
            <w:right w:val="none" w:sz="0" w:space="0" w:color="auto"/>
          </w:divBdr>
          <w:divsChild>
            <w:div w:id="204870811">
              <w:marLeft w:val="0"/>
              <w:marRight w:val="0"/>
              <w:marTop w:val="0"/>
              <w:marBottom w:val="0"/>
              <w:divBdr>
                <w:top w:val="none" w:sz="0" w:space="0" w:color="auto"/>
                <w:left w:val="none" w:sz="0" w:space="0" w:color="auto"/>
                <w:bottom w:val="none" w:sz="0" w:space="0" w:color="auto"/>
                <w:right w:val="none" w:sz="0" w:space="0" w:color="auto"/>
              </w:divBdr>
            </w:div>
            <w:div w:id="23288233">
              <w:marLeft w:val="0"/>
              <w:marRight w:val="0"/>
              <w:marTop w:val="0"/>
              <w:marBottom w:val="0"/>
              <w:divBdr>
                <w:top w:val="none" w:sz="0" w:space="0" w:color="auto"/>
                <w:left w:val="none" w:sz="0" w:space="0" w:color="auto"/>
                <w:bottom w:val="none" w:sz="0" w:space="0" w:color="auto"/>
                <w:right w:val="none" w:sz="0" w:space="0" w:color="auto"/>
              </w:divBdr>
            </w:div>
            <w:div w:id="984966971">
              <w:marLeft w:val="0"/>
              <w:marRight w:val="0"/>
              <w:marTop w:val="0"/>
              <w:marBottom w:val="0"/>
              <w:divBdr>
                <w:top w:val="none" w:sz="0" w:space="0" w:color="auto"/>
                <w:left w:val="none" w:sz="0" w:space="0" w:color="auto"/>
                <w:bottom w:val="none" w:sz="0" w:space="0" w:color="auto"/>
                <w:right w:val="none" w:sz="0" w:space="0" w:color="auto"/>
              </w:divBdr>
            </w:div>
            <w:div w:id="1903104411">
              <w:marLeft w:val="0"/>
              <w:marRight w:val="0"/>
              <w:marTop w:val="0"/>
              <w:marBottom w:val="0"/>
              <w:divBdr>
                <w:top w:val="none" w:sz="0" w:space="0" w:color="auto"/>
                <w:left w:val="none" w:sz="0" w:space="0" w:color="auto"/>
                <w:bottom w:val="none" w:sz="0" w:space="0" w:color="auto"/>
                <w:right w:val="none" w:sz="0" w:space="0" w:color="auto"/>
              </w:divBdr>
            </w:div>
            <w:div w:id="2106610684">
              <w:marLeft w:val="0"/>
              <w:marRight w:val="0"/>
              <w:marTop w:val="0"/>
              <w:marBottom w:val="0"/>
              <w:divBdr>
                <w:top w:val="none" w:sz="0" w:space="0" w:color="auto"/>
                <w:left w:val="none" w:sz="0" w:space="0" w:color="auto"/>
                <w:bottom w:val="none" w:sz="0" w:space="0" w:color="auto"/>
                <w:right w:val="none" w:sz="0" w:space="0" w:color="auto"/>
              </w:divBdr>
            </w:div>
            <w:div w:id="224341545">
              <w:marLeft w:val="0"/>
              <w:marRight w:val="0"/>
              <w:marTop w:val="0"/>
              <w:marBottom w:val="0"/>
              <w:divBdr>
                <w:top w:val="none" w:sz="0" w:space="0" w:color="auto"/>
                <w:left w:val="none" w:sz="0" w:space="0" w:color="auto"/>
                <w:bottom w:val="none" w:sz="0" w:space="0" w:color="auto"/>
                <w:right w:val="none" w:sz="0" w:space="0" w:color="auto"/>
              </w:divBdr>
            </w:div>
            <w:div w:id="2011255355">
              <w:marLeft w:val="0"/>
              <w:marRight w:val="0"/>
              <w:marTop w:val="0"/>
              <w:marBottom w:val="0"/>
              <w:divBdr>
                <w:top w:val="none" w:sz="0" w:space="0" w:color="auto"/>
                <w:left w:val="none" w:sz="0" w:space="0" w:color="auto"/>
                <w:bottom w:val="none" w:sz="0" w:space="0" w:color="auto"/>
                <w:right w:val="none" w:sz="0" w:space="0" w:color="auto"/>
              </w:divBdr>
            </w:div>
            <w:div w:id="1282414334">
              <w:marLeft w:val="0"/>
              <w:marRight w:val="0"/>
              <w:marTop w:val="0"/>
              <w:marBottom w:val="0"/>
              <w:divBdr>
                <w:top w:val="none" w:sz="0" w:space="0" w:color="auto"/>
                <w:left w:val="none" w:sz="0" w:space="0" w:color="auto"/>
                <w:bottom w:val="none" w:sz="0" w:space="0" w:color="auto"/>
                <w:right w:val="none" w:sz="0" w:space="0" w:color="auto"/>
              </w:divBdr>
            </w:div>
            <w:div w:id="436994726">
              <w:marLeft w:val="0"/>
              <w:marRight w:val="0"/>
              <w:marTop w:val="0"/>
              <w:marBottom w:val="0"/>
              <w:divBdr>
                <w:top w:val="none" w:sz="0" w:space="0" w:color="auto"/>
                <w:left w:val="none" w:sz="0" w:space="0" w:color="auto"/>
                <w:bottom w:val="none" w:sz="0" w:space="0" w:color="auto"/>
                <w:right w:val="none" w:sz="0" w:space="0" w:color="auto"/>
              </w:divBdr>
            </w:div>
            <w:div w:id="814835488">
              <w:marLeft w:val="0"/>
              <w:marRight w:val="0"/>
              <w:marTop w:val="0"/>
              <w:marBottom w:val="0"/>
              <w:divBdr>
                <w:top w:val="none" w:sz="0" w:space="0" w:color="auto"/>
                <w:left w:val="none" w:sz="0" w:space="0" w:color="auto"/>
                <w:bottom w:val="none" w:sz="0" w:space="0" w:color="auto"/>
                <w:right w:val="none" w:sz="0" w:space="0" w:color="auto"/>
              </w:divBdr>
            </w:div>
            <w:div w:id="18081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299">
      <w:bodyDiv w:val="1"/>
      <w:marLeft w:val="0"/>
      <w:marRight w:val="0"/>
      <w:marTop w:val="0"/>
      <w:marBottom w:val="0"/>
      <w:divBdr>
        <w:top w:val="none" w:sz="0" w:space="0" w:color="auto"/>
        <w:left w:val="none" w:sz="0" w:space="0" w:color="auto"/>
        <w:bottom w:val="none" w:sz="0" w:space="0" w:color="auto"/>
        <w:right w:val="none" w:sz="0" w:space="0" w:color="auto"/>
      </w:divBdr>
    </w:div>
    <w:div w:id="1849637424">
      <w:bodyDiv w:val="1"/>
      <w:marLeft w:val="0"/>
      <w:marRight w:val="0"/>
      <w:marTop w:val="0"/>
      <w:marBottom w:val="0"/>
      <w:divBdr>
        <w:top w:val="none" w:sz="0" w:space="0" w:color="auto"/>
        <w:left w:val="none" w:sz="0" w:space="0" w:color="auto"/>
        <w:bottom w:val="none" w:sz="0" w:space="0" w:color="auto"/>
        <w:right w:val="none" w:sz="0" w:space="0" w:color="auto"/>
      </w:divBdr>
      <w:divsChild>
        <w:div w:id="487403222">
          <w:marLeft w:val="0"/>
          <w:marRight w:val="0"/>
          <w:marTop w:val="0"/>
          <w:marBottom w:val="0"/>
          <w:divBdr>
            <w:top w:val="none" w:sz="0" w:space="0" w:color="auto"/>
            <w:left w:val="none" w:sz="0" w:space="0" w:color="auto"/>
            <w:bottom w:val="none" w:sz="0" w:space="0" w:color="auto"/>
            <w:right w:val="none" w:sz="0" w:space="0" w:color="auto"/>
          </w:divBdr>
          <w:divsChild>
            <w:div w:id="877283988">
              <w:marLeft w:val="0"/>
              <w:marRight w:val="0"/>
              <w:marTop w:val="0"/>
              <w:marBottom w:val="0"/>
              <w:divBdr>
                <w:top w:val="none" w:sz="0" w:space="0" w:color="auto"/>
                <w:left w:val="none" w:sz="0" w:space="0" w:color="auto"/>
                <w:bottom w:val="none" w:sz="0" w:space="0" w:color="auto"/>
                <w:right w:val="none" w:sz="0" w:space="0" w:color="auto"/>
              </w:divBdr>
            </w:div>
            <w:div w:id="781346076">
              <w:marLeft w:val="0"/>
              <w:marRight w:val="0"/>
              <w:marTop w:val="0"/>
              <w:marBottom w:val="0"/>
              <w:divBdr>
                <w:top w:val="none" w:sz="0" w:space="0" w:color="auto"/>
                <w:left w:val="none" w:sz="0" w:space="0" w:color="auto"/>
                <w:bottom w:val="none" w:sz="0" w:space="0" w:color="auto"/>
                <w:right w:val="none" w:sz="0" w:space="0" w:color="auto"/>
              </w:divBdr>
            </w:div>
            <w:div w:id="2044208774">
              <w:marLeft w:val="0"/>
              <w:marRight w:val="0"/>
              <w:marTop w:val="0"/>
              <w:marBottom w:val="0"/>
              <w:divBdr>
                <w:top w:val="none" w:sz="0" w:space="0" w:color="auto"/>
                <w:left w:val="none" w:sz="0" w:space="0" w:color="auto"/>
                <w:bottom w:val="none" w:sz="0" w:space="0" w:color="auto"/>
                <w:right w:val="none" w:sz="0" w:space="0" w:color="auto"/>
              </w:divBdr>
            </w:div>
            <w:div w:id="2066834759">
              <w:marLeft w:val="0"/>
              <w:marRight w:val="0"/>
              <w:marTop w:val="0"/>
              <w:marBottom w:val="0"/>
              <w:divBdr>
                <w:top w:val="none" w:sz="0" w:space="0" w:color="auto"/>
                <w:left w:val="none" w:sz="0" w:space="0" w:color="auto"/>
                <w:bottom w:val="none" w:sz="0" w:space="0" w:color="auto"/>
                <w:right w:val="none" w:sz="0" w:space="0" w:color="auto"/>
              </w:divBdr>
            </w:div>
            <w:div w:id="1861120059">
              <w:marLeft w:val="0"/>
              <w:marRight w:val="0"/>
              <w:marTop w:val="0"/>
              <w:marBottom w:val="0"/>
              <w:divBdr>
                <w:top w:val="none" w:sz="0" w:space="0" w:color="auto"/>
                <w:left w:val="none" w:sz="0" w:space="0" w:color="auto"/>
                <w:bottom w:val="none" w:sz="0" w:space="0" w:color="auto"/>
                <w:right w:val="none" w:sz="0" w:space="0" w:color="auto"/>
              </w:divBdr>
            </w:div>
            <w:div w:id="658270693">
              <w:marLeft w:val="0"/>
              <w:marRight w:val="0"/>
              <w:marTop w:val="0"/>
              <w:marBottom w:val="0"/>
              <w:divBdr>
                <w:top w:val="none" w:sz="0" w:space="0" w:color="auto"/>
                <w:left w:val="none" w:sz="0" w:space="0" w:color="auto"/>
                <w:bottom w:val="none" w:sz="0" w:space="0" w:color="auto"/>
                <w:right w:val="none" w:sz="0" w:space="0" w:color="auto"/>
              </w:divBdr>
            </w:div>
            <w:div w:id="669673048">
              <w:marLeft w:val="0"/>
              <w:marRight w:val="0"/>
              <w:marTop w:val="0"/>
              <w:marBottom w:val="0"/>
              <w:divBdr>
                <w:top w:val="none" w:sz="0" w:space="0" w:color="auto"/>
                <w:left w:val="none" w:sz="0" w:space="0" w:color="auto"/>
                <w:bottom w:val="none" w:sz="0" w:space="0" w:color="auto"/>
                <w:right w:val="none" w:sz="0" w:space="0" w:color="auto"/>
              </w:divBdr>
            </w:div>
            <w:div w:id="1411997995">
              <w:marLeft w:val="0"/>
              <w:marRight w:val="0"/>
              <w:marTop w:val="0"/>
              <w:marBottom w:val="0"/>
              <w:divBdr>
                <w:top w:val="none" w:sz="0" w:space="0" w:color="auto"/>
                <w:left w:val="none" w:sz="0" w:space="0" w:color="auto"/>
                <w:bottom w:val="none" w:sz="0" w:space="0" w:color="auto"/>
                <w:right w:val="none" w:sz="0" w:space="0" w:color="auto"/>
              </w:divBdr>
            </w:div>
            <w:div w:id="1114522020">
              <w:marLeft w:val="0"/>
              <w:marRight w:val="0"/>
              <w:marTop w:val="0"/>
              <w:marBottom w:val="0"/>
              <w:divBdr>
                <w:top w:val="none" w:sz="0" w:space="0" w:color="auto"/>
                <w:left w:val="none" w:sz="0" w:space="0" w:color="auto"/>
                <w:bottom w:val="none" w:sz="0" w:space="0" w:color="auto"/>
                <w:right w:val="none" w:sz="0" w:space="0" w:color="auto"/>
              </w:divBdr>
            </w:div>
            <w:div w:id="976255631">
              <w:marLeft w:val="0"/>
              <w:marRight w:val="0"/>
              <w:marTop w:val="0"/>
              <w:marBottom w:val="0"/>
              <w:divBdr>
                <w:top w:val="none" w:sz="0" w:space="0" w:color="auto"/>
                <w:left w:val="none" w:sz="0" w:space="0" w:color="auto"/>
                <w:bottom w:val="none" w:sz="0" w:space="0" w:color="auto"/>
                <w:right w:val="none" w:sz="0" w:space="0" w:color="auto"/>
              </w:divBdr>
            </w:div>
            <w:div w:id="2037653957">
              <w:marLeft w:val="0"/>
              <w:marRight w:val="0"/>
              <w:marTop w:val="0"/>
              <w:marBottom w:val="0"/>
              <w:divBdr>
                <w:top w:val="none" w:sz="0" w:space="0" w:color="auto"/>
                <w:left w:val="none" w:sz="0" w:space="0" w:color="auto"/>
                <w:bottom w:val="none" w:sz="0" w:space="0" w:color="auto"/>
                <w:right w:val="none" w:sz="0" w:space="0" w:color="auto"/>
              </w:divBdr>
            </w:div>
            <w:div w:id="650257642">
              <w:marLeft w:val="0"/>
              <w:marRight w:val="0"/>
              <w:marTop w:val="0"/>
              <w:marBottom w:val="0"/>
              <w:divBdr>
                <w:top w:val="none" w:sz="0" w:space="0" w:color="auto"/>
                <w:left w:val="none" w:sz="0" w:space="0" w:color="auto"/>
                <w:bottom w:val="none" w:sz="0" w:space="0" w:color="auto"/>
                <w:right w:val="none" w:sz="0" w:space="0" w:color="auto"/>
              </w:divBdr>
            </w:div>
            <w:div w:id="1024333019">
              <w:marLeft w:val="0"/>
              <w:marRight w:val="0"/>
              <w:marTop w:val="0"/>
              <w:marBottom w:val="0"/>
              <w:divBdr>
                <w:top w:val="none" w:sz="0" w:space="0" w:color="auto"/>
                <w:left w:val="none" w:sz="0" w:space="0" w:color="auto"/>
                <w:bottom w:val="none" w:sz="0" w:space="0" w:color="auto"/>
                <w:right w:val="none" w:sz="0" w:space="0" w:color="auto"/>
              </w:divBdr>
            </w:div>
            <w:div w:id="909733738">
              <w:marLeft w:val="0"/>
              <w:marRight w:val="0"/>
              <w:marTop w:val="0"/>
              <w:marBottom w:val="0"/>
              <w:divBdr>
                <w:top w:val="none" w:sz="0" w:space="0" w:color="auto"/>
                <w:left w:val="none" w:sz="0" w:space="0" w:color="auto"/>
                <w:bottom w:val="none" w:sz="0" w:space="0" w:color="auto"/>
                <w:right w:val="none" w:sz="0" w:space="0" w:color="auto"/>
              </w:divBdr>
            </w:div>
            <w:div w:id="1282957467">
              <w:marLeft w:val="0"/>
              <w:marRight w:val="0"/>
              <w:marTop w:val="0"/>
              <w:marBottom w:val="0"/>
              <w:divBdr>
                <w:top w:val="none" w:sz="0" w:space="0" w:color="auto"/>
                <w:left w:val="none" w:sz="0" w:space="0" w:color="auto"/>
                <w:bottom w:val="none" w:sz="0" w:space="0" w:color="auto"/>
                <w:right w:val="none" w:sz="0" w:space="0" w:color="auto"/>
              </w:divBdr>
            </w:div>
            <w:div w:id="838882926">
              <w:marLeft w:val="0"/>
              <w:marRight w:val="0"/>
              <w:marTop w:val="0"/>
              <w:marBottom w:val="0"/>
              <w:divBdr>
                <w:top w:val="none" w:sz="0" w:space="0" w:color="auto"/>
                <w:left w:val="none" w:sz="0" w:space="0" w:color="auto"/>
                <w:bottom w:val="none" w:sz="0" w:space="0" w:color="auto"/>
                <w:right w:val="none" w:sz="0" w:space="0" w:color="auto"/>
              </w:divBdr>
            </w:div>
            <w:div w:id="1787846403">
              <w:marLeft w:val="0"/>
              <w:marRight w:val="0"/>
              <w:marTop w:val="0"/>
              <w:marBottom w:val="0"/>
              <w:divBdr>
                <w:top w:val="none" w:sz="0" w:space="0" w:color="auto"/>
                <w:left w:val="none" w:sz="0" w:space="0" w:color="auto"/>
                <w:bottom w:val="none" w:sz="0" w:space="0" w:color="auto"/>
                <w:right w:val="none" w:sz="0" w:space="0" w:color="auto"/>
              </w:divBdr>
            </w:div>
            <w:div w:id="524363040">
              <w:marLeft w:val="0"/>
              <w:marRight w:val="0"/>
              <w:marTop w:val="0"/>
              <w:marBottom w:val="0"/>
              <w:divBdr>
                <w:top w:val="none" w:sz="0" w:space="0" w:color="auto"/>
                <w:left w:val="none" w:sz="0" w:space="0" w:color="auto"/>
                <w:bottom w:val="none" w:sz="0" w:space="0" w:color="auto"/>
                <w:right w:val="none" w:sz="0" w:space="0" w:color="auto"/>
              </w:divBdr>
            </w:div>
            <w:div w:id="1497379998">
              <w:marLeft w:val="0"/>
              <w:marRight w:val="0"/>
              <w:marTop w:val="0"/>
              <w:marBottom w:val="0"/>
              <w:divBdr>
                <w:top w:val="none" w:sz="0" w:space="0" w:color="auto"/>
                <w:left w:val="none" w:sz="0" w:space="0" w:color="auto"/>
                <w:bottom w:val="none" w:sz="0" w:space="0" w:color="auto"/>
                <w:right w:val="none" w:sz="0" w:space="0" w:color="auto"/>
              </w:divBdr>
            </w:div>
            <w:div w:id="503055376">
              <w:marLeft w:val="0"/>
              <w:marRight w:val="0"/>
              <w:marTop w:val="0"/>
              <w:marBottom w:val="0"/>
              <w:divBdr>
                <w:top w:val="none" w:sz="0" w:space="0" w:color="auto"/>
                <w:left w:val="none" w:sz="0" w:space="0" w:color="auto"/>
                <w:bottom w:val="none" w:sz="0" w:space="0" w:color="auto"/>
                <w:right w:val="none" w:sz="0" w:space="0" w:color="auto"/>
              </w:divBdr>
            </w:div>
            <w:div w:id="1360742738">
              <w:marLeft w:val="0"/>
              <w:marRight w:val="0"/>
              <w:marTop w:val="0"/>
              <w:marBottom w:val="0"/>
              <w:divBdr>
                <w:top w:val="none" w:sz="0" w:space="0" w:color="auto"/>
                <w:left w:val="none" w:sz="0" w:space="0" w:color="auto"/>
                <w:bottom w:val="none" w:sz="0" w:space="0" w:color="auto"/>
                <w:right w:val="none" w:sz="0" w:space="0" w:color="auto"/>
              </w:divBdr>
            </w:div>
            <w:div w:id="1835954777">
              <w:marLeft w:val="0"/>
              <w:marRight w:val="0"/>
              <w:marTop w:val="0"/>
              <w:marBottom w:val="0"/>
              <w:divBdr>
                <w:top w:val="none" w:sz="0" w:space="0" w:color="auto"/>
                <w:left w:val="none" w:sz="0" w:space="0" w:color="auto"/>
                <w:bottom w:val="none" w:sz="0" w:space="0" w:color="auto"/>
                <w:right w:val="none" w:sz="0" w:space="0" w:color="auto"/>
              </w:divBdr>
            </w:div>
            <w:div w:id="1734963449">
              <w:marLeft w:val="0"/>
              <w:marRight w:val="0"/>
              <w:marTop w:val="0"/>
              <w:marBottom w:val="0"/>
              <w:divBdr>
                <w:top w:val="none" w:sz="0" w:space="0" w:color="auto"/>
                <w:left w:val="none" w:sz="0" w:space="0" w:color="auto"/>
                <w:bottom w:val="none" w:sz="0" w:space="0" w:color="auto"/>
                <w:right w:val="none" w:sz="0" w:space="0" w:color="auto"/>
              </w:divBdr>
            </w:div>
            <w:div w:id="892036905">
              <w:marLeft w:val="0"/>
              <w:marRight w:val="0"/>
              <w:marTop w:val="0"/>
              <w:marBottom w:val="0"/>
              <w:divBdr>
                <w:top w:val="none" w:sz="0" w:space="0" w:color="auto"/>
                <w:left w:val="none" w:sz="0" w:space="0" w:color="auto"/>
                <w:bottom w:val="none" w:sz="0" w:space="0" w:color="auto"/>
                <w:right w:val="none" w:sz="0" w:space="0" w:color="auto"/>
              </w:divBdr>
            </w:div>
            <w:div w:id="738792588">
              <w:marLeft w:val="0"/>
              <w:marRight w:val="0"/>
              <w:marTop w:val="0"/>
              <w:marBottom w:val="0"/>
              <w:divBdr>
                <w:top w:val="none" w:sz="0" w:space="0" w:color="auto"/>
                <w:left w:val="none" w:sz="0" w:space="0" w:color="auto"/>
                <w:bottom w:val="none" w:sz="0" w:space="0" w:color="auto"/>
                <w:right w:val="none" w:sz="0" w:space="0" w:color="auto"/>
              </w:divBdr>
            </w:div>
            <w:div w:id="1222249218">
              <w:marLeft w:val="0"/>
              <w:marRight w:val="0"/>
              <w:marTop w:val="0"/>
              <w:marBottom w:val="0"/>
              <w:divBdr>
                <w:top w:val="none" w:sz="0" w:space="0" w:color="auto"/>
                <w:left w:val="none" w:sz="0" w:space="0" w:color="auto"/>
                <w:bottom w:val="none" w:sz="0" w:space="0" w:color="auto"/>
                <w:right w:val="none" w:sz="0" w:space="0" w:color="auto"/>
              </w:divBdr>
            </w:div>
            <w:div w:id="14767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0786">
      <w:bodyDiv w:val="1"/>
      <w:marLeft w:val="0"/>
      <w:marRight w:val="0"/>
      <w:marTop w:val="0"/>
      <w:marBottom w:val="0"/>
      <w:divBdr>
        <w:top w:val="none" w:sz="0" w:space="0" w:color="auto"/>
        <w:left w:val="none" w:sz="0" w:space="0" w:color="auto"/>
        <w:bottom w:val="none" w:sz="0" w:space="0" w:color="auto"/>
        <w:right w:val="none" w:sz="0" w:space="0" w:color="auto"/>
      </w:divBdr>
      <w:divsChild>
        <w:div w:id="74280270">
          <w:marLeft w:val="0"/>
          <w:marRight w:val="0"/>
          <w:marTop w:val="0"/>
          <w:marBottom w:val="0"/>
          <w:divBdr>
            <w:top w:val="none" w:sz="0" w:space="0" w:color="auto"/>
            <w:left w:val="none" w:sz="0" w:space="0" w:color="auto"/>
            <w:bottom w:val="none" w:sz="0" w:space="0" w:color="auto"/>
            <w:right w:val="none" w:sz="0" w:space="0" w:color="auto"/>
          </w:divBdr>
          <w:divsChild>
            <w:div w:id="1638140698">
              <w:marLeft w:val="0"/>
              <w:marRight w:val="0"/>
              <w:marTop w:val="0"/>
              <w:marBottom w:val="0"/>
              <w:divBdr>
                <w:top w:val="none" w:sz="0" w:space="0" w:color="auto"/>
                <w:left w:val="none" w:sz="0" w:space="0" w:color="auto"/>
                <w:bottom w:val="none" w:sz="0" w:space="0" w:color="auto"/>
                <w:right w:val="none" w:sz="0" w:space="0" w:color="auto"/>
              </w:divBdr>
            </w:div>
            <w:div w:id="2072927303">
              <w:marLeft w:val="0"/>
              <w:marRight w:val="0"/>
              <w:marTop w:val="0"/>
              <w:marBottom w:val="0"/>
              <w:divBdr>
                <w:top w:val="none" w:sz="0" w:space="0" w:color="auto"/>
                <w:left w:val="none" w:sz="0" w:space="0" w:color="auto"/>
                <w:bottom w:val="none" w:sz="0" w:space="0" w:color="auto"/>
                <w:right w:val="none" w:sz="0" w:space="0" w:color="auto"/>
              </w:divBdr>
            </w:div>
            <w:div w:id="660233642">
              <w:marLeft w:val="0"/>
              <w:marRight w:val="0"/>
              <w:marTop w:val="0"/>
              <w:marBottom w:val="0"/>
              <w:divBdr>
                <w:top w:val="none" w:sz="0" w:space="0" w:color="auto"/>
                <w:left w:val="none" w:sz="0" w:space="0" w:color="auto"/>
                <w:bottom w:val="none" w:sz="0" w:space="0" w:color="auto"/>
                <w:right w:val="none" w:sz="0" w:space="0" w:color="auto"/>
              </w:divBdr>
            </w:div>
            <w:div w:id="1697147436">
              <w:marLeft w:val="0"/>
              <w:marRight w:val="0"/>
              <w:marTop w:val="0"/>
              <w:marBottom w:val="0"/>
              <w:divBdr>
                <w:top w:val="none" w:sz="0" w:space="0" w:color="auto"/>
                <w:left w:val="none" w:sz="0" w:space="0" w:color="auto"/>
                <w:bottom w:val="none" w:sz="0" w:space="0" w:color="auto"/>
                <w:right w:val="none" w:sz="0" w:space="0" w:color="auto"/>
              </w:divBdr>
            </w:div>
            <w:div w:id="950546784">
              <w:marLeft w:val="0"/>
              <w:marRight w:val="0"/>
              <w:marTop w:val="0"/>
              <w:marBottom w:val="0"/>
              <w:divBdr>
                <w:top w:val="none" w:sz="0" w:space="0" w:color="auto"/>
                <w:left w:val="none" w:sz="0" w:space="0" w:color="auto"/>
                <w:bottom w:val="none" w:sz="0" w:space="0" w:color="auto"/>
                <w:right w:val="none" w:sz="0" w:space="0" w:color="auto"/>
              </w:divBdr>
            </w:div>
            <w:div w:id="1313101255">
              <w:marLeft w:val="0"/>
              <w:marRight w:val="0"/>
              <w:marTop w:val="0"/>
              <w:marBottom w:val="0"/>
              <w:divBdr>
                <w:top w:val="none" w:sz="0" w:space="0" w:color="auto"/>
                <w:left w:val="none" w:sz="0" w:space="0" w:color="auto"/>
                <w:bottom w:val="none" w:sz="0" w:space="0" w:color="auto"/>
                <w:right w:val="none" w:sz="0" w:space="0" w:color="auto"/>
              </w:divBdr>
            </w:div>
            <w:div w:id="1665861745">
              <w:marLeft w:val="0"/>
              <w:marRight w:val="0"/>
              <w:marTop w:val="0"/>
              <w:marBottom w:val="0"/>
              <w:divBdr>
                <w:top w:val="none" w:sz="0" w:space="0" w:color="auto"/>
                <w:left w:val="none" w:sz="0" w:space="0" w:color="auto"/>
                <w:bottom w:val="none" w:sz="0" w:space="0" w:color="auto"/>
                <w:right w:val="none" w:sz="0" w:space="0" w:color="auto"/>
              </w:divBdr>
            </w:div>
            <w:div w:id="1450248005">
              <w:marLeft w:val="0"/>
              <w:marRight w:val="0"/>
              <w:marTop w:val="0"/>
              <w:marBottom w:val="0"/>
              <w:divBdr>
                <w:top w:val="none" w:sz="0" w:space="0" w:color="auto"/>
                <w:left w:val="none" w:sz="0" w:space="0" w:color="auto"/>
                <w:bottom w:val="none" w:sz="0" w:space="0" w:color="auto"/>
                <w:right w:val="none" w:sz="0" w:space="0" w:color="auto"/>
              </w:divBdr>
            </w:div>
            <w:div w:id="2127192963">
              <w:marLeft w:val="0"/>
              <w:marRight w:val="0"/>
              <w:marTop w:val="0"/>
              <w:marBottom w:val="0"/>
              <w:divBdr>
                <w:top w:val="none" w:sz="0" w:space="0" w:color="auto"/>
                <w:left w:val="none" w:sz="0" w:space="0" w:color="auto"/>
                <w:bottom w:val="none" w:sz="0" w:space="0" w:color="auto"/>
                <w:right w:val="none" w:sz="0" w:space="0" w:color="auto"/>
              </w:divBdr>
            </w:div>
            <w:div w:id="1116604648">
              <w:marLeft w:val="0"/>
              <w:marRight w:val="0"/>
              <w:marTop w:val="0"/>
              <w:marBottom w:val="0"/>
              <w:divBdr>
                <w:top w:val="none" w:sz="0" w:space="0" w:color="auto"/>
                <w:left w:val="none" w:sz="0" w:space="0" w:color="auto"/>
                <w:bottom w:val="none" w:sz="0" w:space="0" w:color="auto"/>
                <w:right w:val="none" w:sz="0" w:space="0" w:color="auto"/>
              </w:divBdr>
            </w:div>
            <w:div w:id="1049378692">
              <w:marLeft w:val="0"/>
              <w:marRight w:val="0"/>
              <w:marTop w:val="0"/>
              <w:marBottom w:val="0"/>
              <w:divBdr>
                <w:top w:val="none" w:sz="0" w:space="0" w:color="auto"/>
                <w:left w:val="none" w:sz="0" w:space="0" w:color="auto"/>
                <w:bottom w:val="none" w:sz="0" w:space="0" w:color="auto"/>
                <w:right w:val="none" w:sz="0" w:space="0" w:color="auto"/>
              </w:divBdr>
            </w:div>
            <w:div w:id="868378816">
              <w:marLeft w:val="0"/>
              <w:marRight w:val="0"/>
              <w:marTop w:val="0"/>
              <w:marBottom w:val="0"/>
              <w:divBdr>
                <w:top w:val="none" w:sz="0" w:space="0" w:color="auto"/>
                <w:left w:val="none" w:sz="0" w:space="0" w:color="auto"/>
                <w:bottom w:val="none" w:sz="0" w:space="0" w:color="auto"/>
                <w:right w:val="none" w:sz="0" w:space="0" w:color="auto"/>
              </w:divBdr>
            </w:div>
            <w:div w:id="612059126">
              <w:marLeft w:val="0"/>
              <w:marRight w:val="0"/>
              <w:marTop w:val="0"/>
              <w:marBottom w:val="0"/>
              <w:divBdr>
                <w:top w:val="none" w:sz="0" w:space="0" w:color="auto"/>
                <w:left w:val="none" w:sz="0" w:space="0" w:color="auto"/>
                <w:bottom w:val="none" w:sz="0" w:space="0" w:color="auto"/>
                <w:right w:val="none" w:sz="0" w:space="0" w:color="auto"/>
              </w:divBdr>
            </w:div>
            <w:div w:id="1075661733">
              <w:marLeft w:val="0"/>
              <w:marRight w:val="0"/>
              <w:marTop w:val="0"/>
              <w:marBottom w:val="0"/>
              <w:divBdr>
                <w:top w:val="none" w:sz="0" w:space="0" w:color="auto"/>
                <w:left w:val="none" w:sz="0" w:space="0" w:color="auto"/>
                <w:bottom w:val="none" w:sz="0" w:space="0" w:color="auto"/>
                <w:right w:val="none" w:sz="0" w:space="0" w:color="auto"/>
              </w:divBdr>
            </w:div>
            <w:div w:id="156844630">
              <w:marLeft w:val="0"/>
              <w:marRight w:val="0"/>
              <w:marTop w:val="0"/>
              <w:marBottom w:val="0"/>
              <w:divBdr>
                <w:top w:val="none" w:sz="0" w:space="0" w:color="auto"/>
                <w:left w:val="none" w:sz="0" w:space="0" w:color="auto"/>
                <w:bottom w:val="none" w:sz="0" w:space="0" w:color="auto"/>
                <w:right w:val="none" w:sz="0" w:space="0" w:color="auto"/>
              </w:divBdr>
            </w:div>
            <w:div w:id="2122601877">
              <w:marLeft w:val="0"/>
              <w:marRight w:val="0"/>
              <w:marTop w:val="0"/>
              <w:marBottom w:val="0"/>
              <w:divBdr>
                <w:top w:val="none" w:sz="0" w:space="0" w:color="auto"/>
                <w:left w:val="none" w:sz="0" w:space="0" w:color="auto"/>
                <w:bottom w:val="none" w:sz="0" w:space="0" w:color="auto"/>
                <w:right w:val="none" w:sz="0" w:space="0" w:color="auto"/>
              </w:divBdr>
            </w:div>
            <w:div w:id="1729112875">
              <w:marLeft w:val="0"/>
              <w:marRight w:val="0"/>
              <w:marTop w:val="0"/>
              <w:marBottom w:val="0"/>
              <w:divBdr>
                <w:top w:val="none" w:sz="0" w:space="0" w:color="auto"/>
                <w:left w:val="none" w:sz="0" w:space="0" w:color="auto"/>
                <w:bottom w:val="none" w:sz="0" w:space="0" w:color="auto"/>
                <w:right w:val="none" w:sz="0" w:space="0" w:color="auto"/>
              </w:divBdr>
            </w:div>
            <w:div w:id="658119644">
              <w:marLeft w:val="0"/>
              <w:marRight w:val="0"/>
              <w:marTop w:val="0"/>
              <w:marBottom w:val="0"/>
              <w:divBdr>
                <w:top w:val="none" w:sz="0" w:space="0" w:color="auto"/>
                <w:left w:val="none" w:sz="0" w:space="0" w:color="auto"/>
                <w:bottom w:val="none" w:sz="0" w:space="0" w:color="auto"/>
                <w:right w:val="none" w:sz="0" w:space="0" w:color="auto"/>
              </w:divBdr>
            </w:div>
            <w:div w:id="1574583498">
              <w:marLeft w:val="0"/>
              <w:marRight w:val="0"/>
              <w:marTop w:val="0"/>
              <w:marBottom w:val="0"/>
              <w:divBdr>
                <w:top w:val="none" w:sz="0" w:space="0" w:color="auto"/>
                <w:left w:val="none" w:sz="0" w:space="0" w:color="auto"/>
                <w:bottom w:val="none" w:sz="0" w:space="0" w:color="auto"/>
                <w:right w:val="none" w:sz="0" w:space="0" w:color="auto"/>
              </w:divBdr>
            </w:div>
            <w:div w:id="738357827">
              <w:marLeft w:val="0"/>
              <w:marRight w:val="0"/>
              <w:marTop w:val="0"/>
              <w:marBottom w:val="0"/>
              <w:divBdr>
                <w:top w:val="none" w:sz="0" w:space="0" w:color="auto"/>
                <w:left w:val="none" w:sz="0" w:space="0" w:color="auto"/>
                <w:bottom w:val="none" w:sz="0" w:space="0" w:color="auto"/>
                <w:right w:val="none" w:sz="0" w:space="0" w:color="auto"/>
              </w:divBdr>
            </w:div>
            <w:div w:id="480004695">
              <w:marLeft w:val="0"/>
              <w:marRight w:val="0"/>
              <w:marTop w:val="0"/>
              <w:marBottom w:val="0"/>
              <w:divBdr>
                <w:top w:val="none" w:sz="0" w:space="0" w:color="auto"/>
                <w:left w:val="none" w:sz="0" w:space="0" w:color="auto"/>
                <w:bottom w:val="none" w:sz="0" w:space="0" w:color="auto"/>
                <w:right w:val="none" w:sz="0" w:space="0" w:color="auto"/>
              </w:divBdr>
            </w:div>
            <w:div w:id="296690198">
              <w:marLeft w:val="0"/>
              <w:marRight w:val="0"/>
              <w:marTop w:val="0"/>
              <w:marBottom w:val="0"/>
              <w:divBdr>
                <w:top w:val="none" w:sz="0" w:space="0" w:color="auto"/>
                <w:left w:val="none" w:sz="0" w:space="0" w:color="auto"/>
                <w:bottom w:val="none" w:sz="0" w:space="0" w:color="auto"/>
                <w:right w:val="none" w:sz="0" w:space="0" w:color="auto"/>
              </w:divBdr>
            </w:div>
            <w:div w:id="957762064">
              <w:marLeft w:val="0"/>
              <w:marRight w:val="0"/>
              <w:marTop w:val="0"/>
              <w:marBottom w:val="0"/>
              <w:divBdr>
                <w:top w:val="none" w:sz="0" w:space="0" w:color="auto"/>
                <w:left w:val="none" w:sz="0" w:space="0" w:color="auto"/>
                <w:bottom w:val="none" w:sz="0" w:space="0" w:color="auto"/>
                <w:right w:val="none" w:sz="0" w:space="0" w:color="auto"/>
              </w:divBdr>
            </w:div>
            <w:div w:id="1832286608">
              <w:marLeft w:val="0"/>
              <w:marRight w:val="0"/>
              <w:marTop w:val="0"/>
              <w:marBottom w:val="0"/>
              <w:divBdr>
                <w:top w:val="none" w:sz="0" w:space="0" w:color="auto"/>
                <w:left w:val="none" w:sz="0" w:space="0" w:color="auto"/>
                <w:bottom w:val="none" w:sz="0" w:space="0" w:color="auto"/>
                <w:right w:val="none" w:sz="0" w:space="0" w:color="auto"/>
              </w:divBdr>
            </w:div>
            <w:div w:id="617447290">
              <w:marLeft w:val="0"/>
              <w:marRight w:val="0"/>
              <w:marTop w:val="0"/>
              <w:marBottom w:val="0"/>
              <w:divBdr>
                <w:top w:val="none" w:sz="0" w:space="0" w:color="auto"/>
                <w:left w:val="none" w:sz="0" w:space="0" w:color="auto"/>
                <w:bottom w:val="none" w:sz="0" w:space="0" w:color="auto"/>
                <w:right w:val="none" w:sz="0" w:space="0" w:color="auto"/>
              </w:divBdr>
            </w:div>
            <w:div w:id="411898041">
              <w:marLeft w:val="0"/>
              <w:marRight w:val="0"/>
              <w:marTop w:val="0"/>
              <w:marBottom w:val="0"/>
              <w:divBdr>
                <w:top w:val="none" w:sz="0" w:space="0" w:color="auto"/>
                <w:left w:val="none" w:sz="0" w:space="0" w:color="auto"/>
                <w:bottom w:val="none" w:sz="0" w:space="0" w:color="auto"/>
                <w:right w:val="none" w:sz="0" w:space="0" w:color="auto"/>
              </w:divBdr>
            </w:div>
            <w:div w:id="5604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8470">
      <w:bodyDiv w:val="1"/>
      <w:marLeft w:val="0"/>
      <w:marRight w:val="0"/>
      <w:marTop w:val="0"/>
      <w:marBottom w:val="0"/>
      <w:divBdr>
        <w:top w:val="none" w:sz="0" w:space="0" w:color="auto"/>
        <w:left w:val="none" w:sz="0" w:space="0" w:color="auto"/>
        <w:bottom w:val="none" w:sz="0" w:space="0" w:color="auto"/>
        <w:right w:val="none" w:sz="0" w:space="0" w:color="auto"/>
      </w:divBdr>
    </w:div>
    <w:div w:id="1889679978">
      <w:bodyDiv w:val="1"/>
      <w:marLeft w:val="0"/>
      <w:marRight w:val="0"/>
      <w:marTop w:val="0"/>
      <w:marBottom w:val="0"/>
      <w:divBdr>
        <w:top w:val="none" w:sz="0" w:space="0" w:color="auto"/>
        <w:left w:val="none" w:sz="0" w:space="0" w:color="auto"/>
        <w:bottom w:val="none" w:sz="0" w:space="0" w:color="auto"/>
        <w:right w:val="none" w:sz="0" w:space="0" w:color="auto"/>
      </w:divBdr>
      <w:divsChild>
        <w:div w:id="1560819372">
          <w:marLeft w:val="0"/>
          <w:marRight w:val="0"/>
          <w:marTop w:val="100"/>
          <w:marBottom w:val="100"/>
          <w:divBdr>
            <w:top w:val="none" w:sz="0" w:space="0" w:color="auto"/>
            <w:left w:val="none" w:sz="0" w:space="0" w:color="auto"/>
            <w:bottom w:val="none" w:sz="0" w:space="0" w:color="auto"/>
            <w:right w:val="none" w:sz="0" w:space="0" w:color="auto"/>
          </w:divBdr>
          <w:divsChild>
            <w:div w:id="1891765340">
              <w:marLeft w:val="0"/>
              <w:marRight w:val="0"/>
              <w:marTop w:val="0"/>
              <w:marBottom w:val="0"/>
              <w:divBdr>
                <w:top w:val="none" w:sz="0" w:space="0" w:color="auto"/>
                <w:left w:val="none" w:sz="0" w:space="0" w:color="auto"/>
                <w:bottom w:val="none" w:sz="0" w:space="0" w:color="auto"/>
                <w:right w:val="none" w:sz="0" w:space="0" w:color="auto"/>
              </w:divBdr>
              <w:divsChild>
                <w:div w:id="1799446661">
                  <w:marLeft w:val="480"/>
                  <w:marRight w:val="0"/>
                  <w:marTop w:val="0"/>
                  <w:marBottom w:val="0"/>
                  <w:divBdr>
                    <w:top w:val="none" w:sz="0" w:space="0" w:color="auto"/>
                    <w:left w:val="none" w:sz="0" w:space="0" w:color="auto"/>
                    <w:bottom w:val="none" w:sz="0" w:space="0" w:color="auto"/>
                    <w:right w:val="none" w:sz="0" w:space="0" w:color="auto"/>
                  </w:divBdr>
                  <w:divsChild>
                    <w:div w:id="20715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458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99706120">
      <w:bodyDiv w:val="1"/>
      <w:marLeft w:val="0"/>
      <w:marRight w:val="0"/>
      <w:marTop w:val="0"/>
      <w:marBottom w:val="0"/>
      <w:divBdr>
        <w:top w:val="none" w:sz="0" w:space="0" w:color="auto"/>
        <w:left w:val="none" w:sz="0" w:space="0" w:color="auto"/>
        <w:bottom w:val="none" w:sz="0" w:space="0" w:color="auto"/>
        <w:right w:val="none" w:sz="0" w:space="0" w:color="auto"/>
      </w:divBdr>
      <w:divsChild>
        <w:div w:id="142934759">
          <w:marLeft w:val="0"/>
          <w:marRight w:val="0"/>
          <w:marTop w:val="0"/>
          <w:marBottom w:val="0"/>
          <w:divBdr>
            <w:top w:val="none" w:sz="0" w:space="0" w:color="auto"/>
            <w:left w:val="none" w:sz="0" w:space="0" w:color="auto"/>
            <w:bottom w:val="none" w:sz="0" w:space="0" w:color="auto"/>
            <w:right w:val="none" w:sz="0" w:space="0" w:color="auto"/>
          </w:divBdr>
          <w:divsChild>
            <w:div w:id="2078895189">
              <w:marLeft w:val="0"/>
              <w:marRight w:val="0"/>
              <w:marTop w:val="0"/>
              <w:marBottom w:val="0"/>
              <w:divBdr>
                <w:top w:val="none" w:sz="0" w:space="0" w:color="auto"/>
                <w:left w:val="none" w:sz="0" w:space="0" w:color="auto"/>
                <w:bottom w:val="none" w:sz="0" w:space="0" w:color="auto"/>
                <w:right w:val="none" w:sz="0" w:space="0" w:color="auto"/>
              </w:divBdr>
            </w:div>
            <w:div w:id="567695918">
              <w:marLeft w:val="0"/>
              <w:marRight w:val="0"/>
              <w:marTop w:val="0"/>
              <w:marBottom w:val="0"/>
              <w:divBdr>
                <w:top w:val="none" w:sz="0" w:space="0" w:color="auto"/>
                <w:left w:val="none" w:sz="0" w:space="0" w:color="auto"/>
                <w:bottom w:val="none" w:sz="0" w:space="0" w:color="auto"/>
                <w:right w:val="none" w:sz="0" w:space="0" w:color="auto"/>
              </w:divBdr>
            </w:div>
            <w:div w:id="1087653789">
              <w:marLeft w:val="0"/>
              <w:marRight w:val="0"/>
              <w:marTop w:val="0"/>
              <w:marBottom w:val="0"/>
              <w:divBdr>
                <w:top w:val="none" w:sz="0" w:space="0" w:color="auto"/>
                <w:left w:val="none" w:sz="0" w:space="0" w:color="auto"/>
                <w:bottom w:val="none" w:sz="0" w:space="0" w:color="auto"/>
                <w:right w:val="none" w:sz="0" w:space="0" w:color="auto"/>
              </w:divBdr>
            </w:div>
            <w:div w:id="2019699376">
              <w:marLeft w:val="0"/>
              <w:marRight w:val="0"/>
              <w:marTop w:val="0"/>
              <w:marBottom w:val="0"/>
              <w:divBdr>
                <w:top w:val="none" w:sz="0" w:space="0" w:color="auto"/>
                <w:left w:val="none" w:sz="0" w:space="0" w:color="auto"/>
                <w:bottom w:val="none" w:sz="0" w:space="0" w:color="auto"/>
                <w:right w:val="none" w:sz="0" w:space="0" w:color="auto"/>
              </w:divBdr>
            </w:div>
            <w:div w:id="1131629138">
              <w:marLeft w:val="0"/>
              <w:marRight w:val="0"/>
              <w:marTop w:val="0"/>
              <w:marBottom w:val="0"/>
              <w:divBdr>
                <w:top w:val="none" w:sz="0" w:space="0" w:color="auto"/>
                <w:left w:val="none" w:sz="0" w:space="0" w:color="auto"/>
                <w:bottom w:val="none" w:sz="0" w:space="0" w:color="auto"/>
                <w:right w:val="none" w:sz="0" w:space="0" w:color="auto"/>
              </w:divBdr>
            </w:div>
            <w:div w:id="1532568349">
              <w:marLeft w:val="0"/>
              <w:marRight w:val="0"/>
              <w:marTop w:val="0"/>
              <w:marBottom w:val="0"/>
              <w:divBdr>
                <w:top w:val="none" w:sz="0" w:space="0" w:color="auto"/>
                <w:left w:val="none" w:sz="0" w:space="0" w:color="auto"/>
                <w:bottom w:val="none" w:sz="0" w:space="0" w:color="auto"/>
                <w:right w:val="none" w:sz="0" w:space="0" w:color="auto"/>
              </w:divBdr>
            </w:div>
            <w:div w:id="280067572">
              <w:marLeft w:val="0"/>
              <w:marRight w:val="0"/>
              <w:marTop w:val="0"/>
              <w:marBottom w:val="0"/>
              <w:divBdr>
                <w:top w:val="none" w:sz="0" w:space="0" w:color="auto"/>
                <w:left w:val="none" w:sz="0" w:space="0" w:color="auto"/>
                <w:bottom w:val="none" w:sz="0" w:space="0" w:color="auto"/>
                <w:right w:val="none" w:sz="0" w:space="0" w:color="auto"/>
              </w:divBdr>
            </w:div>
            <w:div w:id="455830134">
              <w:marLeft w:val="0"/>
              <w:marRight w:val="0"/>
              <w:marTop w:val="0"/>
              <w:marBottom w:val="0"/>
              <w:divBdr>
                <w:top w:val="none" w:sz="0" w:space="0" w:color="auto"/>
                <w:left w:val="none" w:sz="0" w:space="0" w:color="auto"/>
                <w:bottom w:val="none" w:sz="0" w:space="0" w:color="auto"/>
                <w:right w:val="none" w:sz="0" w:space="0" w:color="auto"/>
              </w:divBdr>
            </w:div>
            <w:div w:id="1593851914">
              <w:marLeft w:val="0"/>
              <w:marRight w:val="0"/>
              <w:marTop w:val="0"/>
              <w:marBottom w:val="0"/>
              <w:divBdr>
                <w:top w:val="none" w:sz="0" w:space="0" w:color="auto"/>
                <w:left w:val="none" w:sz="0" w:space="0" w:color="auto"/>
                <w:bottom w:val="none" w:sz="0" w:space="0" w:color="auto"/>
                <w:right w:val="none" w:sz="0" w:space="0" w:color="auto"/>
              </w:divBdr>
            </w:div>
            <w:div w:id="1503085026">
              <w:marLeft w:val="0"/>
              <w:marRight w:val="0"/>
              <w:marTop w:val="0"/>
              <w:marBottom w:val="0"/>
              <w:divBdr>
                <w:top w:val="none" w:sz="0" w:space="0" w:color="auto"/>
                <w:left w:val="none" w:sz="0" w:space="0" w:color="auto"/>
                <w:bottom w:val="none" w:sz="0" w:space="0" w:color="auto"/>
                <w:right w:val="none" w:sz="0" w:space="0" w:color="auto"/>
              </w:divBdr>
            </w:div>
            <w:div w:id="251357032">
              <w:marLeft w:val="0"/>
              <w:marRight w:val="0"/>
              <w:marTop w:val="0"/>
              <w:marBottom w:val="0"/>
              <w:divBdr>
                <w:top w:val="none" w:sz="0" w:space="0" w:color="auto"/>
                <w:left w:val="none" w:sz="0" w:space="0" w:color="auto"/>
                <w:bottom w:val="none" w:sz="0" w:space="0" w:color="auto"/>
                <w:right w:val="none" w:sz="0" w:space="0" w:color="auto"/>
              </w:divBdr>
            </w:div>
            <w:div w:id="648901891">
              <w:marLeft w:val="0"/>
              <w:marRight w:val="0"/>
              <w:marTop w:val="0"/>
              <w:marBottom w:val="0"/>
              <w:divBdr>
                <w:top w:val="none" w:sz="0" w:space="0" w:color="auto"/>
                <w:left w:val="none" w:sz="0" w:space="0" w:color="auto"/>
                <w:bottom w:val="none" w:sz="0" w:space="0" w:color="auto"/>
                <w:right w:val="none" w:sz="0" w:space="0" w:color="auto"/>
              </w:divBdr>
            </w:div>
            <w:div w:id="559679352">
              <w:marLeft w:val="0"/>
              <w:marRight w:val="0"/>
              <w:marTop w:val="0"/>
              <w:marBottom w:val="0"/>
              <w:divBdr>
                <w:top w:val="none" w:sz="0" w:space="0" w:color="auto"/>
                <w:left w:val="none" w:sz="0" w:space="0" w:color="auto"/>
                <w:bottom w:val="none" w:sz="0" w:space="0" w:color="auto"/>
                <w:right w:val="none" w:sz="0" w:space="0" w:color="auto"/>
              </w:divBdr>
            </w:div>
            <w:div w:id="72974145">
              <w:marLeft w:val="0"/>
              <w:marRight w:val="0"/>
              <w:marTop w:val="0"/>
              <w:marBottom w:val="0"/>
              <w:divBdr>
                <w:top w:val="none" w:sz="0" w:space="0" w:color="auto"/>
                <w:left w:val="none" w:sz="0" w:space="0" w:color="auto"/>
                <w:bottom w:val="none" w:sz="0" w:space="0" w:color="auto"/>
                <w:right w:val="none" w:sz="0" w:space="0" w:color="auto"/>
              </w:divBdr>
            </w:div>
            <w:div w:id="2739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7222">
      <w:bodyDiv w:val="1"/>
      <w:marLeft w:val="0"/>
      <w:marRight w:val="0"/>
      <w:marTop w:val="0"/>
      <w:marBottom w:val="0"/>
      <w:divBdr>
        <w:top w:val="none" w:sz="0" w:space="0" w:color="auto"/>
        <w:left w:val="none" w:sz="0" w:space="0" w:color="auto"/>
        <w:bottom w:val="none" w:sz="0" w:space="0" w:color="auto"/>
        <w:right w:val="none" w:sz="0" w:space="0" w:color="auto"/>
      </w:divBdr>
    </w:div>
    <w:div w:id="1996839997">
      <w:bodyDiv w:val="1"/>
      <w:marLeft w:val="0"/>
      <w:marRight w:val="0"/>
      <w:marTop w:val="0"/>
      <w:marBottom w:val="0"/>
      <w:divBdr>
        <w:top w:val="none" w:sz="0" w:space="0" w:color="auto"/>
        <w:left w:val="none" w:sz="0" w:space="0" w:color="auto"/>
        <w:bottom w:val="none" w:sz="0" w:space="0" w:color="auto"/>
        <w:right w:val="none" w:sz="0" w:space="0" w:color="auto"/>
      </w:divBdr>
      <w:divsChild>
        <w:div w:id="1488285974">
          <w:marLeft w:val="0"/>
          <w:marRight w:val="0"/>
          <w:marTop w:val="0"/>
          <w:marBottom w:val="0"/>
          <w:divBdr>
            <w:top w:val="none" w:sz="0" w:space="0" w:color="auto"/>
            <w:left w:val="none" w:sz="0" w:space="0" w:color="auto"/>
            <w:bottom w:val="none" w:sz="0" w:space="0" w:color="auto"/>
            <w:right w:val="none" w:sz="0" w:space="0" w:color="auto"/>
          </w:divBdr>
          <w:divsChild>
            <w:div w:id="1731658242">
              <w:marLeft w:val="0"/>
              <w:marRight w:val="0"/>
              <w:marTop w:val="0"/>
              <w:marBottom w:val="0"/>
              <w:divBdr>
                <w:top w:val="none" w:sz="0" w:space="0" w:color="auto"/>
                <w:left w:val="none" w:sz="0" w:space="0" w:color="auto"/>
                <w:bottom w:val="none" w:sz="0" w:space="0" w:color="auto"/>
                <w:right w:val="none" w:sz="0" w:space="0" w:color="auto"/>
              </w:divBdr>
            </w:div>
            <w:div w:id="166672219">
              <w:marLeft w:val="0"/>
              <w:marRight w:val="0"/>
              <w:marTop w:val="0"/>
              <w:marBottom w:val="0"/>
              <w:divBdr>
                <w:top w:val="none" w:sz="0" w:space="0" w:color="auto"/>
                <w:left w:val="none" w:sz="0" w:space="0" w:color="auto"/>
                <w:bottom w:val="none" w:sz="0" w:space="0" w:color="auto"/>
                <w:right w:val="none" w:sz="0" w:space="0" w:color="auto"/>
              </w:divBdr>
            </w:div>
            <w:div w:id="988171695">
              <w:marLeft w:val="0"/>
              <w:marRight w:val="0"/>
              <w:marTop w:val="0"/>
              <w:marBottom w:val="0"/>
              <w:divBdr>
                <w:top w:val="none" w:sz="0" w:space="0" w:color="auto"/>
                <w:left w:val="none" w:sz="0" w:space="0" w:color="auto"/>
                <w:bottom w:val="none" w:sz="0" w:space="0" w:color="auto"/>
                <w:right w:val="none" w:sz="0" w:space="0" w:color="auto"/>
              </w:divBdr>
            </w:div>
            <w:div w:id="1639725496">
              <w:marLeft w:val="0"/>
              <w:marRight w:val="0"/>
              <w:marTop w:val="0"/>
              <w:marBottom w:val="0"/>
              <w:divBdr>
                <w:top w:val="none" w:sz="0" w:space="0" w:color="auto"/>
                <w:left w:val="none" w:sz="0" w:space="0" w:color="auto"/>
                <w:bottom w:val="none" w:sz="0" w:space="0" w:color="auto"/>
                <w:right w:val="none" w:sz="0" w:space="0" w:color="auto"/>
              </w:divBdr>
            </w:div>
            <w:div w:id="1442141793">
              <w:marLeft w:val="0"/>
              <w:marRight w:val="0"/>
              <w:marTop w:val="0"/>
              <w:marBottom w:val="0"/>
              <w:divBdr>
                <w:top w:val="none" w:sz="0" w:space="0" w:color="auto"/>
                <w:left w:val="none" w:sz="0" w:space="0" w:color="auto"/>
                <w:bottom w:val="none" w:sz="0" w:space="0" w:color="auto"/>
                <w:right w:val="none" w:sz="0" w:space="0" w:color="auto"/>
              </w:divBdr>
            </w:div>
            <w:div w:id="1742361903">
              <w:marLeft w:val="0"/>
              <w:marRight w:val="0"/>
              <w:marTop w:val="0"/>
              <w:marBottom w:val="0"/>
              <w:divBdr>
                <w:top w:val="none" w:sz="0" w:space="0" w:color="auto"/>
                <w:left w:val="none" w:sz="0" w:space="0" w:color="auto"/>
                <w:bottom w:val="none" w:sz="0" w:space="0" w:color="auto"/>
                <w:right w:val="none" w:sz="0" w:space="0" w:color="auto"/>
              </w:divBdr>
            </w:div>
            <w:div w:id="475805403">
              <w:marLeft w:val="0"/>
              <w:marRight w:val="0"/>
              <w:marTop w:val="0"/>
              <w:marBottom w:val="0"/>
              <w:divBdr>
                <w:top w:val="none" w:sz="0" w:space="0" w:color="auto"/>
                <w:left w:val="none" w:sz="0" w:space="0" w:color="auto"/>
                <w:bottom w:val="none" w:sz="0" w:space="0" w:color="auto"/>
                <w:right w:val="none" w:sz="0" w:space="0" w:color="auto"/>
              </w:divBdr>
            </w:div>
            <w:div w:id="2003965305">
              <w:marLeft w:val="0"/>
              <w:marRight w:val="0"/>
              <w:marTop w:val="0"/>
              <w:marBottom w:val="0"/>
              <w:divBdr>
                <w:top w:val="none" w:sz="0" w:space="0" w:color="auto"/>
                <w:left w:val="none" w:sz="0" w:space="0" w:color="auto"/>
                <w:bottom w:val="none" w:sz="0" w:space="0" w:color="auto"/>
                <w:right w:val="none" w:sz="0" w:space="0" w:color="auto"/>
              </w:divBdr>
            </w:div>
            <w:div w:id="1146556137">
              <w:marLeft w:val="0"/>
              <w:marRight w:val="0"/>
              <w:marTop w:val="0"/>
              <w:marBottom w:val="0"/>
              <w:divBdr>
                <w:top w:val="none" w:sz="0" w:space="0" w:color="auto"/>
                <w:left w:val="none" w:sz="0" w:space="0" w:color="auto"/>
                <w:bottom w:val="none" w:sz="0" w:space="0" w:color="auto"/>
                <w:right w:val="none" w:sz="0" w:space="0" w:color="auto"/>
              </w:divBdr>
            </w:div>
            <w:div w:id="2088963424">
              <w:marLeft w:val="0"/>
              <w:marRight w:val="0"/>
              <w:marTop w:val="0"/>
              <w:marBottom w:val="0"/>
              <w:divBdr>
                <w:top w:val="none" w:sz="0" w:space="0" w:color="auto"/>
                <w:left w:val="none" w:sz="0" w:space="0" w:color="auto"/>
                <w:bottom w:val="none" w:sz="0" w:space="0" w:color="auto"/>
                <w:right w:val="none" w:sz="0" w:space="0" w:color="auto"/>
              </w:divBdr>
            </w:div>
            <w:div w:id="529611831">
              <w:marLeft w:val="0"/>
              <w:marRight w:val="0"/>
              <w:marTop w:val="0"/>
              <w:marBottom w:val="0"/>
              <w:divBdr>
                <w:top w:val="none" w:sz="0" w:space="0" w:color="auto"/>
                <w:left w:val="none" w:sz="0" w:space="0" w:color="auto"/>
                <w:bottom w:val="none" w:sz="0" w:space="0" w:color="auto"/>
                <w:right w:val="none" w:sz="0" w:space="0" w:color="auto"/>
              </w:divBdr>
            </w:div>
            <w:div w:id="922566710">
              <w:marLeft w:val="0"/>
              <w:marRight w:val="0"/>
              <w:marTop w:val="0"/>
              <w:marBottom w:val="0"/>
              <w:divBdr>
                <w:top w:val="none" w:sz="0" w:space="0" w:color="auto"/>
                <w:left w:val="none" w:sz="0" w:space="0" w:color="auto"/>
                <w:bottom w:val="none" w:sz="0" w:space="0" w:color="auto"/>
                <w:right w:val="none" w:sz="0" w:space="0" w:color="auto"/>
              </w:divBdr>
            </w:div>
            <w:div w:id="1696228633">
              <w:marLeft w:val="0"/>
              <w:marRight w:val="0"/>
              <w:marTop w:val="0"/>
              <w:marBottom w:val="0"/>
              <w:divBdr>
                <w:top w:val="none" w:sz="0" w:space="0" w:color="auto"/>
                <w:left w:val="none" w:sz="0" w:space="0" w:color="auto"/>
                <w:bottom w:val="none" w:sz="0" w:space="0" w:color="auto"/>
                <w:right w:val="none" w:sz="0" w:space="0" w:color="auto"/>
              </w:divBdr>
            </w:div>
            <w:div w:id="2980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6566">
      <w:bodyDiv w:val="1"/>
      <w:marLeft w:val="0"/>
      <w:marRight w:val="0"/>
      <w:marTop w:val="0"/>
      <w:marBottom w:val="0"/>
      <w:divBdr>
        <w:top w:val="none" w:sz="0" w:space="0" w:color="auto"/>
        <w:left w:val="none" w:sz="0" w:space="0" w:color="auto"/>
        <w:bottom w:val="none" w:sz="0" w:space="0" w:color="auto"/>
        <w:right w:val="none" w:sz="0" w:space="0" w:color="auto"/>
      </w:divBdr>
    </w:div>
    <w:div w:id="2011834339">
      <w:bodyDiv w:val="1"/>
      <w:marLeft w:val="0"/>
      <w:marRight w:val="0"/>
      <w:marTop w:val="0"/>
      <w:marBottom w:val="0"/>
      <w:divBdr>
        <w:top w:val="none" w:sz="0" w:space="0" w:color="auto"/>
        <w:left w:val="none" w:sz="0" w:space="0" w:color="auto"/>
        <w:bottom w:val="none" w:sz="0" w:space="0" w:color="auto"/>
        <w:right w:val="none" w:sz="0" w:space="0" w:color="auto"/>
      </w:divBdr>
      <w:divsChild>
        <w:div w:id="1675693487">
          <w:marLeft w:val="0"/>
          <w:marRight w:val="0"/>
          <w:marTop w:val="0"/>
          <w:marBottom w:val="0"/>
          <w:divBdr>
            <w:top w:val="none" w:sz="0" w:space="0" w:color="auto"/>
            <w:left w:val="none" w:sz="0" w:space="0" w:color="auto"/>
            <w:bottom w:val="none" w:sz="0" w:space="0" w:color="auto"/>
            <w:right w:val="none" w:sz="0" w:space="0" w:color="auto"/>
          </w:divBdr>
          <w:divsChild>
            <w:div w:id="3982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850">
      <w:bodyDiv w:val="1"/>
      <w:marLeft w:val="0"/>
      <w:marRight w:val="0"/>
      <w:marTop w:val="0"/>
      <w:marBottom w:val="0"/>
      <w:divBdr>
        <w:top w:val="none" w:sz="0" w:space="0" w:color="auto"/>
        <w:left w:val="none" w:sz="0" w:space="0" w:color="auto"/>
        <w:bottom w:val="none" w:sz="0" w:space="0" w:color="auto"/>
        <w:right w:val="none" w:sz="0" w:space="0" w:color="auto"/>
      </w:divBdr>
      <w:divsChild>
        <w:div w:id="1339818751">
          <w:marLeft w:val="480"/>
          <w:marRight w:val="0"/>
          <w:marTop w:val="0"/>
          <w:marBottom w:val="0"/>
          <w:divBdr>
            <w:top w:val="none" w:sz="0" w:space="0" w:color="auto"/>
            <w:left w:val="none" w:sz="0" w:space="0" w:color="auto"/>
            <w:bottom w:val="none" w:sz="0" w:space="0" w:color="auto"/>
            <w:right w:val="none" w:sz="0" w:space="0" w:color="auto"/>
          </w:divBdr>
          <w:divsChild>
            <w:div w:id="8489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3226">
      <w:bodyDiv w:val="1"/>
      <w:marLeft w:val="0"/>
      <w:marRight w:val="0"/>
      <w:marTop w:val="0"/>
      <w:marBottom w:val="0"/>
      <w:divBdr>
        <w:top w:val="none" w:sz="0" w:space="0" w:color="auto"/>
        <w:left w:val="none" w:sz="0" w:space="0" w:color="auto"/>
        <w:bottom w:val="none" w:sz="0" w:space="0" w:color="auto"/>
        <w:right w:val="none" w:sz="0" w:space="0" w:color="auto"/>
      </w:divBdr>
      <w:divsChild>
        <w:div w:id="1888714747">
          <w:marLeft w:val="0"/>
          <w:marRight w:val="0"/>
          <w:marTop w:val="0"/>
          <w:marBottom w:val="0"/>
          <w:divBdr>
            <w:top w:val="none" w:sz="0" w:space="0" w:color="auto"/>
            <w:left w:val="none" w:sz="0" w:space="0" w:color="auto"/>
            <w:bottom w:val="none" w:sz="0" w:space="0" w:color="auto"/>
            <w:right w:val="none" w:sz="0" w:space="0" w:color="auto"/>
          </w:divBdr>
          <w:divsChild>
            <w:div w:id="441731170">
              <w:marLeft w:val="0"/>
              <w:marRight w:val="0"/>
              <w:marTop w:val="0"/>
              <w:marBottom w:val="0"/>
              <w:divBdr>
                <w:top w:val="none" w:sz="0" w:space="0" w:color="auto"/>
                <w:left w:val="none" w:sz="0" w:space="0" w:color="auto"/>
                <w:bottom w:val="none" w:sz="0" w:space="0" w:color="auto"/>
                <w:right w:val="none" w:sz="0" w:space="0" w:color="auto"/>
              </w:divBdr>
            </w:div>
            <w:div w:id="1792435902">
              <w:marLeft w:val="0"/>
              <w:marRight w:val="0"/>
              <w:marTop w:val="0"/>
              <w:marBottom w:val="0"/>
              <w:divBdr>
                <w:top w:val="none" w:sz="0" w:space="0" w:color="auto"/>
                <w:left w:val="none" w:sz="0" w:space="0" w:color="auto"/>
                <w:bottom w:val="none" w:sz="0" w:space="0" w:color="auto"/>
                <w:right w:val="none" w:sz="0" w:space="0" w:color="auto"/>
              </w:divBdr>
            </w:div>
            <w:div w:id="853037234">
              <w:marLeft w:val="0"/>
              <w:marRight w:val="0"/>
              <w:marTop w:val="0"/>
              <w:marBottom w:val="0"/>
              <w:divBdr>
                <w:top w:val="none" w:sz="0" w:space="0" w:color="auto"/>
                <w:left w:val="none" w:sz="0" w:space="0" w:color="auto"/>
                <w:bottom w:val="none" w:sz="0" w:space="0" w:color="auto"/>
                <w:right w:val="none" w:sz="0" w:space="0" w:color="auto"/>
              </w:divBdr>
            </w:div>
            <w:div w:id="1556815333">
              <w:marLeft w:val="0"/>
              <w:marRight w:val="0"/>
              <w:marTop w:val="0"/>
              <w:marBottom w:val="0"/>
              <w:divBdr>
                <w:top w:val="none" w:sz="0" w:space="0" w:color="auto"/>
                <w:left w:val="none" w:sz="0" w:space="0" w:color="auto"/>
                <w:bottom w:val="none" w:sz="0" w:space="0" w:color="auto"/>
                <w:right w:val="none" w:sz="0" w:space="0" w:color="auto"/>
              </w:divBdr>
            </w:div>
            <w:div w:id="1889684718">
              <w:marLeft w:val="0"/>
              <w:marRight w:val="0"/>
              <w:marTop w:val="0"/>
              <w:marBottom w:val="0"/>
              <w:divBdr>
                <w:top w:val="none" w:sz="0" w:space="0" w:color="auto"/>
                <w:left w:val="none" w:sz="0" w:space="0" w:color="auto"/>
                <w:bottom w:val="none" w:sz="0" w:space="0" w:color="auto"/>
                <w:right w:val="none" w:sz="0" w:space="0" w:color="auto"/>
              </w:divBdr>
            </w:div>
            <w:div w:id="1881480214">
              <w:marLeft w:val="0"/>
              <w:marRight w:val="0"/>
              <w:marTop w:val="0"/>
              <w:marBottom w:val="0"/>
              <w:divBdr>
                <w:top w:val="none" w:sz="0" w:space="0" w:color="auto"/>
                <w:left w:val="none" w:sz="0" w:space="0" w:color="auto"/>
                <w:bottom w:val="none" w:sz="0" w:space="0" w:color="auto"/>
                <w:right w:val="none" w:sz="0" w:space="0" w:color="auto"/>
              </w:divBdr>
            </w:div>
            <w:div w:id="2082944587">
              <w:marLeft w:val="0"/>
              <w:marRight w:val="0"/>
              <w:marTop w:val="0"/>
              <w:marBottom w:val="0"/>
              <w:divBdr>
                <w:top w:val="none" w:sz="0" w:space="0" w:color="auto"/>
                <w:left w:val="none" w:sz="0" w:space="0" w:color="auto"/>
                <w:bottom w:val="none" w:sz="0" w:space="0" w:color="auto"/>
                <w:right w:val="none" w:sz="0" w:space="0" w:color="auto"/>
              </w:divBdr>
            </w:div>
            <w:div w:id="1642034899">
              <w:marLeft w:val="0"/>
              <w:marRight w:val="0"/>
              <w:marTop w:val="0"/>
              <w:marBottom w:val="0"/>
              <w:divBdr>
                <w:top w:val="none" w:sz="0" w:space="0" w:color="auto"/>
                <w:left w:val="none" w:sz="0" w:space="0" w:color="auto"/>
                <w:bottom w:val="none" w:sz="0" w:space="0" w:color="auto"/>
                <w:right w:val="none" w:sz="0" w:space="0" w:color="auto"/>
              </w:divBdr>
            </w:div>
            <w:div w:id="406418144">
              <w:marLeft w:val="0"/>
              <w:marRight w:val="0"/>
              <w:marTop w:val="0"/>
              <w:marBottom w:val="0"/>
              <w:divBdr>
                <w:top w:val="none" w:sz="0" w:space="0" w:color="auto"/>
                <w:left w:val="none" w:sz="0" w:space="0" w:color="auto"/>
                <w:bottom w:val="none" w:sz="0" w:space="0" w:color="auto"/>
                <w:right w:val="none" w:sz="0" w:space="0" w:color="auto"/>
              </w:divBdr>
            </w:div>
            <w:div w:id="605119051">
              <w:marLeft w:val="0"/>
              <w:marRight w:val="0"/>
              <w:marTop w:val="0"/>
              <w:marBottom w:val="0"/>
              <w:divBdr>
                <w:top w:val="none" w:sz="0" w:space="0" w:color="auto"/>
                <w:left w:val="none" w:sz="0" w:space="0" w:color="auto"/>
                <w:bottom w:val="none" w:sz="0" w:space="0" w:color="auto"/>
                <w:right w:val="none" w:sz="0" w:space="0" w:color="auto"/>
              </w:divBdr>
            </w:div>
            <w:div w:id="1952663655">
              <w:marLeft w:val="0"/>
              <w:marRight w:val="0"/>
              <w:marTop w:val="0"/>
              <w:marBottom w:val="0"/>
              <w:divBdr>
                <w:top w:val="none" w:sz="0" w:space="0" w:color="auto"/>
                <w:left w:val="none" w:sz="0" w:space="0" w:color="auto"/>
                <w:bottom w:val="none" w:sz="0" w:space="0" w:color="auto"/>
                <w:right w:val="none" w:sz="0" w:space="0" w:color="auto"/>
              </w:divBdr>
            </w:div>
            <w:div w:id="858549842">
              <w:marLeft w:val="0"/>
              <w:marRight w:val="0"/>
              <w:marTop w:val="0"/>
              <w:marBottom w:val="0"/>
              <w:divBdr>
                <w:top w:val="none" w:sz="0" w:space="0" w:color="auto"/>
                <w:left w:val="none" w:sz="0" w:space="0" w:color="auto"/>
                <w:bottom w:val="none" w:sz="0" w:space="0" w:color="auto"/>
                <w:right w:val="none" w:sz="0" w:space="0" w:color="auto"/>
              </w:divBdr>
            </w:div>
            <w:div w:id="1737238035">
              <w:marLeft w:val="0"/>
              <w:marRight w:val="0"/>
              <w:marTop w:val="0"/>
              <w:marBottom w:val="0"/>
              <w:divBdr>
                <w:top w:val="none" w:sz="0" w:space="0" w:color="auto"/>
                <w:left w:val="none" w:sz="0" w:space="0" w:color="auto"/>
                <w:bottom w:val="none" w:sz="0" w:space="0" w:color="auto"/>
                <w:right w:val="none" w:sz="0" w:space="0" w:color="auto"/>
              </w:divBdr>
            </w:div>
            <w:div w:id="963849582">
              <w:marLeft w:val="0"/>
              <w:marRight w:val="0"/>
              <w:marTop w:val="0"/>
              <w:marBottom w:val="0"/>
              <w:divBdr>
                <w:top w:val="none" w:sz="0" w:space="0" w:color="auto"/>
                <w:left w:val="none" w:sz="0" w:space="0" w:color="auto"/>
                <w:bottom w:val="none" w:sz="0" w:space="0" w:color="auto"/>
                <w:right w:val="none" w:sz="0" w:space="0" w:color="auto"/>
              </w:divBdr>
            </w:div>
            <w:div w:id="2019454619">
              <w:marLeft w:val="0"/>
              <w:marRight w:val="0"/>
              <w:marTop w:val="0"/>
              <w:marBottom w:val="0"/>
              <w:divBdr>
                <w:top w:val="none" w:sz="0" w:space="0" w:color="auto"/>
                <w:left w:val="none" w:sz="0" w:space="0" w:color="auto"/>
                <w:bottom w:val="none" w:sz="0" w:space="0" w:color="auto"/>
                <w:right w:val="none" w:sz="0" w:space="0" w:color="auto"/>
              </w:divBdr>
            </w:div>
            <w:div w:id="1522281175">
              <w:marLeft w:val="0"/>
              <w:marRight w:val="0"/>
              <w:marTop w:val="0"/>
              <w:marBottom w:val="0"/>
              <w:divBdr>
                <w:top w:val="none" w:sz="0" w:space="0" w:color="auto"/>
                <w:left w:val="none" w:sz="0" w:space="0" w:color="auto"/>
                <w:bottom w:val="none" w:sz="0" w:space="0" w:color="auto"/>
                <w:right w:val="none" w:sz="0" w:space="0" w:color="auto"/>
              </w:divBdr>
            </w:div>
            <w:div w:id="270556214">
              <w:marLeft w:val="0"/>
              <w:marRight w:val="0"/>
              <w:marTop w:val="0"/>
              <w:marBottom w:val="0"/>
              <w:divBdr>
                <w:top w:val="none" w:sz="0" w:space="0" w:color="auto"/>
                <w:left w:val="none" w:sz="0" w:space="0" w:color="auto"/>
                <w:bottom w:val="none" w:sz="0" w:space="0" w:color="auto"/>
                <w:right w:val="none" w:sz="0" w:space="0" w:color="auto"/>
              </w:divBdr>
            </w:div>
            <w:div w:id="598873018">
              <w:marLeft w:val="0"/>
              <w:marRight w:val="0"/>
              <w:marTop w:val="0"/>
              <w:marBottom w:val="0"/>
              <w:divBdr>
                <w:top w:val="none" w:sz="0" w:space="0" w:color="auto"/>
                <w:left w:val="none" w:sz="0" w:space="0" w:color="auto"/>
                <w:bottom w:val="none" w:sz="0" w:space="0" w:color="auto"/>
                <w:right w:val="none" w:sz="0" w:space="0" w:color="auto"/>
              </w:divBdr>
            </w:div>
            <w:div w:id="1114324987">
              <w:marLeft w:val="0"/>
              <w:marRight w:val="0"/>
              <w:marTop w:val="0"/>
              <w:marBottom w:val="0"/>
              <w:divBdr>
                <w:top w:val="none" w:sz="0" w:space="0" w:color="auto"/>
                <w:left w:val="none" w:sz="0" w:space="0" w:color="auto"/>
                <w:bottom w:val="none" w:sz="0" w:space="0" w:color="auto"/>
                <w:right w:val="none" w:sz="0" w:space="0" w:color="auto"/>
              </w:divBdr>
            </w:div>
            <w:div w:id="428696549">
              <w:marLeft w:val="0"/>
              <w:marRight w:val="0"/>
              <w:marTop w:val="0"/>
              <w:marBottom w:val="0"/>
              <w:divBdr>
                <w:top w:val="none" w:sz="0" w:space="0" w:color="auto"/>
                <w:left w:val="none" w:sz="0" w:space="0" w:color="auto"/>
                <w:bottom w:val="none" w:sz="0" w:space="0" w:color="auto"/>
                <w:right w:val="none" w:sz="0" w:space="0" w:color="auto"/>
              </w:divBdr>
            </w:div>
            <w:div w:id="1699772196">
              <w:marLeft w:val="0"/>
              <w:marRight w:val="0"/>
              <w:marTop w:val="0"/>
              <w:marBottom w:val="0"/>
              <w:divBdr>
                <w:top w:val="none" w:sz="0" w:space="0" w:color="auto"/>
                <w:left w:val="none" w:sz="0" w:space="0" w:color="auto"/>
                <w:bottom w:val="none" w:sz="0" w:space="0" w:color="auto"/>
                <w:right w:val="none" w:sz="0" w:space="0" w:color="auto"/>
              </w:divBdr>
            </w:div>
            <w:div w:id="1564440684">
              <w:marLeft w:val="0"/>
              <w:marRight w:val="0"/>
              <w:marTop w:val="0"/>
              <w:marBottom w:val="0"/>
              <w:divBdr>
                <w:top w:val="none" w:sz="0" w:space="0" w:color="auto"/>
                <w:left w:val="none" w:sz="0" w:space="0" w:color="auto"/>
                <w:bottom w:val="none" w:sz="0" w:space="0" w:color="auto"/>
                <w:right w:val="none" w:sz="0" w:space="0" w:color="auto"/>
              </w:divBdr>
            </w:div>
            <w:div w:id="1679967315">
              <w:marLeft w:val="0"/>
              <w:marRight w:val="0"/>
              <w:marTop w:val="0"/>
              <w:marBottom w:val="0"/>
              <w:divBdr>
                <w:top w:val="none" w:sz="0" w:space="0" w:color="auto"/>
                <w:left w:val="none" w:sz="0" w:space="0" w:color="auto"/>
                <w:bottom w:val="none" w:sz="0" w:space="0" w:color="auto"/>
                <w:right w:val="none" w:sz="0" w:space="0" w:color="auto"/>
              </w:divBdr>
            </w:div>
            <w:div w:id="1125779947">
              <w:marLeft w:val="0"/>
              <w:marRight w:val="0"/>
              <w:marTop w:val="0"/>
              <w:marBottom w:val="0"/>
              <w:divBdr>
                <w:top w:val="none" w:sz="0" w:space="0" w:color="auto"/>
                <w:left w:val="none" w:sz="0" w:space="0" w:color="auto"/>
                <w:bottom w:val="none" w:sz="0" w:space="0" w:color="auto"/>
                <w:right w:val="none" w:sz="0" w:space="0" w:color="auto"/>
              </w:divBdr>
            </w:div>
            <w:div w:id="345330565">
              <w:marLeft w:val="0"/>
              <w:marRight w:val="0"/>
              <w:marTop w:val="0"/>
              <w:marBottom w:val="0"/>
              <w:divBdr>
                <w:top w:val="none" w:sz="0" w:space="0" w:color="auto"/>
                <w:left w:val="none" w:sz="0" w:space="0" w:color="auto"/>
                <w:bottom w:val="none" w:sz="0" w:space="0" w:color="auto"/>
                <w:right w:val="none" w:sz="0" w:space="0" w:color="auto"/>
              </w:divBdr>
            </w:div>
            <w:div w:id="703016159">
              <w:marLeft w:val="0"/>
              <w:marRight w:val="0"/>
              <w:marTop w:val="0"/>
              <w:marBottom w:val="0"/>
              <w:divBdr>
                <w:top w:val="none" w:sz="0" w:space="0" w:color="auto"/>
                <w:left w:val="none" w:sz="0" w:space="0" w:color="auto"/>
                <w:bottom w:val="none" w:sz="0" w:space="0" w:color="auto"/>
                <w:right w:val="none" w:sz="0" w:space="0" w:color="auto"/>
              </w:divBdr>
            </w:div>
            <w:div w:id="92286749">
              <w:marLeft w:val="0"/>
              <w:marRight w:val="0"/>
              <w:marTop w:val="0"/>
              <w:marBottom w:val="0"/>
              <w:divBdr>
                <w:top w:val="none" w:sz="0" w:space="0" w:color="auto"/>
                <w:left w:val="none" w:sz="0" w:space="0" w:color="auto"/>
                <w:bottom w:val="none" w:sz="0" w:space="0" w:color="auto"/>
                <w:right w:val="none" w:sz="0" w:space="0" w:color="auto"/>
              </w:divBdr>
            </w:div>
            <w:div w:id="230770165">
              <w:marLeft w:val="0"/>
              <w:marRight w:val="0"/>
              <w:marTop w:val="0"/>
              <w:marBottom w:val="0"/>
              <w:divBdr>
                <w:top w:val="none" w:sz="0" w:space="0" w:color="auto"/>
                <w:left w:val="none" w:sz="0" w:space="0" w:color="auto"/>
                <w:bottom w:val="none" w:sz="0" w:space="0" w:color="auto"/>
                <w:right w:val="none" w:sz="0" w:space="0" w:color="auto"/>
              </w:divBdr>
            </w:div>
            <w:div w:id="18392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0249">
      <w:bodyDiv w:val="1"/>
      <w:marLeft w:val="0"/>
      <w:marRight w:val="0"/>
      <w:marTop w:val="0"/>
      <w:marBottom w:val="0"/>
      <w:divBdr>
        <w:top w:val="none" w:sz="0" w:space="0" w:color="auto"/>
        <w:left w:val="none" w:sz="0" w:space="0" w:color="auto"/>
        <w:bottom w:val="none" w:sz="0" w:space="0" w:color="auto"/>
        <w:right w:val="none" w:sz="0" w:space="0" w:color="auto"/>
      </w:divBdr>
    </w:div>
    <w:div w:id="2053067171">
      <w:bodyDiv w:val="1"/>
      <w:marLeft w:val="0"/>
      <w:marRight w:val="0"/>
      <w:marTop w:val="0"/>
      <w:marBottom w:val="0"/>
      <w:divBdr>
        <w:top w:val="none" w:sz="0" w:space="0" w:color="auto"/>
        <w:left w:val="none" w:sz="0" w:space="0" w:color="auto"/>
        <w:bottom w:val="none" w:sz="0" w:space="0" w:color="auto"/>
        <w:right w:val="none" w:sz="0" w:space="0" w:color="auto"/>
      </w:divBdr>
    </w:div>
    <w:div w:id="2059086357">
      <w:bodyDiv w:val="1"/>
      <w:marLeft w:val="0"/>
      <w:marRight w:val="0"/>
      <w:marTop w:val="0"/>
      <w:marBottom w:val="0"/>
      <w:divBdr>
        <w:top w:val="none" w:sz="0" w:space="0" w:color="auto"/>
        <w:left w:val="none" w:sz="0" w:space="0" w:color="auto"/>
        <w:bottom w:val="none" w:sz="0" w:space="0" w:color="auto"/>
        <w:right w:val="none" w:sz="0" w:space="0" w:color="auto"/>
      </w:divBdr>
    </w:div>
    <w:div w:id="2064134234">
      <w:bodyDiv w:val="1"/>
      <w:marLeft w:val="0"/>
      <w:marRight w:val="0"/>
      <w:marTop w:val="0"/>
      <w:marBottom w:val="0"/>
      <w:divBdr>
        <w:top w:val="none" w:sz="0" w:space="0" w:color="auto"/>
        <w:left w:val="none" w:sz="0" w:space="0" w:color="auto"/>
        <w:bottom w:val="none" w:sz="0" w:space="0" w:color="auto"/>
        <w:right w:val="none" w:sz="0" w:space="0" w:color="auto"/>
      </w:divBdr>
      <w:divsChild>
        <w:div w:id="1828355000">
          <w:marLeft w:val="0"/>
          <w:marRight w:val="0"/>
          <w:marTop w:val="0"/>
          <w:marBottom w:val="0"/>
          <w:divBdr>
            <w:top w:val="none" w:sz="0" w:space="0" w:color="auto"/>
            <w:left w:val="none" w:sz="0" w:space="0" w:color="auto"/>
            <w:bottom w:val="none" w:sz="0" w:space="0" w:color="auto"/>
            <w:right w:val="none" w:sz="0" w:space="0" w:color="auto"/>
          </w:divBdr>
          <w:divsChild>
            <w:div w:id="1726101245">
              <w:marLeft w:val="0"/>
              <w:marRight w:val="0"/>
              <w:marTop w:val="0"/>
              <w:marBottom w:val="0"/>
              <w:divBdr>
                <w:top w:val="none" w:sz="0" w:space="0" w:color="auto"/>
                <w:left w:val="none" w:sz="0" w:space="0" w:color="auto"/>
                <w:bottom w:val="none" w:sz="0" w:space="0" w:color="auto"/>
                <w:right w:val="none" w:sz="0" w:space="0" w:color="auto"/>
              </w:divBdr>
            </w:div>
            <w:div w:id="702903110">
              <w:marLeft w:val="0"/>
              <w:marRight w:val="0"/>
              <w:marTop w:val="0"/>
              <w:marBottom w:val="0"/>
              <w:divBdr>
                <w:top w:val="none" w:sz="0" w:space="0" w:color="auto"/>
                <w:left w:val="none" w:sz="0" w:space="0" w:color="auto"/>
                <w:bottom w:val="none" w:sz="0" w:space="0" w:color="auto"/>
                <w:right w:val="none" w:sz="0" w:space="0" w:color="auto"/>
              </w:divBdr>
            </w:div>
            <w:div w:id="2045905578">
              <w:marLeft w:val="0"/>
              <w:marRight w:val="0"/>
              <w:marTop w:val="0"/>
              <w:marBottom w:val="0"/>
              <w:divBdr>
                <w:top w:val="none" w:sz="0" w:space="0" w:color="auto"/>
                <w:left w:val="none" w:sz="0" w:space="0" w:color="auto"/>
                <w:bottom w:val="none" w:sz="0" w:space="0" w:color="auto"/>
                <w:right w:val="none" w:sz="0" w:space="0" w:color="auto"/>
              </w:divBdr>
            </w:div>
            <w:div w:id="619608165">
              <w:marLeft w:val="0"/>
              <w:marRight w:val="0"/>
              <w:marTop w:val="0"/>
              <w:marBottom w:val="0"/>
              <w:divBdr>
                <w:top w:val="none" w:sz="0" w:space="0" w:color="auto"/>
                <w:left w:val="none" w:sz="0" w:space="0" w:color="auto"/>
                <w:bottom w:val="none" w:sz="0" w:space="0" w:color="auto"/>
                <w:right w:val="none" w:sz="0" w:space="0" w:color="auto"/>
              </w:divBdr>
            </w:div>
            <w:div w:id="15053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4798">
      <w:bodyDiv w:val="1"/>
      <w:marLeft w:val="0"/>
      <w:marRight w:val="0"/>
      <w:marTop w:val="0"/>
      <w:marBottom w:val="0"/>
      <w:divBdr>
        <w:top w:val="none" w:sz="0" w:space="0" w:color="auto"/>
        <w:left w:val="none" w:sz="0" w:space="0" w:color="auto"/>
        <w:bottom w:val="none" w:sz="0" w:space="0" w:color="auto"/>
        <w:right w:val="none" w:sz="0" w:space="0" w:color="auto"/>
      </w:divBdr>
      <w:divsChild>
        <w:div w:id="1230112932">
          <w:marLeft w:val="0"/>
          <w:marRight w:val="0"/>
          <w:marTop w:val="0"/>
          <w:marBottom w:val="0"/>
          <w:divBdr>
            <w:top w:val="none" w:sz="0" w:space="0" w:color="auto"/>
            <w:left w:val="none" w:sz="0" w:space="0" w:color="auto"/>
            <w:bottom w:val="none" w:sz="0" w:space="0" w:color="auto"/>
            <w:right w:val="none" w:sz="0" w:space="0" w:color="auto"/>
          </w:divBdr>
          <w:divsChild>
            <w:div w:id="1584728542">
              <w:marLeft w:val="0"/>
              <w:marRight w:val="0"/>
              <w:marTop w:val="0"/>
              <w:marBottom w:val="0"/>
              <w:divBdr>
                <w:top w:val="none" w:sz="0" w:space="0" w:color="auto"/>
                <w:left w:val="none" w:sz="0" w:space="0" w:color="auto"/>
                <w:bottom w:val="none" w:sz="0" w:space="0" w:color="auto"/>
                <w:right w:val="none" w:sz="0" w:space="0" w:color="auto"/>
              </w:divBdr>
            </w:div>
            <w:div w:id="288780553">
              <w:marLeft w:val="0"/>
              <w:marRight w:val="0"/>
              <w:marTop w:val="0"/>
              <w:marBottom w:val="0"/>
              <w:divBdr>
                <w:top w:val="none" w:sz="0" w:space="0" w:color="auto"/>
                <w:left w:val="none" w:sz="0" w:space="0" w:color="auto"/>
                <w:bottom w:val="none" w:sz="0" w:space="0" w:color="auto"/>
                <w:right w:val="none" w:sz="0" w:space="0" w:color="auto"/>
              </w:divBdr>
            </w:div>
            <w:div w:id="148988174">
              <w:marLeft w:val="0"/>
              <w:marRight w:val="0"/>
              <w:marTop w:val="0"/>
              <w:marBottom w:val="0"/>
              <w:divBdr>
                <w:top w:val="none" w:sz="0" w:space="0" w:color="auto"/>
                <w:left w:val="none" w:sz="0" w:space="0" w:color="auto"/>
                <w:bottom w:val="none" w:sz="0" w:space="0" w:color="auto"/>
                <w:right w:val="none" w:sz="0" w:space="0" w:color="auto"/>
              </w:divBdr>
            </w:div>
            <w:div w:id="2037000164">
              <w:marLeft w:val="0"/>
              <w:marRight w:val="0"/>
              <w:marTop w:val="0"/>
              <w:marBottom w:val="0"/>
              <w:divBdr>
                <w:top w:val="none" w:sz="0" w:space="0" w:color="auto"/>
                <w:left w:val="none" w:sz="0" w:space="0" w:color="auto"/>
                <w:bottom w:val="none" w:sz="0" w:space="0" w:color="auto"/>
                <w:right w:val="none" w:sz="0" w:space="0" w:color="auto"/>
              </w:divBdr>
            </w:div>
            <w:div w:id="1542594427">
              <w:marLeft w:val="0"/>
              <w:marRight w:val="0"/>
              <w:marTop w:val="0"/>
              <w:marBottom w:val="0"/>
              <w:divBdr>
                <w:top w:val="none" w:sz="0" w:space="0" w:color="auto"/>
                <w:left w:val="none" w:sz="0" w:space="0" w:color="auto"/>
                <w:bottom w:val="none" w:sz="0" w:space="0" w:color="auto"/>
                <w:right w:val="none" w:sz="0" w:space="0" w:color="auto"/>
              </w:divBdr>
            </w:div>
            <w:div w:id="1444380467">
              <w:marLeft w:val="0"/>
              <w:marRight w:val="0"/>
              <w:marTop w:val="0"/>
              <w:marBottom w:val="0"/>
              <w:divBdr>
                <w:top w:val="none" w:sz="0" w:space="0" w:color="auto"/>
                <w:left w:val="none" w:sz="0" w:space="0" w:color="auto"/>
                <w:bottom w:val="none" w:sz="0" w:space="0" w:color="auto"/>
                <w:right w:val="none" w:sz="0" w:space="0" w:color="auto"/>
              </w:divBdr>
            </w:div>
            <w:div w:id="1990937963">
              <w:marLeft w:val="0"/>
              <w:marRight w:val="0"/>
              <w:marTop w:val="0"/>
              <w:marBottom w:val="0"/>
              <w:divBdr>
                <w:top w:val="none" w:sz="0" w:space="0" w:color="auto"/>
                <w:left w:val="none" w:sz="0" w:space="0" w:color="auto"/>
                <w:bottom w:val="none" w:sz="0" w:space="0" w:color="auto"/>
                <w:right w:val="none" w:sz="0" w:space="0" w:color="auto"/>
              </w:divBdr>
            </w:div>
            <w:div w:id="625962547">
              <w:marLeft w:val="0"/>
              <w:marRight w:val="0"/>
              <w:marTop w:val="0"/>
              <w:marBottom w:val="0"/>
              <w:divBdr>
                <w:top w:val="none" w:sz="0" w:space="0" w:color="auto"/>
                <w:left w:val="none" w:sz="0" w:space="0" w:color="auto"/>
                <w:bottom w:val="none" w:sz="0" w:space="0" w:color="auto"/>
                <w:right w:val="none" w:sz="0" w:space="0" w:color="auto"/>
              </w:divBdr>
            </w:div>
            <w:div w:id="986279196">
              <w:marLeft w:val="0"/>
              <w:marRight w:val="0"/>
              <w:marTop w:val="0"/>
              <w:marBottom w:val="0"/>
              <w:divBdr>
                <w:top w:val="none" w:sz="0" w:space="0" w:color="auto"/>
                <w:left w:val="none" w:sz="0" w:space="0" w:color="auto"/>
                <w:bottom w:val="none" w:sz="0" w:space="0" w:color="auto"/>
                <w:right w:val="none" w:sz="0" w:space="0" w:color="auto"/>
              </w:divBdr>
            </w:div>
            <w:div w:id="1634483064">
              <w:marLeft w:val="0"/>
              <w:marRight w:val="0"/>
              <w:marTop w:val="0"/>
              <w:marBottom w:val="0"/>
              <w:divBdr>
                <w:top w:val="none" w:sz="0" w:space="0" w:color="auto"/>
                <w:left w:val="none" w:sz="0" w:space="0" w:color="auto"/>
                <w:bottom w:val="none" w:sz="0" w:space="0" w:color="auto"/>
                <w:right w:val="none" w:sz="0" w:space="0" w:color="auto"/>
              </w:divBdr>
            </w:div>
            <w:div w:id="184097045">
              <w:marLeft w:val="0"/>
              <w:marRight w:val="0"/>
              <w:marTop w:val="0"/>
              <w:marBottom w:val="0"/>
              <w:divBdr>
                <w:top w:val="none" w:sz="0" w:space="0" w:color="auto"/>
                <w:left w:val="none" w:sz="0" w:space="0" w:color="auto"/>
                <w:bottom w:val="none" w:sz="0" w:space="0" w:color="auto"/>
                <w:right w:val="none" w:sz="0" w:space="0" w:color="auto"/>
              </w:divBdr>
            </w:div>
            <w:div w:id="1411385778">
              <w:marLeft w:val="0"/>
              <w:marRight w:val="0"/>
              <w:marTop w:val="0"/>
              <w:marBottom w:val="0"/>
              <w:divBdr>
                <w:top w:val="none" w:sz="0" w:space="0" w:color="auto"/>
                <w:left w:val="none" w:sz="0" w:space="0" w:color="auto"/>
                <w:bottom w:val="none" w:sz="0" w:space="0" w:color="auto"/>
                <w:right w:val="none" w:sz="0" w:space="0" w:color="auto"/>
              </w:divBdr>
            </w:div>
            <w:div w:id="238056067">
              <w:marLeft w:val="0"/>
              <w:marRight w:val="0"/>
              <w:marTop w:val="0"/>
              <w:marBottom w:val="0"/>
              <w:divBdr>
                <w:top w:val="none" w:sz="0" w:space="0" w:color="auto"/>
                <w:left w:val="none" w:sz="0" w:space="0" w:color="auto"/>
                <w:bottom w:val="none" w:sz="0" w:space="0" w:color="auto"/>
                <w:right w:val="none" w:sz="0" w:space="0" w:color="auto"/>
              </w:divBdr>
            </w:div>
            <w:div w:id="1173836569">
              <w:marLeft w:val="0"/>
              <w:marRight w:val="0"/>
              <w:marTop w:val="0"/>
              <w:marBottom w:val="0"/>
              <w:divBdr>
                <w:top w:val="none" w:sz="0" w:space="0" w:color="auto"/>
                <w:left w:val="none" w:sz="0" w:space="0" w:color="auto"/>
                <w:bottom w:val="none" w:sz="0" w:space="0" w:color="auto"/>
                <w:right w:val="none" w:sz="0" w:space="0" w:color="auto"/>
              </w:divBdr>
            </w:div>
            <w:div w:id="432475418">
              <w:marLeft w:val="0"/>
              <w:marRight w:val="0"/>
              <w:marTop w:val="0"/>
              <w:marBottom w:val="0"/>
              <w:divBdr>
                <w:top w:val="none" w:sz="0" w:space="0" w:color="auto"/>
                <w:left w:val="none" w:sz="0" w:space="0" w:color="auto"/>
                <w:bottom w:val="none" w:sz="0" w:space="0" w:color="auto"/>
                <w:right w:val="none" w:sz="0" w:space="0" w:color="auto"/>
              </w:divBdr>
            </w:div>
            <w:div w:id="932082453">
              <w:marLeft w:val="0"/>
              <w:marRight w:val="0"/>
              <w:marTop w:val="0"/>
              <w:marBottom w:val="0"/>
              <w:divBdr>
                <w:top w:val="none" w:sz="0" w:space="0" w:color="auto"/>
                <w:left w:val="none" w:sz="0" w:space="0" w:color="auto"/>
                <w:bottom w:val="none" w:sz="0" w:space="0" w:color="auto"/>
                <w:right w:val="none" w:sz="0" w:space="0" w:color="auto"/>
              </w:divBdr>
            </w:div>
            <w:div w:id="349374845">
              <w:marLeft w:val="0"/>
              <w:marRight w:val="0"/>
              <w:marTop w:val="0"/>
              <w:marBottom w:val="0"/>
              <w:divBdr>
                <w:top w:val="none" w:sz="0" w:space="0" w:color="auto"/>
                <w:left w:val="none" w:sz="0" w:space="0" w:color="auto"/>
                <w:bottom w:val="none" w:sz="0" w:space="0" w:color="auto"/>
                <w:right w:val="none" w:sz="0" w:space="0" w:color="auto"/>
              </w:divBdr>
            </w:div>
            <w:div w:id="289551716">
              <w:marLeft w:val="0"/>
              <w:marRight w:val="0"/>
              <w:marTop w:val="0"/>
              <w:marBottom w:val="0"/>
              <w:divBdr>
                <w:top w:val="none" w:sz="0" w:space="0" w:color="auto"/>
                <w:left w:val="none" w:sz="0" w:space="0" w:color="auto"/>
                <w:bottom w:val="none" w:sz="0" w:space="0" w:color="auto"/>
                <w:right w:val="none" w:sz="0" w:space="0" w:color="auto"/>
              </w:divBdr>
            </w:div>
            <w:div w:id="1235822044">
              <w:marLeft w:val="0"/>
              <w:marRight w:val="0"/>
              <w:marTop w:val="0"/>
              <w:marBottom w:val="0"/>
              <w:divBdr>
                <w:top w:val="none" w:sz="0" w:space="0" w:color="auto"/>
                <w:left w:val="none" w:sz="0" w:space="0" w:color="auto"/>
                <w:bottom w:val="none" w:sz="0" w:space="0" w:color="auto"/>
                <w:right w:val="none" w:sz="0" w:space="0" w:color="auto"/>
              </w:divBdr>
            </w:div>
            <w:div w:id="2066099781">
              <w:marLeft w:val="0"/>
              <w:marRight w:val="0"/>
              <w:marTop w:val="0"/>
              <w:marBottom w:val="0"/>
              <w:divBdr>
                <w:top w:val="none" w:sz="0" w:space="0" w:color="auto"/>
                <w:left w:val="none" w:sz="0" w:space="0" w:color="auto"/>
                <w:bottom w:val="none" w:sz="0" w:space="0" w:color="auto"/>
                <w:right w:val="none" w:sz="0" w:space="0" w:color="auto"/>
              </w:divBdr>
            </w:div>
            <w:div w:id="668601168">
              <w:marLeft w:val="0"/>
              <w:marRight w:val="0"/>
              <w:marTop w:val="0"/>
              <w:marBottom w:val="0"/>
              <w:divBdr>
                <w:top w:val="none" w:sz="0" w:space="0" w:color="auto"/>
                <w:left w:val="none" w:sz="0" w:space="0" w:color="auto"/>
                <w:bottom w:val="none" w:sz="0" w:space="0" w:color="auto"/>
                <w:right w:val="none" w:sz="0" w:space="0" w:color="auto"/>
              </w:divBdr>
            </w:div>
            <w:div w:id="424961555">
              <w:marLeft w:val="0"/>
              <w:marRight w:val="0"/>
              <w:marTop w:val="0"/>
              <w:marBottom w:val="0"/>
              <w:divBdr>
                <w:top w:val="none" w:sz="0" w:space="0" w:color="auto"/>
                <w:left w:val="none" w:sz="0" w:space="0" w:color="auto"/>
                <w:bottom w:val="none" w:sz="0" w:space="0" w:color="auto"/>
                <w:right w:val="none" w:sz="0" w:space="0" w:color="auto"/>
              </w:divBdr>
            </w:div>
            <w:div w:id="390539571">
              <w:marLeft w:val="0"/>
              <w:marRight w:val="0"/>
              <w:marTop w:val="0"/>
              <w:marBottom w:val="0"/>
              <w:divBdr>
                <w:top w:val="none" w:sz="0" w:space="0" w:color="auto"/>
                <w:left w:val="none" w:sz="0" w:space="0" w:color="auto"/>
                <w:bottom w:val="none" w:sz="0" w:space="0" w:color="auto"/>
                <w:right w:val="none" w:sz="0" w:space="0" w:color="auto"/>
              </w:divBdr>
            </w:div>
            <w:div w:id="268440169">
              <w:marLeft w:val="0"/>
              <w:marRight w:val="0"/>
              <w:marTop w:val="0"/>
              <w:marBottom w:val="0"/>
              <w:divBdr>
                <w:top w:val="none" w:sz="0" w:space="0" w:color="auto"/>
                <w:left w:val="none" w:sz="0" w:space="0" w:color="auto"/>
                <w:bottom w:val="none" w:sz="0" w:space="0" w:color="auto"/>
                <w:right w:val="none" w:sz="0" w:space="0" w:color="auto"/>
              </w:divBdr>
            </w:div>
            <w:div w:id="15568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0911">
      <w:bodyDiv w:val="1"/>
      <w:marLeft w:val="0"/>
      <w:marRight w:val="0"/>
      <w:marTop w:val="0"/>
      <w:marBottom w:val="0"/>
      <w:divBdr>
        <w:top w:val="none" w:sz="0" w:space="0" w:color="auto"/>
        <w:left w:val="none" w:sz="0" w:space="0" w:color="auto"/>
        <w:bottom w:val="none" w:sz="0" w:space="0" w:color="auto"/>
        <w:right w:val="none" w:sz="0" w:space="0" w:color="auto"/>
      </w:divBdr>
    </w:div>
    <w:div w:id="2100833721">
      <w:bodyDiv w:val="1"/>
      <w:marLeft w:val="0"/>
      <w:marRight w:val="0"/>
      <w:marTop w:val="0"/>
      <w:marBottom w:val="0"/>
      <w:divBdr>
        <w:top w:val="none" w:sz="0" w:space="0" w:color="auto"/>
        <w:left w:val="none" w:sz="0" w:space="0" w:color="auto"/>
        <w:bottom w:val="none" w:sz="0" w:space="0" w:color="auto"/>
        <w:right w:val="none" w:sz="0" w:space="0" w:color="auto"/>
      </w:divBdr>
    </w:div>
    <w:div w:id="2112580628">
      <w:bodyDiv w:val="1"/>
      <w:marLeft w:val="0"/>
      <w:marRight w:val="0"/>
      <w:marTop w:val="0"/>
      <w:marBottom w:val="0"/>
      <w:divBdr>
        <w:top w:val="none" w:sz="0" w:space="0" w:color="auto"/>
        <w:left w:val="none" w:sz="0" w:space="0" w:color="auto"/>
        <w:bottom w:val="none" w:sz="0" w:space="0" w:color="auto"/>
        <w:right w:val="none" w:sz="0" w:space="0" w:color="auto"/>
      </w:divBdr>
      <w:divsChild>
        <w:div w:id="243347196">
          <w:marLeft w:val="0"/>
          <w:marRight w:val="0"/>
          <w:marTop w:val="0"/>
          <w:marBottom w:val="0"/>
          <w:divBdr>
            <w:top w:val="none" w:sz="0" w:space="0" w:color="auto"/>
            <w:left w:val="none" w:sz="0" w:space="0" w:color="auto"/>
            <w:bottom w:val="none" w:sz="0" w:space="0" w:color="auto"/>
            <w:right w:val="none" w:sz="0" w:space="0" w:color="auto"/>
          </w:divBdr>
          <w:divsChild>
            <w:div w:id="208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2452">
      <w:bodyDiv w:val="1"/>
      <w:marLeft w:val="0"/>
      <w:marRight w:val="0"/>
      <w:marTop w:val="0"/>
      <w:marBottom w:val="0"/>
      <w:divBdr>
        <w:top w:val="none" w:sz="0" w:space="0" w:color="auto"/>
        <w:left w:val="none" w:sz="0" w:space="0" w:color="auto"/>
        <w:bottom w:val="none" w:sz="0" w:space="0" w:color="auto"/>
        <w:right w:val="none" w:sz="0" w:space="0" w:color="auto"/>
      </w:divBdr>
      <w:divsChild>
        <w:div w:id="834151249">
          <w:marLeft w:val="480"/>
          <w:marRight w:val="0"/>
          <w:marTop w:val="0"/>
          <w:marBottom w:val="0"/>
          <w:divBdr>
            <w:top w:val="none" w:sz="0" w:space="0" w:color="auto"/>
            <w:left w:val="none" w:sz="0" w:space="0" w:color="auto"/>
            <w:bottom w:val="none" w:sz="0" w:space="0" w:color="auto"/>
            <w:right w:val="none" w:sz="0" w:space="0" w:color="auto"/>
          </w:divBdr>
          <w:divsChild>
            <w:div w:id="1278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oleObject" Target="embeddings/oleObject4.bin"/><Relationship Id="rId39" Type="http://schemas.openxmlformats.org/officeDocument/2006/relationships/hyperlink" Target="https://www.npmjs.com/package/react-native-chart-kit" TargetMode="External"/><Relationship Id="rId21" Type="http://schemas.openxmlformats.org/officeDocument/2006/relationships/image" Target="media/image6.emf"/><Relationship Id="rId34" Type="http://schemas.openxmlformats.org/officeDocument/2006/relationships/hyperlink" Target="http://192.168.1.168:5000/api/auth" TargetMode="External"/><Relationship Id="rId42" Type="http://schemas.openxmlformats.org/officeDocument/2006/relationships/footer" Target="footer6.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image" Target="media/image12.emf"/><Relationship Id="rId37" Type="http://schemas.openxmlformats.org/officeDocument/2006/relationships/hyperlink" Target="https://reactnativepaper.com/" TargetMode="External"/><Relationship Id="rId40" Type="http://schemas.openxmlformats.org/officeDocument/2006/relationships/header" Target="header3.xml"/><Relationship Id="rId45"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emf"/><Relationship Id="rId28" Type="http://schemas.openxmlformats.org/officeDocument/2006/relationships/oleObject" Target="embeddings/oleObject5.bin"/><Relationship Id="rId36" Type="http://schemas.openxmlformats.org/officeDocument/2006/relationships/hyperlink" Target="https://www.newtonsoft.com/json.%20Accessed%2014%20June%202023" TargetMode="Externa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oleObject" Target="embeddings/oleObject6.bin"/><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oleObject" Target="embeddings/oleObject2.bin"/><Relationship Id="rId27" Type="http://schemas.openxmlformats.org/officeDocument/2006/relationships/image" Target="media/image9.emf"/><Relationship Id="rId30" Type="http://schemas.openxmlformats.org/officeDocument/2006/relationships/image" Target="media/image11.emf"/><Relationship Id="rId35" Type="http://schemas.openxmlformats.org/officeDocument/2006/relationships/hyperlink" Target="https://dotnet.microsoft.com/en-us/learn/dotnet/what-is-dotnet.%20Accessed%2014%20June%202023" TargetMode="External"/><Relationship Id="rId43" Type="http://schemas.openxmlformats.org/officeDocument/2006/relationships/footer" Target="footer7.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8.emf"/><Relationship Id="rId33" Type="http://schemas.openxmlformats.org/officeDocument/2006/relationships/oleObject" Target="embeddings/oleObject7.bin"/><Relationship Id="rId38" Type="http://schemas.openxmlformats.org/officeDocument/2006/relationships/hyperlink" Target="https://www.npmjs.com/package/lottie-react-native" TargetMode="External"/><Relationship Id="rId46" Type="http://schemas.openxmlformats.org/officeDocument/2006/relationships/fontTable" Target="fontTable.xml"/><Relationship Id="rId20" Type="http://schemas.openxmlformats.org/officeDocument/2006/relationships/oleObject" Target="embeddings/oleObject1.bin"/><Relationship Id="rId41"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20(UCL)\Project_transcriptomics\PhD_Oriol\Thesis\Chapters\ThesisTemplate\Thesis_and_Cov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hesis">
      <a:majorFont>
        <a:latin typeface="Helvetica"/>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8D0E3-345B-4B04-9D08-AF3BAEAB0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Thesis_and_Cover_Template.dotx</Template>
  <TotalTime>5638</TotalTime>
  <Pages>71</Pages>
  <Words>16116</Words>
  <Characters>91866</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Pavón Arocas</dc:creator>
  <cp:keywords/>
  <dc:description/>
  <cp:lastModifiedBy>Bogdan Tatu</cp:lastModifiedBy>
  <cp:revision>64</cp:revision>
  <cp:lastPrinted>2020-09-09T13:26:00Z</cp:lastPrinted>
  <dcterms:created xsi:type="dcterms:W3CDTF">2023-05-23T13:57:00Z</dcterms:created>
  <dcterms:modified xsi:type="dcterms:W3CDTF">2023-06-24T18:55:00Z</dcterms:modified>
</cp:coreProperties>
</file>